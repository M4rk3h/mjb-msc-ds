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5A5DC" w14:textId="77777777" w:rsidR="00701278" w:rsidRPr="00FD1EEC" w:rsidRDefault="00701278" w:rsidP="00701278">
      <w:pPr>
        <w:rPr>
          <w:b/>
          <w:bCs/>
        </w:rPr>
      </w:pPr>
      <w:r>
        <w:rPr>
          <w:b/>
          <w:bCs/>
        </w:rPr>
        <w:t>More on SELECT</w:t>
      </w:r>
    </w:p>
    <w:p w14:paraId="4A88B56C" w14:textId="77777777" w:rsidR="00701278" w:rsidRDefault="00701278" w:rsidP="00701278">
      <w:pPr>
        <w:rPr>
          <w:b/>
          <w:bCs/>
        </w:rPr>
      </w:pPr>
    </w:p>
    <w:p w14:paraId="79A4DB87" w14:textId="77777777" w:rsidR="00701278" w:rsidRPr="00FD1EEC" w:rsidRDefault="00701278" w:rsidP="00701278">
      <w:r w:rsidRPr="00FD1EEC">
        <w:t>It is possible to include the other following i</w:t>
      </w:r>
      <w:r>
        <w:t>tems in the SELECT command line</w:t>
      </w:r>
      <w:r w:rsidRPr="00FD1EEC">
        <w:t>:</w:t>
      </w:r>
    </w:p>
    <w:p w14:paraId="4486CE71" w14:textId="77777777" w:rsidR="00701278" w:rsidRPr="00FD1EEC" w:rsidRDefault="00701278" w:rsidP="00701278"/>
    <w:p w14:paraId="02AA9D65" w14:textId="77777777" w:rsidR="00701278" w:rsidRPr="00FD1EEC" w:rsidRDefault="00701278" w:rsidP="00701278">
      <w:r w:rsidRPr="00FD1EEC">
        <w:tab/>
        <w:t>Arithmetic Expressions</w:t>
      </w:r>
    </w:p>
    <w:p w14:paraId="6664E516" w14:textId="77777777" w:rsidR="00701278" w:rsidRPr="00FD1EEC" w:rsidRDefault="00701278" w:rsidP="00701278"/>
    <w:p w14:paraId="47B55C14" w14:textId="77777777" w:rsidR="00701278" w:rsidRPr="00FD1EEC" w:rsidRDefault="00701278" w:rsidP="00701278">
      <w:r w:rsidRPr="00FD1EEC">
        <w:tab/>
        <w:t>Column Aliases</w:t>
      </w:r>
    </w:p>
    <w:p w14:paraId="139A4901" w14:textId="77777777" w:rsidR="00701278" w:rsidRPr="00FD1EEC" w:rsidRDefault="00701278" w:rsidP="00701278"/>
    <w:p w14:paraId="20EF67C2" w14:textId="77777777" w:rsidR="00701278" w:rsidRPr="00FD1EEC" w:rsidRDefault="00701278" w:rsidP="00701278">
      <w:r w:rsidRPr="00FD1EEC">
        <w:tab/>
        <w:t>Concatenated Columns</w:t>
      </w:r>
    </w:p>
    <w:p w14:paraId="1B6C4064" w14:textId="77777777" w:rsidR="00701278" w:rsidRPr="00FD1EEC" w:rsidRDefault="00701278" w:rsidP="00701278"/>
    <w:p w14:paraId="22EEF7AC" w14:textId="77777777" w:rsidR="00701278" w:rsidRPr="00FD1EEC" w:rsidRDefault="00701278" w:rsidP="00701278">
      <w:r w:rsidRPr="00FD1EEC">
        <w:tab/>
        <w:t>Literals</w:t>
      </w:r>
    </w:p>
    <w:p w14:paraId="44A055EE" w14:textId="77777777" w:rsidR="00701278" w:rsidRPr="00FD1EEC" w:rsidRDefault="00701278" w:rsidP="00701278"/>
    <w:p w14:paraId="560D5A22" w14:textId="77777777" w:rsidR="00701278" w:rsidRPr="00FD1EEC" w:rsidRDefault="00701278" w:rsidP="00701278">
      <w:r w:rsidRPr="00FD1EEC">
        <w:tab/>
        <w:t>Functions</w:t>
      </w:r>
    </w:p>
    <w:p w14:paraId="5947BFEA" w14:textId="77777777" w:rsidR="00701278" w:rsidRPr="00FD1EEC" w:rsidRDefault="00701278" w:rsidP="00701278"/>
    <w:p w14:paraId="309A4DA0" w14:textId="77777777" w:rsidR="00701278" w:rsidRPr="00FD1EEC" w:rsidRDefault="00701278" w:rsidP="00701278">
      <w:proofErr w:type="gramStart"/>
      <w:r w:rsidRPr="00FD1EEC">
        <w:t>All of</w:t>
      </w:r>
      <w:proofErr w:type="gramEnd"/>
      <w:r w:rsidRPr="00FD1EEC">
        <w:t xml:space="preserve"> these options allow the user to query data and manipulate it for query purposes; for example, performing calculations, joining columns together, or displaying literal text strings.</w:t>
      </w:r>
    </w:p>
    <w:p w14:paraId="2AA0AFE5" w14:textId="77777777" w:rsidR="00701278" w:rsidRDefault="00701278" w:rsidP="00701278"/>
    <w:p w14:paraId="7188A394" w14:textId="77777777" w:rsidR="00701278" w:rsidRPr="00FD1EEC" w:rsidRDefault="00701278" w:rsidP="00701278">
      <w:pPr>
        <w:rPr>
          <w:b/>
          <w:bCs/>
        </w:rPr>
      </w:pPr>
      <w:r>
        <w:rPr>
          <w:b/>
          <w:bCs/>
        </w:rPr>
        <w:br w:type="page"/>
      </w:r>
      <w:r w:rsidRPr="00FD1EEC">
        <w:rPr>
          <w:b/>
          <w:bCs/>
        </w:rPr>
        <w:lastRenderedPageBreak/>
        <w:t>Arithmetic Expressions</w:t>
      </w:r>
    </w:p>
    <w:p w14:paraId="21F8583B" w14:textId="77777777" w:rsidR="00701278" w:rsidRPr="00FD1EEC" w:rsidRDefault="00701278" w:rsidP="00701278">
      <w:pPr>
        <w:rPr>
          <w:b/>
          <w:bCs/>
        </w:rPr>
      </w:pPr>
    </w:p>
    <w:p w14:paraId="4F5DA5D3" w14:textId="77777777" w:rsidR="00701278" w:rsidRPr="00FD1EEC" w:rsidRDefault="00701278" w:rsidP="00701278">
      <w:r w:rsidRPr="00FD1EEC">
        <w:t xml:space="preserve">Arithmetic Expressions may contain column names, constant numeric </w:t>
      </w:r>
      <w:proofErr w:type="gramStart"/>
      <w:r w:rsidRPr="00FD1EEC">
        <w:t>values</w:t>
      </w:r>
      <w:proofErr w:type="gramEnd"/>
      <w:r w:rsidRPr="00FD1EEC">
        <w:t xml:space="preserve"> and the</w:t>
      </w:r>
      <w:r>
        <w:t xml:space="preserve"> following arithmetic operators</w:t>
      </w:r>
      <w:r w:rsidRPr="00FD1EEC">
        <w:t xml:space="preserve">: </w:t>
      </w:r>
    </w:p>
    <w:p w14:paraId="56AF7A0D" w14:textId="77777777" w:rsidR="00701278" w:rsidRPr="00FD1EEC" w:rsidRDefault="00701278" w:rsidP="00701278"/>
    <w:p w14:paraId="24EA1BDE" w14:textId="77777777" w:rsidR="00701278" w:rsidRPr="00FD1EEC" w:rsidRDefault="00701278" w:rsidP="00701278">
      <w:pPr>
        <w:rPr>
          <w:b/>
          <w:bCs/>
          <w:u w:val="single"/>
        </w:rPr>
      </w:pPr>
      <w:r w:rsidRPr="00FD1EEC">
        <w:rPr>
          <w:b/>
          <w:bCs/>
          <w:u w:val="single"/>
        </w:rPr>
        <w:t>Operator</w:t>
      </w:r>
      <w:r w:rsidRPr="004E5EEA">
        <w:rPr>
          <w:b/>
          <w:bCs/>
        </w:rPr>
        <w:tab/>
      </w:r>
      <w:r w:rsidRPr="004E5EEA">
        <w:rPr>
          <w:b/>
          <w:bCs/>
        </w:rPr>
        <w:tab/>
      </w:r>
      <w:r w:rsidRPr="00FD1EEC">
        <w:rPr>
          <w:b/>
          <w:bCs/>
          <w:u w:val="single"/>
        </w:rPr>
        <w:t>Description</w:t>
      </w:r>
    </w:p>
    <w:p w14:paraId="443BD0A4" w14:textId="77777777" w:rsidR="00701278" w:rsidRPr="00FD1EEC" w:rsidRDefault="00701278" w:rsidP="00701278"/>
    <w:p w14:paraId="45BFF7DF" w14:textId="77777777" w:rsidR="00701278" w:rsidRPr="00FD1EEC" w:rsidRDefault="00701278" w:rsidP="00701278">
      <w:pPr>
        <w:numPr>
          <w:ilvl w:val="0"/>
          <w:numId w:val="12"/>
        </w:numPr>
      </w:pPr>
      <w:r w:rsidRPr="00FD1EEC">
        <w:tab/>
      </w:r>
      <w:r>
        <w:tab/>
      </w:r>
      <w:r w:rsidRPr="00FD1EEC">
        <w:t>add</w:t>
      </w:r>
    </w:p>
    <w:p w14:paraId="70950D1C" w14:textId="77777777" w:rsidR="00701278" w:rsidRPr="00FD1EEC" w:rsidRDefault="00701278" w:rsidP="00701278"/>
    <w:p w14:paraId="2124E8FB" w14:textId="77777777" w:rsidR="00701278" w:rsidRPr="00FD1EEC" w:rsidRDefault="00701278" w:rsidP="00701278">
      <w:pPr>
        <w:numPr>
          <w:ilvl w:val="0"/>
          <w:numId w:val="13"/>
        </w:numPr>
      </w:pPr>
      <w:r w:rsidRPr="00FD1EEC">
        <w:tab/>
      </w:r>
      <w:r>
        <w:tab/>
      </w:r>
      <w:r w:rsidRPr="00FD1EEC">
        <w:t>subtract</w:t>
      </w:r>
    </w:p>
    <w:p w14:paraId="200A97C3" w14:textId="77777777" w:rsidR="00701278" w:rsidRPr="00FD1EEC" w:rsidRDefault="00701278" w:rsidP="00701278"/>
    <w:p w14:paraId="516CDE9E" w14:textId="77777777" w:rsidR="00701278" w:rsidRPr="00FD1EEC" w:rsidRDefault="00701278" w:rsidP="00701278">
      <w:pPr>
        <w:numPr>
          <w:ilvl w:val="0"/>
          <w:numId w:val="14"/>
        </w:numPr>
      </w:pPr>
      <w:r w:rsidRPr="00FD1EEC">
        <w:tab/>
      </w:r>
      <w:r>
        <w:tab/>
      </w:r>
      <w:r w:rsidRPr="00FD1EEC">
        <w:t>multiply</w:t>
      </w:r>
    </w:p>
    <w:p w14:paraId="58A537E0" w14:textId="77777777" w:rsidR="00701278" w:rsidRPr="00FD1EEC" w:rsidRDefault="00701278" w:rsidP="00701278"/>
    <w:p w14:paraId="555D7C77" w14:textId="77777777" w:rsidR="00701278" w:rsidRPr="00FD1EEC" w:rsidRDefault="00701278" w:rsidP="00701278">
      <w:pPr>
        <w:numPr>
          <w:ilvl w:val="0"/>
          <w:numId w:val="15"/>
        </w:numPr>
      </w:pPr>
      <w:r w:rsidRPr="00FD1EEC">
        <w:tab/>
      </w:r>
      <w:r>
        <w:tab/>
      </w:r>
      <w:r w:rsidRPr="00FD1EEC">
        <w:t>divide</w:t>
      </w:r>
    </w:p>
    <w:p w14:paraId="7E7CD73D" w14:textId="77777777" w:rsidR="00701278" w:rsidRPr="00FD1EEC" w:rsidRDefault="00701278" w:rsidP="00701278"/>
    <w:p w14:paraId="165A4296" w14:textId="77777777" w:rsidR="00701278" w:rsidRDefault="00701278" w:rsidP="00701278"/>
    <w:p w14:paraId="1FB93F0C" w14:textId="77777777" w:rsidR="00701278" w:rsidRPr="00FD1EEC" w:rsidRDefault="00701278" w:rsidP="00701278">
      <w:r w:rsidRPr="00FD1EEC">
        <w:t>The priority i</w:t>
      </w:r>
      <w:r>
        <w:t xml:space="preserve">s *, / first, then +, - second </w:t>
      </w:r>
      <w:r w:rsidRPr="00FD1EEC">
        <w:t>(left to right if there are several operators with the same priority).</w:t>
      </w:r>
    </w:p>
    <w:p w14:paraId="20B47EEF" w14:textId="77777777" w:rsidR="00701278" w:rsidRPr="00FD1EEC" w:rsidRDefault="00701278" w:rsidP="00701278"/>
    <w:p w14:paraId="47766CEB" w14:textId="77777777" w:rsidR="00701278" w:rsidRPr="00FD1EEC" w:rsidRDefault="00701278" w:rsidP="00701278">
      <w:r w:rsidRPr="00FD1EEC">
        <w:t xml:space="preserve">Parentheses may be used to specify the order in which operators are executed, if, for example, addition is required before multiplication. </w:t>
      </w:r>
    </w:p>
    <w:p w14:paraId="253D41E6" w14:textId="77777777" w:rsidR="00701278" w:rsidRPr="00FD1EEC" w:rsidRDefault="00701278" w:rsidP="00701278"/>
    <w:p w14:paraId="3A15D5D1" w14:textId="77777777" w:rsidR="00701278" w:rsidRPr="00FD1EEC" w:rsidRDefault="00701278" w:rsidP="00701278">
      <w:r w:rsidRPr="00FD1EEC">
        <w:t>Shown below, however, is an example of normal use of the * symbol.</w:t>
      </w:r>
    </w:p>
    <w:p w14:paraId="72B894C8" w14:textId="77777777" w:rsidR="00701278" w:rsidRPr="00FD1EEC" w:rsidRDefault="00701278" w:rsidP="00701278"/>
    <w:p w14:paraId="2E309F0A" w14:textId="77777777" w:rsidR="00701278" w:rsidRPr="00FD1EEC" w:rsidRDefault="00701278" w:rsidP="00701278">
      <w:r w:rsidRPr="00FD1EEC">
        <w:tab/>
        <w:t>SELECT</w:t>
      </w:r>
      <w:r w:rsidRPr="00FD1EEC">
        <w:tab/>
        <w:t>ENAME, SAL*12, COMM</w:t>
      </w:r>
    </w:p>
    <w:p w14:paraId="1A520925" w14:textId="11151788" w:rsidR="00701278" w:rsidRPr="00FD1EEC" w:rsidRDefault="00701278" w:rsidP="00701278">
      <w:r w:rsidRPr="00FD1EEC">
        <w:tab/>
        <w:t>FROM</w:t>
      </w:r>
      <w:r>
        <w:t xml:space="preserve"> </w:t>
      </w:r>
      <w:proofErr w:type="gramStart"/>
      <w:r w:rsidRPr="00FD1EEC">
        <w:t>EMP;</w:t>
      </w:r>
      <w:proofErr w:type="gramEnd"/>
      <w:r w:rsidRPr="00FD1EEC">
        <w:tab/>
      </w:r>
    </w:p>
    <w:p w14:paraId="583580FE" w14:textId="77777777" w:rsidR="00701278" w:rsidRPr="00FD1EEC" w:rsidRDefault="00701278" w:rsidP="00701278"/>
    <w:p w14:paraId="17A28517" w14:textId="77777777" w:rsidR="00701278" w:rsidRPr="00FD1EEC" w:rsidRDefault="00701278" w:rsidP="00701278"/>
    <w:p w14:paraId="50D87DA6" w14:textId="036F511C" w:rsidR="00701278" w:rsidRDefault="00701278" w:rsidP="00701278">
      <w:r>
        <w:rPr>
          <w:noProof/>
        </w:rPr>
        <mc:AlternateContent>
          <mc:Choice Requires="wps">
            <w:drawing>
              <wp:anchor distT="0" distB="0" distL="114300" distR="114300" simplePos="0" relativeHeight="251660288" behindDoc="0" locked="0" layoutInCell="1" allowOverlap="1" wp14:anchorId="791FC45C" wp14:editId="270B9C13">
                <wp:simplePos x="0" y="0"/>
                <wp:positionH relativeFrom="column">
                  <wp:posOffset>901700</wp:posOffset>
                </wp:positionH>
                <wp:positionV relativeFrom="paragraph">
                  <wp:posOffset>1270</wp:posOffset>
                </wp:positionV>
                <wp:extent cx="584200" cy="2153920"/>
                <wp:effectExtent l="4445" t="0" r="1905" b="63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FBCF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SAL *12</w:t>
                            </w:r>
                          </w:p>
                          <w:p w14:paraId="344AEF7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39D195E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387192F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781F0C5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5A28D81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6BF7DC6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1ED020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316E815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776596A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0F51D55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517265D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2CBAA16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0ECEEF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33CB5C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1B9F445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1FC45C" id="Rectangle 49" o:spid="_x0000_s1026" style="position:absolute;margin-left:71pt;margin-top:.1pt;width:46pt;height:169.6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" filled="f" fillcolor="blue" stroked="f" strokeweight="1pt">
                <v:textbox style="mso-fit-shape-to-text:t" inset="5pt,2pt,5pt,2pt">
                  <w:txbxContent>
                    <w:p w14:paraId="01FBCF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SAL *12</w:t>
                      </w:r>
                    </w:p>
                    <w:p w14:paraId="344AEF7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39D195E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387192F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781F0C5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5A28D81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6BF7DC6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1ED020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316E815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776596A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0F51D55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517265D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2CBAA16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0ECEEF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33CB5C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1B9F445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2BCFC6D" wp14:editId="5624A09E">
                <wp:simplePos x="0" y="0"/>
                <wp:positionH relativeFrom="column">
                  <wp:posOffset>0</wp:posOffset>
                </wp:positionH>
                <wp:positionV relativeFrom="paragraph">
                  <wp:posOffset>0</wp:posOffset>
                </wp:positionV>
                <wp:extent cx="603250" cy="2153920"/>
                <wp:effectExtent l="0" t="0" r="0" b="190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0D9AD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4CF91C4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BBE3C7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1C2259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6CE1AC5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289EA45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6913396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218E0D2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19C01E9"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90238F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254F1B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6D4DB0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0EE2D27E"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EB1DB6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783BD2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2A07FDB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BCFC6D" id="Rectangle 48" o:spid="_x0000_s1027" style="position:absolute;margin-left:0;margin-top:0;width:47.5pt;height:169.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" filled="f" fillcolor="blue" stroked="f" strokeweight="1pt">
                <v:textbox style="mso-fit-shape-to-text:t" inset="5pt,2pt,5pt,2pt">
                  <w:txbxContent>
                    <w:p w14:paraId="480D9AD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4CF91C4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BBE3C7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1C2259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6CE1AC5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289EA45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6913396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218E0D2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19C01E9"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90238F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254F1B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6D4DB0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0EE2D27E"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EB1DB6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783BD2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2A07FDB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2CB6F1" wp14:editId="21D9746D">
                <wp:simplePos x="0" y="0"/>
                <wp:positionH relativeFrom="column">
                  <wp:posOffset>1600200</wp:posOffset>
                </wp:positionH>
                <wp:positionV relativeFrom="paragraph">
                  <wp:posOffset>2540</wp:posOffset>
                </wp:positionV>
                <wp:extent cx="514350" cy="1628140"/>
                <wp:effectExtent l="0" t="0" r="1905" b="127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62814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9C9DA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COMM</w:t>
                            </w:r>
                          </w:p>
                          <w:p w14:paraId="065929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w:t>
                            </w:r>
                          </w:p>
                          <w:p w14:paraId="25A822CF" w14:textId="77777777" w:rsidR="00701278" w:rsidRDefault="00701278" w:rsidP="00701278">
                            <w:pPr>
                              <w:autoSpaceDE w:val="0"/>
                              <w:autoSpaceDN w:val="0"/>
                              <w:adjustRightInd w:val="0"/>
                              <w:jc w:val="right"/>
                              <w:rPr>
                                <w:rFonts w:ascii="Arial" w:hAnsi="Arial" w:cs="Arial"/>
                                <w:b/>
                                <w:bCs/>
                                <w:color w:val="000000"/>
                                <w:sz w:val="18"/>
                                <w:szCs w:val="18"/>
                              </w:rPr>
                            </w:pPr>
                          </w:p>
                          <w:p w14:paraId="3E4C2E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300</w:t>
                            </w:r>
                          </w:p>
                          <w:p w14:paraId="0B8E79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500</w:t>
                            </w:r>
                          </w:p>
                          <w:p w14:paraId="73D0E9CC" w14:textId="77777777" w:rsidR="00701278" w:rsidRDefault="00701278" w:rsidP="00701278">
                            <w:pPr>
                              <w:autoSpaceDE w:val="0"/>
                              <w:autoSpaceDN w:val="0"/>
                              <w:adjustRightInd w:val="0"/>
                              <w:jc w:val="right"/>
                              <w:rPr>
                                <w:rFonts w:ascii="Arial" w:hAnsi="Arial" w:cs="Arial"/>
                                <w:b/>
                                <w:bCs/>
                                <w:color w:val="000000"/>
                                <w:sz w:val="18"/>
                                <w:szCs w:val="18"/>
                              </w:rPr>
                            </w:pPr>
                          </w:p>
                          <w:p w14:paraId="30A61AF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1400</w:t>
                            </w:r>
                          </w:p>
                          <w:p w14:paraId="6F663AB1" w14:textId="77777777" w:rsidR="00701278" w:rsidRDefault="00701278" w:rsidP="00701278">
                            <w:pPr>
                              <w:autoSpaceDE w:val="0"/>
                              <w:autoSpaceDN w:val="0"/>
                              <w:adjustRightInd w:val="0"/>
                              <w:jc w:val="right"/>
                              <w:rPr>
                                <w:rFonts w:ascii="Arial" w:hAnsi="Arial" w:cs="Arial"/>
                                <w:b/>
                                <w:bCs/>
                                <w:color w:val="000000"/>
                                <w:sz w:val="18"/>
                                <w:szCs w:val="18"/>
                              </w:rPr>
                            </w:pPr>
                          </w:p>
                          <w:p w14:paraId="3FE68FE3" w14:textId="77777777" w:rsidR="00701278" w:rsidRDefault="00701278" w:rsidP="00701278">
                            <w:pPr>
                              <w:autoSpaceDE w:val="0"/>
                              <w:autoSpaceDN w:val="0"/>
                              <w:adjustRightInd w:val="0"/>
                              <w:jc w:val="right"/>
                              <w:rPr>
                                <w:rFonts w:ascii="Arial" w:hAnsi="Arial" w:cs="Arial"/>
                                <w:b/>
                                <w:bCs/>
                                <w:color w:val="000000"/>
                                <w:sz w:val="18"/>
                                <w:szCs w:val="18"/>
                              </w:rPr>
                            </w:pPr>
                          </w:p>
                          <w:p w14:paraId="0B2ACD69" w14:textId="77777777" w:rsidR="00701278" w:rsidRDefault="00701278" w:rsidP="00701278">
                            <w:pPr>
                              <w:autoSpaceDE w:val="0"/>
                              <w:autoSpaceDN w:val="0"/>
                              <w:adjustRightInd w:val="0"/>
                              <w:jc w:val="right"/>
                              <w:rPr>
                                <w:rFonts w:ascii="Arial" w:hAnsi="Arial" w:cs="Arial"/>
                                <w:b/>
                                <w:bCs/>
                                <w:color w:val="000000"/>
                                <w:sz w:val="18"/>
                                <w:szCs w:val="18"/>
                              </w:rPr>
                            </w:pPr>
                          </w:p>
                          <w:p w14:paraId="0416F5BD" w14:textId="77777777" w:rsidR="00701278" w:rsidRDefault="00701278" w:rsidP="00701278">
                            <w:pPr>
                              <w:autoSpaceDE w:val="0"/>
                              <w:autoSpaceDN w:val="0"/>
                              <w:adjustRightInd w:val="0"/>
                              <w:jc w:val="right"/>
                              <w:rPr>
                                <w:rFonts w:ascii="Arial" w:hAnsi="Arial" w:cs="Arial"/>
                                <w:b/>
                                <w:bCs/>
                                <w:color w:val="000000"/>
                                <w:sz w:val="18"/>
                                <w:szCs w:val="18"/>
                              </w:rPr>
                            </w:pPr>
                          </w:p>
                          <w:p w14:paraId="7FDDF6C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72CB6F1" id="Rectangle 47" o:spid="_x0000_s1028" style="position:absolute;margin-left:126pt;margin-top:.2pt;width:40.5pt;height:128.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" filled="f" fillcolor="blue" stroked="f" strokeweight="1pt">
                <v:textbox style="mso-fit-shape-to-text:t" inset="5pt,2pt,5pt,2pt">
                  <w:txbxContent>
                    <w:p w14:paraId="0F9C9DA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COMM</w:t>
                      </w:r>
                    </w:p>
                    <w:p w14:paraId="065929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w:t>
                      </w:r>
                    </w:p>
                    <w:p w14:paraId="25A822CF" w14:textId="77777777" w:rsidR="00701278" w:rsidRDefault="00701278" w:rsidP="00701278">
                      <w:pPr>
                        <w:autoSpaceDE w:val="0"/>
                        <w:autoSpaceDN w:val="0"/>
                        <w:adjustRightInd w:val="0"/>
                        <w:jc w:val="right"/>
                        <w:rPr>
                          <w:rFonts w:ascii="Arial" w:hAnsi="Arial" w:cs="Arial"/>
                          <w:b/>
                          <w:bCs/>
                          <w:color w:val="000000"/>
                          <w:sz w:val="18"/>
                          <w:szCs w:val="18"/>
                        </w:rPr>
                      </w:pPr>
                    </w:p>
                    <w:p w14:paraId="3E4C2E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300</w:t>
                      </w:r>
                    </w:p>
                    <w:p w14:paraId="0B8E79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500</w:t>
                      </w:r>
                    </w:p>
                    <w:p w14:paraId="73D0E9CC" w14:textId="77777777" w:rsidR="00701278" w:rsidRDefault="00701278" w:rsidP="00701278">
                      <w:pPr>
                        <w:autoSpaceDE w:val="0"/>
                        <w:autoSpaceDN w:val="0"/>
                        <w:adjustRightInd w:val="0"/>
                        <w:jc w:val="right"/>
                        <w:rPr>
                          <w:rFonts w:ascii="Arial" w:hAnsi="Arial" w:cs="Arial"/>
                          <w:b/>
                          <w:bCs/>
                          <w:color w:val="000000"/>
                          <w:sz w:val="18"/>
                          <w:szCs w:val="18"/>
                        </w:rPr>
                      </w:pPr>
                    </w:p>
                    <w:p w14:paraId="30A61AF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1400</w:t>
                      </w:r>
                    </w:p>
                    <w:p w14:paraId="6F663AB1" w14:textId="77777777" w:rsidR="00701278" w:rsidRDefault="00701278" w:rsidP="00701278">
                      <w:pPr>
                        <w:autoSpaceDE w:val="0"/>
                        <w:autoSpaceDN w:val="0"/>
                        <w:adjustRightInd w:val="0"/>
                        <w:jc w:val="right"/>
                        <w:rPr>
                          <w:rFonts w:ascii="Arial" w:hAnsi="Arial" w:cs="Arial"/>
                          <w:b/>
                          <w:bCs/>
                          <w:color w:val="000000"/>
                          <w:sz w:val="18"/>
                          <w:szCs w:val="18"/>
                        </w:rPr>
                      </w:pPr>
                    </w:p>
                    <w:p w14:paraId="3FE68FE3" w14:textId="77777777" w:rsidR="00701278" w:rsidRDefault="00701278" w:rsidP="00701278">
                      <w:pPr>
                        <w:autoSpaceDE w:val="0"/>
                        <w:autoSpaceDN w:val="0"/>
                        <w:adjustRightInd w:val="0"/>
                        <w:jc w:val="right"/>
                        <w:rPr>
                          <w:rFonts w:ascii="Arial" w:hAnsi="Arial" w:cs="Arial"/>
                          <w:b/>
                          <w:bCs/>
                          <w:color w:val="000000"/>
                          <w:sz w:val="18"/>
                          <w:szCs w:val="18"/>
                        </w:rPr>
                      </w:pPr>
                    </w:p>
                    <w:p w14:paraId="0B2ACD69" w14:textId="77777777" w:rsidR="00701278" w:rsidRDefault="00701278" w:rsidP="00701278">
                      <w:pPr>
                        <w:autoSpaceDE w:val="0"/>
                        <w:autoSpaceDN w:val="0"/>
                        <w:adjustRightInd w:val="0"/>
                        <w:jc w:val="right"/>
                        <w:rPr>
                          <w:rFonts w:ascii="Arial" w:hAnsi="Arial" w:cs="Arial"/>
                          <w:b/>
                          <w:bCs/>
                          <w:color w:val="000000"/>
                          <w:sz w:val="18"/>
                          <w:szCs w:val="18"/>
                        </w:rPr>
                      </w:pPr>
                    </w:p>
                    <w:p w14:paraId="0416F5BD" w14:textId="77777777" w:rsidR="00701278" w:rsidRDefault="00701278" w:rsidP="00701278">
                      <w:pPr>
                        <w:autoSpaceDE w:val="0"/>
                        <w:autoSpaceDN w:val="0"/>
                        <w:adjustRightInd w:val="0"/>
                        <w:jc w:val="right"/>
                        <w:rPr>
                          <w:rFonts w:ascii="Arial" w:hAnsi="Arial" w:cs="Arial"/>
                          <w:b/>
                          <w:bCs/>
                          <w:color w:val="000000"/>
                          <w:sz w:val="18"/>
                          <w:szCs w:val="18"/>
                        </w:rPr>
                      </w:pPr>
                    </w:p>
                    <w:p w14:paraId="7FDDF6C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0</w:t>
                      </w:r>
                    </w:p>
                  </w:txbxContent>
                </v:textbox>
              </v:rect>
            </w:pict>
          </mc:Fallback>
        </mc:AlternateContent>
      </w:r>
    </w:p>
    <w:p w14:paraId="1C592F49" w14:textId="77777777" w:rsidR="00701278" w:rsidRDefault="00701278" w:rsidP="00701278"/>
    <w:p w14:paraId="2477BF2A" w14:textId="77777777" w:rsidR="00701278" w:rsidRDefault="00701278" w:rsidP="00701278">
      <w:pPr>
        <w:rPr>
          <w:b/>
          <w:bCs/>
        </w:rPr>
      </w:pPr>
    </w:p>
    <w:p w14:paraId="20ED7837" w14:textId="77777777" w:rsidR="00701278" w:rsidRDefault="00701278" w:rsidP="00701278">
      <w:pPr>
        <w:rPr>
          <w:b/>
          <w:bCs/>
        </w:rPr>
      </w:pPr>
    </w:p>
    <w:p w14:paraId="5129942C" w14:textId="77777777" w:rsidR="00701278" w:rsidRDefault="00701278" w:rsidP="00701278">
      <w:pPr>
        <w:rPr>
          <w:b/>
          <w:bCs/>
        </w:rPr>
      </w:pPr>
    </w:p>
    <w:p w14:paraId="43262CAF" w14:textId="77777777" w:rsidR="00701278" w:rsidRDefault="00701278" w:rsidP="00701278">
      <w:pPr>
        <w:rPr>
          <w:b/>
          <w:bCs/>
        </w:rPr>
      </w:pPr>
    </w:p>
    <w:p w14:paraId="2A8D011B" w14:textId="77777777" w:rsidR="00701278" w:rsidRDefault="00701278" w:rsidP="00701278">
      <w:pPr>
        <w:rPr>
          <w:b/>
          <w:bCs/>
        </w:rPr>
      </w:pPr>
    </w:p>
    <w:p w14:paraId="7E701FE1" w14:textId="77777777" w:rsidR="00701278" w:rsidRDefault="00701278" w:rsidP="00701278">
      <w:pPr>
        <w:rPr>
          <w:b/>
          <w:bCs/>
        </w:rPr>
      </w:pPr>
    </w:p>
    <w:p w14:paraId="2E83E7FC" w14:textId="77777777" w:rsidR="00701278" w:rsidRDefault="00701278" w:rsidP="00701278">
      <w:pPr>
        <w:rPr>
          <w:b/>
          <w:bCs/>
        </w:rPr>
      </w:pPr>
    </w:p>
    <w:p w14:paraId="15678218" w14:textId="77777777" w:rsidR="00701278" w:rsidRDefault="00701278" w:rsidP="00701278">
      <w:pPr>
        <w:rPr>
          <w:b/>
          <w:bCs/>
        </w:rPr>
      </w:pPr>
    </w:p>
    <w:p w14:paraId="3EF69A80" w14:textId="77777777" w:rsidR="00701278" w:rsidRDefault="00701278" w:rsidP="00701278">
      <w:pPr>
        <w:rPr>
          <w:b/>
          <w:bCs/>
        </w:rPr>
      </w:pPr>
    </w:p>
    <w:p w14:paraId="1591FACB" w14:textId="77777777" w:rsidR="00701278" w:rsidRDefault="00701278" w:rsidP="00701278">
      <w:pPr>
        <w:rPr>
          <w:b/>
          <w:bCs/>
        </w:rPr>
      </w:pPr>
    </w:p>
    <w:p w14:paraId="1C4EEC81" w14:textId="77777777" w:rsidR="00701278" w:rsidRDefault="00701278" w:rsidP="00701278">
      <w:pPr>
        <w:rPr>
          <w:b/>
          <w:bCs/>
        </w:rPr>
      </w:pPr>
    </w:p>
    <w:p w14:paraId="1AD3D187" w14:textId="77777777" w:rsidR="00701278" w:rsidRDefault="00701278" w:rsidP="00701278">
      <w:pPr>
        <w:rPr>
          <w:b/>
          <w:bCs/>
        </w:rPr>
      </w:pPr>
    </w:p>
    <w:p w14:paraId="4B19F884" w14:textId="77777777" w:rsidR="00701278" w:rsidRDefault="00701278" w:rsidP="00701278">
      <w:pPr>
        <w:rPr>
          <w:b/>
          <w:bCs/>
        </w:rPr>
      </w:pPr>
    </w:p>
    <w:p w14:paraId="3E5FBCF1" w14:textId="77777777" w:rsidR="00701278" w:rsidRPr="00FD1EEC" w:rsidRDefault="00701278" w:rsidP="00701278">
      <w:pPr>
        <w:rPr>
          <w:b/>
          <w:bCs/>
        </w:rPr>
      </w:pPr>
      <w:r>
        <w:rPr>
          <w:b/>
          <w:bCs/>
        </w:rPr>
        <w:br w:type="page"/>
      </w:r>
      <w:r w:rsidRPr="00FD1EEC">
        <w:rPr>
          <w:b/>
          <w:bCs/>
        </w:rPr>
        <w:lastRenderedPageBreak/>
        <w:t>Column Aliases</w:t>
      </w:r>
    </w:p>
    <w:p w14:paraId="79E02CFC" w14:textId="77777777" w:rsidR="00701278" w:rsidRPr="00FD1EEC" w:rsidRDefault="00701278" w:rsidP="00701278">
      <w:pPr>
        <w:rPr>
          <w:b/>
          <w:bCs/>
        </w:rPr>
      </w:pPr>
    </w:p>
    <w:p w14:paraId="282AABAC" w14:textId="77777777" w:rsidR="00701278" w:rsidRPr="00FD1EEC" w:rsidRDefault="00701278" w:rsidP="00701278">
      <w:r w:rsidRPr="00FD1EEC">
        <w:t xml:space="preserve">When displaying the result of a query, SQL*Plus normally uses the selected column's name as the heading.  In many cases it may be cryptic or mean little.  You can change a column's heading by using an </w:t>
      </w:r>
      <w:proofErr w:type="gramStart"/>
      <w:r w:rsidRPr="00FD1EEC">
        <w:rPr>
          <w:i/>
          <w:iCs/>
        </w:rPr>
        <w:t xml:space="preserve">Alias </w:t>
      </w:r>
      <w:r w:rsidRPr="00FD1EEC">
        <w:t>.</w:t>
      </w:r>
      <w:proofErr w:type="gramEnd"/>
    </w:p>
    <w:p w14:paraId="08089D29" w14:textId="77777777" w:rsidR="00701278" w:rsidRPr="00FD1EEC" w:rsidRDefault="00701278" w:rsidP="00701278"/>
    <w:p w14:paraId="4D81DFCC" w14:textId="77777777" w:rsidR="00701278" w:rsidRPr="00FD1EEC" w:rsidRDefault="00701278" w:rsidP="00701278">
      <w:r w:rsidRPr="00FD1EEC">
        <w:t xml:space="preserve">A column alias gives a column an alternative heading on output.  Specify the alias after the column name in the SELECT list.  By </w:t>
      </w:r>
      <w:proofErr w:type="gramStart"/>
      <w:r w:rsidRPr="00FD1EEC">
        <w:t>default</w:t>
      </w:r>
      <w:proofErr w:type="gramEnd"/>
      <w:r w:rsidRPr="00FD1EEC">
        <w:t xml:space="preserve"> alias headings will be forced to upper case and cannot contain blank spaces, unless the alias is enclosed in double quotes (" ").</w:t>
      </w:r>
    </w:p>
    <w:p w14:paraId="0A736DE7" w14:textId="77777777" w:rsidR="00701278" w:rsidRPr="00FD1EEC" w:rsidRDefault="00701278" w:rsidP="00701278"/>
    <w:p w14:paraId="094BF3C3" w14:textId="77777777" w:rsidR="00701278" w:rsidRPr="00FD1EEC" w:rsidRDefault="00701278" w:rsidP="00701278">
      <w:r w:rsidRPr="00FD1EEC">
        <w:t>To display the column heading ANNSAL for annual salary instead of SAL*12 as in our previous ex</w:t>
      </w:r>
      <w:r>
        <w:t>ample we can use a column alias</w:t>
      </w:r>
      <w:r w:rsidRPr="00FD1EEC">
        <w:t>:</w:t>
      </w:r>
    </w:p>
    <w:p w14:paraId="41D34633" w14:textId="77777777" w:rsidR="00701278" w:rsidRPr="00FD1EEC" w:rsidRDefault="00701278" w:rsidP="00701278"/>
    <w:p w14:paraId="6138DB81" w14:textId="77777777" w:rsidR="00701278" w:rsidRPr="00FD1EEC" w:rsidRDefault="00701278" w:rsidP="00701278">
      <w:r w:rsidRPr="00FD1EEC">
        <w:tab/>
        <w:t>SELECT</w:t>
      </w:r>
      <w:r w:rsidRPr="00FD1EEC">
        <w:tab/>
        <w:t>ENAME, SAL*</w:t>
      </w:r>
      <w:proofErr w:type="gramStart"/>
      <w:r w:rsidRPr="00FD1EEC">
        <w:t>12  ANNSAL</w:t>
      </w:r>
      <w:proofErr w:type="gramEnd"/>
      <w:r w:rsidRPr="00FD1EEC">
        <w:t>, COMM</w:t>
      </w:r>
    </w:p>
    <w:p w14:paraId="5D49E0EB" w14:textId="77777777" w:rsidR="00701278" w:rsidRPr="00FD1EEC" w:rsidRDefault="00701278" w:rsidP="00701278">
      <w:r w:rsidRPr="00FD1EEC">
        <w:tab/>
        <w:t>FROM</w:t>
      </w:r>
      <w:r w:rsidRPr="00FD1EEC">
        <w:tab/>
      </w:r>
      <w:proofErr w:type="gramStart"/>
      <w:r w:rsidRPr="00FD1EEC">
        <w:t>EMP;</w:t>
      </w:r>
      <w:proofErr w:type="gramEnd"/>
    </w:p>
    <w:p w14:paraId="76467747" w14:textId="77777777" w:rsidR="00701278" w:rsidRPr="00FD1EEC" w:rsidRDefault="00701278" w:rsidP="00701278"/>
    <w:p w14:paraId="085ACBD1" w14:textId="77777777" w:rsidR="00701278" w:rsidRPr="00FD1EEC" w:rsidRDefault="00701278" w:rsidP="00701278">
      <w:r w:rsidRPr="00FD1EEC">
        <w:t>This will produce the following</w:t>
      </w:r>
      <w:r>
        <w:t xml:space="preserve"> output</w:t>
      </w:r>
      <w:r w:rsidRPr="00FD1EEC">
        <w:t>:</w:t>
      </w:r>
    </w:p>
    <w:p w14:paraId="1E49CF7E" w14:textId="1E6158D8" w:rsidR="00701278" w:rsidRDefault="00701278" w:rsidP="00701278">
      <w:r>
        <w:rPr>
          <w:noProof/>
        </w:rPr>
        <mc:AlternateContent>
          <mc:Choice Requires="wps">
            <w:drawing>
              <wp:anchor distT="0" distB="0" distL="114300" distR="114300" simplePos="0" relativeHeight="251663360" behindDoc="0" locked="0" layoutInCell="1" allowOverlap="1" wp14:anchorId="4973111E" wp14:editId="0818116E">
                <wp:simplePos x="0" y="0"/>
                <wp:positionH relativeFrom="column">
                  <wp:posOffset>1943100</wp:posOffset>
                </wp:positionH>
                <wp:positionV relativeFrom="paragraph">
                  <wp:posOffset>160020</wp:posOffset>
                </wp:positionV>
                <wp:extent cx="514350" cy="1628140"/>
                <wp:effectExtent l="0" t="0" r="1905"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62814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51F79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COMM</w:t>
                            </w:r>
                          </w:p>
                          <w:p w14:paraId="4093D23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w:t>
                            </w:r>
                          </w:p>
                          <w:p w14:paraId="01F36B16" w14:textId="77777777" w:rsidR="00701278" w:rsidRDefault="00701278" w:rsidP="00701278">
                            <w:pPr>
                              <w:autoSpaceDE w:val="0"/>
                              <w:autoSpaceDN w:val="0"/>
                              <w:adjustRightInd w:val="0"/>
                              <w:jc w:val="right"/>
                              <w:rPr>
                                <w:rFonts w:ascii="Arial" w:hAnsi="Arial" w:cs="Arial"/>
                                <w:b/>
                                <w:bCs/>
                                <w:color w:val="000000"/>
                                <w:sz w:val="18"/>
                                <w:szCs w:val="18"/>
                              </w:rPr>
                            </w:pPr>
                          </w:p>
                          <w:p w14:paraId="725FDC4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300</w:t>
                            </w:r>
                          </w:p>
                          <w:p w14:paraId="6293170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500</w:t>
                            </w:r>
                          </w:p>
                          <w:p w14:paraId="3FE6E944" w14:textId="77777777" w:rsidR="00701278" w:rsidRDefault="00701278" w:rsidP="00701278">
                            <w:pPr>
                              <w:autoSpaceDE w:val="0"/>
                              <w:autoSpaceDN w:val="0"/>
                              <w:adjustRightInd w:val="0"/>
                              <w:jc w:val="right"/>
                              <w:rPr>
                                <w:rFonts w:ascii="Arial" w:hAnsi="Arial" w:cs="Arial"/>
                                <w:b/>
                                <w:bCs/>
                                <w:color w:val="000000"/>
                                <w:sz w:val="18"/>
                                <w:szCs w:val="18"/>
                              </w:rPr>
                            </w:pPr>
                          </w:p>
                          <w:p w14:paraId="188FB65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1400</w:t>
                            </w:r>
                          </w:p>
                          <w:p w14:paraId="5C53CD66" w14:textId="77777777" w:rsidR="00701278" w:rsidRDefault="00701278" w:rsidP="00701278">
                            <w:pPr>
                              <w:autoSpaceDE w:val="0"/>
                              <w:autoSpaceDN w:val="0"/>
                              <w:adjustRightInd w:val="0"/>
                              <w:jc w:val="right"/>
                              <w:rPr>
                                <w:rFonts w:ascii="Arial" w:hAnsi="Arial" w:cs="Arial"/>
                                <w:b/>
                                <w:bCs/>
                                <w:color w:val="000000"/>
                                <w:sz w:val="18"/>
                                <w:szCs w:val="18"/>
                              </w:rPr>
                            </w:pPr>
                          </w:p>
                          <w:p w14:paraId="15FBA410" w14:textId="77777777" w:rsidR="00701278" w:rsidRDefault="00701278" w:rsidP="00701278">
                            <w:pPr>
                              <w:autoSpaceDE w:val="0"/>
                              <w:autoSpaceDN w:val="0"/>
                              <w:adjustRightInd w:val="0"/>
                              <w:jc w:val="right"/>
                              <w:rPr>
                                <w:rFonts w:ascii="Arial" w:hAnsi="Arial" w:cs="Arial"/>
                                <w:b/>
                                <w:bCs/>
                                <w:color w:val="000000"/>
                                <w:sz w:val="18"/>
                                <w:szCs w:val="18"/>
                              </w:rPr>
                            </w:pPr>
                          </w:p>
                          <w:p w14:paraId="71D1C3C4" w14:textId="77777777" w:rsidR="00701278" w:rsidRDefault="00701278" w:rsidP="00701278">
                            <w:pPr>
                              <w:autoSpaceDE w:val="0"/>
                              <w:autoSpaceDN w:val="0"/>
                              <w:adjustRightInd w:val="0"/>
                              <w:jc w:val="right"/>
                              <w:rPr>
                                <w:rFonts w:ascii="Arial" w:hAnsi="Arial" w:cs="Arial"/>
                                <w:b/>
                                <w:bCs/>
                                <w:color w:val="000000"/>
                                <w:sz w:val="18"/>
                                <w:szCs w:val="18"/>
                              </w:rPr>
                            </w:pPr>
                          </w:p>
                          <w:p w14:paraId="17501AC2" w14:textId="77777777" w:rsidR="00701278" w:rsidRDefault="00701278" w:rsidP="00701278">
                            <w:pPr>
                              <w:autoSpaceDE w:val="0"/>
                              <w:autoSpaceDN w:val="0"/>
                              <w:adjustRightInd w:val="0"/>
                              <w:jc w:val="right"/>
                              <w:rPr>
                                <w:rFonts w:ascii="Arial" w:hAnsi="Arial" w:cs="Arial"/>
                                <w:b/>
                                <w:bCs/>
                                <w:color w:val="000000"/>
                                <w:sz w:val="18"/>
                                <w:szCs w:val="18"/>
                              </w:rPr>
                            </w:pPr>
                          </w:p>
                          <w:p w14:paraId="771F55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973111E" id="Rectangle 46" o:spid="_x0000_s1029" style="position:absolute;margin-left:153pt;margin-top:12.6pt;width:40.5pt;height:128.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" filled="f" fillcolor="blue" stroked="f" strokeweight="1pt">
                <v:textbox style="mso-fit-shape-to-text:t" inset="5pt,2pt,5pt,2pt">
                  <w:txbxContent>
                    <w:p w14:paraId="0151F79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COMM</w:t>
                      </w:r>
                    </w:p>
                    <w:p w14:paraId="4093D23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w:t>
                      </w:r>
                    </w:p>
                    <w:p w14:paraId="01F36B16" w14:textId="77777777" w:rsidR="00701278" w:rsidRDefault="00701278" w:rsidP="00701278">
                      <w:pPr>
                        <w:autoSpaceDE w:val="0"/>
                        <w:autoSpaceDN w:val="0"/>
                        <w:adjustRightInd w:val="0"/>
                        <w:jc w:val="right"/>
                        <w:rPr>
                          <w:rFonts w:ascii="Arial" w:hAnsi="Arial" w:cs="Arial"/>
                          <w:b/>
                          <w:bCs/>
                          <w:color w:val="000000"/>
                          <w:sz w:val="18"/>
                          <w:szCs w:val="18"/>
                        </w:rPr>
                      </w:pPr>
                    </w:p>
                    <w:p w14:paraId="725FDC4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300</w:t>
                      </w:r>
                    </w:p>
                    <w:p w14:paraId="6293170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500</w:t>
                      </w:r>
                    </w:p>
                    <w:p w14:paraId="3FE6E944" w14:textId="77777777" w:rsidR="00701278" w:rsidRDefault="00701278" w:rsidP="00701278">
                      <w:pPr>
                        <w:autoSpaceDE w:val="0"/>
                        <w:autoSpaceDN w:val="0"/>
                        <w:adjustRightInd w:val="0"/>
                        <w:jc w:val="right"/>
                        <w:rPr>
                          <w:rFonts w:ascii="Arial" w:hAnsi="Arial" w:cs="Arial"/>
                          <w:b/>
                          <w:bCs/>
                          <w:color w:val="000000"/>
                          <w:sz w:val="18"/>
                          <w:szCs w:val="18"/>
                        </w:rPr>
                      </w:pPr>
                    </w:p>
                    <w:p w14:paraId="188FB65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1400</w:t>
                      </w:r>
                    </w:p>
                    <w:p w14:paraId="5C53CD66" w14:textId="77777777" w:rsidR="00701278" w:rsidRDefault="00701278" w:rsidP="00701278">
                      <w:pPr>
                        <w:autoSpaceDE w:val="0"/>
                        <w:autoSpaceDN w:val="0"/>
                        <w:adjustRightInd w:val="0"/>
                        <w:jc w:val="right"/>
                        <w:rPr>
                          <w:rFonts w:ascii="Arial" w:hAnsi="Arial" w:cs="Arial"/>
                          <w:b/>
                          <w:bCs/>
                          <w:color w:val="000000"/>
                          <w:sz w:val="18"/>
                          <w:szCs w:val="18"/>
                        </w:rPr>
                      </w:pPr>
                    </w:p>
                    <w:p w14:paraId="15FBA410" w14:textId="77777777" w:rsidR="00701278" w:rsidRDefault="00701278" w:rsidP="00701278">
                      <w:pPr>
                        <w:autoSpaceDE w:val="0"/>
                        <w:autoSpaceDN w:val="0"/>
                        <w:adjustRightInd w:val="0"/>
                        <w:jc w:val="right"/>
                        <w:rPr>
                          <w:rFonts w:ascii="Arial" w:hAnsi="Arial" w:cs="Arial"/>
                          <w:b/>
                          <w:bCs/>
                          <w:color w:val="000000"/>
                          <w:sz w:val="18"/>
                          <w:szCs w:val="18"/>
                        </w:rPr>
                      </w:pPr>
                    </w:p>
                    <w:p w14:paraId="71D1C3C4" w14:textId="77777777" w:rsidR="00701278" w:rsidRDefault="00701278" w:rsidP="00701278">
                      <w:pPr>
                        <w:autoSpaceDE w:val="0"/>
                        <w:autoSpaceDN w:val="0"/>
                        <w:adjustRightInd w:val="0"/>
                        <w:jc w:val="right"/>
                        <w:rPr>
                          <w:rFonts w:ascii="Arial" w:hAnsi="Arial" w:cs="Arial"/>
                          <w:b/>
                          <w:bCs/>
                          <w:color w:val="000000"/>
                          <w:sz w:val="18"/>
                          <w:szCs w:val="18"/>
                        </w:rPr>
                      </w:pPr>
                    </w:p>
                    <w:p w14:paraId="17501AC2" w14:textId="77777777" w:rsidR="00701278" w:rsidRDefault="00701278" w:rsidP="00701278">
                      <w:pPr>
                        <w:autoSpaceDE w:val="0"/>
                        <w:autoSpaceDN w:val="0"/>
                        <w:adjustRightInd w:val="0"/>
                        <w:jc w:val="right"/>
                        <w:rPr>
                          <w:rFonts w:ascii="Arial" w:hAnsi="Arial" w:cs="Arial"/>
                          <w:b/>
                          <w:bCs/>
                          <w:color w:val="000000"/>
                          <w:sz w:val="18"/>
                          <w:szCs w:val="18"/>
                        </w:rPr>
                      </w:pPr>
                    </w:p>
                    <w:p w14:paraId="771F55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E64965F" wp14:editId="5F625C2D">
                <wp:simplePos x="0" y="0"/>
                <wp:positionH relativeFrom="column">
                  <wp:posOffset>914400</wp:posOffset>
                </wp:positionH>
                <wp:positionV relativeFrom="paragraph">
                  <wp:posOffset>160020</wp:posOffset>
                </wp:positionV>
                <wp:extent cx="603250" cy="2153920"/>
                <wp:effectExtent l="0" t="0" r="0" b="31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192A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ANNSAL</w:t>
                            </w:r>
                          </w:p>
                          <w:p w14:paraId="4884C4B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287C829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4BAAC55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716105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3221AA5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5091602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742315C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010864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3A14403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35EF9A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43FA97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7F9C6DB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2F295AC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608C236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7B36756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E64965F" id="Rectangle 45" o:spid="_x0000_s1030" style="position:absolute;margin-left:1in;margin-top:12.6pt;width:47.5pt;height:169.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" filled="f" fillcolor="blue" stroked="f" strokeweight="1pt">
                <v:textbox style="mso-fit-shape-to-text:t" inset="5pt,2pt,5pt,2pt">
                  <w:txbxContent>
                    <w:p w14:paraId="08192A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ANNSAL</w:t>
                      </w:r>
                    </w:p>
                    <w:p w14:paraId="4884C4B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287C829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4BAAC55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716105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3221AA5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5091602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742315C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010864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3A14403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35EF9A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43FA97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7F9C6DB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2F295AC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608C236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7B36756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3E9989F" wp14:editId="5BA0388C">
                <wp:simplePos x="0" y="0"/>
                <wp:positionH relativeFrom="column">
                  <wp:posOffset>0</wp:posOffset>
                </wp:positionH>
                <wp:positionV relativeFrom="paragraph">
                  <wp:posOffset>160020</wp:posOffset>
                </wp:positionV>
                <wp:extent cx="603250" cy="2153920"/>
                <wp:effectExtent l="0" t="0" r="0" b="31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3454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76C6035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257C251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26A875A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7B6FA7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31B261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236450C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5A7C20F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70A47F3"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10771E6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44D6293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6F6F31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2AD9E08D"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038857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20904CB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5ADB01A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E9989F" id="Rectangle 44" o:spid="_x0000_s1031" style="position:absolute;margin-left:0;margin-top:12.6pt;width:47.5pt;height:169.6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" filled="f" fillcolor="blue" stroked="f" strokeweight="1pt">
                <v:textbox style="mso-fit-shape-to-text:t" inset="5pt,2pt,5pt,2pt">
                  <w:txbxContent>
                    <w:p w14:paraId="7343454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76C6035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257C251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26A875A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7B6FA7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31B261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236450C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5A7C20F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70A47F3"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10771E6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44D6293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6F6F31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2AD9E08D"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038857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20904CB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5ADB01A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p>
    <w:p w14:paraId="10A9E1F4" w14:textId="77777777" w:rsidR="00701278" w:rsidRDefault="00701278" w:rsidP="00701278"/>
    <w:p w14:paraId="604E0490" w14:textId="77777777" w:rsidR="00701278" w:rsidRDefault="00701278" w:rsidP="00701278"/>
    <w:p w14:paraId="2C11E79F" w14:textId="77777777" w:rsidR="00701278" w:rsidRDefault="00701278" w:rsidP="00701278"/>
    <w:p w14:paraId="45EF9A66" w14:textId="77777777" w:rsidR="00701278" w:rsidRDefault="00701278" w:rsidP="00701278">
      <w:pPr>
        <w:rPr>
          <w:b/>
          <w:bCs/>
        </w:rPr>
      </w:pPr>
    </w:p>
    <w:p w14:paraId="14031A84" w14:textId="77777777" w:rsidR="00701278" w:rsidRDefault="00701278" w:rsidP="00701278">
      <w:pPr>
        <w:rPr>
          <w:b/>
          <w:bCs/>
        </w:rPr>
      </w:pPr>
    </w:p>
    <w:p w14:paraId="561CFD2A" w14:textId="77777777" w:rsidR="00701278" w:rsidRDefault="00701278" w:rsidP="00701278">
      <w:pPr>
        <w:rPr>
          <w:b/>
          <w:bCs/>
        </w:rPr>
      </w:pPr>
    </w:p>
    <w:p w14:paraId="31290B7A" w14:textId="77777777" w:rsidR="00701278" w:rsidRDefault="00701278" w:rsidP="00701278">
      <w:pPr>
        <w:rPr>
          <w:b/>
          <w:bCs/>
        </w:rPr>
      </w:pPr>
    </w:p>
    <w:p w14:paraId="0EAA0B49" w14:textId="77777777" w:rsidR="00701278" w:rsidRDefault="00701278" w:rsidP="00701278">
      <w:pPr>
        <w:rPr>
          <w:b/>
          <w:bCs/>
        </w:rPr>
      </w:pPr>
    </w:p>
    <w:p w14:paraId="2C7F9955" w14:textId="77777777" w:rsidR="00701278" w:rsidRDefault="00701278" w:rsidP="00701278">
      <w:pPr>
        <w:rPr>
          <w:b/>
          <w:bCs/>
        </w:rPr>
      </w:pPr>
    </w:p>
    <w:p w14:paraId="362A12FE" w14:textId="77777777" w:rsidR="00701278" w:rsidRDefault="00701278" w:rsidP="00701278">
      <w:pPr>
        <w:rPr>
          <w:b/>
          <w:bCs/>
        </w:rPr>
      </w:pPr>
    </w:p>
    <w:p w14:paraId="07276E32" w14:textId="77777777" w:rsidR="00701278" w:rsidRDefault="00701278" w:rsidP="00701278">
      <w:pPr>
        <w:rPr>
          <w:b/>
          <w:bCs/>
        </w:rPr>
      </w:pPr>
    </w:p>
    <w:p w14:paraId="0EBB386D" w14:textId="77777777" w:rsidR="00701278" w:rsidRDefault="00701278" w:rsidP="00701278">
      <w:pPr>
        <w:rPr>
          <w:b/>
          <w:bCs/>
        </w:rPr>
      </w:pPr>
    </w:p>
    <w:p w14:paraId="3F707348" w14:textId="77777777" w:rsidR="00701278" w:rsidRDefault="00701278" w:rsidP="00701278">
      <w:pPr>
        <w:rPr>
          <w:b/>
          <w:bCs/>
        </w:rPr>
      </w:pPr>
    </w:p>
    <w:p w14:paraId="58036826" w14:textId="77777777" w:rsidR="00701278" w:rsidRPr="00FD1EEC" w:rsidRDefault="00701278" w:rsidP="00701278">
      <w:pPr>
        <w:rPr>
          <w:b/>
          <w:bCs/>
        </w:rPr>
      </w:pPr>
      <w:r>
        <w:rPr>
          <w:b/>
          <w:bCs/>
        </w:rPr>
        <w:br w:type="page"/>
      </w:r>
      <w:r w:rsidRPr="00FD1EEC">
        <w:rPr>
          <w:b/>
          <w:bCs/>
        </w:rPr>
        <w:lastRenderedPageBreak/>
        <w:t>The Concatenation Operator</w:t>
      </w:r>
    </w:p>
    <w:p w14:paraId="15BF4F3A" w14:textId="77777777" w:rsidR="00701278" w:rsidRPr="00FD1EEC" w:rsidRDefault="00701278" w:rsidP="00701278"/>
    <w:p w14:paraId="674F1A3E" w14:textId="77777777" w:rsidR="00701278" w:rsidRPr="00FD1EEC" w:rsidRDefault="00701278" w:rsidP="00701278">
      <w:r w:rsidRPr="00FD1EEC">
        <w:t xml:space="preserve">The Concatenation Operator (| |) allows columns to be linked to other columns, arithmetic </w:t>
      </w:r>
      <w:proofErr w:type="gramStart"/>
      <w:r w:rsidRPr="00FD1EEC">
        <w:t>expressions</w:t>
      </w:r>
      <w:proofErr w:type="gramEnd"/>
      <w:r w:rsidRPr="00FD1EEC">
        <w:t xml:space="preserve"> or constant values to create a character expression.  Columns on either side of the operator are combined to make one single column.</w:t>
      </w:r>
    </w:p>
    <w:p w14:paraId="60AEA2E0" w14:textId="77777777" w:rsidR="00701278" w:rsidRPr="00FD1EEC" w:rsidRDefault="00701278" w:rsidP="00701278"/>
    <w:p w14:paraId="26AB49DD" w14:textId="77777777" w:rsidR="00701278" w:rsidRPr="00FD1EEC" w:rsidRDefault="00701278" w:rsidP="00701278">
      <w:r w:rsidRPr="00FD1EEC">
        <w:t>For example, to combine EMPNO and ENAME and give the expression the alias EMP</w:t>
      </w:r>
      <w:r>
        <w:t>LOYEE, we would use the command</w:t>
      </w:r>
      <w:r w:rsidRPr="00FD1EEC">
        <w:t>:</w:t>
      </w:r>
    </w:p>
    <w:p w14:paraId="143D58A3" w14:textId="77777777" w:rsidR="00701278" w:rsidRPr="00FD1EEC" w:rsidRDefault="00701278" w:rsidP="00701278"/>
    <w:p w14:paraId="107E2548" w14:textId="77777777" w:rsidR="00701278" w:rsidRPr="00FD1EEC" w:rsidRDefault="00701278" w:rsidP="00701278">
      <w:r w:rsidRPr="00FD1EEC">
        <w:tab/>
        <w:t>SELECT</w:t>
      </w:r>
      <w:r w:rsidRPr="00FD1EEC">
        <w:tab/>
        <w:t xml:space="preserve">EMPNO | | </w:t>
      </w:r>
      <w:proofErr w:type="gramStart"/>
      <w:r w:rsidRPr="00FD1EEC">
        <w:t>ENAME  EMPLOYEE</w:t>
      </w:r>
      <w:proofErr w:type="gramEnd"/>
    </w:p>
    <w:p w14:paraId="5268FA3F" w14:textId="77777777" w:rsidR="00701278" w:rsidRDefault="00701278" w:rsidP="00701278">
      <w:r w:rsidRPr="00FD1EEC">
        <w:tab/>
        <w:t>FROM</w:t>
      </w:r>
      <w:r w:rsidRPr="00FD1EEC">
        <w:tab/>
      </w:r>
      <w:proofErr w:type="gramStart"/>
      <w:r w:rsidRPr="00FD1EEC">
        <w:t>EMP;</w:t>
      </w:r>
      <w:proofErr w:type="gramEnd"/>
    </w:p>
    <w:p w14:paraId="20551A7B" w14:textId="77777777" w:rsidR="00701278" w:rsidRDefault="00701278" w:rsidP="00701278"/>
    <w:p w14:paraId="7BE5A11E" w14:textId="77777777" w:rsidR="00701278" w:rsidRDefault="00701278" w:rsidP="00701278"/>
    <w:p w14:paraId="33630432" w14:textId="4985EC53" w:rsidR="00701278" w:rsidRPr="00FD1EEC" w:rsidRDefault="00701278" w:rsidP="00701278">
      <w:r>
        <w:rPr>
          <w:noProof/>
        </w:rPr>
        <mc:AlternateContent>
          <mc:Choice Requires="wps">
            <w:drawing>
              <wp:anchor distT="0" distB="0" distL="114300" distR="114300" simplePos="0" relativeHeight="251667456" behindDoc="0" locked="0" layoutInCell="1" allowOverlap="1" wp14:anchorId="4390EAFF" wp14:editId="3AD99DC2">
                <wp:simplePos x="0" y="0"/>
                <wp:positionH relativeFrom="column">
                  <wp:posOffset>380365</wp:posOffset>
                </wp:positionH>
                <wp:positionV relativeFrom="paragraph">
                  <wp:posOffset>19685</wp:posOffset>
                </wp:positionV>
                <wp:extent cx="762635" cy="313690"/>
                <wp:effectExtent l="0" t="0" r="1905" b="25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31369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DC79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EMPLOYEE</w:t>
                            </w:r>
                          </w:p>
                          <w:p w14:paraId="0B21B50D" w14:textId="77777777" w:rsidR="00701278" w:rsidRDefault="00701278" w:rsidP="00701278">
                            <w:pPr>
                              <w:autoSpaceDE w:val="0"/>
                              <w:autoSpaceDN w:val="0"/>
                              <w:adjustRightInd w:val="0"/>
                              <w:rPr>
                                <w:rFonts w:ascii="Arial" w:hAnsi="Arial" w:cs="Arial"/>
                                <w:b/>
                                <w:bCs/>
                                <w:color w:val="000000"/>
                                <w:sz w:val="18"/>
                                <w:szCs w:val="18"/>
                              </w:rPr>
                            </w:pP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390EAFF" id="Rectangle 43" o:spid="_x0000_s1032" style="position:absolute;margin-left:29.95pt;margin-top:1.55pt;width:60.05pt;height:24.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" filled="f" fillcolor="blue" stroked="f" strokeweight="1pt">
                <v:textbox style="mso-fit-shape-to-text:t" inset="5pt,2pt,5pt,2pt">
                  <w:txbxContent>
                    <w:p w14:paraId="1EDC79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EMPLOYEE</w:t>
                      </w:r>
                    </w:p>
                    <w:p w14:paraId="0B21B50D" w14:textId="77777777" w:rsidR="00701278" w:rsidRDefault="00701278" w:rsidP="00701278">
                      <w:pPr>
                        <w:autoSpaceDE w:val="0"/>
                        <w:autoSpaceDN w:val="0"/>
                        <w:adjustRightInd w:val="0"/>
                        <w:rPr>
                          <w:rFonts w:ascii="Arial" w:hAnsi="Arial" w:cs="Arial"/>
                          <w:b/>
                          <w:bCs/>
                          <w:color w:val="000000"/>
                          <w:sz w:val="18"/>
                          <w:szCs w:val="18"/>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9940D4F" wp14:editId="73A98B66">
                <wp:simplePos x="0" y="0"/>
                <wp:positionH relativeFrom="column">
                  <wp:posOffset>882650</wp:posOffset>
                </wp:positionH>
                <wp:positionV relativeFrom="paragraph">
                  <wp:posOffset>7620</wp:posOffset>
                </wp:positionV>
                <wp:extent cx="603250" cy="2153920"/>
                <wp:effectExtent l="4445" t="0" r="1905" b="317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2B774F" w14:textId="77777777" w:rsidR="00701278" w:rsidRDefault="00701278" w:rsidP="00701278">
                            <w:pPr>
                              <w:autoSpaceDE w:val="0"/>
                              <w:autoSpaceDN w:val="0"/>
                              <w:adjustRightInd w:val="0"/>
                              <w:rPr>
                                <w:rFonts w:ascii="Arial" w:hAnsi="Arial" w:cs="Arial"/>
                                <w:b/>
                                <w:bCs/>
                                <w:color w:val="000000"/>
                                <w:sz w:val="18"/>
                                <w:szCs w:val="18"/>
                              </w:rPr>
                            </w:pPr>
                          </w:p>
                          <w:p w14:paraId="498CE56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3D49296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3AC6733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6A3DF4A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65E0241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62D5ED6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44029C0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3329B20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619FBAC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47CDC81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3C8161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4A96F04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1B8CC78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02D084C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148299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940D4F" id="Rectangle 42" o:spid="_x0000_s1033" style="position:absolute;margin-left:69.5pt;margin-top:.6pt;width:47.5pt;height:169.6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" filled="f" fillcolor="blue" stroked="f" strokeweight="1pt">
                <v:textbox style="mso-fit-shape-to-text:t" inset="5pt,2pt,5pt,2pt">
                  <w:txbxContent>
                    <w:p w14:paraId="272B774F" w14:textId="77777777" w:rsidR="00701278" w:rsidRDefault="00701278" w:rsidP="00701278">
                      <w:pPr>
                        <w:autoSpaceDE w:val="0"/>
                        <w:autoSpaceDN w:val="0"/>
                        <w:adjustRightInd w:val="0"/>
                        <w:rPr>
                          <w:rFonts w:ascii="Arial" w:hAnsi="Arial" w:cs="Arial"/>
                          <w:b/>
                          <w:bCs/>
                          <w:color w:val="000000"/>
                          <w:sz w:val="18"/>
                          <w:szCs w:val="18"/>
                        </w:rPr>
                      </w:pPr>
                    </w:p>
                    <w:p w14:paraId="498CE56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3D49296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3AC6733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6A3DF4A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65E0241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62D5ED6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44029C0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3329B20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619FBAC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47CDC81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3C8161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4A96F04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1B8CC78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02D084C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148299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FCF4CEB" wp14:editId="70B74716">
                <wp:simplePos x="0" y="0"/>
                <wp:positionH relativeFrom="column">
                  <wp:posOffset>114300</wp:posOffset>
                </wp:positionH>
                <wp:positionV relativeFrom="paragraph">
                  <wp:posOffset>7620</wp:posOffset>
                </wp:positionV>
                <wp:extent cx="412750" cy="2153920"/>
                <wp:effectExtent l="0" t="0" r="0"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3D95EC" w14:textId="77777777" w:rsidR="00701278" w:rsidRDefault="00701278" w:rsidP="00701278">
                            <w:pPr>
                              <w:autoSpaceDE w:val="0"/>
                              <w:autoSpaceDN w:val="0"/>
                              <w:adjustRightInd w:val="0"/>
                              <w:jc w:val="right"/>
                              <w:rPr>
                                <w:rFonts w:ascii="Arial" w:hAnsi="Arial" w:cs="Arial"/>
                                <w:b/>
                                <w:bCs/>
                                <w:color w:val="000000"/>
                                <w:sz w:val="18"/>
                                <w:szCs w:val="18"/>
                              </w:rPr>
                            </w:pPr>
                          </w:p>
                          <w:p w14:paraId="62AD6AA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w:t>
                            </w:r>
                          </w:p>
                          <w:p w14:paraId="31E091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7369</w:t>
                            </w:r>
                          </w:p>
                          <w:p w14:paraId="0F4A4EF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7499</w:t>
                            </w:r>
                          </w:p>
                          <w:p w14:paraId="30C34F5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7521</w:t>
                            </w:r>
                          </w:p>
                          <w:p w14:paraId="4FC783A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7566</w:t>
                            </w:r>
                          </w:p>
                          <w:p w14:paraId="3411E58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7654</w:t>
                            </w:r>
                          </w:p>
                          <w:p w14:paraId="2DA003D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7698</w:t>
                            </w:r>
                          </w:p>
                          <w:p w14:paraId="6EBF98E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7782</w:t>
                            </w:r>
                          </w:p>
                          <w:p w14:paraId="475AD62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7788</w:t>
                            </w:r>
                          </w:p>
                          <w:p w14:paraId="02D65B0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7839</w:t>
                            </w:r>
                          </w:p>
                          <w:p w14:paraId="746EF29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7844</w:t>
                            </w:r>
                          </w:p>
                          <w:p w14:paraId="5F5E270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7876</w:t>
                            </w:r>
                          </w:p>
                          <w:p w14:paraId="3A0D59D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7900</w:t>
                            </w:r>
                          </w:p>
                          <w:p w14:paraId="2D3D774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7902</w:t>
                            </w:r>
                          </w:p>
                          <w:p w14:paraId="2A16ED7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7934</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CF4CEB" id="Rectangle 41" o:spid="_x0000_s1034" style="position:absolute;margin-left:9pt;margin-top:.6pt;width:32.5pt;height:169.6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" filled="f" fillcolor="blue" stroked="f" strokeweight="1pt">
                <v:textbox style="mso-fit-shape-to-text:t" inset="5pt,2pt,5pt,2pt">
                  <w:txbxContent>
                    <w:p w14:paraId="713D95EC" w14:textId="77777777" w:rsidR="00701278" w:rsidRDefault="00701278" w:rsidP="00701278">
                      <w:pPr>
                        <w:autoSpaceDE w:val="0"/>
                        <w:autoSpaceDN w:val="0"/>
                        <w:adjustRightInd w:val="0"/>
                        <w:jc w:val="right"/>
                        <w:rPr>
                          <w:rFonts w:ascii="Arial" w:hAnsi="Arial" w:cs="Arial"/>
                          <w:b/>
                          <w:bCs/>
                          <w:color w:val="000000"/>
                          <w:sz w:val="18"/>
                          <w:szCs w:val="18"/>
                        </w:rPr>
                      </w:pPr>
                    </w:p>
                    <w:p w14:paraId="62AD6AA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w:t>
                      </w:r>
                    </w:p>
                    <w:p w14:paraId="31E091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7369</w:t>
                      </w:r>
                    </w:p>
                    <w:p w14:paraId="0F4A4EF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7499</w:t>
                      </w:r>
                    </w:p>
                    <w:p w14:paraId="30C34F5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7521</w:t>
                      </w:r>
                    </w:p>
                    <w:p w14:paraId="4FC783A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7566</w:t>
                      </w:r>
                    </w:p>
                    <w:p w14:paraId="3411E58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7654</w:t>
                      </w:r>
                    </w:p>
                    <w:p w14:paraId="2DA003D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7698</w:t>
                      </w:r>
                    </w:p>
                    <w:p w14:paraId="6EBF98E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7782</w:t>
                      </w:r>
                    </w:p>
                    <w:p w14:paraId="475AD62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7788</w:t>
                      </w:r>
                    </w:p>
                    <w:p w14:paraId="02D65B0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7839</w:t>
                      </w:r>
                    </w:p>
                    <w:p w14:paraId="746EF29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7844</w:t>
                      </w:r>
                    </w:p>
                    <w:p w14:paraId="5F5E270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7876</w:t>
                      </w:r>
                    </w:p>
                    <w:p w14:paraId="3A0D59D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7900</w:t>
                      </w:r>
                    </w:p>
                    <w:p w14:paraId="2D3D774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7902</w:t>
                      </w:r>
                    </w:p>
                    <w:p w14:paraId="2A16ED7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7934</w:t>
                      </w:r>
                    </w:p>
                  </w:txbxContent>
                </v:textbox>
              </v:rect>
            </w:pict>
          </mc:Fallback>
        </mc:AlternateContent>
      </w:r>
    </w:p>
    <w:p w14:paraId="78A4B539" w14:textId="77777777" w:rsidR="00701278" w:rsidRDefault="00701278" w:rsidP="00701278"/>
    <w:p w14:paraId="61C93B59" w14:textId="77777777" w:rsidR="00701278" w:rsidRDefault="00701278" w:rsidP="00701278"/>
    <w:p w14:paraId="7FF6B80B" w14:textId="77777777" w:rsidR="00701278" w:rsidRDefault="00701278" w:rsidP="00701278">
      <w:pPr>
        <w:rPr>
          <w:b/>
          <w:bCs/>
        </w:rPr>
      </w:pPr>
    </w:p>
    <w:p w14:paraId="36FF81B9" w14:textId="77777777" w:rsidR="00701278" w:rsidRDefault="00701278" w:rsidP="00701278">
      <w:pPr>
        <w:rPr>
          <w:b/>
          <w:bCs/>
        </w:rPr>
      </w:pPr>
    </w:p>
    <w:p w14:paraId="03205646" w14:textId="77777777" w:rsidR="00701278" w:rsidRDefault="00701278" w:rsidP="00701278">
      <w:pPr>
        <w:rPr>
          <w:b/>
          <w:bCs/>
        </w:rPr>
      </w:pPr>
    </w:p>
    <w:p w14:paraId="0A9A7A86" w14:textId="77777777" w:rsidR="00701278" w:rsidRDefault="00701278" w:rsidP="00701278">
      <w:pPr>
        <w:rPr>
          <w:b/>
          <w:bCs/>
        </w:rPr>
      </w:pPr>
    </w:p>
    <w:p w14:paraId="635B17E8" w14:textId="77777777" w:rsidR="00701278" w:rsidRDefault="00701278" w:rsidP="00701278">
      <w:pPr>
        <w:rPr>
          <w:b/>
          <w:bCs/>
        </w:rPr>
      </w:pPr>
    </w:p>
    <w:p w14:paraId="38B11D14" w14:textId="77777777" w:rsidR="00701278" w:rsidRDefault="00701278" w:rsidP="00701278">
      <w:pPr>
        <w:rPr>
          <w:b/>
          <w:bCs/>
        </w:rPr>
      </w:pPr>
    </w:p>
    <w:p w14:paraId="7DB551D7" w14:textId="77777777" w:rsidR="00701278" w:rsidRDefault="00701278" w:rsidP="00701278">
      <w:pPr>
        <w:rPr>
          <w:b/>
          <w:bCs/>
        </w:rPr>
      </w:pPr>
    </w:p>
    <w:p w14:paraId="3011B38C" w14:textId="77777777" w:rsidR="00701278" w:rsidRDefault="00701278" w:rsidP="00701278">
      <w:pPr>
        <w:rPr>
          <w:b/>
          <w:bCs/>
        </w:rPr>
      </w:pPr>
    </w:p>
    <w:p w14:paraId="3221C0E0" w14:textId="77777777" w:rsidR="00701278" w:rsidRDefault="00701278" w:rsidP="00701278">
      <w:pPr>
        <w:rPr>
          <w:b/>
          <w:bCs/>
        </w:rPr>
      </w:pPr>
    </w:p>
    <w:p w14:paraId="53F121FF" w14:textId="77777777" w:rsidR="00701278" w:rsidRDefault="00701278" w:rsidP="00701278">
      <w:pPr>
        <w:rPr>
          <w:b/>
          <w:bCs/>
        </w:rPr>
      </w:pPr>
    </w:p>
    <w:p w14:paraId="64B21E8F" w14:textId="77777777" w:rsidR="00701278" w:rsidRDefault="00701278" w:rsidP="00701278">
      <w:pPr>
        <w:rPr>
          <w:b/>
          <w:bCs/>
        </w:rPr>
      </w:pPr>
    </w:p>
    <w:p w14:paraId="204B3582" w14:textId="77777777" w:rsidR="00701278" w:rsidRDefault="00701278" w:rsidP="00701278">
      <w:pPr>
        <w:rPr>
          <w:b/>
          <w:bCs/>
        </w:rPr>
      </w:pPr>
    </w:p>
    <w:p w14:paraId="005082BD" w14:textId="77777777" w:rsidR="00701278" w:rsidRPr="00FD1EEC" w:rsidRDefault="00701278" w:rsidP="00701278">
      <w:pPr>
        <w:rPr>
          <w:b/>
          <w:bCs/>
        </w:rPr>
      </w:pPr>
      <w:r>
        <w:rPr>
          <w:b/>
          <w:bCs/>
        </w:rPr>
        <w:br w:type="page"/>
      </w:r>
      <w:r w:rsidRPr="00FD1EEC">
        <w:rPr>
          <w:b/>
          <w:bCs/>
        </w:rPr>
        <w:lastRenderedPageBreak/>
        <w:t>Literals</w:t>
      </w:r>
    </w:p>
    <w:p w14:paraId="2BB43D37" w14:textId="77777777" w:rsidR="00701278" w:rsidRPr="00FD1EEC" w:rsidRDefault="00701278" w:rsidP="00701278">
      <w:pPr>
        <w:rPr>
          <w:b/>
          <w:bCs/>
        </w:rPr>
      </w:pPr>
    </w:p>
    <w:p w14:paraId="3C9D356F" w14:textId="77777777" w:rsidR="00701278" w:rsidRPr="00FD1EEC" w:rsidRDefault="00701278" w:rsidP="00701278">
      <w:r w:rsidRPr="00FD1EEC">
        <w:t>A Literal is any character, expression, or number included on the SELECT list which is not a column name or a column alias.</w:t>
      </w:r>
    </w:p>
    <w:p w14:paraId="7617AC00" w14:textId="77777777" w:rsidR="00701278" w:rsidRPr="00FD1EEC" w:rsidRDefault="00701278" w:rsidP="00701278"/>
    <w:p w14:paraId="052E838D" w14:textId="77777777" w:rsidR="00701278" w:rsidRPr="00FD1EEC" w:rsidRDefault="00701278" w:rsidP="00701278">
      <w:r w:rsidRPr="00FD1EEC">
        <w:t xml:space="preserve">A literal in the SELECT list is output for each row returned.  Literal strings of free format text can be included in the query </w:t>
      </w:r>
      <w:proofErr w:type="gramStart"/>
      <w:r w:rsidRPr="00FD1EEC">
        <w:t>result, and</w:t>
      </w:r>
      <w:proofErr w:type="gramEnd"/>
      <w:r w:rsidRPr="00FD1EEC">
        <w:t xml:space="preserve"> are treated like a column in the SELECT list.</w:t>
      </w:r>
    </w:p>
    <w:p w14:paraId="64795BF6" w14:textId="77777777" w:rsidR="00701278" w:rsidRPr="00FD1EEC" w:rsidRDefault="00701278" w:rsidP="00701278"/>
    <w:p w14:paraId="1EC9DEDC" w14:textId="77777777" w:rsidR="00701278" w:rsidRPr="00FD1EEC" w:rsidRDefault="00701278" w:rsidP="00701278">
      <w:r w:rsidRPr="00FD1EEC">
        <w:t>Date and character literals must be included in single quotes ('); number literals do not need single quotes.</w:t>
      </w:r>
    </w:p>
    <w:p w14:paraId="41776661" w14:textId="77777777" w:rsidR="00701278" w:rsidRPr="00FD1EEC" w:rsidRDefault="00701278" w:rsidP="00701278"/>
    <w:p w14:paraId="1C9F6385" w14:textId="77777777" w:rsidR="00701278" w:rsidRPr="00FD1EEC" w:rsidRDefault="00701278" w:rsidP="00701278">
      <w:r w:rsidRPr="00FD1EEC">
        <w:t>The example given below contains literals selected with c</w:t>
      </w:r>
      <w:r>
        <w:t>oncatenation and a column alias</w:t>
      </w:r>
      <w:r w:rsidRPr="00FD1EEC">
        <w:t>:</w:t>
      </w:r>
    </w:p>
    <w:p w14:paraId="29B99559" w14:textId="77777777" w:rsidR="00701278" w:rsidRPr="00FD1EEC" w:rsidRDefault="00701278" w:rsidP="00701278"/>
    <w:p w14:paraId="4FA33B5E" w14:textId="77777777" w:rsidR="00701278" w:rsidRPr="004E5EEA" w:rsidRDefault="00701278" w:rsidP="00701278">
      <w:pPr>
        <w:rPr>
          <w:sz w:val="20"/>
          <w:szCs w:val="20"/>
        </w:rPr>
      </w:pPr>
      <w:proofErr w:type="gramStart"/>
      <w:r w:rsidRPr="004E5EEA">
        <w:rPr>
          <w:sz w:val="20"/>
          <w:szCs w:val="20"/>
        </w:rPr>
        <w:t>SELECT  EMPNO</w:t>
      </w:r>
      <w:proofErr w:type="gramEnd"/>
      <w:r w:rsidRPr="004E5EEA">
        <w:rPr>
          <w:sz w:val="20"/>
          <w:szCs w:val="20"/>
        </w:rPr>
        <w:t>| | ENAME  EMPLOYEE, 'WORKS IN DEPARTMENT', DEPTNO</w:t>
      </w:r>
    </w:p>
    <w:p w14:paraId="44295C4A" w14:textId="77777777" w:rsidR="00701278" w:rsidRPr="004E5EEA" w:rsidRDefault="00701278" w:rsidP="00701278">
      <w:pPr>
        <w:rPr>
          <w:sz w:val="20"/>
          <w:szCs w:val="20"/>
        </w:rPr>
      </w:pPr>
      <w:r w:rsidRPr="004E5EEA">
        <w:rPr>
          <w:sz w:val="20"/>
          <w:szCs w:val="20"/>
        </w:rPr>
        <w:t>FROM</w:t>
      </w:r>
      <w:r w:rsidRPr="004E5EEA">
        <w:rPr>
          <w:sz w:val="20"/>
          <w:szCs w:val="20"/>
        </w:rPr>
        <w:tab/>
      </w:r>
      <w:proofErr w:type="gramStart"/>
      <w:r w:rsidRPr="004E5EEA">
        <w:rPr>
          <w:sz w:val="20"/>
          <w:szCs w:val="20"/>
        </w:rPr>
        <w:t>EMP;</w:t>
      </w:r>
      <w:proofErr w:type="gramEnd"/>
    </w:p>
    <w:p w14:paraId="01C6663E" w14:textId="77777777" w:rsidR="00701278" w:rsidRDefault="00701278" w:rsidP="00701278"/>
    <w:p w14:paraId="334D0675" w14:textId="20206B24" w:rsidR="00701278" w:rsidRDefault="00701278" w:rsidP="00701278">
      <w:r>
        <w:rPr>
          <w:noProof/>
        </w:rPr>
        <mc:AlternateContent>
          <mc:Choice Requires="wps">
            <w:drawing>
              <wp:anchor distT="0" distB="0" distL="114300" distR="114300" simplePos="0" relativeHeight="251670528" behindDoc="0" locked="0" layoutInCell="1" allowOverlap="1" wp14:anchorId="3EC69635" wp14:editId="7A1F5C2F">
                <wp:simplePos x="0" y="0"/>
                <wp:positionH relativeFrom="column">
                  <wp:posOffset>228600</wp:posOffset>
                </wp:positionH>
                <wp:positionV relativeFrom="paragraph">
                  <wp:posOffset>104140</wp:posOffset>
                </wp:positionV>
                <wp:extent cx="762635" cy="182245"/>
                <wp:effectExtent l="0" t="0" r="1270" b="31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182245"/>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A19B71" w14:textId="77777777" w:rsidR="00701278" w:rsidRDefault="00701278" w:rsidP="00701278">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EMPLOYEE</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EC69635" id="Rectangle 40" o:spid="_x0000_s1035" style="position:absolute;margin-left:18pt;margin-top:8.2pt;width:60.05pt;height:14.3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" filled="f" fillcolor="blue" stroked="f" strokeweight="1pt">
                <v:textbox style="mso-fit-shape-to-text:t" inset="5pt,2pt,5pt,2pt">
                  <w:txbxContent>
                    <w:p w14:paraId="4CA19B71" w14:textId="77777777" w:rsidR="00701278" w:rsidRDefault="00701278" w:rsidP="00701278">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EMPLOYEE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37D49FD" wp14:editId="7C11DBA8">
                <wp:simplePos x="0" y="0"/>
                <wp:positionH relativeFrom="column">
                  <wp:posOffset>3200400</wp:posOffset>
                </wp:positionH>
                <wp:positionV relativeFrom="paragraph">
                  <wp:posOffset>104140</wp:posOffset>
                </wp:positionV>
                <wp:extent cx="603885" cy="2153920"/>
                <wp:effectExtent l="0" t="0" r="0" b="31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51F6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0121CA9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0865001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25C1E71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1ACA8C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676A824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7C14D9E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6F8A86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C61022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409BAB3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2F04472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522A8BC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540CDE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228A9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D0AF49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3855E7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37D49FD" id="Rectangle 39" o:spid="_x0000_s1036" style="position:absolute;margin-left:252pt;margin-top:8.2pt;width:47.55pt;height:169.6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" filled="f" fillcolor="blue" stroked="f" strokeweight="1pt">
                <v:textbox style="mso-fit-shape-to-text:t" inset="5pt,2pt,5pt,2pt">
                  <w:txbxContent>
                    <w:p w14:paraId="6ED51F6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0121CA9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0865001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25C1E71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1ACA8C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676A824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7C14D9E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6F8A86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C61022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409BAB3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2F04472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522A8BC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540CDE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228A9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4D0AF49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3855E70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88C6DD6" wp14:editId="531BD382">
                <wp:simplePos x="0" y="0"/>
                <wp:positionH relativeFrom="column">
                  <wp:posOffset>1485900</wp:posOffset>
                </wp:positionH>
                <wp:positionV relativeFrom="paragraph">
                  <wp:posOffset>104140</wp:posOffset>
                </wp:positionV>
                <wp:extent cx="1591310" cy="2153920"/>
                <wp:effectExtent l="0" t="0" r="1270" b="31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8CA46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788CBBD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 - - - - - - - - - - - - - - - - - - - - </w:t>
                            </w:r>
                          </w:p>
                          <w:p w14:paraId="4A101E6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76BE8E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31D3C82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4B35E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0470E5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0FE25F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0102CF4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3D6446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E0C434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77D976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826A6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DC2296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3CBAFD1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C8CC07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8C6DD6" id="Rectangle 38" o:spid="_x0000_s1037" style="position:absolute;margin-left:117pt;margin-top:8.2pt;width:125.3pt;height:169.6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" filled="f" fillcolor="blue" stroked="f" strokeweight="1pt">
                <v:textbox style="mso-fit-shape-to-text:t" inset="5pt,2pt,5pt,2pt">
                  <w:txbxContent>
                    <w:p w14:paraId="528CA46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788CBBD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 - - - - - - - - - - - - - - - - - - - - </w:t>
                      </w:r>
                    </w:p>
                    <w:p w14:paraId="4A101E6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76BE8E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31D3C82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4B35E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0470E5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0FE25F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0102CF4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3D6446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E0C434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277D976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826A6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1DC2296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3CBAFD1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p w14:paraId="6C8CC07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WORKS IN DEPARTMENT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E5E9F68" wp14:editId="59F86D3D">
                <wp:simplePos x="0" y="0"/>
                <wp:positionH relativeFrom="column">
                  <wp:posOffset>685800</wp:posOffset>
                </wp:positionH>
                <wp:positionV relativeFrom="paragraph">
                  <wp:posOffset>104140</wp:posOffset>
                </wp:positionV>
                <wp:extent cx="603250" cy="2153920"/>
                <wp:effectExtent l="0" t="0" r="0" b="31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C1406B" w14:textId="77777777" w:rsidR="00701278" w:rsidRDefault="00701278" w:rsidP="00701278">
                            <w:pPr>
                              <w:autoSpaceDE w:val="0"/>
                              <w:autoSpaceDN w:val="0"/>
                              <w:adjustRightInd w:val="0"/>
                              <w:rPr>
                                <w:rFonts w:ascii="Arial" w:hAnsi="Arial" w:cs="Arial"/>
                                <w:b/>
                                <w:bCs/>
                                <w:color w:val="000000"/>
                                <w:sz w:val="18"/>
                                <w:szCs w:val="18"/>
                              </w:rPr>
                            </w:pPr>
                          </w:p>
                          <w:p w14:paraId="06D12D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21DC9E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27B8173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5C60817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7D5360D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02B6CAD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3990262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A1522D4"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47E5FC6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5D0FD52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437110A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6399E96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29C20D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5AA4745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72108CE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E5E9F68" id="Rectangle 37" o:spid="_x0000_s1038" style="position:absolute;margin-left:54pt;margin-top:8.2pt;width:47.5pt;height:169.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" filled="f" fillcolor="blue" stroked="f" strokeweight="1pt">
                <v:textbox style="mso-fit-shape-to-text:t" inset="5pt,2pt,5pt,2pt">
                  <w:txbxContent>
                    <w:p w14:paraId="6EC1406B" w14:textId="77777777" w:rsidR="00701278" w:rsidRDefault="00701278" w:rsidP="00701278">
                      <w:pPr>
                        <w:autoSpaceDE w:val="0"/>
                        <w:autoSpaceDN w:val="0"/>
                        <w:adjustRightInd w:val="0"/>
                        <w:rPr>
                          <w:rFonts w:ascii="Arial" w:hAnsi="Arial" w:cs="Arial"/>
                          <w:b/>
                          <w:bCs/>
                          <w:color w:val="000000"/>
                          <w:sz w:val="18"/>
                          <w:szCs w:val="18"/>
                        </w:rPr>
                      </w:pPr>
                    </w:p>
                    <w:p w14:paraId="06D12D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21DC9E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27B8173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5C60817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7D5360D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02B6CAD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3990262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A1522D4"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47E5FC6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5D0FD52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437110A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6399E96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29C20D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5AA4745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72108CE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F162B81" wp14:editId="7ACBCCAC">
                <wp:simplePos x="0" y="0"/>
                <wp:positionH relativeFrom="column">
                  <wp:posOffset>114300</wp:posOffset>
                </wp:positionH>
                <wp:positionV relativeFrom="paragraph">
                  <wp:posOffset>104140</wp:posOffset>
                </wp:positionV>
                <wp:extent cx="412750" cy="2153920"/>
                <wp:effectExtent l="0" t="0" r="0" b="31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F9EBC1" w14:textId="77777777" w:rsidR="00701278" w:rsidRDefault="00701278" w:rsidP="00701278">
                            <w:pPr>
                              <w:autoSpaceDE w:val="0"/>
                              <w:autoSpaceDN w:val="0"/>
                              <w:adjustRightInd w:val="0"/>
                              <w:jc w:val="right"/>
                              <w:rPr>
                                <w:rFonts w:ascii="Arial" w:hAnsi="Arial" w:cs="Arial"/>
                                <w:b/>
                                <w:bCs/>
                                <w:color w:val="000000"/>
                                <w:sz w:val="18"/>
                                <w:szCs w:val="18"/>
                              </w:rPr>
                            </w:pPr>
                          </w:p>
                          <w:p w14:paraId="31D63EB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w:t>
                            </w:r>
                          </w:p>
                          <w:p w14:paraId="033149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7369</w:t>
                            </w:r>
                          </w:p>
                          <w:p w14:paraId="14ECDEB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7499</w:t>
                            </w:r>
                          </w:p>
                          <w:p w14:paraId="5E28C40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7521</w:t>
                            </w:r>
                          </w:p>
                          <w:p w14:paraId="5CF4740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7566</w:t>
                            </w:r>
                          </w:p>
                          <w:p w14:paraId="2914926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7654</w:t>
                            </w:r>
                          </w:p>
                          <w:p w14:paraId="1540588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7698</w:t>
                            </w:r>
                          </w:p>
                          <w:p w14:paraId="6091CD5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7782</w:t>
                            </w:r>
                          </w:p>
                          <w:p w14:paraId="54809F8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7788</w:t>
                            </w:r>
                          </w:p>
                          <w:p w14:paraId="6575256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7839</w:t>
                            </w:r>
                          </w:p>
                          <w:p w14:paraId="5A29E4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7844</w:t>
                            </w:r>
                          </w:p>
                          <w:p w14:paraId="144004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7876</w:t>
                            </w:r>
                          </w:p>
                          <w:p w14:paraId="76EC44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7900</w:t>
                            </w:r>
                          </w:p>
                          <w:p w14:paraId="611B371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7902</w:t>
                            </w:r>
                          </w:p>
                          <w:p w14:paraId="6C1E498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7934</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F162B81" id="Rectangle 36" o:spid="_x0000_s1039" style="position:absolute;margin-left:9pt;margin-top:8.2pt;width:32.5pt;height:169.6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" filled="f" fillcolor="blue" stroked="f" strokeweight="1pt">
                <v:textbox style="mso-fit-shape-to-text:t" inset="5pt,2pt,5pt,2pt">
                  <w:txbxContent>
                    <w:p w14:paraId="7FF9EBC1" w14:textId="77777777" w:rsidR="00701278" w:rsidRDefault="00701278" w:rsidP="00701278">
                      <w:pPr>
                        <w:autoSpaceDE w:val="0"/>
                        <w:autoSpaceDN w:val="0"/>
                        <w:adjustRightInd w:val="0"/>
                        <w:jc w:val="right"/>
                        <w:rPr>
                          <w:rFonts w:ascii="Arial" w:hAnsi="Arial" w:cs="Arial"/>
                          <w:b/>
                          <w:bCs/>
                          <w:color w:val="000000"/>
                          <w:sz w:val="18"/>
                          <w:szCs w:val="18"/>
                        </w:rPr>
                      </w:pPr>
                    </w:p>
                    <w:p w14:paraId="31D63EB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w:t>
                      </w:r>
                    </w:p>
                    <w:p w14:paraId="033149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7369</w:t>
                      </w:r>
                    </w:p>
                    <w:p w14:paraId="14ECDEB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7499</w:t>
                      </w:r>
                    </w:p>
                    <w:p w14:paraId="5E28C40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7521</w:t>
                      </w:r>
                    </w:p>
                    <w:p w14:paraId="5CF4740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7566</w:t>
                      </w:r>
                    </w:p>
                    <w:p w14:paraId="2914926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7654</w:t>
                      </w:r>
                    </w:p>
                    <w:p w14:paraId="1540588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7698</w:t>
                      </w:r>
                    </w:p>
                    <w:p w14:paraId="6091CD5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7782</w:t>
                      </w:r>
                    </w:p>
                    <w:p w14:paraId="54809F8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7788</w:t>
                      </w:r>
                    </w:p>
                    <w:p w14:paraId="6575256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7839</w:t>
                      </w:r>
                    </w:p>
                    <w:p w14:paraId="5A29E4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7844</w:t>
                      </w:r>
                    </w:p>
                    <w:p w14:paraId="144004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7876</w:t>
                      </w:r>
                    </w:p>
                    <w:p w14:paraId="76EC44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7900</w:t>
                      </w:r>
                    </w:p>
                    <w:p w14:paraId="611B371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7902</w:t>
                      </w:r>
                    </w:p>
                    <w:p w14:paraId="6C1E498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7934</w:t>
                      </w:r>
                    </w:p>
                  </w:txbxContent>
                </v:textbox>
              </v:rect>
            </w:pict>
          </mc:Fallback>
        </mc:AlternateContent>
      </w:r>
    </w:p>
    <w:p w14:paraId="2CFD773F" w14:textId="77777777" w:rsidR="00701278" w:rsidRDefault="00701278" w:rsidP="00701278"/>
    <w:p w14:paraId="12D473F9" w14:textId="77777777" w:rsidR="00701278" w:rsidRDefault="00701278" w:rsidP="00701278"/>
    <w:p w14:paraId="7B71C0E4" w14:textId="77777777" w:rsidR="00701278" w:rsidRDefault="00701278" w:rsidP="00701278">
      <w:pPr>
        <w:rPr>
          <w:b/>
          <w:bCs/>
        </w:rPr>
      </w:pPr>
    </w:p>
    <w:p w14:paraId="5601D5D3" w14:textId="77777777" w:rsidR="00701278" w:rsidRDefault="00701278" w:rsidP="00701278">
      <w:pPr>
        <w:rPr>
          <w:b/>
          <w:bCs/>
        </w:rPr>
      </w:pPr>
    </w:p>
    <w:p w14:paraId="1F74E82E" w14:textId="77777777" w:rsidR="00701278" w:rsidRDefault="00701278" w:rsidP="00701278">
      <w:pPr>
        <w:rPr>
          <w:b/>
          <w:bCs/>
        </w:rPr>
      </w:pPr>
    </w:p>
    <w:p w14:paraId="62FBEF18" w14:textId="77777777" w:rsidR="00701278" w:rsidRDefault="00701278" w:rsidP="00701278">
      <w:pPr>
        <w:rPr>
          <w:b/>
          <w:bCs/>
        </w:rPr>
      </w:pPr>
    </w:p>
    <w:p w14:paraId="7610695F" w14:textId="77777777" w:rsidR="00701278" w:rsidRDefault="00701278" w:rsidP="00701278">
      <w:pPr>
        <w:rPr>
          <w:b/>
          <w:bCs/>
        </w:rPr>
      </w:pPr>
    </w:p>
    <w:p w14:paraId="6EA752CD" w14:textId="77777777" w:rsidR="00701278" w:rsidRDefault="00701278" w:rsidP="00701278">
      <w:pPr>
        <w:rPr>
          <w:b/>
          <w:bCs/>
        </w:rPr>
      </w:pPr>
    </w:p>
    <w:p w14:paraId="242074E4" w14:textId="77777777" w:rsidR="00701278" w:rsidRDefault="00701278" w:rsidP="00701278">
      <w:pPr>
        <w:rPr>
          <w:b/>
          <w:bCs/>
        </w:rPr>
      </w:pPr>
    </w:p>
    <w:p w14:paraId="0C311065" w14:textId="77777777" w:rsidR="00701278" w:rsidRDefault="00701278" w:rsidP="00701278">
      <w:pPr>
        <w:rPr>
          <w:b/>
          <w:bCs/>
        </w:rPr>
      </w:pPr>
    </w:p>
    <w:p w14:paraId="514EA3B2" w14:textId="77777777" w:rsidR="00701278" w:rsidRDefault="00701278" w:rsidP="00701278">
      <w:pPr>
        <w:rPr>
          <w:b/>
          <w:bCs/>
        </w:rPr>
      </w:pPr>
    </w:p>
    <w:p w14:paraId="50EAB58F" w14:textId="77777777" w:rsidR="00701278" w:rsidRDefault="00701278" w:rsidP="00701278">
      <w:pPr>
        <w:rPr>
          <w:b/>
          <w:bCs/>
        </w:rPr>
      </w:pPr>
    </w:p>
    <w:p w14:paraId="57441D3E" w14:textId="77777777" w:rsidR="00701278" w:rsidRDefault="00701278" w:rsidP="00701278">
      <w:pPr>
        <w:rPr>
          <w:b/>
          <w:bCs/>
        </w:rPr>
      </w:pPr>
    </w:p>
    <w:p w14:paraId="6B22BBBF" w14:textId="77777777" w:rsidR="00701278" w:rsidRPr="00FD1EEC" w:rsidRDefault="00701278" w:rsidP="00701278">
      <w:pPr>
        <w:rPr>
          <w:b/>
          <w:bCs/>
        </w:rPr>
      </w:pPr>
      <w:r>
        <w:rPr>
          <w:b/>
          <w:bCs/>
        </w:rPr>
        <w:br w:type="page"/>
      </w:r>
      <w:r w:rsidRPr="00FD1EEC">
        <w:rPr>
          <w:b/>
          <w:bCs/>
        </w:rPr>
        <w:lastRenderedPageBreak/>
        <w:t>Functions</w:t>
      </w:r>
    </w:p>
    <w:p w14:paraId="2E8981A1" w14:textId="77777777" w:rsidR="00701278" w:rsidRPr="00FD1EEC" w:rsidRDefault="00701278" w:rsidP="00701278">
      <w:pPr>
        <w:rPr>
          <w:b/>
          <w:bCs/>
        </w:rPr>
      </w:pPr>
    </w:p>
    <w:p w14:paraId="6C3EBF0C" w14:textId="77777777" w:rsidR="00701278" w:rsidRPr="00FD1EEC" w:rsidRDefault="00701278" w:rsidP="00701278">
      <w:r w:rsidRPr="00FD1EEC">
        <w:t xml:space="preserve">Functions have a self-descriptive name followed by various parameters (arguments) in parentheses.  They transform the column values or </w:t>
      </w:r>
      <w:r>
        <w:t xml:space="preserve">literals to which they apply. </w:t>
      </w:r>
      <w:r w:rsidRPr="00FD1EEC">
        <w:t>They are covered in more detail later.</w:t>
      </w:r>
    </w:p>
    <w:p w14:paraId="3E342D17" w14:textId="77777777" w:rsidR="00701278" w:rsidRDefault="00701278" w:rsidP="00701278"/>
    <w:p w14:paraId="72B29D66" w14:textId="77777777" w:rsidR="00701278" w:rsidRDefault="00701278" w:rsidP="00701278"/>
    <w:p w14:paraId="494D4E49" w14:textId="77777777" w:rsidR="00701278" w:rsidRPr="00FD1EEC" w:rsidRDefault="00701278" w:rsidP="00701278">
      <w:pPr>
        <w:rPr>
          <w:b/>
          <w:bCs/>
        </w:rPr>
      </w:pPr>
      <w:r w:rsidRPr="00FD1EEC">
        <w:rPr>
          <w:b/>
          <w:bCs/>
        </w:rPr>
        <w:t>Handling Null Values</w:t>
      </w:r>
    </w:p>
    <w:p w14:paraId="35C126A7" w14:textId="77777777" w:rsidR="00701278" w:rsidRPr="00FD1EEC" w:rsidRDefault="00701278" w:rsidP="00701278">
      <w:pPr>
        <w:rPr>
          <w:b/>
          <w:bCs/>
        </w:rPr>
      </w:pPr>
    </w:p>
    <w:p w14:paraId="4DF4B03B" w14:textId="77777777" w:rsidR="00701278" w:rsidRPr="00FD1EEC" w:rsidRDefault="00701278" w:rsidP="00701278">
      <w:r w:rsidRPr="00FD1EEC">
        <w:t xml:space="preserve">A </w:t>
      </w:r>
      <w:r w:rsidRPr="00FD1EEC">
        <w:rPr>
          <w:i/>
          <w:iCs/>
        </w:rPr>
        <w:t>null value</w:t>
      </w:r>
      <w:r w:rsidRPr="00FD1EEC">
        <w:t xml:space="preserve"> is a value which is unavailable, unassig</w:t>
      </w:r>
      <w:r>
        <w:t xml:space="preserve">ned, unknown, or inapplicable. </w:t>
      </w:r>
      <w:r w:rsidRPr="00FD1EEC">
        <w:t xml:space="preserve">A null value is </w:t>
      </w:r>
      <w:r w:rsidRPr="00FD1EEC">
        <w:rPr>
          <w:b/>
          <w:bCs/>
        </w:rPr>
        <w:t>not</w:t>
      </w:r>
      <w:r w:rsidRPr="00FD1EEC">
        <w:t xml:space="preserve"> the same as zero.  Zero is a number.  A null value in SQL is truly non-existent and takes up no disc space at all.  Null values are handled correctly by SQL.</w:t>
      </w:r>
    </w:p>
    <w:p w14:paraId="3F199FED" w14:textId="77777777" w:rsidR="00701278" w:rsidRPr="00FD1EEC" w:rsidRDefault="00701278" w:rsidP="00701278"/>
    <w:p w14:paraId="55190E6E" w14:textId="77777777" w:rsidR="00701278" w:rsidRPr="00FD1EEC" w:rsidRDefault="00701278" w:rsidP="00701278">
      <w:r w:rsidRPr="00FD1EEC">
        <w:t xml:space="preserve">If any column values in an expression are null, the result is null.  For example, in the following statement only </w:t>
      </w:r>
      <w:r w:rsidRPr="00FD1EEC">
        <w:rPr>
          <w:i/>
          <w:iCs/>
        </w:rPr>
        <w:t>Salesmen</w:t>
      </w:r>
      <w:r w:rsidRPr="00FD1EEC">
        <w:t xml:space="preserve"> have a remuneration re</w:t>
      </w:r>
      <w:r>
        <w:t>sult</w:t>
      </w:r>
      <w:r w:rsidRPr="00FD1EEC">
        <w:t>:</w:t>
      </w:r>
    </w:p>
    <w:p w14:paraId="3D4B68CE" w14:textId="77777777" w:rsidR="00701278" w:rsidRPr="00FD1EEC" w:rsidRDefault="00701278" w:rsidP="00701278"/>
    <w:p w14:paraId="11006E52" w14:textId="77777777" w:rsidR="00701278" w:rsidRPr="00FD1EEC" w:rsidRDefault="00701278" w:rsidP="00701278">
      <w:r w:rsidRPr="00FD1EEC">
        <w:tab/>
        <w:t>SELECT</w:t>
      </w:r>
      <w:r w:rsidRPr="00FD1EEC">
        <w:tab/>
        <w:t xml:space="preserve">ENAME, SAL*12 + </w:t>
      </w:r>
      <w:proofErr w:type="gramStart"/>
      <w:r w:rsidRPr="00FD1EEC">
        <w:t>COMM  ANNUAL</w:t>
      </w:r>
      <w:proofErr w:type="gramEnd"/>
      <w:r w:rsidRPr="00FD1EEC">
        <w:t>_SAL</w:t>
      </w:r>
    </w:p>
    <w:p w14:paraId="5894FE34" w14:textId="77777777" w:rsidR="00701278" w:rsidRPr="00FD1EEC" w:rsidRDefault="00701278" w:rsidP="00701278">
      <w:r w:rsidRPr="00FD1EEC">
        <w:tab/>
        <w:t>FROM</w:t>
      </w:r>
      <w:r w:rsidRPr="00FD1EEC">
        <w:tab/>
      </w:r>
      <w:proofErr w:type="gramStart"/>
      <w:r w:rsidRPr="00FD1EEC">
        <w:t>EMP;</w:t>
      </w:r>
      <w:proofErr w:type="gramEnd"/>
    </w:p>
    <w:p w14:paraId="66E8F67E" w14:textId="36D1DF28" w:rsidR="00701278" w:rsidRPr="00FD1EEC" w:rsidRDefault="00701278" w:rsidP="00701278">
      <w:r>
        <w:rPr>
          <w:noProof/>
        </w:rPr>
        <mc:AlternateContent>
          <mc:Choice Requires="wps">
            <w:drawing>
              <wp:anchor distT="0" distB="0" distL="114300" distR="114300" simplePos="0" relativeHeight="251673600" behindDoc="0" locked="0" layoutInCell="1" allowOverlap="1" wp14:anchorId="008FBBB9" wp14:editId="6B22F304">
                <wp:simplePos x="0" y="0"/>
                <wp:positionH relativeFrom="column">
                  <wp:posOffset>800100</wp:posOffset>
                </wp:positionH>
                <wp:positionV relativeFrom="paragraph">
                  <wp:posOffset>99060</wp:posOffset>
                </wp:positionV>
                <wp:extent cx="902335" cy="1628140"/>
                <wp:effectExtent l="0" t="4445" r="444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162814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F85C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ANNUAL_SAL</w:t>
                            </w:r>
                          </w:p>
                          <w:p w14:paraId="3311944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w:t>
                            </w:r>
                          </w:p>
                          <w:p w14:paraId="4472AA75" w14:textId="77777777" w:rsidR="00701278" w:rsidRDefault="00701278" w:rsidP="00701278">
                            <w:pPr>
                              <w:autoSpaceDE w:val="0"/>
                              <w:autoSpaceDN w:val="0"/>
                              <w:adjustRightInd w:val="0"/>
                              <w:jc w:val="right"/>
                              <w:rPr>
                                <w:rFonts w:ascii="Arial" w:hAnsi="Arial" w:cs="Arial"/>
                                <w:b/>
                                <w:bCs/>
                                <w:color w:val="000000"/>
                                <w:sz w:val="18"/>
                                <w:szCs w:val="18"/>
                              </w:rPr>
                            </w:pPr>
                          </w:p>
                          <w:p w14:paraId="7E02209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32A95C1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263F5F70" w14:textId="77777777" w:rsidR="00701278" w:rsidRDefault="00701278" w:rsidP="00701278">
                            <w:pPr>
                              <w:autoSpaceDE w:val="0"/>
                              <w:autoSpaceDN w:val="0"/>
                              <w:adjustRightInd w:val="0"/>
                              <w:jc w:val="right"/>
                              <w:rPr>
                                <w:rFonts w:ascii="Arial" w:hAnsi="Arial" w:cs="Arial"/>
                                <w:b/>
                                <w:bCs/>
                                <w:color w:val="000000"/>
                                <w:sz w:val="18"/>
                                <w:szCs w:val="18"/>
                              </w:rPr>
                            </w:pPr>
                          </w:p>
                          <w:p w14:paraId="683D07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08495218" w14:textId="77777777" w:rsidR="00701278" w:rsidRDefault="00701278" w:rsidP="00701278">
                            <w:pPr>
                              <w:autoSpaceDE w:val="0"/>
                              <w:autoSpaceDN w:val="0"/>
                              <w:adjustRightInd w:val="0"/>
                              <w:jc w:val="right"/>
                              <w:rPr>
                                <w:rFonts w:ascii="Arial" w:hAnsi="Arial" w:cs="Arial"/>
                                <w:b/>
                                <w:bCs/>
                                <w:color w:val="000000"/>
                                <w:sz w:val="18"/>
                                <w:szCs w:val="18"/>
                              </w:rPr>
                            </w:pPr>
                          </w:p>
                          <w:p w14:paraId="7FDF2926" w14:textId="77777777" w:rsidR="00701278" w:rsidRDefault="00701278" w:rsidP="00701278">
                            <w:pPr>
                              <w:autoSpaceDE w:val="0"/>
                              <w:autoSpaceDN w:val="0"/>
                              <w:adjustRightInd w:val="0"/>
                              <w:jc w:val="right"/>
                              <w:rPr>
                                <w:rFonts w:ascii="Arial" w:hAnsi="Arial" w:cs="Arial"/>
                                <w:b/>
                                <w:bCs/>
                                <w:color w:val="000000"/>
                                <w:sz w:val="18"/>
                                <w:szCs w:val="18"/>
                              </w:rPr>
                            </w:pPr>
                          </w:p>
                          <w:p w14:paraId="2F3A8D1E" w14:textId="77777777" w:rsidR="00701278" w:rsidRDefault="00701278" w:rsidP="00701278">
                            <w:pPr>
                              <w:autoSpaceDE w:val="0"/>
                              <w:autoSpaceDN w:val="0"/>
                              <w:adjustRightInd w:val="0"/>
                              <w:jc w:val="right"/>
                              <w:rPr>
                                <w:rFonts w:ascii="Arial" w:hAnsi="Arial" w:cs="Arial"/>
                                <w:b/>
                                <w:bCs/>
                                <w:color w:val="000000"/>
                                <w:sz w:val="18"/>
                                <w:szCs w:val="18"/>
                              </w:rPr>
                            </w:pPr>
                          </w:p>
                          <w:p w14:paraId="74448A8B" w14:textId="77777777" w:rsidR="00701278" w:rsidRDefault="00701278" w:rsidP="00701278">
                            <w:pPr>
                              <w:autoSpaceDE w:val="0"/>
                              <w:autoSpaceDN w:val="0"/>
                              <w:adjustRightInd w:val="0"/>
                              <w:jc w:val="right"/>
                              <w:rPr>
                                <w:rFonts w:ascii="Arial" w:hAnsi="Arial" w:cs="Arial"/>
                                <w:b/>
                                <w:bCs/>
                                <w:color w:val="000000"/>
                                <w:sz w:val="18"/>
                                <w:szCs w:val="18"/>
                              </w:rPr>
                            </w:pPr>
                          </w:p>
                          <w:p w14:paraId="0483DD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8FBBB9" id="Rectangle 35" o:spid="_x0000_s1040" style="position:absolute;margin-left:63pt;margin-top:7.8pt;width:71.05pt;height:128.2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" filled="f" fillcolor="blue" stroked="f" strokeweight="1pt">
                <v:textbox style="mso-fit-shape-to-text:t" inset="5pt,2pt,5pt,2pt">
                  <w:txbxContent>
                    <w:p w14:paraId="60F85CE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ANNUAL_SAL</w:t>
                      </w:r>
                    </w:p>
                    <w:p w14:paraId="3311944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w:t>
                      </w:r>
                    </w:p>
                    <w:p w14:paraId="4472AA75" w14:textId="77777777" w:rsidR="00701278" w:rsidRDefault="00701278" w:rsidP="00701278">
                      <w:pPr>
                        <w:autoSpaceDE w:val="0"/>
                        <w:autoSpaceDN w:val="0"/>
                        <w:adjustRightInd w:val="0"/>
                        <w:jc w:val="right"/>
                        <w:rPr>
                          <w:rFonts w:ascii="Arial" w:hAnsi="Arial" w:cs="Arial"/>
                          <w:b/>
                          <w:bCs/>
                          <w:color w:val="000000"/>
                          <w:sz w:val="18"/>
                          <w:szCs w:val="18"/>
                        </w:rPr>
                      </w:pPr>
                    </w:p>
                    <w:p w14:paraId="7E02209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32A95C1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263F5F70" w14:textId="77777777" w:rsidR="00701278" w:rsidRDefault="00701278" w:rsidP="00701278">
                      <w:pPr>
                        <w:autoSpaceDE w:val="0"/>
                        <w:autoSpaceDN w:val="0"/>
                        <w:adjustRightInd w:val="0"/>
                        <w:jc w:val="right"/>
                        <w:rPr>
                          <w:rFonts w:ascii="Arial" w:hAnsi="Arial" w:cs="Arial"/>
                          <w:b/>
                          <w:bCs/>
                          <w:color w:val="000000"/>
                          <w:sz w:val="18"/>
                          <w:szCs w:val="18"/>
                        </w:rPr>
                      </w:pPr>
                    </w:p>
                    <w:p w14:paraId="683D07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08495218" w14:textId="77777777" w:rsidR="00701278" w:rsidRDefault="00701278" w:rsidP="00701278">
                      <w:pPr>
                        <w:autoSpaceDE w:val="0"/>
                        <w:autoSpaceDN w:val="0"/>
                        <w:adjustRightInd w:val="0"/>
                        <w:jc w:val="right"/>
                        <w:rPr>
                          <w:rFonts w:ascii="Arial" w:hAnsi="Arial" w:cs="Arial"/>
                          <w:b/>
                          <w:bCs/>
                          <w:color w:val="000000"/>
                          <w:sz w:val="18"/>
                          <w:szCs w:val="18"/>
                        </w:rPr>
                      </w:pPr>
                    </w:p>
                    <w:p w14:paraId="7FDF2926" w14:textId="77777777" w:rsidR="00701278" w:rsidRDefault="00701278" w:rsidP="00701278">
                      <w:pPr>
                        <w:autoSpaceDE w:val="0"/>
                        <w:autoSpaceDN w:val="0"/>
                        <w:adjustRightInd w:val="0"/>
                        <w:jc w:val="right"/>
                        <w:rPr>
                          <w:rFonts w:ascii="Arial" w:hAnsi="Arial" w:cs="Arial"/>
                          <w:b/>
                          <w:bCs/>
                          <w:color w:val="000000"/>
                          <w:sz w:val="18"/>
                          <w:szCs w:val="18"/>
                        </w:rPr>
                      </w:pPr>
                    </w:p>
                    <w:p w14:paraId="2F3A8D1E" w14:textId="77777777" w:rsidR="00701278" w:rsidRDefault="00701278" w:rsidP="00701278">
                      <w:pPr>
                        <w:autoSpaceDE w:val="0"/>
                        <w:autoSpaceDN w:val="0"/>
                        <w:adjustRightInd w:val="0"/>
                        <w:jc w:val="right"/>
                        <w:rPr>
                          <w:rFonts w:ascii="Arial" w:hAnsi="Arial" w:cs="Arial"/>
                          <w:b/>
                          <w:bCs/>
                          <w:color w:val="000000"/>
                          <w:sz w:val="18"/>
                          <w:szCs w:val="18"/>
                        </w:rPr>
                      </w:pPr>
                    </w:p>
                    <w:p w14:paraId="74448A8B" w14:textId="77777777" w:rsidR="00701278" w:rsidRDefault="00701278" w:rsidP="00701278">
                      <w:pPr>
                        <w:autoSpaceDE w:val="0"/>
                        <w:autoSpaceDN w:val="0"/>
                        <w:adjustRightInd w:val="0"/>
                        <w:jc w:val="right"/>
                        <w:rPr>
                          <w:rFonts w:ascii="Arial" w:hAnsi="Arial" w:cs="Arial"/>
                          <w:b/>
                          <w:bCs/>
                          <w:color w:val="000000"/>
                          <w:sz w:val="18"/>
                          <w:szCs w:val="18"/>
                        </w:rPr>
                      </w:pPr>
                    </w:p>
                    <w:p w14:paraId="0483DD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521631A" wp14:editId="0EE02B7F">
                <wp:simplePos x="0" y="0"/>
                <wp:positionH relativeFrom="column">
                  <wp:posOffset>114300</wp:posOffset>
                </wp:positionH>
                <wp:positionV relativeFrom="paragraph">
                  <wp:posOffset>99060</wp:posOffset>
                </wp:positionV>
                <wp:extent cx="603250" cy="2153920"/>
                <wp:effectExtent l="0" t="4445" r="0" b="381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DECDE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6B8E689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514E655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4793367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759C537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093B8C0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C76884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7A57196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7A76902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185459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60CBA3D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7F5893B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0426D66E"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60FCE77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6147BDB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1845929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21631A" id="Rectangle 34" o:spid="_x0000_s1041" style="position:absolute;margin-left:9pt;margin-top:7.8pt;width:47.5pt;height:169.6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" filled="f" fillcolor="blue" stroked="f" strokeweight="1pt">
                <v:textbox style="mso-fit-shape-to-text:t" inset="5pt,2pt,5pt,2pt">
                  <w:txbxContent>
                    <w:p w14:paraId="51DECDE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6B8E689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514E655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4793367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759C537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093B8C0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C76884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7A57196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7A769028"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185459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60CBA3D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7F5893B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0426D66E"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60FCE77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6147BDB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1845929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p>
    <w:p w14:paraId="1245254E" w14:textId="77777777" w:rsidR="00701278" w:rsidRDefault="00701278" w:rsidP="00701278"/>
    <w:p w14:paraId="01B4D989" w14:textId="77777777" w:rsidR="00701278" w:rsidRDefault="00701278" w:rsidP="00701278"/>
    <w:p w14:paraId="120A1917" w14:textId="77777777" w:rsidR="00701278" w:rsidRDefault="00701278" w:rsidP="00701278"/>
    <w:p w14:paraId="2871434D" w14:textId="77777777" w:rsidR="00701278" w:rsidRDefault="00701278" w:rsidP="00701278"/>
    <w:p w14:paraId="1C2FB771" w14:textId="77777777" w:rsidR="00701278" w:rsidRDefault="00701278" w:rsidP="00701278"/>
    <w:p w14:paraId="6D9D350D" w14:textId="77777777" w:rsidR="00701278" w:rsidRDefault="00701278" w:rsidP="00701278"/>
    <w:p w14:paraId="43092D1B" w14:textId="77777777" w:rsidR="00701278" w:rsidRDefault="00701278" w:rsidP="00701278"/>
    <w:p w14:paraId="5214488A" w14:textId="77777777" w:rsidR="00701278" w:rsidRDefault="00701278" w:rsidP="00701278"/>
    <w:p w14:paraId="6F2FA6E7" w14:textId="77777777" w:rsidR="00701278" w:rsidRDefault="00701278" w:rsidP="00701278"/>
    <w:p w14:paraId="1222E4C8" w14:textId="77777777" w:rsidR="00701278" w:rsidRDefault="00701278" w:rsidP="00701278"/>
    <w:p w14:paraId="5FAF7FAE" w14:textId="77777777" w:rsidR="00701278" w:rsidRDefault="00701278" w:rsidP="00701278"/>
    <w:p w14:paraId="6AC22ACC" w14:textId="77777777" w:rsidR="00701278" w:rsidRDefault="00701278" w:rsidP="00701278"/>
    <w:p w14:paraId="35F0C63A" w14:textId="77777777" w:rsidR="00701278" w:rsidRDefault="00701278" w:rsidP="00701278"/>
    <w:p w14:paraId="70F16B0C" w14:textId="77777777" w:rsidR="00701278" w:rsidRPr="00FD1EEC" w:rsidRDefault="00701278" w:rsidP="00701278">
      <w:proofErr w:type="gramStart"/>
      <w:r w:rsidRPr="00FD1EEC">
        <w:t>In order to</w:t>
      </w:r>
      <w:proofErr w:type="gramEnd"/>
      <w:r w:rsidRPr="00FD1EEC">
        <w:t xml:space="preserve"> achieve a result for all employees in the EMP table, it is necessary to convert the null value to a number.  We use the NVL function to convert a null value to a non-null value.</w:t>
      </w:r>
    </w:p>
    <w:p w14:paraId="78A48C3D" w14:textId="77777777" w:rsidR="00701278" w:rsidRDefault="00701278" w:rsidP="00701278"/>
    <w:p w14:paraId="5BA4FB1E" w14:textId="77777777" w:rsidR="00701278" w:rsidRPr="00FD1EEC" w:rsidRDefault="00701278" w:rsidP="00701278">
      <w:pPr>
        <w:rPr>
          <w:b/>
          <w:bCs/>
          <w:i/>
          <w:iCs/>
        </w:rPr>
      </w:pPr>
      <w:r>
        <w:rPr>
          <w:b/>
          <w:bCs/>
          <w:i/>
          <w:iCs/>
        </w:rPr>
        <w:br w:type="page"/>
      </w:r>
      <w:r w:rsidRPr="00FD1EEC">
        <w:rPr>
          <w:b/>
          <w:bCs/>
          <w:i/>
          <w:iCs/>
        </w:rPr>
        <w:lastRenderedPageBreak/>
        <w:t>Handling Null Values...</w:t>
      </w:r>
      <w:proofErr w:type="spellStart"/>
      <w:r w:rsidRPr="00FD1EEC">
        <w:rPr>
          <w:b/>
          <w:bCs/>
          <w:i/>
          <w:iCs/>
        </w:rPr>
        <w:t>contd</w:t>
      </w:r>
      <w:proofErr w:type="spellEnd"/>
    </w:p>
    <w:p w14:paraId="63428A95" w14:textId="77777777" w:rsidR="00701278" w:rsidRPr="00FD1EEC" w:rsidRDefault="00701278" w:rsidP="00701278">
      <w:pPr>
        <w:rPr>
          <w:b/>
          <w:bCs/>
        </w:rPr>
      </w:pPr>
    </w:p>
    <w:p w14:paraId="0ACB6A6C" w14:textId="77777777" w:rsidR="00701278" w:rsidRPr="00FD1EEC" w:rsidRDefault="00701278" w:rsidP="00701278">
      <w:r w:rsidRPr="00FD1EEC">
        <w:t xml:space="preserve">Use the NVL function to convert null values from the previous statement to </w:t>
      </w:r>
      <w:proofErr w:type="gramStart"/>
      <w:r w:rsidRPr="00FD1EEC">
        <w:t>zero :</w:t>
      </w:r>
      <w:proofErr w:type="gramEnd"/>
    </w:p>
    <w:p w14:paraId="38BE611D" w14:textId="77777777" w:rsidR="00701278" w:rsidRPr="00FD1EEC" w:rsidRDefault="00701278" w:rsidP="00701278"/>
    <w:p w14:paraId="7AA071FE" w14:textId="77777777" w:rsidR="00701278" w:rsidRPr="00FD1EEC" w:rsidRDefault="00701278" w:rsidP="00701278">
      <w:r w:rsidRPr="00FD1EEC">
        <w:tab/>
        <w:t>SELECT</w:t>
      </w:r>
      <w:r w:rsidRPr="00FD1EEC">
        <w:tab/>
        <w:t>ENAME, SAL*12+NVL(COMM,0</w:t>
      </w:r>
      <w:proofErr w:type="gramStart"/>
      <w:r w:rsidRPr="00FD1EEC">
        <w:t>)  ANNUAL</w:t>
      </w:r>
      <w:proofErr w:type="gramEnd"/>
      <w:r w:rsidRPr="00FD1EEC">
        <w:t>_SAL</w:t>
      </w:r>
    </w:p>
    <w:p w14:paraId="78422304" w14:textId="77777777" w:rsidR="00701278" w:rsidRPr="00FD1EEC" w:rsidRDefault="00701278" w:rsidP="00701278">
      <w:r w:rsidRPr="00FD1EEC">
        <w:tab/>
        <w:t>FROM</w:t>
      </w:r>
      <w:r w:rsidRPr="00FD1EEC">
        <w:tab/>
      </w:r>
      <w:proofErr w:type="gramStart"/>
      <w:r w:rsidRPr="00FD1EEC">
        <w:t>EMP;</w:t>
      </w:r>
      <w:proofErr w:type="gramEnd"/>
    </w:p>
    <w:p w14:paraId="1C465980" w14:textId="77777777" w:rsidR="00701278" w:rsidRPr="00FD1EEC" w:rsidRDefault="00701278" w:rsidP="00701278"/>
    <w:p w14:paraId="51E43F84" w14:textId="2A47830B" w:rsidR="00701278" w:rsidRDefault="00701278" w:rsidP="00701278">
      <w:r>
        <w:rPr>
          <w:noProof/>
        </w:rPr>
        <mc:AlternateContent>
          <mc:Choice Requires="wps">
            <w:drawing>
              <wp:anchor distT="0" distB="0" distL="114300" distR="114300" simplePos="0" relativeHeight="251676672" behindDoc="0" locked="0" layoutInCell="1" allowOverlap="1" wp14:anchorId="0CE3AD73" wp14:editId="6BD01F23">
                <wp:simplePos x="0" y="0"/>
                <wp:positionH relativeFrom="column">
                  <wp:posOffset>914400</wp:posOffset>
                </wp:positionH>
                <wp:positionV relativeFrom="paragraph">
                  <wp:posOffset>30480</wp:posOffset>
                </wp:positionV>
                <wp:extent cx="902335" cy="2153920"/>
                <wp:effectExtent l="0" t="0" r="4445" b="31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144E9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ANNUAL_SAL</w:t>
                            </w:r>
                          </w:p>
                          <w:p w14:paraId="6616E99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w:t>
                            </w:r>
                          </w:p>
                          <w:p w14:paraId="180D1D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4A252BD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0F0F2D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545AC80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39B8DE5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04362D4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2D740B2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57DCDBD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4EEBA16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409C9A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52EF74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4759D66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5C82CA5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09949C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CE3AD73" id="Rectangle 33" o:spid="_x0000_s1042" style="position:absolute;margin-left:1in;margin-top:2.4pt;width:71.05pt;height:169.6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" filled="f" fillcolor="blue" stroked="f" strokeweight="1pt">
                <v:textbox style="mso-fit-shape-to-text:t" inset="5pt,2pt,5pt,2pt">
                  <w:txbxContent>
                    <w:p w14:paraId="40144E9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ANNUAL_SAL</w:t>
                      </w:r>
                    </w:p>
                    <w:p w14:paraId="6616E99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w:t>
                      </w:r>
                    </w:p>
                    <w:p w14:paraId="180D1D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4A252BD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0F0F2DC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545AC80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39B8DE5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04362D4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2D740B2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57DCDBD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4EEBA16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409C9A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52EF749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4759D66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5C82CA5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09949C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581BAF5" wp14:editId="01660802">
                <wp:simplePos x="0" y="0"/>
                <wp:positionH relativeFrom="column">
                  <wp:posOffset>114300</wp:posOffset>
                </wp:positionH>
                <wp:positionV relativeFrom="paragraph">
                  <wp:posOffset>30480</wp:posOffset>
                </wp:positionV>
                <wp:extent cx="603250" cy="2153920"/>
                <wp:effectExtent l="0" t="0" r="0" b="31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B0B09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1C733B0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BACD29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0017AA2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6E8201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3224F95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F7E48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3AC0D9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13728904"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2BFF2B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77423C6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431374E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5C78EB7B"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5EEA98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4FEB2DD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0C4B2E2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1BAF5" id="Rectangle 32" o:spid="_x0000_s1043" style="position:absolute;margin-left:9pt;margin-top:2.4pt;width:47.5pt;height:169.6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" filled="f" fillcolor="blue" stroked="f" strokeweight="1pt">
                <v:textbox style="mso-fit-shape-to-text:t" inset="5pt,2pt,5pt,2pt">
                  <w:txbxContent>
                    <w:p w14:paraId="33B0B09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1C733B0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BACD29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0017AA2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6E8201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3224F95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F7E48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3AC0D9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13728904"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2BFF2B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77423C6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431374E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5C78EB7B"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25EEA98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4FEB2DD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0C4B2E2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p>
    <w:p w14:paraId="3C6597C0" w14:textId="77777777" w:rsidR="00701278" w:rsidRDefault="00701278" w:rsidP="00701278"/>
    <w:p w14:paraId="207B70B3" w14:textId="77777777" w:rsidR="00701278" w:rsidRDefault="00701278" w:rsidP="00701278"/>
    <w:p w14:paraId="3A9F5599" w14:textId="77777777" w:rsidR="00701278" w:rsidRDefault="00701278" w:rsidP="00701278"/>
    <w:p w14:paraId="0DA3AEDE" w14:textId="77777777" w:rsidR="00701278" w:rsidRDefault="00701278" w:rsidP="00701278"/>
    <w:p w14:paraId="5B783DC8" w14:textId="77777777" w:rsidR="00701278" w:rsidRDefault="00701278" w:rsidP="00701278"/>
    <w:p w14:paraId="2EE71845" w14:textId="77777777" w:rsidR="00701278" w:rsidRDefault="00701278" w:rsidP="00701278"/>
    <w:p w14:paraId="729AD725" w14:textId="77777777" w:rsidR="00701278" w:rsidRDefault="00701278" w:rsidP="00701278"/>
    <w:p w14:paraId="393C9C9B" w14:textId="77777777" w:rsidR="00701278" w:rsidRDefault="00701278" w:rsidP="00701278"/>
    <w:p w14:paraId="6550AB04" w14:textId="77777777" w:rsidR="00701278" w:rsidRDefault="00701278" w:rsidP="00701278"/>
    <w:p w14:paraId="62BDA7F2" w14:textId="77777777" w:rsidR="00701278" w:rsidRDefault="00701278" w:rsidP="00701278"/>
    <w:p w14:paraId="20E0D38C" w14:textId="77777777" w:rsidR="00701278" w:rsidRDefault="00701278" w:rsidP="00701278"/>
    <w:p w14:paraId="6C205329" w14:textId="77777777" w:rsidR="00701278" w:rsidRDefault="00701278" w:rsidP="00701278"/>
    <w:p w14:paraId="2F2339AA" w14:textId="77777777" w:rsidR="00701278" w:rsidRDefault="00701278" w:rsidP="00701278"/>
    <w:p w14:paraId="75680CA4" w14:textId="77777777" w:rsidR="00701278" w:rsidRDefault="00701278" w:rsidP="00701278"/>
    <w:p w14:paraId="33B9E045" w14:textId="77777777" w:rsidR="00701278" w:rsidRPr="00FD1EEC" w:rsidRDefault="00701278" w:rsidP="00701278">
      <w:r w:rsidRPr="00FD1EEC">
        <w:t xml:space="preserve">NVL expects two </w:t>
      </w:r>
      <w:proofErr w:type="gramStart"/>
      <w:r w:rsidRPr="00FD1EEC">
        <w:t>arguments :</w:t>
      </w:r>
      <w:proofErr w:type="gramEnd"/>
    </w:p>
    <w:p w14:paraId="7CDD9818" w14:textId="77777777" w:rsidR="00701278" w:rsidRPr="00FD1EEC" w:rsidRDefault="00701278" w:rsidP="00701278"/>
    <w:p w14:paraId="5C20D989" w14:textId="77777777" w:rsidR="00701278" w:rsidRPr="00FD1EEC" w:rsidRDefault="00701278" w:rsidP="00701278">
      <w:r w:rsidRPr="00FD1EEC">
        <w:t xml:space="preserve"> </w:t>
      </w:r>
      <w:r>
        <w:tab/>
      </w:r>
      <w:r w:rsidRPr="00FD1EEC">
        <w:t xml:space="preserve"> 1.  an expression</w:t>
      </w:r>
    </w:p>
    <w:p w14:paraId="734650AE" w14:textId="77777777" w:rsidR="00701278" w:rsidRPr="00FD1EEC" w:rsidRDefault="00701278" w:rsidP="00701278"/>
    <w:p w14:paraId="6B922356" w14:textId="77777777" w:rsidR="00701278" w:rsidRPr="00FD1EEC" w:rsidRDefault="00701278" w:rsidP="00701278">
      <w:r w:rsidRPr="00FD1EEC">
        <w:t xml:space="preserve"> </w:t>
      </w:r>
      <w:r>
        <w:tab/>
      </w:r>
      <w:r w:rsidRPr="00FD1EEC">
        <w:t xml:space="preserve"> 2.  a non-null value</w:t>
      </w:r>
    </w:p>
    <w:p w14:paraId="60628B75" w14:textId="77777777" w:rsidR="00701278" w:rsidRPr="00FD1EEC" w:rsidRDefault="00701278" w:rsidP="00701278"/>
    <w:p w14:paraId="3F8CF307" w14:textId="77777777" w:rsidR="00701278" w:rsidRPr="00FD1EEC" w:rsidRDefault="00701278" w:rsidP="00701278">
      <w:proofErr w:type="gramStart"/>
      <w:r w:rsidRPr="00FD1EEC">
        <w:t>Therefore</w:t>
      </w:r>
      <w:proofErr w:type="gramEnd"/>
      <w:r w:rsidRPr="00FD1EEC">
        <w:t xml:space="preserve"> in the above example, COMM satisfies the first of the above and the value zero satisfies the second.  Note that you can use the NVL function to convert a null number, date or even character string to another number date or character string, as long as the data types </w:t>
      </w:r>
      <w:proofErr w:type="gramStart"/>
      <w:r w:rsidRPr="00FD1EEC">
        <w:t>match :</w:t>
      </w:r>
      <w:proofErr w:type="gramEnd"/>
    </w:p>
    <w:p w14:paraId="1D54201F" w14:textId="77777777" w:rsidR="00701278" w:rsidRPr="00FD1EEC" w:rsidRDefault="00701278" w:rsidP="00701278"/>
    <w:p w14:paraId="3F61112A" w14:textId="77777777" w:rsidR="00701278" w:rsidRPr="00FD1EEC" w:rsidRDefault="00701278" w:rsidP="00701278">
      <w:r>
        <w:tab/>
        <w:t>NVL (DATECOLUMN, '01-AUG-08</w:t>
      </w:r>
      <w:r w:rsidRPr="00FD1EEC">
        <w:t>')</w:t>
      </w:r>
    </w:p>
    <w:p w14:paraId="09DC522D" w14:textId="77777777" w:rsidR="00701278" w:rsidRPr="00FD1EEC" w:rsidRDefault="00701278" w:rsidP="00701278"/>
    <w:p w14:paraId="64493A9F" w14:textId="77777777" w:rsidR="00701278" w:rsidRPr="00FD1EEC" w:rsidRDefault="00701278" w:rsidP="00701278">
      <w:r w:rsidRPr="00FD1EEC">
        <w:tab/>
        <w:t>NVL (NUMBERCOLUMN, 9)</w:t>
      </w:r>
    </w:p>
    <w:p w14:paraId="685AE164" w14:textId="77777777" w:rsidR="00701278" w:rsidRPr="00FD1EEC" w:rsidRDefault="00701278" w:rsidP="00701278"/>
    <w:p w14:paraId="0185AE4C" w14:textId="77777777" w:rsidR="00701278" w:rsidRPr="00FD1EEC" w:rsidRDefault="00701278" w:rsidP="00701278">
      <w:r w:rsidRPr="00FD1EEC">
        <w:tab/>
        <w:t>NVL (CHARCOLUMN, 'STRING')</w:t>
      </w:r>
    </w:p>
    <w:p w14:paraId="007C3B7B" w14:textId="77777777" w:rsidR="00701278" w:rsidRDefault="00701278" w:rsidP="00701278"/>
    <w:p w14:paraId="3902950F" w14:textId="77777777" w:rsidR="00701278" w:rsidRPr="00FD1EEC" w:rsidRDefault="00701278" w:rsidP="00701278">
      <w:pPr>
        <w:rPr>
          <w:b/>
          <w:bCs/>
        </w:rPr>
      </w:pPr>
      <w:r>
        <w:rPr>
          <w:b/>
          <w:bCs/>
        </w:rPr>
        <w:br w:type="page"/>
      </w:r>
      <w:r w:rsidRPr="00FD1EEC">
        <w:rPr>
          <w:b/>
          <w:bCs/>
        </w:rPr>
        <w:lastRenderedPageBreak/>
        <w:t>Preventing the Selection of Duplicate Rows</w:t>
      </w:r>
    </w:p>
    <w:p w14:paraId="331D2857" w14:textId="77777777" w:rsidR="00701278" w:rsidRPr="00FD1EEC" w:rsidRDefault="00701278" w:rsidP="00701278">
      <w:pPr>
        <w:rPr>
          <w:b/>
          <w:bCs/>
        </w:rPr>
      </w:pPr>
    </w:p>
    <w:p w14:paraId="00A17291" w14:textId="77777777" w:rsidR="00701278" w:rsidRPr="00FD1EEC" w:rsidRDefault="00701278" w:rsidP="00701278">
      <w:r w:rsidRPr="00FD1EEC">
        <w:t>Unless you indicate otherwise, SQL*Plus displays the results of a query without eliminating duplicate entries.</w:t>
      </w:r>
    </w:p>
    <w:p w14:paraId="4CB4D9CD" w14:textId="77777777" w:rsidR="00701278" w:rsidRPr="00FD1EEC" w:rsidRDefault="00701278" w:rsidP="00701278"/>
    <w:p w14:paraId="51145EFF" w14:textId="77777777" w:rsidR="00701278" w:rsidRPr="00FD1EEC" w:rsidRDefault="00701278" w:rsidP="00701278">
      <w:r w:rsidRPr="00FD1EEC">
        <w:t xml:space="preserve">To list all department </w:t>
      </w:r>
      <w:r>
        <w:t>numbers in the EMP table, enter</w:t>
      </w:r>
      <w:r w:rsidRPr="00FD1EEC">
        <w:t>:</w:t>
      </w:r>
    </w:p>
    <w:p w14:paraId="158D338E" w14:textId="77777777" w:rsidR="00701278" w:rsidRPr="00FD1EEC" w:rsidRDefault="00701278" w:rsidP="00701278"/>
    <w:p w14:paraId="64FF9D09" w14:textId="77777777" w:rsidR="00701278" w:rsidRPr="00FD1EEC" w:rsidRDefault="00701278" w:rsidP="00701278">
      <w:r w:rsidRPr="00FD1EEC">
        <w:tab/>
        <w:t>SELECT</w:t>
      </w:r>
      <w:r w:rsidRPr="00FD1EEC">
        <w:tab/>
        <w:t>DEPTNO</w:t>
      </w:r>
    </w:p>
    <w:p w14:paraId="3D3842ED" w14:textId="77777777" w:rsidR="00701278" w:rsidRPr="00FD1EEC" w:rsidRDefault="00701278" w:rsidP="00701278">
      <w:r w:rsidRPr="00FD1EEC">
        <w:tab/>
        <w:t>FROM</w:t>
      </w:r>
      <w:r w:rsidRPr="00FD1EEC">
        <w:tab/>
      </w:r>
      <w:proofErr w:type="gramStart"/>
      <w:r w:rsidRPr="00FD1EEC">
        <w:t>EMP;</w:t>
      </w:r>
      <w:proofErr w:type="gramEnd"/>
    </w:p>
    <w:p w14:paraId="326C6414" w14:textId="6F706246" w:rsidR="00701278" w:rsidRDefault="00701278" w:rsidP="00701278">
      <w:r>
        <w:rPr>
          <w:noProof/>
        </w:rPr>
        <mc:AlternateContent>
          <mc:Choice Requires="wps">
            <w:drawing>
              <wp:anchor distT="0" distB="0" distL="114300" distR="114300" simplePos="0" relativeHeight="251677696" behindDoc="0" locked="0" layoutInCell="1" allowOverlap="1" wp14:anchorId="2CEDFE3E" wp14:editId="6A62E822">
                <wp:simplePos x="0" y="0"/>
                <wp:positionH relativeFrom="column">
                  <wp:posOffset>0</wp:posOffset>
                </wp:positionH>
                <wp:positionV relativeFrom="paragraph">
                  <wp:posOffset>137160</wp:posOffset>
                </wp:positionV>
                <wp:extent cx="603885" cy="2153920"/>
                <wp:effectExtent l="0" t="0" r="0" b="31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35A6B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1448B41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4430828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140C888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FDD82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2FDD6C3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C8E41F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588495F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179EF4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6DDD931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860D5F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65FD1A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9FDF64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EDD938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57263E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4070AE4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EDFE3E" id="Rectangle 31" o:spid="_x0000_s1044" style="position:absolute;margin-left:0;margin-top:10.8pt;width:47.55pt;height:169.6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" filled="f" fillcolor="blue" stroked="f" strokeweight="1pt">
                <v:textbox style="mso-fit-shape-to-text:t" inset="5pt,2pt,5pt,2pt">
                  <w:txbxContent>
                    <w:p w14:paraId="3B35A6B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1448B41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4430828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140C888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FDD825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2FDD6C3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C8E41F1"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588495F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179EF4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6DDD931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860D5F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65FD1AE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9FDF64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EDD938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57263E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4070AE4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txbxContent>
                </v:textbox>
              </v:rect>
            </w:pict>
          </mc:Fallback>
        </mc:AlternateContent>
      </w:r>
    </w:p>
    <w:p w14:paraId="03480EEA" w14:textId="77777777" w:rsidR="00701278" w:rsidRDefault="00701278" w:rsidP="00701278"/>
    <w:p w14:paraId="7E70CA98" w14:textId="77777777" w:rsidR="00701278" w:rsidRDefault="00701278" w:rsidP="00701278"/>
    <w:p w14:paraId="48193423" w14:textId="77777777" w:rsidR="00701278" w:rsidRDefault="00701278" w:rsidP="00701278"/>
    <w:p w14:paraId="09F20A7F" w14:textId="77777777" w:rsidR="00701278" w:rsidRDefault="00701278" w:rsidP="00701278">
      <w:pPr>
        <w:rPr>
          <w:b/>
          <w:bCs/>
        </w:rPr>
      </w:pPr>
    </w:p>
    <w:p w14:paraId="25894D35" w14:textId="77777777" w:rsidR="00701278" w:rsidRDefault="00701278" w:rsidP="00701278">
      <w:pPr>
        <w:rPr>
          <w:b/>
          <w:bCs/>
        </w:rPr>
      </w:pPr>
    </w:p>
    <w:p w14:paraId="1F639E08" w14:textId="77777777" w:rsidR="00701278" w:rsidRDefault="00701278" w:rsidP="00701278">
      <w:pPr>
        <w:rPr>
          <w:b/>
          <w:bCs/>
        </w:rPr>
      </w:pPr>
    </w:p>
    <w:p w14:paraId="4BB26016" w14:textId="77777777" w:rsidR="00701278" w:rsidRDefault="00701278" w:rsidP="00701278">
      <w:pPr>
        <w:rPr>
          <w:b/>
          <w:bCs/>
        </w:rPr>
      </w:pPr>
    </w:p>
    <w:p w14:paraId="151D1B43" w14:textId="77777777" w:rsidR="00701278" w:rsidRDefault="00701278" w:rsidP="00701278">
      <w:pPr>
        <w:rPr>
          <w:b/>
          <w:bCs/>
        </w:rPr>
      </w:pPr>
    </w:p>
    <w:p w14:paraId="18ABA911" w14:textId="77777777" w:rsidR="00701278" w:rsidRDefault="00701278" w:rsidP="00701278">
      <w:pPr>
        <w:rPr>
          <w:b/>
          <w:bCs/>
        </w:rPr>
      </w:pPr>
    </w:p>
    <w:p w14:paraId="0C81AED8" w14:textId="77777777" w:rsidR="00701278" w:rsidRDefault="00701278" w:rsidP="00701278">
      <w:pPr>
        <w:rPr>
          <w:b/>
          <w:bCs/>
        </w:rPr>
      </w:pPr>
    </w:p>
    <w:p w14:paraId="661D5AC0" w14:textId="77777777" w:rsidR="00701278" w:rsidRDefault="00701278" w:rsidP="00701278">
      <w:pPr>
        <w:rPr>
          <w:b/>
          <w:bCs/>
        </w:rPr>
      </w:pPr>
    </w:p>
    <w:p w14:paraId="0F2F6021" w14:textId="77777777" w:rsidR="00701278" w:rsidRDefault="00701278" w:rsidP="00701278">
      <w:pPr>
        <w:rPr>
          <w:b/>
          <w:bCs/>
        </w:rPr>
      </w:pPr>
    </w:p>
    <w:p w14:paraId="27878671" w14:textId="77777777" w:rsidR="00701278" w:rsidRDefault="00701278" w:rsidP="00701278">
      <w:pPr>
        <w:rPr>
          <w:b/>
          <w:bCs/>
        </w:rPr>
      </w:pPr>
    </w:p>
    <w:p w14:paraId="153D5639" w14:textId="77777777" w:rsidR="00701278" w:rsidRPr="00FD1EEC" w:rsidRDefault="00701278" w:rsidP="00701278">
      <w:pPr>
        <w:rPr>
          <w:b/>
          <w:bCs/>
        </w:rPr>
      </w:pPr>
      <w:r w:rsidRPr="00FD1EEC">
        <w:rPr>
          <w:b/>
          <w:bCs/>
        </w:rPr>
        <w:t>The Distinct Clause</w:t>
      </w:r>
    </w:p>
    <w:p w14:paraId="6D2192E2" w14:textId="77777777" w:rsidR="00701278" w:rsidRPr="00FD1EEC" w:rsidRDefault="00701278" w:rsidP="00701278">
      <w:pPr>
        <w:rPr>
          <w:b/>
          <w:bCs/>
        </w:rPr>
      </w:pPr>
    </w:p>
    <w:p w14:paraId="3C0CE190" w14:textId="77777777" w:rsidR="00701278" w:rsidRPr="00FD1EEC" w:rsidRDefault="00701278" w:rsidP="00701278">
      <w:r w:rsidRPr="00FD1EEC">
        <w:t>To eliminate duplicate values in the result shown on the previous page, include the DISTINC</w:t>
      </w:r>
      <w:r>
        <w:t>T clause in your SELECT command</w:t>
      </w:r>
      <w:r w:rsidRPr="00FD1EEC">
        <w:t>:</w:t>
      </w:r>
    </w:p>
    <w:p w14:paraId="553615B9" w14:textId="77777777" w:rsidR="00701278" w:rsidRPr="00FD1EEC" w:rsidRDefault="00701278" w:rsidP="00701278"/>
    <w:p w14:paraId="16EC2DD4" w14:textId="77777777" w:rsidR="00701278" w:rsidRPr="00FD1EEC" w:rsidRDefault="00701278" w:rsidP="00701278">
      <w:r w:rsidRPr="00FD1EEC">
        <w:tab/>
      </w:r>
      <w:r w:rsidRPr="00FD1EEC">
        <w:tab/>
      </w:r>
      <w:r w:rsidRPr="00FD1EEC">
        <w:tab/>
        <w:t>SELECT</w:t>
      </w:r>
      <w:r w:rsidRPr="00FD1EEC">
        <w:tab/>
        <w:t>DISTINCT DEPTNO</w:t>
      </w:r>
    </w:p>
    <w:p w14:paraId="7DA6ECC3" w14:textId="77777777" w:rsidR="00701278" w:rsidRPr="00FD1EEC" w:rsidRDefault="00701278" w:rsidP="00701278">
      <w:r w:rsidRPr="00FD1EEC">
        <w:tab/>
      </w:r>
      <w:r w:rsidRPr="00FD1EEC">
        <w:tab/>
      </w:r>
      <w:r w:rsidRPr="00FD1EEC">
        <w:tab/>
        <w:t>FROM</w:t>
      </w:r>
      <w:r w:rsidRPr="00FD1EEC">
        <w:tab/>
      </w:r>
      <w:proofErr w:type="gramStart"/>
      <w:r w:rsidRPr="00FD1EEC">
        <w:t>EMP;</w:t>
      </w:r>
      <w:proofErr w:type="gramEnd"/>
    </w:p>
    <w:p w14:paraId="07D5F160" w14:textId="77777777" w:rsidR="00701278" w:rsidRPr="00FD1EEC" w:rsidRDefault="00701278" w:rsidP="00701278"/>
    <w:p w14:paraId="35999F28"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DEPTNO</w:t>
      </w:r>
    </w:p>
    <w:p w14:paraId="617B8C9C"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 - - - - - -</w:t>
      </w:r>
    </w:p>
    <w:p w14:paraId="5BCE16A9"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10</w:t>
      </w:r>
    </w:p>
    <w:p w14:paraId="0C483102"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20</w:t>
      </w:r>
    </w:p>
    <w:p w14:paraId="488CC483"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30</w:t>
      </w:r>
    </w:p>
    <w:p w14:paraId="5B5BA490" w14:textId="77777777" w:rsidR="00701278" w:rsidRPr="00FD1EEC" w:rsidRDefault="00701278" w:rsidP="00701278">
      <w:pPr>
        <w:rPr>
          <w:b/>
          <w:bCs/>
        </w:rPr>
      </w:pPr>
    </w:p>
    <w:p w14:paraId="65C51362" w14:textId="77777777" w:rsidR="00701278" w:rsidRPr="003B03B1" w:rsidRDefault="00701278" w:rsidP="00701278">
      <w:pPr>
        <w:rPr>
          <w:b/>
          <w:bCs/>
          <w:i/>
        </w:rPr>
      </w:pPr>
      <w:r>
        <w:br w:type="page"/>
      </w:r>
      <w:r w:rsidRPr="003B03B1">
        <w:rPr>
          <w:b/>
          <w:bCs/>
          <w:i/>
        </w:rPr>
        <w:lastRenderedPageBreak/>
        <w:t>Preventing the Selection of Duplicate Rows</w:t>
      </w:r>
      <w:r w:rsidRPr="00FD1EEC">
        <w:rPr>
          <w:b/>
          <w:bCs/>
          <w:i/>
          <w:iCs/>
        </w:rPr>
        <w:t>...</w:t>
      </w:r>
      <w:proofErr w:type="spellStart"/>
      <w:r w:rsidRPr="00FD1EEC">
        <w:rPr>
          <w:b/>
          <w:bCs/>
          <w:i/>
          <w:iCs/>
        </w:rPr>
        <w:t>contd</w:t>
      </w:r>
      <w:proofErr w:type="spellEnd"/>
    </w:p>
    <w:p w14:paraId="54858618" w14:textId="77777777" w:rsidR="00701278" w:rsidRDefault="00701278" w:rsidP="00701278">
      <w:pPr>
        <w:rPr>
          <w:b/>
        </w:rPr>
      </w:pPr>
    </w:p>
    <w:p w14:paraId="21762B5A" w14:textId="77777777" w:rsidR="00701278" w:rsidRPr="00FD1EEC" w:rsidRDefault="00701278" w:rsidP="00701278">
      <w:r w:rsidRPr="00FD1EEC">
        <w:t>Multiple columns may be specified in the DISTINCT clause and the DISTINCT works on all selected columns.</w:t>
      </w:r>
    </w:p>
    <w:p w14:paraId="4D69CCFF" w14:textId="77777777" w:rsidR="00701278" w:rsidRPr="00FD1EEC" w:rsidRDefault="00701278" w:rsidP="00701278"/>
    <w:p w14:paraId="6EEA4067" w14:textId="77777777" w:rsidR="00701278" w:rsidRPr="00FD1EEC" w:rsidRDefault="00701278" w:rsidP="00701278">
      <w:r w:rsidRPr="00FD1EEC">
        <w:t xml:space="preserve">For example, say we want to display all distinct values of DEPTNO </w:t>
      </w:r>
      <w:proofErr w:type="gramStart"/>
      <w:r w:rsidRPr="00FD1EEC">
        <w:t>and  JOB</w:t>
      </w:r>
      <w:proofErr w:type="gramEnd"/>
      <w:r w:rsidRPr="00FD1EEC">
        <w:t>, then we would enter :</w:t>
      </w:r>
    </w:p>
    <w:p w14:paraId="2BB5B398" w14:textId="77777777" w:rsidR="00701278" w:rsidRPr="00FD1EEC" w:rsidRDefault="00701278" w:rsidP="00701278"/>
    <w:p w14:paraId="74B79194" w14:textId="77777777" w:rsidR="00701278" w:rsidRPr="00FD1EEC" w:rsidRDefault="00701278" w:rsidP="00701278">
      <w:r w:rsidRPr="00FD1EEC">
        <w:tab/>
      </w:r>
      <w:r w:rsidRPr="00FD1EEC">
        <w:tab/>
      </w:r>
      <w:r w:rsidRPr="00FD1EEC">
        <w:tab/>
        <w:t>SELECT</w:t>
      </w:r>
      <w:r w:rsidRPr="00FD1EEC">
        <w:tab/>
        <w:t>DISTINCT DEPTNO, JOB</w:t>
      </w:r>
    </w:p>
    <w:p w14:paraId="4158BFEB" w14:textId="77777777" w:rsidR="00701278" w:rsidRPr="00FD1EEC" w:rsidRDefault="00701278" w:rsidP="00701278">
      <w:r w:rsidRPr="00FD1EEC">
        <w:tab/>
      </w:r>
      <w:r w:rsidRPr="00FD1EEC">
        <w:tab/>
      </w:r>
      <w:r w:rsidRPr="00FD1EEC">
        <w:tab/>
        <w:t>FROM</w:t>
      </w:r>
      <w:r w:rsidRPr="00FD1EEC">
        <w:tab/>
      </w:r>
      <w:proofErr w:type="gramStart"/>
      <w:r w:rsidRPr="00FD1EEC">
        <w:t>EMP;</w:t>
      </w:r>
      <w:proofErr w:type="gramEnd"/>
    </w:p>
    <w:p w14:paraId="04C77C9B" w14:textId="77777777" w:rsidR="00701278" w:rsidRPr="00FD1EEC" w:rsidRDefault="00701278" w:rsidP="00701278">
      <w:pPr>
        <w:rPr>
          <w:b/>
          <w:bCs/>
        </w:rPr>
      </w:pPr>
    </w:p>
    <w:p w14:paraId="7403FECD"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DEPTNO</w:t>
      </w:r>
      <w:r w:rsidRPr="003B03B1">
        <w:rPr>
          <w:rFonts w:ascii="Arial" w:hAnsi="Arial" w:cs="Arial"/>
          <w:b/>
          <w:bCs/>
          <w:sz w:val="18"/>
          <w:szCs w:val="18"/>
        </w:rPr>
        <w:tab/>
        <w:t>JOB</w:t>
      </w:r>
    </w:p>
    <w:p w14:paraId="5852FD06"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 - - - - - -</w:t>
      </w:r>
      <w:r w:rsidRPr="003B03B1">
        <w:rPr>
          <w:rFonts w:ascii="Arial" w:hAnsi="Arial" w:cs="Arial"/>
          <w:b/>
          <w:bCs/>
          <w:sz w:val="18"/>
          <w:szCs w:val="18"/>
        </w:rPr>
        <w:tab/>
        <w:t>- - - - - - - -</w:t>
      </w:r>
    </w:p>
    <w:p w14:paraId="02C1C772"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10</w:t>
      </w:r>
      <w:r w:rsidRPr="003B03B1">
        <w:rPr>
          <w:rFonts w:ascii="Arial" w:hAnsi="Arial" w:cs="Arial"/>
          <w:b/>
          <w:bCs/>
          <w:sz w:val="18"/>
          <w:szCs w:val="18"/>
        </w:rPr>
        <w:tab/>
      </w:r>
      <w:proofErr w:type="gramStart"/>
      <w:r w:rsidRPr="003B03B1">
        <w:rPr>
          <w:rFonts w:ascii="Arial" w:hAnsi="Arial" w:cs="Arial"/>
          <w:b/>
          <w:bCs/>
          <w:sz w:val="18"/>
          <w:szCs w:val="18"/>
        </w:rPr>
        <w:t>CLERK</w:t>
      </w:r>
      <w:proofErr w:type="gramEnd"/>
    </w:p>
    <w:p w14:paraId="5F0D01FB"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10</w:t>
      </w:r>
      <w:r w:rsidRPr="003B03B1">
        <w:rPr>
          <w:rFonts w:ascii="Arial" w:hAnsi="Arial" w:cs="Arial"/>
          <w:b/>
          <w:bCs/>
          <w:sz w:val="18"/>
          <w:szCs w:val="18"/>
        </w:rPr>
        <w:tab/>
      </w:r>
      <w:proofErr w:type="gramStart"/>
      <w:r w:rsidRPr="003B03B1">
        <w:rPr>
          <w:rFonts w:ascii="Arial" w:hAnsi="Arial" w:cs="Arial"/>
          <w:b/>
          <w:bCs/>
          <w:sz w:val="18"/>
          <w:szCs w:val="18"/>
        </w:rPr>
        <w:t>MANAGER</w:t>
      </w:r>
      <w:proofErr w:type="gramEnd"/>
    </w:p>
    <w:p w14:paraId="1111E26A"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10</w:t>
      </w:r>
      <w:r w:rsidRPr="003B03B1">
        <w:rPr>
          <w:rFonts w:ascii="Arial" w:hAnsi="Arial" w:cs="Arial"/>
          <w:b/>
          <w:bCs/>
          <w:sz w:val="18"/>
          <w:szCs w:val="18"/>
        </w:rPr>
        <w:tab/>
      </w:r>
      <w:proofErr w:type="gramStart"/>
      <w:r w:rsidRPr="003B03B1">
        <w:rPr>
          <w:rFonts w:ascii="Arial" w:hAnsi="Arial" w:cs="Arial"/>
          <w:b/>
          <w:bCs/>
          <w:sz w:val="18"/>
          <w:szCs w:val="18"/>
        </w:rPr>
        <w:t>PRESIDENT</w:t>
      </w:r>
      <w:proofErr w:type="gramEnd"/>
    </w:p>
    <w:p w14:paraId="7627BA05"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20</w:t>
      </w:r>
      <w:r w:rsidRPr="003B03B1">
        <w:rPr>
          <w:rFonts w:ascii="Arial" w:hAnsi="Arial" w:cs="Arial"/>
          <w:b/>
          <w:bCs/>
          <w:sz w:val="18"/>
          <w:szCs w:val="18"/>
        </w:rPr>
        <w:tab/>
      </w:r>
      <w:proofErr w:type="gramStart"/>
      <w:r w:rsidRPr="003B03B1">
        <w:rPr>
          <w:rFonts w:ascii="Arial" w:hAnsi="Arial" w:cs="Arial"/>
          <w:b/>
          <w:bCs/>
          <w:sz w:val="18"/>
          <w:szCs w:val="18"/>
        </w:rPr>
        <w:t>ANALYST</w:t>
      </w:r>
      <w:proofErr w:type="gramEnd"/>
    </w:p>
    <w:p w14:paraId="6D1856E3"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20</w:t>
      </w:r>
      <w:r w:rsidRPr="003B03B1">
        <w:rPr>
          <w:rFonts w:ascii="Arial" w:hAnsi="Arial" w:cs="Arial"/>
          <w:b/>
          <w:bCs/>
          <w:sz w:val="18"/>
          <w:szCs w:val="18"/>
        </w:rPr>
        <w:tab/>
      </w:r>
      <w:proofErr w:type="gramStart"/>
      <w:r w:rsidRPr="003B03B1">
        <w:rPr>
          <w:rFonts w:ascii="Arial" w:hAnsi="Arial" w:cs="Arial"/>
          <w:b/>
          <w:bCs/>
          <w:sz w:val="18"/>
          <w:szCs w:val="18"/>
        </w:rPr>
        <w:t>CLERK</w:t>
      </w:r>
      <w:proofErr w:type="gramEnd"/>
    </w:p>
    <w:p w14:paraId="59CA3315"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20</w:t>
      </w:r>
      <w:r w:rsidRPr="003B03B1">
        <w:rPr>
          <w:rFonts w:ascii="Arial" w:hAnsi="Arial" w:cs="Arial"/>
          <w:b/>
          <w:bCs/>
          <w:sz w:val="18"/>
          <w:szCs w:val="18"/>
        </w:rPr>
        <w:tab/>
      </w:r>
      <w:proofErr w:type="gramStart"/>
      <w:r w:rsidRPr="003B03B1">
        <w:rPr>
          <w:rFonts w:ascii="Arial" w:hAnsi="Arial" w:cs="Arial"/>
          <w:b/>
          <w:bCs/>
          <w:sz w:val="18"/>
          <w:szCs w:val="18"/>
        </w:rPr>
        <w:t>MANAGER</w:t>
      </w:r>
      <w:proofErr w:type="gramEnd"/>
    </w:p>
    <w:p w14:paraId="3D1686C5"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30</w:t>
      </w:r>
      <w:r w:rsidRPr="003B03B1">
        <w:rPr>
          <w:rFonts w:ascii="Arial" w:hAnsi="Arial" w:cs="Arial"/>
          <w:b/>
          <w:bCs/>
          <w:sz w:val="18"/>
          <w:szCs w:val="18"/>
        </w:rPr>
        <w:tab/>
      </w:r>
      <w:proofErr w:type="gramStart"/>
      <w:r w:rsidRPr="003B03B1">
        <w:rPr>
          <w:rFonts w:ascii="Arial" w:hAnsi="Arial" w:cs="Arial"/>
          <w:b/>
          <w:bCs/>
          <w:sz w:val="18"/>
          <w:szCs w:val="18"/>
        </w:rPr>
        <w:t>CLERK</w:t>
      </w:r>
      <w:proofErr w:type="gramEnd"/>
    </w:p>
    <w:p w14:paraId="243CFAC0"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30</w:t>
      </w:r>
      <w:r w:rsidRPr="003B03B1">
        <w:rPr>
          <w:rFonts w:ascii="Arial" w:hAnsi="Arial" w:cs="Arial"/>
          <w:b/>
          <w:bCs/>
          <w:sz w:val="18"/>
          <w:szCs w:val="18"/>
        </w:rPr>
        <w:tab/>
      </w:r>
      <w:proofErr w:type="gramStart"/>
      <w:r w:rsidRPr="003B03B1">
        <w:rPr>
          <w:rFonts w:ascii="Arial" w:hAnsi="Arial" w:cs="Arial"/>
          <w:b/>
          <w:bCs/>
          <w:sz w:val="18"/>
          <w:szCs w:val="18"/>
        </w:rPr>
        <w:t>MANAGER</w:t>
      </w:r>
      <w:proofErr w:type="gramEnd"/>
    </w:p>
    <w:p w14:paraId="526C60A8" w14:textId="77777777" w:rsidR="00701278" w:rsidRPr="003B03B1" w:rsidRDefault="00701278" w:rsidP="00701278">
      <w:pPr>
        <w:rPr>
          <w:rFonts w:ascii="Arial" w:hAnsi="Arial" w:cs="Arial"/>
          <w:b/>
          <w:bCs/>
          <w:sz w:val="18"/>
          <w:szCs w:val="18"/>
        </w:rPr>
      </w:pPr>
      <w:r w:rsidRPr="003B03B1">
        <w:rPr>
          <w:rFonts w:ascii="Arial" w:hAnsi="Arial" w:cs="Arial"/>
          <w:b/>
          <w:bCs/>
          <w:sz w:val="18"/>
          <w:szCs w:val="18"/>
        </w:rPr>
        <w:tab/>
        <w:t>30</w:t>
      </w:r>
      <w:r w:rsidRPr="003B03B1">
        <w:rPr>
          <w:rFonts w:ascii="Arial" w:hAnsi="Arial" w:cs="Arial"/>
          <w:b/>
          <w:bCs/>
          <w:sz w:val="18"/>
          <w:szCs w:val="18"/>
        </w:rPr>
        <w:tab/>
      </w:r>
      <w:proofErr w:type="gramStart"/>
      <w:r w:rsidRPr="003B03B1">
        <w:rPr>
          <w:rFonts w:ascii="Arial" w:hAnsi="Arial" w:cs="Arial"/>
          <w:b/>
          <w:bCs/>
          <w:sz w:val="18"/>
          <w:szCs w:val="18"/>
        </w:rPr>
        <w:t>SALESMAN</w:t>
      </w:r>
      <w:proofErr w:type="gramEnd"/>
    </w:p>
    <w:p w14:paraId="22C4DCC2" w14:textId="77777777" w:rsidR="00701278" w:rsidRPr="00FD1EEC" w:rsidRDefault="00701278" w:rsidP="00701278">
      <w:pPr>
        <w:rPr>
          <w:b/>
          <w:bCs/>
        </w:rPr>
      </w:pPr>
    </w:p>
    <w:p w14:paraId="7555BC24" w14:textId="77777777" w:rsidR="00701278" w:rsidRPr="00FD1EEC" w:rsidRDefault="00701278" w:rsidP="00701278">
      <w:r w:rsidRPr="00FD1EEC">
        <w:t>This displays a list of all the different combinations of jobs and department numbers.</w:t>
      </w:r>
    </w:p>
    <w:p w14:paraId="751F9DB9" w14:textId="77777777" w:rsidR="00701278" w:rsidRPr="00FD1EEC" w:rsidRDefault="00701278" w:rsidP="00701278"/>
    <w:p w14:paraId="58F2AABB" w14:textId="77777777" w:rsidR="00701278" w:rsidRPr="00FD1EEC" w:rsidRDefault="00701278" w:rsidP="00701278">
      <w:r w:rsidRPr="00FD1EEC">
        <w:t>Note that the DISTINCT command word can only be referred to once and must immediately follow the SELECT command word.</w:t>
      </w:r>
    </w:p>
    <w:p w14:paraId="708CB0C1" w14:textId="77777777" w:rsidR="00701278" w:rsidRDefault="00701278" w:rsidP="00701278"/>
    <w:p w14:paraId="6065E0BC" w14:textId="77777777" w:rsidR="00701278" w:rsidRPr="00FD1EEC" w:rsidRDefault="00701278" w:rsidP="00701278">
      <w:pPr>
        <w:rPr>
          <w:b/>
          <w:bCs/>
        </w:rPr>
      </w:pPr>
      <w:r>
        <w:rPr>
          <w:b/>
          <w:bCs/>
        </w:rPr>
        <w:br w:type="page"/>
      </w:r>
      <w:r w:rsidRPr="00FD1EEC">
        <w:rPr>
          <w:b/>
          <w:bCs/>
        </w:rPr>
        <w:lastRenderedPageBreak/>
        <w:t>The ORDER BY Clause</w:t>
      </w:r>
    </w:p>
    <w:p w14:paraId="3F6B799E" w14:textId="77777777" w:rsidR="00701278" w:rsidRPr="00FD1EEC" w:rsidRDefault="00701278" w:rsidP="00701278">
      <w:pPr>
        <w:rPr>
          <w:b/>
          <w:bCs/>
        </w:rPr>
      </w:pPr>
    </w:p>
    <w:p w14:paraId="19257CC4" w14:textId="77777777" w:rsidR="00701278" w:rsidRPr="00FD1EEC" w:rsidRDefault="00701278" w:rsidP="00701278">
      <w:r w:rsidRPr="00FD1EEC">
        <w:t>Usually the order of rows returned in a query result is undefined.  The ORDER BY clause may be used to sort the rows.  If used, ORDER BY must always be the last clause in the SELECT command.</w:t>
      </w:r>
    </w:p>
    <w:p w14:paraId="4E3020ED" w14:textId="77777777" w:rsidR="00701278" w:rsidRPr="00FD1EEC" w:rsidRDefault="00701278" w:rsidP="00701278"/>
    <w:p w14:paraId="276C0701" w14:textId="77777777" w:rsidR="00701278" w:rsidRPr="00FD1EEC" w:rsidRDefault="00701278" w:rsidP="00701278">
      <w:r>
        <w:t>To sort by ENAME, enter</w:t>
      </w:r>
      <w:r w:rsidRPr="00FD1EEC">
        <w:t>:</w:t>
      </w:r>
    </w:p>
    <w:p w14:paraId="76558235" w14:textId="77777777" w:rsidR="00701278" w:rsidRPr="00FD1EEC" w:rsidRDefault="00701278" w:rsidP="00701278"/>
    <w:p w14:paraId="49712B15" w14:textId="77777777" w:rsidR="00701278" w:rsidRPr="00FD1EEC" w:rsidRDefault="00701278" w:rsidP="00701278">
      <w:r w:rsidRPr="00FD1EEC">
        <w:tab/>
        <w:t>SELECT</w:t>
      </w:r>
      <w:r w:rsidRPr="00FD1EEC">
        <w:tab/>
        <w:t>ENAME, JOB, SAL*12, DEPTNO</w:t>
      </w:r>
    </w:p>
    <w:p w14:paraId="158E99FA" w14:textId="77777777" w:rsidR="00701278" w:rsidRPr="00FD1EEC" w:rsidRDefault="00701278" w:rsidP="00701278">
      <w:r w:rsidRPr="00FD1EEC">
        <w:tab/>
        <w:t>FROM</w:t>
      </w:r>
      <w:r w:rsidRPr="00FD1EEC">
        <w:tab/>
        <w:t>EMP</w:t>
      </w:r>
    </w:p>
    <w:p w14:paraId="1AB5BB07" w14:textId="07557901" w:rsidR="00701278" w:rsidRPr="00FD1EEC" w:rsidRDefault="00701278" w:rsidP="00701278">
      <w:r w:rsidRPr="00FD1EEC">
        <w:tab/>
        <w:t>ORDER BY</w:t>
      </w:r>
      <w:r>
        <w:t xml:space="preserve"> </w:t>
      </w:r>
      <w:proofErr w:type="gramStart"/>
      <w:r w:rsidRPr="00FD1EEC">
        <w:t>ENAME;</w:t>
      </w:r>
      <w:proofErr w:type="gramEnd"/>
    </w:p>
    <w:p w14:paraId="48D4BFA7" w14:textId="77777777" w:rsidR="00701278" w:rsidRDefault="00701278" w:rsidP="00701278"/>
    <w:p w14:paraId="24C947C8" w14:textId="3011276C" w:rsidR="00701278" w:rsidRDefault="00701278" w:rsidP="00701278">
      <w:r>
        <w:rPr>
          <w:noProof/>
        </w:rPr>
        <mc:AlternateContent>
          <mc:Choice Requires="wps">
            <w:drawing>
              <wp:anchor distT="0" distB="0" distL="114300" distR="114300" simplePos="0" relativeHeight="251681792" behindDoc="0" locked="0" layoutInCell="1" allowOverlap="1" wp14:anchorId="413F5951" wp14:editId="3B2FB3CA">
                <wp:simplePos x="0" y="0"/>
                <wp:positionH relativeFrom="column">
                  <wp:posOffset>2743200</wp:posOffset>
                </wp:positionH>
                <wp:positionV relativeFrom="paragraph">
                  <wp:posOffset>68580</wp:posOffset>
                </wp:positionV>
                <wp:extent cx="603885" cy="2153920"/>
                <wp:effectExtent l="0" t="0" r="0" b="31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AC5AD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66263F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w:t>
                            </w:r>
                          </w:p>
                          <w:p w14:paraId="646D56A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1A3370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D834EB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16F219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0F685B6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31862A3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030E96F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1C2356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7288A38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EF6C9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5C90169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1EC0747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84063C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9418B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3F5951" id="Rectangle 30" o:spid="_x0000_s1045" style="position:absolute;margin-left:3in;margin-top:5.4pt;width:47.55pt;height:169.6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" filled="f" fillcolor="blue" stroked="f" strokeweight="1pt">
                <v:textbox style="mso-fit-shape-to-text:t" inset="5pt,2pt,5pt,2pt">
                  <w:txbxContent>
                    <w:p w14:paraId="63AC5AD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DEPTNO</w:t>
                      </w:r>
                    </w:p>
                    <w:p w14:paraId="66263F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w:t>
                      </w:r>
                    </w:p>
                    <w:p w14:paraId="646D56A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1A3370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D834EB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16F219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0F685B6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31862A3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030E96F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61C2356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7288A38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7EF6C92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10</w:t>
                      </w:r>
                    </w:p>
                    <w:p w14:paraId="5C90169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1EC0747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20</w:t>
                      </w:r>
                    </w:p>
                    <w:p w14:paraId="584063C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p w14:paraId="39418B4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30</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365250E1" wp14:editId="567A4FE5">
                <wp:simplePos x="0" y="0"/>
                <wp:positionH relativeFrom="column">
                  <wp:posOffset>1828800</wp:posOffset>
                </wp:positionH>
                <wp:positionV relativeFrom="paragraph">
                  <wp:posOffset>68580</wp:posOffset>
                </wp:positionV>
                <wp:extent cx="584200" cy="2153920"/>
                <wp:effectExtent l="0" t="0" r="0" b="31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802DD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SAL*12</w:t>
                            </w:r>
                          </w:p>
                          <w:p w14:paraId="6A6B8F6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3B6A789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7EA19FA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1975F51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5D47B10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225FD65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51AF0EF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43DEE70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5951358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1B7F7B4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04A8F03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p w14:paraId="60153CC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9C8CE3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179B275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3640D98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5250E1" id="Rectangle 29" o:spid="_x0000_s1046" style="position:absolute;margin-left:2in;margin-top:5.4pt;width:46pt;height:169.6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" filled="f" fillcolor="blue" stroked="f" strokeweight="1pt">
                <v:textbox style="mso-fit-shape-to-text:t" inset="5pt,2pt,5pt,2pt">
                  <w:txbxContent>
                    <w:p w14:paraId="62802DD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SAL*12</w:t>
                      </w:r>
                    </w:p>
                    <w:p w14:paraId="6A6B8F6F"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 - - - - -</w:t>
                      </w:r>
                    </w:p>
                    <w:p w14:paraId="3B6A789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7EA19FA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19200</w:t>
                      </w:r>
                    </w:p>
                    <w:p w14:paraId="1975F514"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5D47B10B"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225FD65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51AF0EFD"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43DEE70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5951358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1B7F7B4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p w14:paraId="04A8F03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p w14:paraId="60153CC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9C8CE32"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179B275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3640D98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15000</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EF59ECF" wp14:editId="3C1D60B5">
                <wp:simplePos x="0" y="0"/>
                <wp:positionH relativeFrom="column">
                  <wp:posOffset>800100</wp:posOffset>
                </wp:positionH>
                <wp:positionV relativeFrom="paragraph">
                  <wp:posOffset>68580</wp:posOffset>
                </wp:positionV>
                <wp:extent cx="781685" cy="2153920"/>
                <wp:effectExtent l="0" t="0" r="1270" b="31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685"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71079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JOB</w:t>
                            </w:r>
                          </w:p>
                          <w:p w14:paraId="603C64B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w:t>
                            </w:r>
                          </w:p>
                          <w:p w14:paraId="07F1E52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65EFF27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13674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61217E6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5CFB8F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ANALYST</w:t>
                            </w:r>
                          </w:p>
                          <w:p w14:paraId="39C6EA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1F2CA4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0EA363A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PRESIDENT</w:t>
                            </w:r>
                          </w:p>
                          <w:p w14:paraId="2D321F6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76EBC5A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4E0A6E9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ANALYST</w:t>
                            </w:r>
                          </w:p>
                          <w:p w14:paraId="01413E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3F18843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2A94CB3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EF59ECF" id="Rectangle 28" o:spid="_x0000_s1047" style="position:absolute;margin-left:63pt;margin-top:5.4pt;width:61.55pt;height:169.6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" filled="f" fillcolor="blue" stroked="f" strokeweight="1pt">
                <v:textbox style="mso-fit-shape-to-text:t" inset="5pt,2pt,5pt,2pt">
                  <w:txbxContent>
                    <w:p w14:paraId="5971079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JOB</w:t>
                      </w:r>
                    </w:p>
                    <w:p w14:paraId="603C64B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w:t>
                      </w:r>
                    </w:p>
                    <w:p w14:paraId="07F1E52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65EFF27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13674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61217E6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5CFB8F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ANALYST</w:t>
                      </w:r>
                    </w:p>
                    <w:p w14:paraId="39C6EAD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1F2CA4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0EA363A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PRESIDENT</w:t>
                      </w:r>
                    </w:p>
                    <w:p w14:paraId="2D321F6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76EBC5A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4E0A6E9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ANALYST</w:t>
                      </w:r>
                    </w:p>
                    <w:p w14:paraId="01413E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3F18843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2A94CB3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FDA2138" wp14:editId="57350607">
                <wp:simplePos x="0" y="0"/>
                <wp:positionH relativeFrom="column">
                  <wp:posOffset>0</wp:posOffset>
                </wp:positionH>
                <wp:positionV relativeFrom="paragraph">
                  <wp:posOffset>68580</wp:posOffset>
                </wp:positionV>
                <wp:extent cx="603250" cy="2153920"/>
                <wp:effectExtent l="0" t="0" r="0" b="31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21D3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7F87C1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160B322C"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r>
                              <w:rPr>
                                <w:rFonts w:ascii="Arial" w:hAnsi="Arial" w:cs="Arial"/>
                                <w:b/>
                                <w:bCs/>
                                <w:color w:val="000000"/>
                                <w:sz w:val="18"/>
                                <w:szCs w:val="18"/>
                              </w:rPr>
                              <w:t xml:space="preserve"> </w:t>
                            </w:r>
                          </w:p>
                          <w:p w14:paraId="46906C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D9E110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BLAKE </w:t>
                            </w:r>
                          </w:p>
                          <w:p w14:paraId="240141A5"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r>
                              <w:rPr>
                                <w:rFonts w:ascii="Arial" w:hAnsi="Arial" w:cs="Arial"/>
                                <w:b/>
                                <w:bCs/>
                                <w:color w:val="000000"/>
                                <w:sz w:val="18"/>
                                <w:szCs w:val="18"/>
                              </w:rPr>
                              <w:t xml:space="preserve"> </w:t>
                            </w:r>
                          </w:p>
                          <w:p w14:paraId="5F401E9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FORD </w:t>
                            </w:r>
                          </w:p>
                          <w:p w14:paraId="39E1B9C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JAMES </w:t>
                            </w:r>
                          </w:p>
                          <w:p w14:paraId="239FFE7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BF24E3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KING </w:t>
                            </w:r>
                          </w:p>
                          <w:p w14:paraId="29B02B5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667A7BE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MILLER </w:t>
                            </w:r>
                          </w:p>
                          <w:p w14:paraId="03EFE63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2560C18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SMITH </w:t>
                            </w:r>
                          </w:p>
                          <w:p w14:paraId="0BEC115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7A61CEC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DA2138" id="Rectangle 27" o:spid="_x0000_s1048" style="position:absolute;margin-left:0;margin-top:5.4pt;width:47.5pt;height:169.6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" filled="f" fillcolor="blue" stroked="f" strokeweight="1pt">
                <v:textbox style="mso-fit-shape-to-text:t" inset="5pt,2pt,5pt,2pt">
                  <w:txbxContent>
                    <w:p w14:paraId="6AE21D3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7F87C12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160B322C"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r>
                        <w:rPr>
                          <w:rFonts w:ascii="Arial" w:hAnsi="Arial" w:cs="Arial"/>
                          <w:b/>
                          <w:bCs/>
                          <w:color w:val="000000"/>
                          <w:sz w:val="18"/>
                          <w:szCs w:val="18"/>
                        </w:rPr>
                        <w:t xml:space="preserve"> </w:t>
                      </w:r>
                    </w:p>
                    <w:p w14:paraId="46906C7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2D9E110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BLAKE </w:t>
                      </w:r>
                    </w:p>
                    <w:p w14:paraId="240141A5"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r>
                        <w:rPr>
                          <w:rFonts w:ascii="Arial" w:hAnsi="Arial" w:cs="Arial"/>
                          <w:b/>
                          <w:bCs/>
                          <w:color w:val="000000"/>
                          <w:sz w:val="18"/>
                          <w:szCs w:val="18"/>
                        </w:rPr>
                        <w:t xml:space="preserve"> </w:t>
                      </w:r>
                    </w:p>
                    <w:p w14:paraId="5F401E9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FORD </w:t>
                      </w:r>
                    </w:p>
                    <w:p w14:paraId="39E1B9C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JAMES </w:t>
                      </w:r>
                    </w:p>
                    <w:p w14:paraId="239FFE7A"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BF24E3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KING </w:t>
                      </w:r>
                    </w:p>
                    <w:p w14:paraId="29B02B5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667A7BE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MILLER </w:t>
                      </w:r>
                    </w:p>
                    <w:p w14:paraId="03EFE63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2560C180"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SMITH </w:t>
                      </w:r>
                    </w:p>
                    <w:p w14:paraId="0BEC115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7A61CEC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txbxContent>
                </v:textbox>
              </v:rect>
            </w:pict>
          </mc:Fallback>
        </mc:AlternateContent>
      </w:r>
    </w:p>
    <w:p w14:paraId="58D37C87" w14:textId="77777777" w:rsidR="00701278" w:rsidRDefault="00701278" w:rsidP="00701278"/>
    <w:p w14:paraId="445D1BB6" w14:textId="77777777" w:rsidR="00701278" w:rsidRDefault="00701278" w:rsidP="00701278">
      <w:pPr>
        <w:rPr>
          <w:b/>
          <w:bCs/>
        </w:rPr>
      </w:pPr>
    </w:p>
    <w:p w14:paraId="42FCF8B2" w14:textId="77777777" w:rsidR="00701278" w:rsidRDefault="00701278" w:rsidP="00701278">
      <w:pPr>
        <w:rPr>
          <w:b/>
          <w:bCs/>
        </w:rPr>
      </w:pPr>
    </w:p>
    <w:p w14:paraId="7DDDADDC" w14:textId="77777777" w:rsidR="00701278" w:rsidRDefault="00701278" w:rsidP="00701278">
      <w:pPr>
        <w:rPr>
          <w:b/>
          <w:bCs/>
        </w:rPr>
      </w:pPr>
    </w:p>
    <w:p w14:paraId="3C63D206" w14:textId="77777777" w:rsidR="00701278" w:rsidRDefault="00701278" w:rsidP="00701278">
      <w:pPr>
        <w:rPr>
          <w:b/>
          <w:bCs/>
        </w:rPr>
      </w:pPr>
    </w:p>
    <w:p w14:paraId="5C7D08D2" w14:textId="77777777" w:rsidR="00701278" w:rsidRDefault="00701278" w:rsidP="00701278">
      <w:pPr>
        <w:rPr>
          <w:b/>
          <w:bCs/>
        </w:rPr>
      </w:pPr>
    </w:p>
    <w:p w14:paraId="43C8358F" w14:textId="77777777" w:rsidR="00701278" w:rsidRDefault="00701278" w:rsidP="00701278">
      <w:pPr>
        <w:rPr>
          <w:b/>
          <w:bCs/>
        </w:rPr>
      </w:pPr>
    </w:p>
    <w:p w14:paraId="72BB7D8C" w14:textId="77777777" w:rsidR="00701278" w:rsidRDefault="00701278" w:rsidP="00701278">
      <w:pPr>
        <w:rPr>
          <w:b/>
          <w:bCs/>
        </w:rPr>
      </w:pPr>
    </w:p>
    <w:p w14:paraId="1DCC5275" w14:textId="77777777" w:rsidR="00701278" w:rsidRDefault="00701278" w:rsidP="00701278">
      <w:pPr>
        <w:rPr>
          <w:b/>
          <w:bCs/>
        </w:rPr>
      </w:pPr>
    </w:p>
    <w:p w14:paraId="428409E0" w14:textId="77777777" w:rsidR="00701278" w:rsidRDefault="00701278" w:rsidP="00701278">
      <w:pPr>
        <w:rPr>
          <w:b/>
          <w:bCs/>
        </w:rPr>
      </w:pPr>
    </w:p>
    <w:p w14:paraId="5E7BB921" w14:textId="77777777" w:rsidR="00701278" w:rsidRDefault="00701278" w:rsidP="00701278">
      <w:pPr>
        <w:rPr>
          <w:b/>
          <w:bCs/>
        </w:rPr>
      </w:pPr>
    </w:p>
    <w:p w14:paraId="4B7A1043" w14:textId="77777777" w:rsidR="00701278" w:rsidRDefault="00701278" w:rsidP="00701278">
      <w:pPr>
        <w:rPr>
          <w:b/>
          <w:bCs/>
        </w:rPr>
      </w:pPr>
    </w:p>
    <w:p w14:paraId="24CEBC0C" w14:textId="77777777" w:rsidR="00701278" w:rsidRDefault="00701278" w:rsidP="00701278">
      <w:pPr>
        <w:rPr>
          <w:b/>
          <w:bCs/>
        </w:rPr>
      </w:pPr>
    </w:p>
    <w:p w14:paraId="2A10ECCE" w14:textId="77777777" w:rsidR="00701278" w:rsidRDefault="00701278" w:rsidP="00701278">
      <w:pPr>
        <w:rPr>
          <w:b/>
          <w:bCs/>
        </w:rPr>
      </w:pPr>
    </w:p>
    <w:p w14:paraId="66596982" w14:textId="77777777" w:rsidR="00701278" w:rsidRPr="00FD1EEC" w:rsidRDefault="00701278" w:rsidP="00701278">
      <w:pPr>
        <w:rPr>
          <w:b/>
          <w:bCs/>
        </w:rPr>
      </w:pPr>
      <w:r w:rsidRPr="00FD1EEC">
        <w:rPr>
          <w:b/>
          <w:bCs/>
        </w:rPr>
        <w:t>Default Ordering of Data</w:t>
      </w:r>
    </w:p>
    <w:p w14:paraId="0F3195CB" w14:textId="77777777" w:rsidR="00701278" w:rsidRPr="00FD1EEC" w:rsidRDefault="00701278" w:rsidP="00701278">
      <w:pPr>
        <w:rPr>
          <w:b/>
          <w:bCs/>
        </w:rPr>
      </w:pPr>
    </w:p>
    <w:p w14:paraId="7C4C3FFE" w14:textId="77777777" w:rsidR="00701278" w:rsidRPr="00FD1EEC" w:rsidRDefault="00701278" w:rsidP="00701278">
      <w:r w:rsidRPr="00FD1EEC">
        <w:t xml:space="preserve">The default sort order is </w:t>
      </w:r>
      <w:proofErr w:type="gramStart"/>
      <w:r w:rsidRPr="00FD1EEC">
        <w:t>ASCENDING :</w:t>
      </w:r>
      <w:proofErr w:type="gramEnd"/>
    </w:p>
    <w:p w14:paraId="143FFCC5" w14:textId="77777777" w:rsidR="00701278" w:rsidRPr="00FD1EEC" w:rsidRDefault="00701278" w:rsidP="00701278"/>
    <w:p w14:paraId="75D0D107" w14:textId="77777777" w:rsidR="00701278" w:rsidRPr="00FD1EEC" w:rsidRDefault="00701278" w:rsidP="00701278">
      <w:r w:rsidRPr="00FD1EEC">
        <w:tab/>
        <w:t>Numeric values lowest first</w:t>
      </w:r>
    </w:p>
    <w:p w14:paraId="66EFF3F9" w14:textId="77777777" w:rsidR="00701278" w:rsidRPr="00FD1EEC" w:rsidRDefault="00701278" w:rsidP="00701278"/>
    <w:p w14:paraId="1E6F902B" w14:textId="77777777" w:rsidR="00701278" w:rsidRPr="00FD1EEC" w:rsidRDefault="00701278" w:rsidP="00701278">
      <w:r w:rsidRPr="00FD1EEC">
        <w:tab/>
        <w:t>Date values earliest first</w:t>
      </w:r>
    </w:p>
    <w:p w14:paraId="38FA8D00" w14:textId="77777777" w:rsidR="00701278" w:rsidRPr="00FD1EEC" w:rsidRDefault="00701278" w:rsidP="00701278"/>
    <w:p w14:paraId="7F00087F" w14:textId="77777777" w:rsidR="00701278" w:rsidRPr="00FD1EEC" w:rsidRDefault="00701278" w:rsidP="00701278">
      <w:r w:rsidRPr="00FD1EEC">
        <w:tab/>
        <w:t>Character values alphabetically</w:t>
      </w:r>
    </w:p>
    <w:p w14:paraId="3F52E5A0" w14:textId="77777777" w:rsidR="00701278" w:rsidRDefault="00701278" w:rsidP="00701278"/>
    <w:p w14:paraId="6A3FFDC5" w14:textId="77777777" w:rsidR="00701278" w:rsidRDefault="00701278" w:rsidP="00701278"/>
    <w:p w14:paraId="33F755D2" w14:textId="77777777" w:rsidR="00701278" w:rsidRPr="00FD1EEC" w:rsidRDefault="00701278" w:rsidP="00701278">
      <w:pPr>
        <w:rPr>
          <w:b/>
          <w:bCs/>
        </w:rPr>
      </w:pPr>
      <w:r>
        <w:rPr>
          <w:b/>
          <w:bCs/>
        </w:rPr>
        <w:br w:type="page"/>
      </w:r>
      <w:r w:rsidRPr="00FD1EEC">
        <w:rPr>
          <w:b/>
          <w:bCs/>
        </w:rPr>
        <w:lastRenderedPageBreak/>
        <w:t>Reversing the Default Order</w:t>
      </w:r>
    </w:p>
    <w:p w14:paraId="32A4184E" w14:textId="77777777" w:rsidR="00701278" w:rsidRPr="00FD1EEC" w:rsidRDefault="00701278" w:rsidP="00701278">
      <w:pPr>
        <w:rPr>
          <w:b/>
          <w:bCs/>
        </w:rPr>
      </w:pPr>
    </w:p>
    <w:p w14:paraId="5C4538F5" w14:textId="77777777" w:rsidR="00701278" w:rsidRPr="00FD1EEC" w:rsidRDefault="00701278" w:rsidP="00701278">
      <w:r w:rsidRPr="00FD1EEC">
        <w:t>To reverse this order, the command word DESC is specified after the column name in the ORDER BY clause.</w:t>
      </w:r>
    </w:p>
    <w:p w14:paraId="66A6F9ED" w14:textId="77777777" w:rsidR="00701278" w:rsidRPr="00FD1EEC" w:rsidRDefault="00701278" w:rsidP="00701278"/>
    <w:p w14:paraId="2ECEDAA8" w14:textId="77777777" w:rsidR="00701278" w:rsidRPr="00FD1EEC" w:rsidRDefault="00701278" w:rsidP="00701278">
      <w:r w:rsidRPr="00FD1EEC">
        <w:t>To reverse the order of the HIREDATE column, so that the latest d</w:t>
      </w:r>
      <w:r>
        <w:t>ates are displayed first, enter</w:t>
      </w:r>
      <w:r w:rsidRPr="00FD1EEC">
        <w:t>:</w:t>
      </w:r>
    </w:p>
    <w:p w14:paraId="50A7258A" w14:textId="77777777" w:rsidR="00701278" w:rsidRPr="00FD1EEC" w:rsidRDefault="00701278" w:rsidP="00701278"/>
    <w:p w14:paraId="3757F60D" w14:textId="77777777" w:rsidR="00701278" w:rsidRPr="00FD1EEC" w:rsidRDefault="00701278" w:rsidP="00701278">
      <w:r w:rsidRPr="00FD1EEC">
        <w:tab/>
        <w:t>SELECT</w:t>
      </w:r>
      <w:r w:rsidRPr="00FD1EEC">
        <w:tab/>
        <w:t>ENAME, JOB, HIREDATE</w:t>
      </w:r>
    </w:p>
    <w:p w14:paraId="44871F2C" w14:textId="77777777" w:rsidR="00701278" w:rsidRPr="00FD1EEC" w:rsidRDefault="00701278" w:rsidP="00701278">
      <w:r w:rsidRPr="00FD1EEC">
        <w:tab/>
        <w:t>FROM</w:t>
      </w:r>
      <w:r w:rsidRPr="00FD1EEC">
        <w:tab/>
        <w:t>EMP</w:t>
      </w:r>
    </w:p>
    <w:p w14:paraId="0EC3BBA5" w14:textId="7C2E0C60" w:rsidR="00701278" w:rsidRPr="00FD1EEC" w:rsidRDefault="00701278" w:rsidP="00701278">
      <w:r w:rsidRPr="00FD1EEC">
        <w:tab/>
        <w:t>ORDER BY</w:t>
      </w:r>
      <w:r>
        <w:t xml:space="preserve"> </w:t>
      </w:r>
      <w:proofErr w:type="gramStart"/>
      <w:r w:rsidRPr="00FD1EEC">
        <w:t>HIREDATE  DESC</w:t>
      </w:r>
      <w:proofErr w:type="gramEnd"/>
      <w:r w:rsidRPr="00FD1EEC">
        <w:t>;</w:t>
      </w:r>
    </w:p>
    <w:p w14:paraId="0602688F" w14:textId="77777777" w:rsidR="00701278" w:rsidRDefault="00701278" w:rsidP="00701278"/>
    <w:p w14:paraId="2571F198" w14:textId="6E33EB52" w:rsidR="00701278" w:rsidRDefault="00701278" w:rsidP="00701278">
      <w:r>
        <w:rPr>
          <w:noProof/>
        </w:rPr>
        <mc:AlternateContent>
          <mc:Choice Requires="wps">
            <w:drawing>
              <wp:anchor distT="0" distB="0" distL="114300" distR="114300" simplePos="0" relativeHeight="251683840" behindDoc="0" locked="0" layoutInCell="1" allowOverlap="1" wp14:anchorId="6E39601F" wp14:editId="6A80E73C">
                <wp:simplePos x="0" y="0"/>
                <wp:positionH relativeFrom="column">
                  <wp:posOffset>1943100</wp:posOffset>
                </wp:positionH>
                <wp:positionV relativeFrom="paragraph">
                  <wp:posOffset>68580</wp:posOffset>
                </wp:positionV>
                <wp:extent cx="723900" cy="2153920"/>
                <wp:effectExtent l="0" t="0" r="190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13484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HIREDATE</w:t>
                            </w:r>
                          </w:p>
                          <w:p w14:paraId="73C9EBF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w:t>
                            </w:r>
                          </w:p>
                          <w:p w14:paraId="246D7676" w14:textId="61AF5B2D"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23-JUL-</w:t>
                            </w:r>
                            <w:r>
                              <w:rPr>
                                <w:rFonts w:ascii="Arial" w:hAnsi="Arial" w:cs="Arial"/>
                                <w:b/>
                                <w:bCs/>
                                <w:color w:val="000000"/>
                                <w:sz w:val="18"/>
                                <w:szCs w:val="18"/>
                              </w:rPr>
                              <w:t>14</w:t>
                            </w:r>
                          </w:p>
                          <w:p w14:paraId="166654BA" w14:textId="75AAAD1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09-JUL-</w:t>
                            </w:r>
                            <w:r>
                              <w:rPr>
                                <w:rFonts w:ascii="Arial" w:hAnsi="Arial" w:cs="Arial"/>
                                <w:b/>
                                <w:bCs/>
                                <w:color w:val="000000"/>
                                <w:sz w:val="18"/>
                                <w:szCs w:val="18"/>
                              </w:rPr>
                              <w:t>14</w:t>
                            </w:r>
                            <w:r>
                              <w:rPr>
                                <w:rFonts w:ascii="Arial" w:hAnsi="Arial" w:cs="Arial"/>
                                <w:b/>
                                <w:bCs/>
                                <w:color w:val="000000"/>
                                <w:sz w:val="18"/>
                                <w:szCs w:val="18"/>
                              </w:rPr>
                              <w:t xml:space="preserve"> </w:t>
                            </w:r>
                          </w:p>
                          <w:p w14:paraId="6ECD1E76" w14:textId="4BF34780"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11-JUN-</w:t>
                            </w:r>
                            <w:r>
                              <w:rPr>
                                <w:rFonts w:ascii="Arial" w:hAnsi="Arial" w:cs="Arial"/>
                                <w:b/>
                                <w:bCs/>
                                <w:color w:val="000000"/>
                                <w:sz w:val="18"/>
                                <w:szCs w:val="18"/>
                              </w:rPr>
                              <w:t>14</w:t>
                            </w:r>
                            <w:r>
                              <w:rPr>
                                <w:rFonts w:ascii="Arial" w:hAnsi="Arial" w:cs="Arial"/>
                                <w:b/>
                                <w:bCs/>
                                <w:color w:val="000000"/>
                                <w:sz w:val="18"/>
                                <w:szCs w:val="18"/>
                              </w:rPr>
                              <w:t xml:space="preserve"> </w:t>
                            </w:r>
                          </w:p>
                          <w:p w14:paraId="4E168C3A" w14:textId="76ECE23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04-JUN-</w:t>
                            </w:r>
                            <w:r>
                              <w:rPr>
                                <w:rFonts w:ascii="Arial" w:hAnsi="Arial" w:cs="Arial"/>
                                <w:b/>
                                <w:bCs/>
                                <w:color w:val="000000"/>
                                <w:sz w:val="18"/>
                                <w:szCs w:val="18"/>
                              </w:rPr>
                              <w:t>14</w:t>
                            </w:r>
                          </w:p>
                          <w:p w14:paraId="520E748C" w14:textId="77B050DA"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04-JUN-</w:t>
                            </w:r>
                            <w:r>
                              <w:rPr>
                                <w:rFonts w:ascii="Arial" w:hAnsi="Arial" w:cs="Arial"/>
                                <w:b/>
                                <w:bCs/>
                                <w:color w:val="000000"/>
                                <w:sz w:val="18"/>
                                <w:szCs w:val="18"/>
                              </w:rPr>
                              <w:t>14</w:t>
                            </w:r>
                            <w:r>
                              <w:rPr>
                                <w:rFonts w:ascii="Arial" w:hAnsi="Arial" w:cs="Arial"/>
                                <w:b/>
                                <w:bCs/>
                                <w:color w:val="000000"/>
                                <w:sz w:val="18"/>
                                <w:szCs w:val="18"/>
                              </w:rPr>
                              <w:t xml:space="preserve"> </w:t>
                            </w:r>
                          </w:p>
                          <w:p w14:paraId="0F99F2C8" w14:textId="7DF55F6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14-MAY-</w:t>
                            </w:r>
                            <w:r>
                              <w:rPr>
                                <w:rFonts w:ascii="Arial" w:hAnsi="Arial" w:cs="Arial"/>
                                <w:b/>
                                <w:bCs/>
                                <w:color w:val="000000"/>
                                <w:sz w:val="18"/>
                                <w:szCs w:val="18"/>
                              </w:rPr>
                              <w:t>14</w:t>
                            </w:r>
                            <w:r>
                              <w:rPr>
                                <w:rFonts w:ascii="Arial" w:hAnsi="Arial" w:cs="Arial"/>
                                <w:b/>
                                <w:bCs/>
                                <w:color w:val="000000"/>
                                <w:sz w:val="18"/>
                                <w:szCs w:val="18"/>
                              </w:rPr>
                              <w:t xml:space="preserve"> </w:t>
                            </w:r>
                          </w:p>
                          <w:p w14:paraId="2003A6EB" w14:textId="20EAB7B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26-MAR-</w:t>
                            </w:r>
                            <w:r>
                              <w:rPr>
                                <w:rFonts w:ascii="Arial" w:hAnsi="Arial" w:cs="Arial"/>
                                <w:b/>
                                <w:bCs/>
                                <w:color w:val="000000"/>
                                <w:sz w:val="18"/>
                                <w:szCs w:val="18"/>
                              </w:rPr>
                              <w:t>14</w:t>
                            </w:r>
                            <w:r>
                              <w:rPr>
                                <w:rFonts w:ascii="Arial" w:hAnsi="Arial" w:cs="Arial"/>
                                <w:b/>
                                <w:bCs/>
                                <w:color w:val="000000"/>
                                <w:sz w:val="18"/>
                                <w:szCs w:val="18"/>
                              </w:rPr>
                              <w:t xml:space="preserve"> </w:t>
                            </w:r>
                          </w:p>
                          <w:p w14:paraId="47274B0E" w14:textId="30F49B3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05-MAR-</w:t>
                            </w:r>
                            <w:r>
                              <w:rPr>
                                <w:rFonts w:ascii="Arial" w:hAnsi="Arial" w:cs="Arial"/>
                                <w:b/>
                                <w:bCs/>
                                <w:color w:val="000000"/>
                                <w:sz w:val="18"/>
                                <w:szCs w:val="18"/>
                              </w:rPr>
                              <w:t>14</w:t>
                            </w:r>
                            <w:r>
                              <w:rPr>
                                <w:rFonts w:ascii="Arial" w:hAnsi="Arial" w:cs="Arial"/>
                                <w:b/>
                                <w:bCs/>
                                <w:color w:val="000000"/>
                                <w:sz w:val="18"/>
                                <w:szCs w:val="18"/>
                              </w:rPr>
                              <w:t xml:space="preserve"> </w:t>
                            </w:r>
                          </w:p>
                          <w:p w14:paraId="49772F14" w14:textId="665C5BF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05-DEC-</w:t>
                            </w:r>
                            <w:r>
                              <w:rPr>
                                <w:rFonts w:ascii="Arial" w:hAnsi="Arial" w:cs="Arial"/>
                                <w:b/>
                                <w:bCs/>
                                <w:color w:val="000000"/>
                                <w:sz w:val="18"/>
                                <w:szCs w:val="18"/>
                              </w:rPr>
                              <w:t>13</w:t>
                            </w:r>
                            <w:r>
                              <w:rPr>
                                <w:rFonts w:ascii="Arial" w:hAnsi="Arial" w:cs="Arial"/>
                                <w:b/>
                                <w:bCs/>
                                <w:color w:val="000000"/>
                                <w:sz w:val="18"/>
                                <w:szCs w:val="18"/>
                              </w:rPr>
                              <w:t xml:space="preserve"> </w:t>
                            </w:r>
                          </w:p>
                          <w:p w14:paraId="7C55E7AE" w14:textId="35BB7AE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05-DEC-</w:t>
                            </w:r>
                            <w:r>
                              <w:rPr>
                                <w:rFonts w:ascii="Arial" w:hAnsi="Arial" w:cs="Arial"/>
                                <w:b/>
                                <w:bCs/>
                                <w:color w:val="000000"/>
                                <w:sz w:val="18"/>
                                <w:szCs w:val="18"/>
                              </w:rPr>
                              <w:t>13</w:t>
                            </w:r>
                            <w:r>
                              <w:rPr>
                                <w:rFonts w:ascii="Arial" w:hAnsi="Arial" w:cs="Arial"/>
                                <w:b/>
                                <w:bCs/>
                                <w:color w:val="000000"/>
                                <w:sz w:val="18"/>
                                <w:szCs w:val="18"/>
                              </w:rPr>
                              <w:t xml:space="preserve"> </w:t>
                            </w:r>
                          </w:p>
                          <w:p w14:paraId="06A6011D" w14:textId="790B6FA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21-NOV-</w:t>
                            </w:r>
                            <w:r>
                              <w:rPr>
                                <w:rFonts w:ascii="Arial" w:hAnsi="Arial" w:cs="Arial"/>
                                <w:b/>
                                <w:bCs/>
                                <w:color w:val="000000"/>
                                <w:sz w:val="18"/>
                                <w:szCs w:val="18"/>
                              </w:rPr>
                              <w:t>13</w:t>
                            </w:r>
                            <w:r>
                              <w:rPr>
                                <w:rFonts w:ascii="Arial" w:hAnsi="Arial" w:cs="Arial"/>
                                <w:b/>
                                <w:bCs/>
                                <w:color w:val="000000"/>
                                <w:sz w:val="18"/>
                                <w:szCs w:val="18"/>
                              </w:rPr>
                              <w:t xml:space="preserve"> </w:t>
                            </w:r>
                          </w:p>
                          <w:p w14:paraId="2985759A" w14:textId="603B76D9"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31-OCT-</w:t>
                            </w:r>
                            <w:r>
                              <w:rPr>
                                <w:rFonts w:ascii="Arial" w:hAnsi="Arial" w:cs="Arial"/>
                                <w:b/>
                                <w:bCs/>
                                <w:color w:val="000000"/>
                                <w:sz w:val="18"/>
                                <w:szCs w:val="18"/>
                              </w:rPr>
                              <w:t>13</w:t>
                            </w:r>
                          </w:p>
                          <w:p w14:paraId="7FFD5408" w14:textId="0A16D80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15-AUG-</w:t>
                            </w:r>
                            <w:r>
                              <w:rPr>
                                <w:rFonts w:ascii="Arial" w:hAnsi="Arial" w:cs="Arial"/>
                                <w:b/>
                                <w:bCs/>
                                <w:color w:val="000000"/>
                                <w:sz w:val="18"/>
                                <w:szCs w:val="18"/>
                              </w:rPr>
                              <w:t>13</w:t>
                            </w:r>
                          </w:p>
                          <w:p w14:paraId="348DB4DD" w14:textId="1919EA4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13-JUN-</w:t>
                            </w:r>
                            <w:r>
                              <w:rPr>
                                <w:rFonts w:ascii="Arial" w:hAnsi="Arial" w:cs="Arial"/>
                                <w:b/>
                                <w:bCs/>
                                <w:color w:val="000000"/>
                                <w:sz w:val="18"/>
                                <w:szCs w:val="18"/>
                              </w:rPr>
                              <w:t>13</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39601F" id="Rectangle 26" o:spid="_x0000_s1049" style="position:absolute;margin-left:153pt;margin-top:5.4pt;width:57pt;height:169.6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" filled="f" fillcolor="blue" stroked="f" strokeweight="1pt">
                <v:textbox style="mso-fit-shape-to-text:t" inset="5pt,2pt,5pt,2pt">
                  <w:txbxContent>
                    <w:p w14:paraId="7913484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HIREDATE</w:t>
                      </w:r>
                    </w:p>
                    <w:p w14:paraId="73C9EBF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w:t>
                      </w:r>
                    </w:p>
                    <w:p w14:paraId="246D7676" w14:textId="61AF5B2D"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23-JUL-</w:t>
                      </w:r>
                      <w:r>
                        <w:rPr>
                          <w:rFonts w:ascii="Arial" w:hAnsi="Arial" w:cs="Arial"/>
                          <w:b/>
                          <w:bCs/>
                          <w:color w:val="000000"/>
                          <w:sz w:val="18"/>
                          <w:szCs w:val="18"/>
                        </w:rPr>
                        <w:t>14</w:t>
                      </w:r>
                    </w:p>
                    <w:p w14:paraId="166654BA" w14:textId="75AAAD1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09-JUL-</w:t>
                      </w:r>
                      <w:r>
                        <w:rPr>
                          <w:rFonts w:ascii="Arial" w:hAnsi="Arial" w:cs="Arial"/>
                          <w:b/>
                          <w:bCs/>
                          <w:color w:val="000000"/>
                          <w:sz w:val="18"/>
                          <w:szCs w:val="18"/>
                        </w:rPr>
                        <w:t>14</w:t>
                      </w:r>
                      <w:r>
                        <w:rPr>
                          <w:rFonts w:ascii="Arial" w:hAnsi="Arial" w:cs="Arial"/>
                          <w:b/>
                          <w:bCs/>
                          <w:color w:val="000000"/>
                          <w:sz w:val="18"/>
                          <w:szCs w:val="18"/>
                        </w:rPr>
                        <w:t xml:space="preserve"> </w:t>
                      </w:r>
                    </w:p>
                    <w:p w14:paraId="6ECD1E76" w14:textId="4BF34780"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11-JUN-</w:t>
                      </w:r>
                      <w:r>
                        <w:rPr>
                          <w:rFonts w:ascii="Arial" w:hAnsi="Arial" w:cs="Arial"/>
                          <w:b/>
                          <w:bCs/>
                          <w:color w:val="000000"/>
                          <w:sz w:val="18"/>
                          <w:szCs w:val="18"/>
                        </w:rPr>
                        <w:t>14</w:t>
                      </w:r>
                      <w:r>
                        <w:rPr>
                          <w:rFonts w:ascii="Arial" w:hAnsi="Arial" w:cs="Arial"/>
                          <w:b/>
                          <w:bCs/>
                          <w:color w:val="000000"/>
                          <w:sz w:val="18"/>
                          <w:szCs w:val="18"/>
                        </w:rPr>
                        <w:t xml:space="preserve"> </w:t>
                      </w:r>
                    </w:p>
                    <w:p w14:paraId="4E168C3A" w14:textId="76ECE23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04-JUN-</w:t>
                      </w:r>
                      <w:r>
                        <w:rPr>
                          <w:rFonts w:ascii="Arial" w:hAnsi="Arial" w:cs="Arial"/>
                          <w:b/>
                          <w:bCs/>
                          <w:color w:val="000000"/>
                          <w:sz w:val="18"/>
                          <w:szCs w:val="18"/>
                        </w:rPr>
                        <w:t>14</w:t>
                      </w:r>
                    </w:p>
                    <w:p w14:paraId="520E748C" w14:textId="77B050DA"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04-JUN-</w:t>
                      </w:r>
                      <w:r>
                        <w:rPr>
                          <w:rFonts w:ascii="Arial" w:hAnsi="Arial" w:cs="Arial"/>
                          <w:b/>
                          <w:bCs/>
                          <w:color w:val="000000"/>
                          <w:sz w:val="18"/>
                          <w:szCs w:val="18"/>
                        </w:rPr>
                        <w:t>14</w:t>
                      </w:r>
                      <w:r>
                        <w:rPr>
                          <w:rFonts w:ascii="Arial" w:hAnsi="Arial" w:cs="Arial"/>
                          <w:b/>
                          <w:bCs/>
                          <w:color w:val="000000"/>
                          <w:sz w:val="18"/>
                          <w:szCs w:val="18"/>
                        </w:rPr>
                        <w:t xml:space="preserve"> </w:t>
                      </w:r>
                    </w:p>
                    <w:p w14:paraId="0F99F2C8" w14:textId="7DF55F6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14-MAY-</w:t>
                      </w:r>
                      <w:r>
                        <w:rPr>
                          <w:rFonts w:ascii="Arial" w:hAnsi="Arial" w:cs="Arial"/>
                          <w:b/>
                          <w:bCs/>
                          <w:color w:val="000000"/>
                          <w:sz w:val="18"/>
                          <w:szCs w:val="18"/>
                        </w:rPr>
                        <w:t>14</w:t>
                      </w:r>
                      <w:r>
                        <w:rPr>
                          <w:rFonts w:ascii="Arial" w:hAnsi="Arial" w:cs="Arial"/>
                          <w:b/>
                          <w:bCs/>
                          <w:color w:val="000000"/>
                          <w:sz w:val="18"/>
                          <w:szCs w:val="18"/>
                        </w:rPr>
                        <w:t xml:space="preserve"> </w:t>
                      </w:r>
                    </w:p>
                    <w:p w14:paraId="2003A6EB" w14:textId="20EAB7B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26-MAR-</w:t>
                      </w:r>
                      <w:r>
                        <w:rPr>
                          <w:rFonts w:ascii="Arial" w:hAnsi="Arial" w:cs="Arial"/>
                          <w:b/>
                          <w:bCs/>
                          <w:color w:val="000000"/>
                          <w:sz w:val="18"/>
                          <w:szCs w:val="18"/>
                        </w:rPr>
                        <w:t>14</w:t>
                      </w:r>
                      <w:r>
                        <w:rPr>
                          <w:rFonts w:ascii="Arial" w:hAnsi="Arial" w:cs="Arial"/>
                          <w:b/>
                          <w:bCs/>
                          <w:color w:val="000000"/>
                          <w:sz w:val="18"/>
                          <w:szCs w:val="18"/>
                        </w:rPr>
                        <w:t xml:space="preserve"> </w:t>
                      </w:r>
                    </w:p>
                    <w:p w14:paraId="47274B0E" w14:textId="30F49B3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05-MAR-</w:t>
                      </w:r>
                      <w:r>
                        <w:rPr>
                          <w:rFonts w:ascii="Arial" w:hAnsi="Arial" w:cs="Arial"/>
                          <w:b/>
                          <w:bCs/>
                          <w:color w:val="000000"/>
                          <w:sz w:val="18"/>
                          <w:szCs w:val="18"/>
                        </w:rPr>
                        <w:t>14</w:t>
                      </w:r>
                      <w:r>
                        <w:rPr>
                          <w:rFonts w:ascii="Arial" w:hAnsi="Arial" w:cs="Arial"/>
                          <w:b/>
                          <w:bCs/>
                          <w:color w:val="000000"/>
                          <w:sz w:val="18"/>
                          <w:szCs w:val="18"/>
                        </w:rPr>
                        <w:t xml:space="preserve"> </w:t>
                      </w:r>
                    </w:p>
                    <w:p w14:paraId="49772F14" w14:textId="665C5BF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05-DEC-</w:t>
                      </w:r>
                      <w:r>
                        <w:rPr>
                          <w:rFonts w:ascii="Arial" w:hAnsi="Arial" w:cs="Arial"/>
                          <w:b/>
                          <w:bCs/>
                          <w:color w:val="000000"/>
                          <w:sz w:val="18"/>
                          <w:szCs w:val="18"/>
                        </w:rPr>
                        <w:t>13</w:t>
                      </w:r>
                      <w:r>
                        <w:rPr>
                          <w:rFonts w:ascii="Arial" w:hAnsi="Arial" w:cs="Arial"/>
                          <w:b/>
                          <w:bCs/>
                          <w:color w:val="000000"/>
                          <w:sz w:val="18"/>
                          <w:szCs w:val="18"/>
                        </w:rPr>
                        <w:t xml:space="preserve"> </w:t>
                      </w:r>
                    </w:p>
                    <w:p w14:paraId="7C55E7AE" w14:textId="35BB7AE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05-DEC-</w:t>
                      </w:r>
                      <w:r>
                        <w:rPr>
                          <w:rFonts w:ascii="Arial" w:hAnsi="Arial" w:cs="Arial"/>
                          <w:b/>
                          <w:bCs/>
                          <w:color w:val="000000"/>
                          <w:sz w:val="18"/>
                          <w:szCs w:val="18"/>
                        </w:rPr>
                        <w:t>13</w:t>
                      </w:r>
                      <w:r>
                        <w:rPr>
                          <w:rFonts w:ascii="Arial" w:hAnsi="Arial" w:cs="Arial"/>
                          <w:b/>
                          <w:bCs/>
                          <w:color w:val="000000"/>
                          <w:sz w:val="18"/>
                          <w:szCs w:val="18"/>
                        </w:rPr>
                        <w:t xml:space="preserve"> </w:t>
                      </w:r>
                    </w:p>
                    <w:p w14:paraId="06A6011D" w14:textId="790B6FAB"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21-NOV-</w:t>
                      </w:r>
                      <w:r>
                        <w:rPr>
                          <w:rFonts w:ascii="Arial" w:hAnsi="Arial" w:cs="Arial"/>
                          <w:b/>
                          <w:bCs/>
                          <w:color w:val="000000"/>
                          <w:sz w:val="18"/>
                          <w:szCs w:val="18"/>
                        </w:rPr>
                        <w:t>13</w:t>
                      </w:r>
                      <w:r>
                        <w:rPr>
                          <w:rFonts w:ascii="Arial" w:hAnsi="Arial" w:cs="Arial"/>
                          <w:b/>
                          <w:bCs/>
                          <w:color w:val="000000"/>
                          <w:sz w:val="18"/>
                          <w:szCs w:val="18"/>
                        </w:rPr>
                        <w:t xml:space="preserve"> </w:t>
                      </w:r>
                    </w:p>
                    <w:p w14:paraId="2985759A" w14:textId="603B76D9"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31-OCT-</w:t>
                      </w:r>
                      <w:r>
                        <w:rPr>
                          <w:rFonts w:ascii="Arial" w:hAnsi="Arial" w:cs="Arial"/>
                          <w:b/>
                          <w:bCs/>
                          <w:color w:val="000000"/>
                          <w:sz w:val="18"/>
                          <w:szCs w:val="18"/>
                        </w:rPr>
                        <w:t>13</w:t>
                      </w:r>
                    </w:p>
                    <w:p w14:paraId="7FFD5408" w14:textId="0A16D80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15-AUG-</w:t>
                      </w:r>
                      <w:r>
                        <w:rPr>
                          <w:rFonts w:ascii="Arial" w:hAnsi="Arial" w:cs="Arial"/>
                          <w:b/>
                          <w:bCs/>
                          <w:color w:val="000000"/>
                          <w:sz w:val="18"/>
                          <w:szCs w:val="18"/>
                        </w:rPr>
                        <w:t>13</w:t>
                      </w:r>
                    </w:p>
                    <w:p w14:paraId="348DB4DD" w14:textId="1919EA4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13-JUN-</w:t>
                      </w:r>
                      <w:r>
                        <w:rPr>
                          <w:rFonts w:ascii="Arial" w:hAnsi="Arial" w:cs="Arial"/>
                          <w:b/>
                          <w:bCs/>
                          <w:color w:val="000000"/>
                          <w:sz w:val="18"/>
                          <w:szCs w:val="18"/>
                        </w:rPr>
                        <w:t>13</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A296BFD" wp14:editId="55F83A0F">
                <wp:simplePos x="0" y="0"/>
                <wp:positionH relativeFrom="column">
                  <wp:posOffset>800100</wp:posOffset>
                </wp:positionH>
                <wp:positionV relativeFrom="paragraph">
                  <wp:posOffset>68580</wp:posOffset>
                </wp:positionV>
                <wp:extent cx="793750" cy="2153920"/>
                <wp:effectExtent l="0" t="0" r="0" b="31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EF750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JOB</w:t>
                            </w:r>
                          </w:p>
                          <w:p w14:paraId="5B68B2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 -</w:t>
                            </w:r>
                          </w:p>
                          <w:p w14:paraId="5AA623C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32B6E9F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PRESIDENT</w:t>
                            </w:r>
                          </w:p>
                          <w:p w14:paraId="2E3AD22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219CA35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1134236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CLERK </w:t>
                            </w:r>
                          </w:p>
                          <w:p w14:paraId="183E8FC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331F17C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ADF9CC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ANALYST </w:t>
                            </w:r>
                          </w:p>
                          <w:p w14:paraId="7F8F8C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10F4DB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ANALYST </w:t>
                            </w:r>
                          </w:p>
                          <w:p w14:paraId="03255FB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4BD4C69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3CD37F0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18BCF6C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A296BFD" id="Rectangle 25" o:spid="_x0000_s1050" style="position:absolute;margin-left:63pt;margin-top:5.4pt;width:62.5pt;height:169.6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" filled="f" fillcolor="blue" stroked="f" strokeweight="1pt">
                <v:textbox style="mso-fit-shape-to-text:t" inset="5pt,2pt,5pt,2pt">
                  <w:txbxContent>
                    <w:p w14:paraId="76EF750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JOB</w:t>
                      </w:r>
                    </w:p>
                    <w:p w14:paraId="5B68B2F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 - - -</w:t>
                      </w:r>
                    </w:p>
                    <w:p w14:paraId="5AA623C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32B6E9F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PRESIDENT</w:t>
                      </w:r>
                    </w:p>
                    <w:p w14:paraId="2E3AD22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219CA35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1134236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CLERK </w:t>
                      </w:r>
                    </w:p>
                    <w:p w14:paraId="183E8FC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331F17C5"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ADF9CC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ANALYST </w:t>
                      </w:r>
                    </w:p>
                    <w:p w14:paraId="7F8F8C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410F4DB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ANALYST </w:t>
                      </w:r>
                    </w:p>
                    <w:p w14:paraId="03255FB1"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p w14:paraId="4BD4C69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MANAGER</w:t>
                      </w:r>
                    </w:p>
                    <w:p w14:paraId="3CD37F07"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SALESMAN</w:t>
                      </w:r>
                    </w:p>
                    <w:p w14:paraId="18BCF6C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CLERK</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1220A3F3" wp14:editId="1B3AF890">
                <wp:simplePos x="0" y="0"/>
                <wp:positionH relativeFrom="column">
                  <wp:posOffset>0</wp:posOffset>
                </wp:positionH>
                <wp:positionV relativeFrom="paragraph">
                  <wp:posOffset>68580</wp:posOffset>
                </wp:positionV>
                <wp:extent cx="603250" cy="2153920"/>
                <wp:effectExtent l="0" t="0" r="0" b="31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15AF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230B483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2DEC23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JAMES </w:t>
                            </w:r>
                          </w:p>
                          <w:p w14:paraId="36CCCB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9B86C8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BLAKE </w:t>
                            </w:r>
                          </w:p>
                          <w:p w14:paraId="6327C2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TURNER </w:t>
                            </w:r>
                          </w:p>
                          <w:p w14:paraId="075E357F"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r>
                              <w:rPr>
                                <w:rFonts w:ascii="Arial" w:hAnsi="Arial" w:cs="Arial"/>
                                <w:b/>
                                <w:bCs/>
                                <w:color w:val="000000"/>
                                <w:sz w:val="18"/>
                                <w:szCs w:val="18"/>
                              </w:rPr>
                              <w:t xml:space="preserve"> </w:t>
                            </w:r>
                          </w:p>
                          <w:p w14:paraId="4437000F"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r>
                              <w:rPr>
                                <w:rFonts w:ascii="Arial" w:hAnsi="Arial" w:cs="Arial"/>
                                <w:b/>
                                <w:bCs/>
                                <w:color w:val="000000"/>
                                <w:sz w:val="18"/>
                                <w:szCs w:val="18"/>
                              </w:rPr>
                              <w:t xml:space="preserve"> </w:t>
                            </w:r>
                          </w:p>
                          <w:p w14:paraId="0D0A1EC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WARD </w:t>
                            </w:r>
                          </w:p>
                          <w:p w14:paraId="584AD41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SCOTT </w:t>
                            </w:r>
                          </w:p>
                          <w:p w14:paraId="49B83BF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MARTIN </w:t>
                            </w:r>
                          </w:p>
                          <w:p w14:paraId="3BE268D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77DD240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MILLER </w:t>
                            </w:r>
                          </w:p>
                          <w:p w14:paraId="79BCCAA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5AB86BD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700D45C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220A3F3" id="Rectangle 24" o:spid="_x0000_s1051" style="position:absolute;margin-left:0;margin-top:5.4pt;width:47.5pt;height:169.6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" filled="f" fillcolor="blue" stroked="f" strokeweight="1pt">
                <v:textbox style="mso-fit-shape-to-text:t" inset="5pt,2pt,5pt,2pt">
                  <w:txbxContent>
                    <w:p w14:paraId="6815AF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230B483B"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02DEC23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JAMES </w:t>
                      </w:r>
                    </w:p>
                    <w:p w14:paraId="36CCCBE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69B86C8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BLAKE </w:t>
                      </w:r>
                    </w:p>
                    <w:p w14:paraId="6327C2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TURNER </w:t>
                      </w:r>
                    </w:p>
                    <w:p w14:paraId="075E357F"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r>
                        <w:rPr>
                          <w:rFonts w:ascii="Arial" w:hAnsi="Arial" w:cs="Arial"/>
                          <w:b/>
                          <w:bCs/>
                          <w:color w:val="000000"/>
                          <w:sz w:val="18"/>
                          <w:szCs w:val="18"/>
                        </w:rPr>
                        <w:t xml:space="preserve"> </w:t>
                      </w:r>
                    </w:p>
                    <w:p w14:paraId="4437000F"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r>
                        <w:rPr>
                          <w:rFonts w:ascii="Arial" w:hAnsi="Arial" w:cs="Arial"/>
                          <w:b/>
                          <w:bCs/>
                          <w:color w:val="000000"/>
                          <w:sz w:val="18"/>
                          <w:szCs w:val="18"/>
                        </w:rPr>
                        <w:t xml:space="preserve"> </w:t>
                      </w:r>
                    </w:p>
                    <w:p w14:paraId="0D0A1EC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WARD </w:t>
                      </w:r>
                    </w:p>
                    <w:p w14:paraId="584AD41D"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SCOTT </w:t>
                      </w:r>
                    </w:p>
                    <w:p w14:paraId="49B83BF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MARTIN </w:t>
                      </w:r>
                    </w:p>
                    <w:p w14:paraId="3BE268D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77DD240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MILLER </w:t>
                      </w:r>
                    </w:p>
                    <w:p w14:paraId="79BCCAA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5AB86BD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700D45C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txbxContent>
                </v:textbox>
              </v:rect>
            </w:pict>
          </mc:Fallback>
        </mc:AlternateContent>
      </w:r>
    </w:p>
    <w:p w14:paraId="1F4E1E2D" w14:textId="77777777" w:rsidR="00701278" w:rsidRDefault="00701278" w:rsidP="00701278"/>
    <w:p w14:paraId="12E8628B" w14:textId="77777777" w:rsidR="00701278" w:rsidRDefault="00701278" w:rsidP="00701278"/>
    <w:p w14:paraId="781918D4" w14:textId="77777777" w:rsidR="00701278" w:rsidRDefault="00701278" w:rsidP="00701278">
      <w:pPr>
        <w:rPr>
          <w:b/>
          <w:bCs/>
        </w:rPr>
      </w:pPr>
    </w:p>
    <w:p w14:paraId="75DA6EE7" w14:textId="77777777" w:rsidR="00701278" w:rsidRDefault="00701278" w:rsidP="00701278">
      <w:pPr>
        <w:rPr>
          <w:b/>
          <w:bCs/>
        </w:rPr>
      </w:pPr>
    </w:p>
    <w:p w14:paraId="57DD97B7" w14:textId="77777777" w:rsidR="00701278" w:rsidRDefault="00701278" w:rsidP="00701278">
      <w:pPr>
        <w:rPr>
          <w:b/>
          <w:bCs/>
        </w:rPr>
      </w:pPr>
    </w:p>
    <w:p w14:paraId="6B1234CC" w14:textId="77777777" w:rsidR="00701278" w:rsidRDefault="00701278" w:rsidP="00701278">
      <w:pPr>
        <w:rPr>
          <w:b/>
          <w:bCs/>
        </w:rPr>
      </w:pPr>
    </w:p>
    <w:p w14:paraId="348076D6" w14:textId="77777777" w:rsidR="00701278" w:rsidRDefault="00701278" w:rsidP="00701278">
      <w:pPr>
        <w:rPr>
          <w:b/>
          <w:bCs/>
        </w:rPr>
      </w:pPr>
    </w:p>
    <w:p w14:paraId="3F5BCBFB" w14:textId="77777777" w:rsidR="00701278" w:rsidRDefault="00701278" w:rsidP="00701278">
      <w:pPr>
        <w:rPr>
          <w:b/>
          <w:bCs/>
        </w:rPr>
      </w:pPr>
    </w:p>
    <w:p w14:paraId="3FAD26AA" w14:textId="77777777" w:rsidR="00701278" w:rsidRDefault="00701278" w:rsidP="00701278">
      <w:pPr>
        <w:rPr>
          <w:b/>
          <w:bCs/>
        </w:rPr>
      </w:pPr>
    </w:p>
    <w:p w14:paraId="70B1105C" w14:textId="77777777" w:rsidR="00701278" w:rsidRDefault="00701278" w:rsidP="00701278">
      <w:pPr>
        <w:rPr>
          <w:b/>
          <w:bCs/>
        </w:rPr>
      </w:pPr>
    </w:p>
    <w:p w14:paraId="53CD99FF" w14:textId="77777777" w:rsidR="00701278" w:rsidRDefault="00701278" w:rsidP="00701278">
      <w:pPr>
        <w:rPr>
          <w:b/>
          <w:bCs/>
        </w:rPr>
      </w:pPr>
    </w:p>
    <w:p w14:paraId="1199C027" w14:textId="77777777" w:rsidR="00701278" w:rsidRDefault="00701278" w:rsidP="00701278">
      <w:pPr>
        <w:rPr>
          <w:b/>
          <w:bCs/>
        </w:rPr>
      </w:pPr>
    </w:p>
    <w:p w14:paraId="526D5CF4" w14:textId="77777777" w:rsidR="00701278" w:rsidRDefault="00701278" w:rsidP="00701278">
      <w:pPr>
        <w:rPr>
          <w:b/>
          <w:bCs/>
        </w:rPr>
      </w:pPr>
    </w:p>
    <w:p w14:paraId="4893CCBD" w14:textId="77777777" w:rsidR="00701278" w:rsidRPr="00FD1EEC" w:rsidRDefault="00701278" w:rsidP="00701278">
      <w:pPr>
        <w:rPr>
          <w:b/>
          <w:bCs/>
        </w:rPr>
      </w:pPr>
      <w:r w:rsidRPr="00FD1EEC">
        <w:rPr>
          <w:b/>
          <w:bCs/>
        </w:rPr>
        <w:t>Ordering by Many Columns</w:t>
      </w:r>
    </w:p>
    <w:p w14:paraId="69224F2A" w14:textId="77777777" w:rsidR="00701278" w:rsidRPr="00FD1EEC" w:rsidRDefault="00701278" w:rsidP="00701278">
      <w:pPr>
        <w:rPr>
          <w:b/>
          <w:bCs/>
        </w:rPr>
      </w:pPr>
    </w:p>
    <w:p w14:paraId="6443FCA9" w14:textId="77777777" w:rsidR="00701278" w:rsidRPr="00FD1EEC" w:rsidRDefault="00701278" w:rsidP="00701278">
      <w:r w:rsidRPr="00FD1EEC">
        <w:t>It is possible to ORDER BY more than one column.  The limit is in fact the number of columns in the table.  In the ORDER BY clause specify the columns to order by, separated by commas.  If any or all are to be reversed specify DESC after any or each column.</w:t>
      </w:r>
    </w:p>
    <w:p w14:paraId="1F40C9A5" w14:textId="77777777" w:rsidR="00701278" w:rsidRPr="00FD1EEC" w:rsidRDefault="00701278" w:rsidP="00701278">
      <w:r w:rsidRPr="00FD1EEC">
        <w:t>To order by two columns, for example, and display in revers</w:t>
      </w:r>
      <w:r>
        <w:t>e order of salary, we may enter</w:t>
      </w:r>
      <w:r w:rsidRPr="00FD1EEC">
        <w:t>:</w:t>
      </w:r>
    </w:p>
    <w:p w14:paraId="13848826" w14:textId="77777777" w:rsidR="00701278" w:rsidRPr="00FD1EEC" w:rsidRDefault="00701278" w:rsidP="00701278">
      <w:r w:rsidRPr="00FD1EEC">
        <w:tab/>
      </w:r>
      <w:r w:rsidRPr="00FD1EEC">
        <w:tab/>
        <w:t>SELECT</w:t>
      </w:r>
      <w:r w:rsidRPr="00FD1EEC">
        <w:tab/>
        <w:t>DEPTNO, JOB, ENAME</w:t>
      </w:r>
    </w:p>
    <w:p w14:paraId="5E67DF09" w14:textId="77777777" w:rsidR="00701278" w:rsidRPr="00FD1EEC" w:rsidRDefault="00701278" w:rsidP="00701278">
      <w:r w:rsidRPr="00FD1EEC">
        <w:tab/>
      </w:r>
      <w:r w:rsidRPr="00FD1EEC">
        <w:tab/>
        <w:t>FROM</w:t>
      </w:r>
      <w:r w:rsidRPr="00FD1EEC">
        <w:tab/>
        <w:t>EMP</w:t>
      </w:r>
    </w:p>
    <w:p w14:paraId="51E4562D" w14:textId="75889950" w:rsidR="00701278" w:rsidRPr="00FD1EEC" w:rsidRDefault="00701278" w:rsidP="00701278">
      <w:r w:rsidRPr="00FD1EEC">
        <w:tab/>
      </w:r>
      <w:r w:rsidRPr="00FD1EEC">
        <w:tab/>
        <w:t>ORDER BY</w:t>
      </w:r>
      <w:r>
        <w:t xml:space="preserve"> </w:t>
      </w:r>
      <w:proofErr w:type="gramStart"/>
      <w:r w:rsidRPr="00FD1EEC">
        <w:t>DEPTNO,  SAL</w:t>
      </w:r>
      <w:proofErr w:type="gramEnd"/>
      <w:r w:rsidRPr="00FD1EEC">
        <w:t xml:space="preserve">  DESC;</w:t>
      </w:r>
    </w:p>
    <w:p w14:paraId="3FCAEA7E" w14:textId="77777777" w:rsidR="00701278" w:rsidRPr="00FD1EEC" w:rsidRDefault="00701278" w:rsidP="00701278"/>
    <w:p w14:paraId="6692BE0F"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DEPTNO</w:t>
      </w:r>
      <w:r w:rsidRPr="007445E0">
        <w:rPr>
          <w:rFonts w:ascii="Arial" w:hAnsi="Arial" w:cs="Arial"/>
          <w:b/>
          <w:bCs/>
          <w:sz w:val="18"/>
          <w:szCs w:val="18"/>
        </w:rPr>
        <w:tab/>
        <w:t>JOB</w:t>
      </w:r>
      <w:r w:rsidRPr="007445E0">
        <w:rPr>
          <w:rFonts w:ascii="Arial" w:hAnsi="Arial" w:cs="Arial"/>
          <w:b/>
          <w:bCs/>
          <w:sz w:val="18"/>
          <w:szCs w:val="18"/>
        </w:rPr>
        <w:tab/>
      </w:r>
      <w:r>
        <w:rPr>
          <w:rFonts w:ascii="Arial" w:hAnsi="Arial" w:cs="Arial"/>
          <w:b/>
          <w:bCs/>
          <w:sz w:val="18"/>
          <w:szCs w:val="18"/>
        </w:rPr>
        <w:tab/>
      </w:r>
      <w:r w:rsidRPr="007445E0">
        <w:rPr>
          <w:rFonts w:ascii="Arial" w:hAnsi="Arial" w:cs="Arial"/>
          <w:b/>
          <w:bCs/>
          <w:sz w:val="18"/>
          <w:szCs w:val="18"/>
        </w:rPr>
        <w:t>ENAME</w:t>
      </w:r>
    </w:p>
    <w:p w14:paraId="269240EF"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 - - - - - -</w:t>
      </w:r>
      <w:r w:rsidRPr="007445E0">
        <w:rPr>
          <w:rFonts w:ascii="Arial" w:hAnsi="Arial" w:cs="Arial"/>
          <w:b/>
          <w:bCs/>
          <w:sz w:val="18"/>
          <w:szCs w:val="18"/>
        </w:rPr>
        <w:tab/>
        <w:t>- - - - -</w:t>
      </w:r>
      <w:r>
        <w:rPr>
          <w:rFonts w:ascii="Arial" w:hAnsi="Arial" w:cs="Arial"/>
          <w:b/>
          <w:bCs/>
          <w:sz w:val="18"/>
          <w:szCs w:val="18"/>
        </w:rPr>
        <w:tab/>
      </w:r>
      <w:r w:rsidRPr="007445E0">
        <w:rPr>
          <w:rFonts w:ascii="Arial" w:hAnsi="Arial" w:cs="Arial"/>
          <w:b/>
          <w:bCs/>
          <w:sz w:val="18"/>
          <w:szCs w:val="18"/>
        </w:rPr>
        <w:t xml:space="preserve">- - - - - </w:t>
      </w:r>
      <w:r w:rsidRPr="007445E0">
        <w:rPr>
          <w:rFonts w:ascii="Arial" w:hAnsi="Arial" w:cs="Arial"/>
          <w:b/>
          <w:bCs/>
          <w:sz w:val="18"/>
          <w:szCs w:val="18"/>
        </w:rPr>
        <w:tab/>
      </w:r>
      <w:r>
        <w:rPr>
          <w:rFonts w:ascii="Arial" w:hAnsi="Arial" w:cs="Arial"/>
          <w:b/>
          <w:bCs/>
          <w:sz w:val="18"/>
          <w:szCs w:val="18"/>
        </w:rPr>
        <w:tab/>
      </w:r>
      <w:r w:rsidRPr="007445E0">
        <w:rPr>
          <w:rFonts w:ascii="Arial" w:hAnsi="Arial" w:cs="Arial"/>
          <w:b/>
          <w:bCs/>
          <w:sz w:val="18"/>
          <w:szCs w:val="18"/>
        </w:rPr>
        <w:t xml:space="preserve">- - - - - - - - </w:t>
      </w:r>
    </w:p>
    <w:p w14:paraId="53D1D17D"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10</w:t>
      </w:r>
      <w:r w:rsidRPr="007445E0">
        <w:rPr>
          <w:rFonts w:ascii="Arial" w:hAnsi="Arial" w:cs="Arial"/>
          <w:b/>
          <w:bCs/>
          <w:sz w:val="18"/>
          <w:szCs w:val="18"/>
        </w:rPr>
        <w:tab/>
        <w:t>PRESIDENT</w:t>
      </w:r>
      <w:r w:rsidRPr="007445E0">
        <w:rPr>
          <w:rFonts w:ascii="Arial" w:hAnsi="Arial" w:cs="Arial"/>
          <w:b/>
          <w:bCs/>
          <w:sz w:val="18"/>
          <w:szCs w:val="18"/>
        </w:rPr>
        <w:tab/>
      </w:r>
      <w:proofErr w:type="gramStart"/>
      <w:r w:rsidRPr="007445E0">
        <w:rPr>
          <w:rFonts w:ascii="Arial" w:hAnsi="Arial" w:cs="Arial"/>
          <w:b/>
          <w:bCs/>
          <w:sz w:val="18"/>
          <w:szCs w:val="18"/>
        </w:rPr>
        <w:t>KING</w:t>
      </w:r>
      <w:proofErr w:type="gramEnd"/>
    </w:p>
    <w:p w14:paraId="335E78E2"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10</w:t>
      </w:r>
      <w:r w:rsidRPr="007445E0">
        <w:rPr>
          <w:rFonts w:ascii="Arial" w:hAnsi="Arial" w:cs="Arial"/>
          <w:b/>
          <w:bCs/>
          <w:sz w:val="18"/>
          <w:szCs w:val="18"/>
        </w:rPr>
        <w:tab/>
        <w:t>MANAGER</w:t>
      </w:r>
      <w:r w:rsidRPr="007445E0">
        <w:rPr>
          <w:rFonts w:ascii="Arial" w:hAnsi="Arial" w:cs="Arial"/>
          <w:b/>
          <w:bCs/>
          <w:sz w:val="18"/>
          <w:szCs w:val="18"/>
        </w:rPr>
        <w:tab/>
      </w:r>
      <w:smartTag w:uri="urn:schemas-microsoft-com:office:smarttags" w:element="place">
        <w:r w:rsidRPr="007445E0">
          <w:rPr>
            <w:rFonts w:ascii="Arial" w:hAnsi="Arial" w:cs="Arial"/>
            <w:b/>
            <w:bCs/>
            <w:sz w:val="18"/>
            <w:szCs w:val="18"/>
          </w:rPr>
          <w:t>CLARK</w:t>
        </w:r>
      </w:smartTag>
    </w:p>
    <w:p w14:paraId="4A505316"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10</w:t>
      </w:r>
      <w:r w:rsidRPr="007445E0">
        <w:rPr>
          <w:rFonts w:ascii="Arial" w:hAnsi="Arial" w:cs="Arial"/>
          <w:b/>
          <w:bCs/>
          <w:sz w:val="18"/>
          <w:szCs w:val="18"/>
        </w:rPr>
        <w:tab/>
        <w:t>CLERK</w:t>
      </w:r>
      <w:r w:rsidRPr="007445E0">
        <w:rPr>
          <w:rFonts w:ascii="Arial" w:hAnsi="Arial" w:cs="Arial"/>
          <w:b/>
          <w:bCs/>
          <w:sz w:val="18"/>
          <w:szCs w:val="18"/>
        </w:rPr>
        <w:tab/>
      </w:r>
      <w:r>
        <w:rPr>
          <w:rFonts w:ascii="Arial" w:hAnsi="Arial" w:cs="Arial"/>
          <w:b/>
          <w:bCs/>
          <w:sz w:val="18"/>
          <w:szCs w:val="18"/>
        </w:rPr>
        <w:tab/>
      </w:r>
      <w:r w:rsidRPr="007445E0">
        <w:rPr>
          <w:rFonts w:ascii="Arial" w:hAnsi="Arial" w:cs="Arial"/>
          <w:b/>
          <w:bCs/>
          <w:sz w:val="18"/>
          <w:szCs w:val="18"/>
        </w:rPr>
        <w:t>MILLER</w:t>
      </w:r>
    </w:p>
    <w:p w14:paraId="06905CCB"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20</w:t>
      </w:r>
      <w:r w:rsidRPr="007445E0">
        <w:rPr>
          <w:rFonts w:ascii="Arial" w:hAnsi="Arial" w:cs="Arial"/>
          <w:b/>
          <w:bCs/>
          <w:sz w:val="18"/>
          <w:szCs w:val="18"/>
        </w:rPr>
        <w:tab/>
        <w:t>ANALYST</w:t>
      </w:r>
      <w:r w:rsidRPr="007445E0">
        <w:rPr>
          <w:rFonts w:ascii="Arial" w:hAnsi="Arial" w:cs="Arial"/>
          <w:b/>
          <w:bCs/>
          <w:sz w:val="18"/>
          <w:szCs w:val="18"/>
        </w:rPr>
        <w:tab/>
        <w:t>SCOTT</w:t>
      </w:r>
    </w:p>
    <w:p w14:paraId="6B449D81"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20</w:t>
      </w:r>
      <w:r w:rsidRPr="007445E0">
        <w:rPr>
          <w:rFonts w:ascii="Arial" w:hAnsi="Arial" w:cs="Arial"/>
          <w:b/>
          <w:bCs/>
          <w:sz w:val="18"/>
          <w:szCs w:val="18"/>
        </w:rPr>
        <w:tab/>
        <w:t>ANALYST</w:t>
      </w:r>
      <w:r w:rsidRPr="007445E0">
        <w:rPr>
          <w:rFonts w:ascii="Arial" w:hAnsi="Arial" w:cs="Arial"/>
          <w:b/>
          <w:bCs/>
          <w:sz w:val="18"/>
          <w:szCs w:val="18"/>
        </w:rPr>
        <w:tab/>
        <w:t>FORD</w:t>
      </w:r>
    </w:p>
    <w:p w14:paraId="425B3BD3"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 xml:space="preserve">20 </w:t>
      </w:r>
      <w:r w:rsidRPr="007445E0">
        <w:rPr>
          <w:rFonts w:ascii="Arial" w:hAnsi="Arial" w:cs="Arial"/>
          <w:b/>
          <w:bCs/>
          <w:sz w:val="18"/>
          <w:szCs w:val="18"/>
        </w:rPr>
        <w:tab/>
        <w:t>MANAGER</w:t>
      </w:r>
      <w:r w:rsidRPr="007445E0">
        <w:rPr>
          <w:rFonts w:ascii="Arial" w:hAnsi="Arial" w:cs="Arial"/>
          <w:b/>
          <w:bCs/>
          <w:sz w:val="18"/>
          <w:szCs w:val="18"/>
        </w:rPr>
        <w:tab/>
        <w:t>JONES</w:t>
      </w:r>
    </w:p>
    <w:p w14:paraId="4112DF1A"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20</w:t>
      </w:r>
      <w:r w:rsidRPr="007445E0">
        <w:rPr>
          <w:rFonts w:ascii="Arial" w:hAnsi="Arial" w:cs="Arial"/>
          <w:b/>
          <w:bCs/>
          <w:sz w:val="18"/>
          <w:szCs w:val="18"/>
        </w:rPr>
        <w:tab/>
        <w:t xml:space="preserve">CLERK </w:t>
      </w:r>
      <w:r w:rsidRPr="007445E0">
        <w:rPr>
          <w:rFonts w:ascii="Arial" w:hAnsi="Arial" w:cs="Arial"/>
          <w:b/>
          <w:bCs/>
          <w:sz w:val="18"/>
          <w:szCs w:val="18"/>
        </w:rPr>
        <w:tab/>
      </w:r>
      <w:r>
        <w:rPr>
          <w:rFonts w:ascii="Arial" w:hAnsi="Arial" w:cs="Arial"/>
          <w:b/>
          <w:bCs/>
          <w:sz w:val="18"/>
          <w:szCs w:val="18"/>
        </w:rPr>
        <w:tab/>
      </w:r>
      <w:smartTag w:uri="urn:schemas-microsoft-com:office:smarttags" w:element="place">
        <w:r w:rsidRPr="007445E0">
          <w:rPr>
            <w:rFonts w:ascii="Arial" w:hAnsi="Arial" w:cs="Arial"/>
            <w:b/>
            <w:bCs/>
            <w:sz w:val="18"/>
            <w:szCs w:val="18"/>
          </w:rPr>
          <w:t>ADAMS</w:t>
        </w:r>
      </w:smartTag>
    </w:p>
    <w:p w14:paraId="0C05ACEF"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20</w:t>
      </w:r>
      <w:r w:rsidRPr="007445E0">
        <w:rPr>
          <w:rFonts w:ascii="Arial" w:hAnsi="Arial" w:cs="Arial"/>
          <w:b/>
          <w:bCs/>
          <w:sz w:val="18"/>
          <w:szCs w:val="18"/>
        </w:rPr>
        <w:tab/>
        <w:t>CLERK</w:t>
      </w:r>
      <w:r w:rsidRPr="007445E0">
        <w:rPr>
          <w:rFonts w:ascii="Arial" w:hAnsi="Arial" w:cs="Arial"/>
          <w:b/>
          <w:bCs/>
          <w:sz w:val="18"/>
          <w:szCs w:val="18"/>
        </w:rPr>
        <w:tab/>
      </w:r>
      <w:r>
        <w:rPr>
          <w:rFonts w:ascii="Arial" w:hAnsi="Arial" w:cs="Arial"/>
          <w:b/>
          <w:bCs/>
          <w:sz w:val="18"/>
          <w:szCs w:val="18"/>
        </w:rPr>
        <w:tab/>
      </w:r>
      <w:r w:rsidRPr="007445E0">
        <w:rPr>
          <w:rFonts w:ascii="Arial" w:hAnsi="Arial" w:cs="Arial"/>
          <w:b/>
          <w:bCs/>
          <w:sz w:val="18"/>
          <w:szCs w:val="18"/>
        </w:rPr>
        <w:t>SMITH</w:t>
      </w:r>
    </w:p>
    <w:p w14:paraId="50C8010C"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MANAGER</w:t>
      </w:r>
      <w:r w:rsidRPr="007445E0">
        <w:rPr>
          <w:rFonts w:ascii="Arial" w:hAnsi="Arial" w:cs="Arial"/>
          <w:b/>
          <w:bCs/>
          <w:sz w:val="18"/>
          <w:szCs w:val="18"/>
        </w:rPr>
        <w:tab/>
        <w:t>BLAKE</w:t>
      </w:r>
    </w:p>
    <w:p w14:paraId="23DD1A5A"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SALESMAN</w:t>
      </w:r>
      <w:r w:rsidRPr="007445E0">
        <w:rPr>
          <w:rFonts w:ascii="Arial" w:hAnsi="Arial" w:cs="Arial"/>
          <w:b/>
          <w:bCs/>
          <w:sz w:val="18"/>
          <w:szCs w:val="18"/>
        </w:rPr>
        <w:tab/>
        <w:t>ALLEN</w:t>
      </w:r>
    </w:p>
    <w:p w14:paraId="7448C53C"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SALESMAN</w:t>
      </w:r>
      <w:r w:rsidRPr="007445E0">
        <w:rPr>
          <w:rFonts w:ascii="Arial" w:hAnsi="Arial" w:cs="Arial"/>
          <w:b/>
          <w:bCs/>
          <w:sz w:val="18"/>
          <w:szCs w:val="18"/>
        </w:rPr>
        <w:tab/>
      </w:r>
      <w:proofErr w:type="gramStart"/>
      <w:r w:rsidRPr="007445E0">
        <w:rPr>
          <w:rFonts w:ascii="Arial" w:hAnsi="Arial" w:cs="Arial"/>
          <w:b/>
          <w:bCs/>
          <w:sz w:val="18"/>
          <w:szCs w:val="18"/>
        </w:rPr>
        <w:t>TURNER</w:t>
      </w:r>
      <w:proofErr w:type="gramEnd"/>
    </w:p>
    <w:p w14:paraId="26C38722"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SALESMAN</w:t>
      </w:r>
      <w:r w:rsidRPr="007445E0">
        <w:rPr>
          <w:rFonts w:ascii="Arial" w:hAnsi="Arial" w:cs="Arial"/>
          <w:b/>
          <w:bCs/>
          <w:sz w:val="18"/>
          <w:szCs w:val="18"/>
        </w:rPr>
        <w:tab/>
      </w:r>
      <w:proofErr w:type="gramStart"/>
      <w:r w:rsidRPr="007445E0">
        <w:rPr>
          <w:rFonts w:ascii="Arial" w:hAnsi="Arial" w:cs="Arial"/>
          <w:b/>
          <w:bCs/>
          <w:sz w:val="18"/>
          <w:szCs w:val="18"/>
        </w:rPr>
        <w:t>WARD</w:t>
      </w:r>
      <w:proofErr w:type="gramEnd"/>
    </w:p>
    <w:p w14:paraId="3623F267"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SALESMAN</w:t>
      </w:r>
      <w:r w:rsidRPr="007445E0">
        <w:rPr>
          <w:rFonts w:ascii="Arial" w:hAnsi="Arial" w:cs="Arial"/>
          <w:b/>
          <w:bCs/>
          <w:sz w:val="18"/>
          <w:szCs w:val="18"/>
        </w:rPr>
        <w:tab/>
        <w:t>MARTIN</w:t>
      </w:r>
    </w:p>
    <w:p w14:paraId="1C172519" w14:textId="77777777" w:rsidR="00701278" w:rsidRPr="007445E0" w:rsidRDefault="00701278" w:rsidP="00701278">
      <w:pPr>
        <w:rPr>
          <w:rFonts w:ascii="Arial" w:hAnsi="Arial" w:cs="Arial"/>
          <w:b/>
          <w:bCs/>
          <w:sz w:val="18"/>
          <w:szCs w:val="18"/>
        </w:rPr>
      </w:pPr>
      <w:r w:rsidRPr="007445E0">
        <w:rPr>
          <w:rFonts w:ascii="Arial" w:hAnsi="Arial" w:cs="Arial"/>
          <w:b/>
          <w:bCs/>
          <w:sz w:val="18"/>
          <w:szCs w:val="18"/>
        </w:rPr>
        <w:tab/>
        <w:t>30</w:t>
      </w:r>
      <w:r w:rsidRPr="007445E0">
        <w:rPr>
          <w:rFonts w:ascii="Arial" w:hAnsi="Arial" w:cs="Arial"/>
          <w:b/>
          <w:bCs/>
          <w:sz w:val="18"/>
          <w:szCs w:val="18"/>
        </w:rPr>
        <w:tab/>
        <w:t>CLERK</w:t>
      </w:r>
      <w:r w:rsidRPr="007445E0">
        <w:rPr>
          <w:rFonts w:ascii="Arial" w:hAnsi="Arial" w:cs="Arial"/>
          <w:b/>
          <w:bCs/>
          <w:sz w:val="18"/>
          <w:szCs w:val="18"/>
        </w:rPr>
        <w:tab/>
      </w:r>
      <w:r>
        <w:rPr>
          <w:rFonts w:ascii="Arial" w:hAnsi="Arial" w:cs="Arial"/>
          <w:b/>
          <w:bCs/>
          <w:sz w:val="18"/>
          <w:szCs w:val="18"/>
        </w:rPr>
        <w:tab/>
      </w:r>
      <w:r w:rsidRPr="007445E0">
        <w:rPr>
          <w:rFonts w:ascii="Arial" w:hAnsi="Arial" w:cs="Arial"/>
          <w:b/>
          <w:bCs/>
          <w:sz w:val="18"/>
          <w:szCs w:val="18"/>
        </w:rPr>
        <w:t>JAMES</w:t>
      </w:r>
    </w:p>
    <w:p w14:paraId="3EF6F517" w14:textId="77777777" w:rsidR="00701278" w:rsidRPr="00FD1EEC" w:rsidRDefault="00701278" w:rsidP="00701278">
      <w:r w:rsidRPr="00FD1EEC">
        <w:lastRenderedPageBreak/>
        <w:t xml:space="preserve">To order by a column </w:t>
      </w:r>
      <w:r w:rsidRPr="00FD1EEC">
        <w:rPr>
          <w:i/>
          <w:iCs/>
        </w:rPr>
        <w:t xml:space="preserve">it is not necessary to have </w:t>
      </w:r>
      <w:proofErr w:type="spellStart"/>
      <w:r w:rsidRPr="00FD1EEC">
        <w:rPr>
          <w:i/>
          <w:iCs/>
        </w:rPr>
        <w:t>SELECTed</w:t>
      </w:r>
      <w:proofErr w:type="spellEnd"/>
      <w:r w:rsidRPr="00FD1EEC">
        <w:rPr>
          <w:i/>
          <w:iCs/>
        </w:rPr>
        <w:t xml:space="preserve"> </w:t>
      </w:r>
      <w:proofErr w:type="gramStart"/>
      <w:r w:rsidRPr="00FD1EEC">
        <w:rPr>
          <w:i/>
          <w:iCs/>
        </w:rPr>
        <w:t>it</w:t>
      </w:r>
      <w:r w:rsidRPr="00FD1EEC">
        <w:t xml:space="preserve"> !!</w:t>
      </w:r>
      <w:proofErr w:type="gramEnd"/>
      <w:r w:rsidRPr="00FD1EEC">
        <w:t xml:space="preserve">  Hence, even though the above output is ordered on salary, no overt reference to salary is made in the response.</w:t>
      </w:r>
    </w:p>
    <w:p w14:paraId="2325585C" w14:textId="77777777" w:rsidR="00701278" w:rsidRPr="00FD1EEC" w:rsidRDefault="00701278" w:rsidP="00701278"/>
    <w:p w14:paraId="6ABB9590" w14:textId="77777777" w:rsidR="00701278" w:rsidRPr="00FD1EEC" w:rsidRDefault="00701278" w:rsidP="00701278"/>
    <w:p w14:paraId="3965B4D7" w14:textId="77777777" w:rsidR="00701278" w:rsidRPr="00FD1EEC" w:rsidRDefault="00701278" w:rsidP="00701278">
      <w:pPr>
        <w:rPr>
          <w:b/>
          <w:bCs/>
        </w:rPr>
      </w:pPr>
      <w:r w:rsidRPr="00FD1EEC">
        <w:rPr>
          <w:b/>
          <w:bCs/>
        </w:rPr>
        <w:t>SELECT Summary</w:t>
      </w:r>
    </w:p>
    <w:p w14:paraId="0DD77BCB" w14:textId="77777777" w:rsidR="00701278" w:rsidRPr="00FD1EEC" w:rsidRDefault="00701278" w:rsidP="00701278">
      <w:pPr>
        <w:rPr>
          <w:b/>
          <w:bCs/>
        </w:rPr>
      </w:pPr>
    </w:p>
    <w:p w14:paraId="1EB4CC80" w14:textId="77777777" w:rsidR="00701278" w:rsidRPr="00FD1EEC" w:rsidRDefault="00701278" w:rsidP="00701278">
      <w:r w:rsidRPr="00FD1EEC">
        <w:t xml:space="preserve">We have now met the following clauses in the SELECT </w:t>
      </w:r>
      <w:proofErr w:type="gramStart"/>
      <w:r w:rsidRPr="00FD1EEC">
        <w:t>command :</w:t>
      </w:r>
      <w:proofErr w:type="gramEnd"/>
    </w:p>
    <w:p w14:paraId="1916155B" w14:textId="77777777" w:rsidR="00701278" w:rsidRPr="00FD1EEC" w:rsidRDefault="00701278" w:rsidP="00701278"/>
    <w:p w14:paraId="7F3E0924" w14:textId="77777777" w:rsidR="00701278" w:rsidRPr="00FD1EEC" w:rsidRDefault="00701278" w:rsidP="00701278">
      <w:pPr>
        <w:rPr>
          <w:i/>
          <w:iCs/>
        </w:rPr>
      </w:pPr>
      <w:r w:rsidRPr="00FD1EEC">
        <w:tab/>
        <w:t>SELECT</w:t>
      </w:r>
      <w:r w:rsidRPr="00FD1EEC">
        <w:tab/>
      </w:r>
      <w:r w:rsidRPr="00FD1EEC">
        <w:rPr>
          <w:i/>
          <w:iCs/>
        </w:rPr>
        <w:t>[</w:t>
      </w:r>
      <w:proofErr w:type="gramStart"/>
      <w:r w:rsidRPr="00FD1EEC">
        <w:rPr>
          <w:i/>
          <w:iCs/>
        </w:rPr>
        <w:t>DISTINCT]  {</w:t>
      </w:r>
      <w:proofErr w:type="gramEnd"/>
      <w:r w:rsidRPr="00FD1EEC">
        <w:rPr>
          <w:i/>
          <w:iCs/>
        </w:rPr>
        <w:t xml:space="preserve">*, column  [alias], ....} </w:t>
      </w:r>
    </w:p>
    <w:p w14:paraId="09F1960E" w14:textId="77777777" w:rsidR="00701278" w:rsidRPr="00FD1EEC" w:rsidRDefault="00701278" w:rsidP="00701278">
      <w:pPr>
        <w:rPr>
          <w:i/>
          <w:iCs/>
        </w:rPr>
      </w:pPr>
      <w:r w:rsidRPr="00FD1EEC">
        <w:rPr>
          <w:i/>
          <w:iCs/>
        </w:rPr>
        <w:tab/>
      </w:r>
      <w:r w:rsidRPr="00FD1EEC">
        <w:t>FROM</w:t>
      </w:r>
      <w:r w:rsidRPr="00FD1EEC">
        <w:tab/>
      </w:r>
      <w:r w:rsidRPr="00FD1EEC">
        <w:rPr>
          <w:i/>
          <w:iCs/>
        </w:rPr>
        <w:t>table</w:t>
      </w:r>
    </w:p>
    <w:p w14:paraId="141640D3" w14:textId="77777777" w:rsidR="00701278" w:rsidRPr="00FD1EEC" w:rsidRDefault="00701278" w:rsidP="00701278">
      <w:pPr>
        <w:rPr>
          <w:i/>
          <w:iCs/>
        </w:rPr>
      </w:pPr>
      <w:r w:rsidRPr="00FD1EEC">
        <w:rPr>
          <w:i/>
          <w:iCs/>
        </w:rPr>
        <w:tab/>
      </w:r>
      <w:r w:rsidRPr="00FD1EEC">
        <w:t>WHERE</w:t>
      </w:r>
      <w:r w:rsidRPr="00FD1EEC">
        <w:tab/>
      </w:r>
      <w:r w:rsidRPr="00FD1EEC">
        <w:rPr>
          <w:i/>
          <w:iCs/>
        </w:rPr>
        <w:t>condition (s)</w:t>
      </w:r>
    </w:p>
    <w:p w14:paraId="34C198CC" w14:textId="77777777" w:rsidR="00701278" w:rsidRPr="00FD1EEC" w:rsidRDefault="00701278" w:rsidP="00701278">
      <w:r w:rsidRPr="00FD1EEC">
        <w:tab/>
        <w:t>ORDER BY</w:t>
      </w:r>
      <w:r w:rsidRPr="00FD1EEC">
        <w:tab/>
      </w:r>
      <w:r w:rsidRPr="00FD1EEC">
        <w:rPr>
          <w:i/>
          <w:iCs/>
        </w:rPr>
        <w:t xml:space="preserve">{column, </w:t>
      </w:r>
      <w:proofErr w:type="gramStart"/>
      <w:r w:rsidRPr="00FD1EEC">
        <w:rPr>
          <w:i/>
          <w:iCs/>
        </w:rPr>
        <w:t>expr}  [</w:t>
      </w:r>
      <w:proofErr w:type="gramEnd"/>
      <w:r w:rsidRPr="00FD1EEC">
        <w:rPr>
          <w:i/>
          <w:iCs/>
        </w:rPr>
        <w:t xml:space="preserve">ASC/DESC] </w:t>
      </w:r>
      <w:r w:rsidRPr="00FD1EEC">
        <w:t xml:space="preserve"> ;</w:t>
      </w:r>
    </w:p>
    <w:p w14:paraId="020FA227" w14:textId="77777777" w:rsidR="00701278" w:rsidRPr="00FD1EEC" w:rsidRDefault="00701278" w:rsidP="00701278"/>
    <w:p w14:paraId="2CCC760E" w14:textId="77777777" w:rsidR="00701278" w:rsidRPr="00FD1EEC" w:rsidRDefault="00701278" w:rsidP="00701278">
      <w:r w:rsidRPr="00FD1EEC">
        <w:t xml:space="preserve">Let us again remind ourselves of the meaning of the clauses we have </w:t>
      </w:r>
      <w:proofErr w:type="gramStart"/>
      <w:r w:rsidRPr="00FD1EEC">
        <w:t>covered :</w:t>
      </w:r>
      <w:proofErr w:type="gramEnd"/>
    </w:p>
    <w:p w14:paraId="3AD9C04B" w14:textId="77777777" w:rsidR="00701278" w:rsidRPr="00FD1EEC" w:rsidRDefault="00701278" w:rsidP="00701278"/>
    <w:p w14:paraId="4EB2D97B" w14:textId="77777777" w:rsidR="00701278" w:rsidRPr="00FD1EEC" w:rsidRDefault="00701278" w:rsidP="00701278">
      <w:pPr>
        <w:rPr>
          <w:b/>
          <w:bCs/>
          <w:u w:val="single"/>
        </w:rPr>
      </w:pPr>
      <w:r w:rsidRPr="00FD1EEC">
        <w:rPr>
          <w:b/>
          <w:bCs/>
          <w:u w:val="single"/>
        </w:rPr>
        <w:t>Clause</w:t>
      </w:r>
      <w:r w:rsidRPr="00FD1EEC">
        <w:rPr>
          <w:b/>
          <w:bCs/>
          <w:u w:val="single"/>
        </w:rPr>
        <w:tab/>
      </w:r>
      <w:r w:rsidRPr="00E756EB">
        <w:rPr>
          <w:b/>
          <w:bCs/>
        </w:rPr>
        <w:tab/>
      </w:r>
      <w:r w:rsidRPr="00E756EB">
        <w:rPr>
          <w:b/>
          <w:bCs/>
        </w:rPr>
        <w:tab/>
      </w:r>
      <w:r w:rsidRPr="00FD1EEC">
        <w:rPr>
          <w:b/>
          <w:bCs/>
          <w:u w:val="single"/>
        </w:rPr>
        <w:t>Meaning</w:t>
      </w:r>
    </w:p>
    <w:p w14:paraId="3E4E3487" w14:textId="77777777" w:rsidR="00701278" w:rsidRPr="00FD1EEC" w:rsidRDefault="00701278" w:rsidP="00701278">
      <w:pPr>
        <w:rPr>
          <w:b/>
          <w:bCs/>
          <w:u w:val="single"/>
        </w:rPr>
      </w:pPr>
    </w:p>
    <w:p w14:paraId="5941E7A6" w14:textId="77777777" w:rsidR="00701278" w:rsidRPr="00FD1EEC" w:rsidRDefault="00701278" w:rsidP="00701278">
      <w:r w:rsidRPr="00FD1EEC">
        <w:t>SELECT</w:t>
      </w:r>
      <w:r w:rsidRPr="00FD1EEC">
        <w:tab/>
      </w:r>
      <w:r w:rsidRPr="00FD1EEC">
        <w:tab/>
        <w:t>selects at least one column</w:t>
      </w:r>
    </w:p>
    <w:p w14:paraId="5060A585" w14:textId="77777777" w:rsidR="00701278" w:rsidRPr="00FD1EEC" w:rsidRDefault="00701278" w:rsidP="00701278"/>
    <w:p w14:paraId="26BAAD78" w14:textId="77777777" w:rsidR="00701278" w:rsidRPr="00FD1EEC" w:rsidRDefault="00701278" w:rsidP="00701278">
      <w:r w:rsidRPr="00FD1EEC">
        <w:t>Alias</w:t>
      </w:r>
      <w:r w:rsidRPr="00FD1EEC">
        <w:tab/>
      </w:r>
      <w:r w:rsidRPr="00FD1EEC">
        <w:tab/>
      </w:r>
      <w:r>
        <w:tab/>
      </w:r>
      <w:r w:rsidRPr="00FD1EEC">
        <w:t>may be used for columns on select list only</w:t>
      </w:r>
    </w:p>
    <w:p w14:paraId="629D9960" w14:textId="77777777" w:rsidR="00701278" w:rsidRPr="00FD1EEC" w:rsidRDefault="00701278" w:rsidP="00701278"/>
    <w:p w14:paraId="5311EE56" w14:textId="77777777" w:rsidR="00701278" w:rsidRPr="00FD1EEC" w:rsidRDefault="00701278" w:rsidP="00701278">
      <w:pPr>
        <w:numPr>
          <w:ilvl w:val="0"/>
          <w:numId w:val="7"/>
        </w:numPr>
      </w:pPr>
      <w:r w:rsidRPr="00FD1EEC">
        <w:tab/>
      </w:r>
      <w:r>
        <w:tab/>
      </w:r>
      <w:r w:rsidRPr="00FD1EEC">
        <w:t>denotes all columns</w:t>
      </w:r>
    </w:p>
    <w:p w14:paraId="71F139BF" w14:textId="77777777" w:rsidR="00701278" w:rsidRPr="00FD1EEC" w:rsidRDefault="00701278" w:rsidP="00701278"/>
    <w:p w14:paraId="4E4152CA" w14:textId="77777777" w:rsidR="00701278" w:rsidRPr="00FD1EEC" w:rsidRDefault="00701278" w:rsidP="00701278">
      <w:r w:rsidRPr="00FD1EEC">
        <w:t>DISTINCT</w:t>
      </w:r>
      <w:r w:rsidRPr="00FD1EEC">
        <w:tab/>
      </w:r>
      <w:r w:rsidRPr="00FD1EEC">
        <w:tab/>
        <w:t>can be used to eliminate duplicates</w:t>
      </w:r>
    </w:p>
    <w:p w14:paraId="3B11F9B5" w14:textId="77777777" w:rsidR="00701278" w:rsidRPr="00FD1EEC" w:rsidRDefault="00701278" w:rsidP="00701278"/>
    <w:p w14:paraId="3BA564EE" w14:textId="77777777" w:rsidR="00701278" w:rsidRPr="00FD1EEC" w:rsidRDefault="00701278" w:rsidP="00701278">
      <w:r w:rsidRPr="00FD1EEC">
        <w:t xml:space="preserve">FROM </w:t>
      </w:r>
      <w:r w:rsidRPr="00FD1EEC">
        <w:rPr>
          <w:i/>
          <w:iCs/>
        </w:rPr>
        <w:t>Table</w:t>
      </w:r>
      <w:r w:rsidRPr="00FD1EEC">
        <w:rPr>
          <w:i/>
          <w:iCs/>
        </w:rPr>
        <w:tab/>
      </w:r>
      <w:r w:rsidRPr="00FD1EEC">
        <w:rPr>
          <w:i/>
          <w:iCs/>
        </w:rPr>
        <w:tab/>
      </w:r>
      <w:r w:rsidRPr="00FD1EEC">
        <w:t xml:space="preserve">denotes the </w:t>
      </w:r>
      <w:proofErr w:type="gramStart"/>
      <w:r w:rsidRPr="00FD1EEC">
        <w:rPr>
          <w:i/>
          <w:iCs/>
        </w:rPr>
        <w:t>table</w:t>
      </w:r>
      <w:r w:rsidRPr="00FD1EEC">
        <w:t xml:space="preserve">  where</w:t>
      </w:r>
      <w:proofErr w:type="gramEnd"/>
      <w:r w:rsidRPr="00FD1EEC">
        <w:t xml:space="preserve"> the columns originate</w:t>
      </w:r>
    </w:p>
    <w:p w14:paraId="531DBF93" w14:textId="77777777" w:rsidR="00701278" w:rsidRPr="00FD1EEC" w:rsidRDefault="00701278" w:rsidP="00701278"/>
    <w:p w14:paraId="374B3E53" w14:textId="77777777" w:rsidR="00701278" w:rsidRPr="00FD1EEC" w:rsidRDefault="00701278" w:rsidP="00701278">
      <w:r w:rsidRPr="00FD1EEC">
        <w:t>WHERE</w:t>
      </w:r>
      <w:r w:rsidRPr="00FD1EEC">
        <w:tab/>
      </w:r>
      <w:r w:rsidRPr="00FD1EEC">
        <w:tab/>
        <w:t xml:space="preserve">restricts query to rows that meet a </w:t>
      </w:r>
      <w:r w:rsidRPr="00FD1EEC">
        <w:rPr>
          <w:i/>
          <w:iCs/>
        </w:rPr>
        <w:t>condition</w:t>
      </w:r>
      <w:r w:rsidRPr="00FD1EEC">
        <w:t xml:space="preserve">.  It </w:t>
      </w:r>
      <w:r w:rsidRPr="00FD1EEC">
        <w:tab/>
      </w:r>
    </w:p>
    <w:p w14:paraId="5CA2BA69" w14:textId="77777777" w:rsidR="00701278" w:rsidRPr="00FD1EEC" w:rsidRDefault="00701278" w:rsidP="00701278">
      <w:r w:rsidRPr="00FD1EEC">
        <w:tab/>
      </w:r>
      <w:r w:rsidRPr="00FD1EEC">
        <w:tab/>
      </w:r>
      <w:r>
        <w:tab/>
      </w:r>
      <w:r w:rsidRPr="00FD1EEC">
        <w:t xml:space="preserve">may contain column values, expressions and </w:t>
      </w:r>
    </w:p>
    <w:p w14:paraId="69D63A30" w14:textId="77777777" w:rsidR="00701278" w:rsidRPr="00FD1EEC" w:rsidRDefault="00701278" w:rsidP="00701278">
      <w:r w:rsidRPr="00FD1EEC">
        <w:tab/>
      </w:r>
      <w:r w:rsidRPr="00FD1EEC">
        <w:tab/>
      </w:r>
      <w:r>
        <w:tab/>
      </w:r>
      <w:r w:rsidRPr="00FD1EEC">
        <w:t>literals</w:t>
      </w:r>
    </w:p>
    <w:p w14:paraId="5A8340CB" w14:textId="77777777" w:rsidR="00701278" w:rsidRPr="00FD1EEC" w:rsidRDefault="00701278" w:rsidP="00701278"/>
    <w:p w14:paraId="78598129" w14:textId="77777777" w:rsidR="00701278" w:rsidRPr="00FD1EEC" w:rsidRDefault="00701278" w:rsidP="00701278">
      <w:r w:rsidRPr="00FD1EEC">
        <w:t>AND/OR</w:t>
      </w:r>
      <w:r w:rsidRPr="00FD1EEC">
        <w:tab/>
      </w:r>
      <w:r w:rsidRPr="00FD1EEC">
        <w:tab/>
        <w:t xml:space="preserve">may be used to construct more complex </w:t>
      </w:r>
    </w:p>
    <w:p w14:paraId="1CBD04CC" w14:textId="77777777" w:rsidR="00701278" w:rsidRPr="00FD1EEC" w:rsidRDefault="00701278" w:rsidP="00701278">
      <w:r w:rsidRPr="00FD1EEC">
        <w:tab/>
      </w:r>
      <w:r w:rsidRPr="00FD1EEC">
        <w:tab/>
      </w:r>
      <w:r>
        <w:tab/>
      </w:r>
      <w:r w:rsidRPr="00FD1EEC">
        <w:t>conditions, AND takes priority over OR</w:t>
      </w:r>
    </w:p>
    <w:p w14:paraId="1A6DC62D" w14:textId="77777777" w:rsidR="00701278" w:rsidRPr="00FD1EEC" w:rsidRDefault="00701278" w:rsidP="00701278"/>
    <w:p w14:paraId="00586B71" w14:textId="77777777" w:rsidR="00701278" w:rsidRPr="00FD1EEC" w:rsidRDefault="00701278" w:rsidP="00701278">
      <w:proofErr w:type="gramStart"/>
      <w:r w:rsidRPr="00FD1EEC">
        <w:t>(  )</w:t>
      </w:r>
      <w:proofErr w:type="gramEnd"/>
      <w:r w:rsidRPr="00FD1EEC">
        <w:tab/>
      </w:r>
      <w:r w:rsidRPr="00FD1EEC">
        <w:tab/>
      </w:r>
      <w:r>
        <w:tab/>
      </w:r>
      <w:r w:rsidRPr="00FD1EEC">
        <w:t>can be used to force priority</w:t>
      </w:r>
    </w:p>
    <w:p w14:paraId="5B1E7F47" w14:textId="77777777" w:rsidR="00701278" w:rsidRPr="00FD1EEC" w:rsidRDefault="00701278" w:rsidP="00701278"/>
    <w:p w14:paraId="3C05AD99" w14:textId="77777777" w:rsidR="00701278" w:rsidRPr="00FD1EEC" w:rsidRDefault="00701278" w:rsidP="00701278">
      <w:r w:rsidRPr="00FD1EEC">
        <w:t>ORDER BY</w:t>
      </w:r>
      <w:r w:rsidRPr="00FD1EEC">
        <w:tab/>
      </w:r>
      <w:r w:rsidRPr="00FD1EEC">
        <w:tab/>
        <w:t xml:space="preserve">always appears last.  Specifies sort order.  One </w:t>
      </w:r>
    </w:p>
    <w:p w14:paraId="40E19089" w14:textId="77777777" w:rsidR="00701278" w:rsidRPr="00FD1EEC" w:rsidRDefault="00701278" w:rsidP="00701278">
      <w:r w:rsidRPr="00FD1EEC">
        <w:tab/>
      </w:r>
      <w:r w:rsidRPr="00FD1EEC">
        <w:tab/>
      </w:r>
      <w:r>
        <w:tab/>
      </w:r>
      <w:r w:rsidRPr="00FD1EEC">
        <w:t>or more columns may be specified</w:t>
      </w:r>
    </w:p>
    <w:p w14:paraId="2872BC53" w14:textId="77777777" w:rsidR="00701278" w:rsidRPr="00FD1EEC" w:rsidRDefault="00701278" w:rsidP="00701278"/>
    <w:p w14:paraId="54AF8CD9" w14:textId="77777777" w:rsidR="00701278" w:rsidRPr="00FD1EEC" w:rsidRDefault="00701278" w:rsidP="00701278">
      <w:r w:rsidRPr="00FD1EEC">
        <w:t>ASC</w:t>
      </w:r>
      <w:r w:rsidRPr="00FD1EEC">
        <w:tab/>
      </w:r>
      <w:r w:rsidRPr="00FD1EEC">
        <w:tab/>
      </w:r>
      <w:r>
        <w:tab/>
      </w:r>
      <w:r w:rsidRPr="00FD1EEC">
        <w:t xml:space="preserve">ascending order is the default sorting order and </w:t>
      </w:r>
    </w:p>
    <w:p w14:paraId="6DBB52B8" w14:textId="77777777" w:rsidR="00701278" w:rsidRPr="00FD1EEC" w:rsidRDefault="00701278" w:rsidP="00701278">
      <w:r w:rsidRPr="00FD1EEC">
        <w:tab/>
      </w:r>
      <w:r w:rsidRPr="00FD1EEC">
        <w:tab/>
      </w:r>
      <w:r>
        <w:tab/>
      </w:r>
      <w:r w:rsidRPr="00FD1EEC">
        <w:t>need not be specified</w:t>
      </w:r>
    </w:p>
    <w:p w14:paraId="466160A4" w14:textId="77777777" w:rsidR="00701278" w:rsidRPr="00FD1EEC" w:rsidRDefault="00701278" w:rsidP="00701278"/>
    <w:p w14:paraId="20C560E7" w14:textId="77777777" w:rsidR="00701278" w:rsidRPr="00FD1EEC" w:rsidRDefault="00701278" w:rsidP="00701278">
      <w:r w:rsidRPr="00FD1EEC">
        <w:t>DESC</w:t>
      </w:r>
      <w:r w:rsidRPr="00FD1EEC">
        <w:tab/>
      </w:r>
      <w:r w:rsidRPr="00FD1EEC">
        <w:tab/>
      </w:r>
      <w:r>
        <w:tab/>
      </w:r>
      <w:r w:rsidRPr="00FD1EEC">
        <w:t xml:space="preserve">reverses the default sorting order and must be </w:t>
      </w:r>
    </w:p>
    <w:p w14:paraId="4F2331EB" w14:textId="77777777" w:rsidR="00701278" w:rsidRPr="00FD1EEC" w:rsidRDefault="00701278" w:rsidP="00701278">
      <w:r w:rsidRPr="00FD1EEC">
        <w:tab/>
      </w:r>
      <w:r w:rsidRPr="00FD1EEC">
        <w:tab/>
      </w:r>
      <w:r>
        <w:tab/>
      </w:r>
      <w:r w:rsidRPr="00FD1EEC">
        <w:t>specified after column name</w:t>
      </w:r>
    </w:p>
    <w:p w14:paraId="143EE076" w14:textId="77777777" w:rsidR="00701278" w:rsidRPr="00FD1EEC" w:rsidRDefault="00701278" w:rsidP="00701278"/>
    <w:p w14:paraId="4B35CB69" w14:textId="77777777" w:rsidR="00701278" w:rsidRPr="00FD1EEC" w:rsidRDefault="00701278" w:rsidP="00701278"/>
    <w:p w14:paraId="69C94BFD" w14:textId="77777777" w:rsidR="00701278" w:rsidRPr="00FD1EEC" w:rsidRDefault="00701278" w:rsidP="00701278"/>
    <w:p w14:paraId="6A7528BC" w14:textId="77777777" w:rsidR="00701278" w:rsidRPr="00FD1EEC" w:rsidRDefault="00701278" w:rsidP="00701278">
      <w:r w:rsidRPr="00FD1EEC">
        <w:lastRenderedPageBreak/>
        <w:t>Clauses may be entered on different lines in the buffer and tabulation used for clarity and ease of editing.</w:t>
      </w:r>
    </w:p>
    <w:p w14:paraId="2BA8AFDB" w14:textId="77777777" w:rsidR="00701278" w:rsidRPr="00FD1EEC" w:rsidRDefault="00701278" w:rsidP="00701278">
      <w:pPr>
        <w:rPr>
          <w:b/>
          <w:bCs/>
        </w:rPr>
      </w:pPr>
      <w:r>
        <w:rPr>
          <w:b/>
          <w:bCs/>
        </w:rPr>
        <w:t>More on SELECT Worksheet</w:t>
      </w:r>
    </w:p>
    <w:p w14:paraId="016F2C32" w14:textId="77777777" w:rsidR="00701278" w:rsidRDefault="00701278" w:rsidP="00701278"/>
    <w:p w14:paraId="20FF2028" w14:textId="77777777" w:rsidR="00701278" w:rsidRPr="00FD1EEC" w:rsidRDefault="00701278" w:rsidP="00701278">
      <w:r w:rsidRPr="00FD1EEC">
        <w:t xml:space="preserve">The following exercise is intended to introduce, in a workshop setting, all topics covered in the lecture sessions on Introduction to SQL.  After each question, a sample of the expected output for a correct solution is given in each case as a guideline. </w:t>
      </w:r>
    </w:p>
    <w:p w14:paraId="76815587" w14:textId="77777777" w:rsidR="00701278" w:rsidRPr="00FD1EEC" w:rsidRDefault="00701278" w:rsidP="00701278"/>
    <w:p w14:paraId="5ABB0DD2" w14:textId="77777777" w:rsidR="00701278" w:rsidRPr="00FD1EEC" w:rsidRDefault="00701278" w:rsidP="00701278">
      <w:pPr>
        <w:rPr>
          <w:b/>
          <w:bCs/>
        </w:rPr>
      </w:pPr>
      <w:r w:rsidRPr="00FD1EEC">
        <w:rPr>
          <w:b/>
          <w:bCs/>
        </w:rPr>
        <w:t>Workshop</w:t>
      </w:r>
    </w:p>
    <w:p w14:paraId="550E1791" w14:textId="77777777" w:rsidR="00701278" w:rsidRPr="00FD1EEC" w:rsidRDefault="00701278" w:rsidP="00701278">
      <w:pPr>
        <w:rPr>
          <w:b/>
          <w:bCs/>
        </w:rPr>
      </w:pPr>
    </w:p>
    <w:p w14:paraId="18AAED32" w14:textId="77777777" w:rsidR="00701278" w:rsidRPr="008A3FC1" w:rsidRDefault="00701278" w:rsidP="00701278">
      <w:r>
        <w:t>1</w:t>
      </w:r>
      <w:r w:rsidRPr="008A3FC1">
        <w:t>.</w:t>
      </w:r>
      <w:r w:rsidRPr="008A3FC1">
        <w:tab/>
        <w:t>List all department numbers and names in department name order.</w:t>
      </w:r>
    </w:p>
    <w:p w14:paraId="705A50A2" w14:textId="77777777" w:rsidR="00701278" w:rsidRPr="008A3FC1" w:rsidRDefault="00701278" w:rsidP="00701278"/>
    <w:p w14:paraId="53D43CE7" w14:textId="77777777" w:rsidR="00701278" w:rsidRPr="008A3FC1" w:rsidRDefault="00701278" w:rsidP="00701278"/>
    <w:p w14:paraId="1031530C"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DEPTNO</w:t>
      </w:r>
      <w:r w:rsidRPr="00E756EB">
        <w:rPr>
          <w:rFonts w:ascii="Arial" w:hAnsi="Arial" w:cs="Arial"/>
          <w:b/>
          <w:bCs/>
          <w:sz w:val="18"/>
          <w:szCs w:val="18"/>
        </w:rPr>
        <w:tab/>
        <w:t>DNAME</w:t>
      </w:r>
    </w:p>
    <w:p w14:paraId="4F4BA0C4"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 - - - - - -</w:t>
      </w:r>
      <w:r w:rsidRPr="00E756EB">
        <w:rPr>
          <w:rFonts w:ascii="Arial" w:hAnsi="Arial" w:cs="Arial"/>
          <w:b/>
          <w:bCs/>
          <w:sz w:val="18"/>
          <w:szCs w:val="18"/>
        </w:rPr>
        <w:tab/>
        <w:t>- -</w:t>
      </w:r>
      <w:r>
        <w:rPr>
          <w:rFonts w:ascii="Arial" w:hAnsi="Arial" w:cs="Arial"/>
          <w:b/>
          <w:bCs/>
          <w:sz w:val="18"/>
          <w:szCs w:val="18"/>
        </w:rPr>
        <w:tab/>
      </w:r>
      <w:r w:rsidRPr="00E756EB">
        <w:rPr>
          <w:rFonts w:ascii="Arial" w:hAnsi="Arial" w:cs="Arial"/>
          <w:b/>
          <w:bCs/>
          <w:sz w:val="18"/>
          <w:szCs w:val="18"/>
        </w:rPr>
        <w:t>- - - - - -</w:t>
      </w:r>
    </w:p>
    <w:p w14:paraId="23635BE4"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10</w:t>
      </w:r>
      <w:r w:rsidRPr="00E756EB">
        <w:rPr>
          <w:rFonts w:ascii="Arial" w:hAnsi="Arial" w:cs="Arial"/>
          <w:b/>
          <w:bCs/>
          <w:sz w:val="18"/>
          <w:szCs w:val="18"/>
        </w:rPr>
        <w:tab/>
      </w:r>
      <w:r>
        <w:rPr>
          <w:rFonts w:ascii="Arial" w:hAnsi="Arial" w:cs="Arial"/>
          <w:b/>
          <w:bCs/>
          <w:sz w:val="18"/>
          <w:szCs w:val="18"/>
        </w:rPr>
        <w:tab/>
      </w:r>
      <w:r w:rsidRPr="00E756EB">
        <w:rPr>
          <w:rFonts w:ascii="Arial" w:hAnsi="Arial" w:cs="Arial"/>
          <w:b/>
          <w:bCs/>
          <w:sz w:val="18"/>
          <w:szCs w:val="18"/>
        </w:rPr>
        <w:t>ACCOUNTING</w:t>
      </w:r>
    </w:p>
    <w:p w14:paraId="35C907C1"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40</w:t>
      </w:r>
      <w:r w:rsidRPr="00E756EB">
        <w:rPr>
          <w:rFonts w:ascii="Arial" w:hAnsi="Arial" w:cs="Arial"/>
          <w:b/>
          <w:bCs/>
          <w:sz w:val="18"/>
          <w:szCs w:val="18"/>
        </w:rPr>
        <w:tab/>
      </w:r>
      <w:r>
        <w:rPr>
          <w:rFonts w:ascii="Arial" w:hAnsi="Arial" w:cs="Arial"/>
          <w:b/>
          <w:bCs/>
          <w:sz w:val="18"/>
          <w:szCs w:val="18"/>
        </w:rPr>
        <w:tab/>
      </w:r>
      <w:r w:rsidRPr="00E756EB">
        <w:rPr>
          <w:rFonts w:ascii="Arial" w:hAnsi="Arial" w:cs="Arial"/>
          <w:b/>
          <w:bCs/>
          <w:sz w:val="18"/>
          <w:szCs w:val="18"/>
        </w:rPr>
        <w:t>OPERATIONS</w:t>
      </w:r>
    </w:p>
    <w:p w14:paraId="7C3B4D5A"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20</w:t>
      </w:r>
      <w:r w:rsidRPr="00E756EB">
        <w:rPr>
          <w:rFonts w:ascii="Arial" w:hAnsi="Arial" w:cs="Arial"/>
          <w:b/>
          <w:bCs/>
          <w:sz w:val="18"/>
          <w:szCs w:val="18"/>
        </w:rPr>
        <w:tab/>
      </w:r>
      <w:r>
        <w:rPr>
          <w:rFonts w:ascii="Arial" w:hAnsi="Arial" w:cs="Arial"/>
          <w:b/>
          <w:bCs/>
          <w:sz w:val="18"/>
          <w:szCs w:val="18"/>
        </w:rPr>
        <w:tab/>
      </w:r>
      <w:r w:rsidRPr="00E756EB">
        <w:rPr>
          <w:rFonts w:ascii="Arial" w:hAnsi="Arial" w:cs="Arial"/>
          <w:b/>
          <w:bCs/>
          <w:sz w:val="18"/>
          <w:szCs w:val="18"/>
        </w:rPr>
        <w:t>RESEARCH</w:t>
      </w:r>
    </w:p>
    <w:p w14:paraId="0A137886"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30</w:t>
      </w:r>
      <w:r w:rsidRPr="00E756EB">
        <w:rPr>
          <w:rFonts w:ascii="Arial" w:hAnsi="Arial" w:cs="Arial"/>
          <w:b/>
          <w:bCs/>
          <w:sz w:val="18"/>
          <w:szCs w:val="18"/>
        </w:rPr>
        <w:tab/>
      </w:r>
      <w:r>
        <w:rPr>
          <w:rFonts w:ascii="Arial" w:hAnsi="Arial" w:cs="Arial"/>
          <w:b/>
          <w:bCs/>
          <w:sz w:val="18"/>
          <w:szCs w:val="18"/>
        </w:rPr>
        <w:tab/>
      </w:r>
      <w:r w:rsidRPr="00E756EB">
        <w:rPr>
          <w:rFonts w:ascii="Arial" w:hAnsi="Arial" w:cs="Arial"/>
          <w:b/>
          <w:bCs/>
          <w:sz w:val="18"/>
          <w:szCs w:val="18"/>
        </w:rPr>
        <w:t>SALES</w:t>
      </w:r>
    </w:p>
    <w:p w14:paraId="280365DA" w14:textId="77777777" w:rsidR="00701278" w:rsidRPr="008A3FC1" w:rsidRDefault="00701278" w:rsidP="00701278">
      <w:pPr>
        <w:rPr>
          <w:b/>
          <w:bCs/>
        </w:rPr>
      </w:pPr>
    </w:p>
    <w:p w14:paraId="25672660" w14:textId="77777777" w:rsidR="00701278" w:rsidRPr="008A3FC1" w:rsidRDefault="00701278" w:rsidP="00701278">
      <w:pPr>
        <w:rPr>
          <w:b/>
          <w:bCs/>
        </w:rPr>
      </w:pPr>
    </w:p>
    <w:p w14:paraId="013803FA" w14:textId="77777777" w:rsidR="00701278" w:rsidRPr="008A3FC1" w:rsidRDefault="00701278" w:rsidP="00701278">
      <w:r>
        <w:t>2</w:t>
      </w:r>
      <w:r w:rsidRPr="008A3FC1">
        <w:t>.</w:t>
      </w:r>
      <w:r w:rsidRPr="008A3FC1">
        <w:tab/>
        <w:t>Display all the different job types.</w:t>
      </w:r>
    </w:p>
    <w:p w14:paraId="5CFD2BCA" w14:textId="77777777" w:rsidR="00701278" w:rsidRPr="008A3FC1" w:rsidRDefault="00701278" w:rsidP="00701278"/>
    <w:p w14:paraId="7785D765" w14:textId="77777777" w:rsidR="00701278" w:rsidRPr="008A3FC1" w:rsidRDefault="00701278" w:rsidP="00701278"/>
    <w:p w14:paraId="64A54263"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JOB</w:t>
      </w:r>
    </w:p>
    <w:p w14:paraId="32F0C42E"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 - - - - - - - -</w:t>
      </w:r>
    </w:p>
    <w:p w14:paraId="59A2E7FC"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ANALYST</w:t>
      </w:r>
    </w:p>
    <w:p w14:paraId="59AA8F21"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CLERK</w:t>
      </w:r>
    </w:p>
    <w:p w14:paraId="7F41C3FE"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MANAGER</w:t>
      </w:r>
    </w:p>
    <w:p w14:paraId="1908F3C4"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PRESIDENT</w:t>
      </w:r>
    </w:p>
    <w:p w14:paraId="077C6FDD" w14:textId="77777777" w:rsidR="00701278" w:rsidRPr="00E756EB" w:rsidRDefault="00701278" w:rsidP="00701278">
      <w:pPr>
        <w:rPr>
          <w:rFonts w:ascii="Arial" w:hAnsi="Arial" w:cs="Arial"/>
          <w:b/>
          <w:bCs/>
          <w:sz w:val="18"/>
          <w:szCs w:val="18"/>
        </w:rPr>
      </w:pPr>
      <w:r w:rsidRPr="00E756EB">
        <w:rPr>
          <w:rFonts w:ascii="Arial" w:hAnsi="Arial" w:cs="Arial"/>
          <w:b/>
          <w:bCs/>
          <w:sz w:val="18"/>
          <w:szCs w:val="18"/>
        </w:rPr>
        <w:t>SALESMAN</w:t>
      </w:r>
    </w:p>
    <w:p w14:paraId="4BDC139A" w14:textId="77777777" w:rsidR="00701278" w:rsidRPr="00E756EB" w:rsidRDefault="00701278" w:rsidP="00701278">
      <w:pPr>
        <w:rPr>
          <w:rFonts w:ascii="Arial" w:hAnsi="Arial" w:cs="Arial"/>
          <w:b/>
          <w:bCs/>
          <w:sz w:val="18"/>
          <w:szCs w:val="18"/>
        </w:rPr>
      </w:pPr>
    </w:p>
    <w:p w14:paraId="54E8DC20" w14:textId="77777777" w:rsidR="00701278" w:rsidRPr="008A3FC1" w:rsidRDefault="00701278" w:rsidP="00701278">
      <w:pPr>
        <w:rPr>
          <w:b/>
          <w:bCs/>
        </w:rPr>
      </w:pPr>
    </w:p>
    <w:p w14:paraId="0451A805" w14:textId="77777777" w:rsidR="00701278" w:rsidRPr="008A3FC1" w:rsidRDefault="00701278" w:rsidP="00701278">
      <w:r>
        <w:t>3</w:t>
      </w:r>
      <w:r w:rsidRPr="008A3FC1">
        <w:t>.</w:t>
      </w:r>
      <w:r w:rsidRPr="008A3FC1">
        <w:tab/>
        <w:t xml:space="preserve">List the details of the employees in departments 10 and 20 in alphabetical </w:t>
      </w:r>
    </w:p>
    <w:p w14:paraId="4BA78CFA" w14:textId="77777777" w:rsidR="00701278" w:rsidRPr="008A3FC1" w:rsidRDefault="00701278" w:rsidP="00701278">
      <w:r>
        <w:tab/>
      </w:r>
      <w:r w:rsidRPr="008A3FC1">
        <w:t>order of name.</w:t>
      </w:r>
    </w:p>
    <w:p w14:paraId="75D81F65" w14:textId="77777777" w:rsidR="00701278" w:rsidRPr="008A3FC1" w:rsidRDefault="00701278" w:rsidP="00701278">
      <w:pPr>
        <w:rPr>
          <w:b/>
          <w:bCs/>
        </w:rPr>
      </w:pPr>
    </w:p>
    <w:p w14:paraId="7F3957F4" w14:textId="5120D9C1" w:rsidR="00701278" w:rsidRPr="008A3FC1" w:rsidRDefault="00701278" w:rsidP="00701278">
      <w:pPr>
        <w:rPr>
          <w:b/>
          <w:bCs/>
        </w:rPr>
      </w:pPr>
      <w:r>
        <w:rPr>
          <w:noProof/>
        </w:rPr>
        <mc:AlternateContent>
          <mc:Choice Requires="wps">
            <w:drawing>
              <wp:anchor distT="0" distB="0" distL="114300" distR="114300" simplePos="0" relativeHeight="251685888" behindDoc="0" locked="0" layoutInCell="1" allowOverlap="1" wp14:anchorId="093E6F5B" wp14:editId="3E8D6322">
                <wp:simplePos x="0" y="0"/>
                <wp:positionH relativeFrom="column">
                  <wp:posOffset>0</wp:posOffset>
                </wp:positionH>
                <wp:positionV relativeFrom="paragraph">
                  <wp:posOffset>38735</wp:posOffset>
                </wp:positionV>
                <wp:extent cx="5257800" cy="1365250"/>
                <wp:effectExtent l="0" t="0" r="190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6525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EA6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EMPNO</w:t>
                            </w:r>
                            <w:r>
                              <w:rPr>
                                <w:rFonts w:ascii="Arial" w:hAnsi="Arial" w:cs="Arial"/>
                                <w:b/>
                                <w:bCs/>
                                <w:color w:val="000000"/>
                                <w:sz w:val="18"/>
                                <w:szCs w:val="18"/>
                              </w:rPr>
                              <w:tab/>
                              <w:t>ENAME</w:t>
                            </w:r>
                            <w:r>
                              <w:rPr>
                                <w:rFonts w:ascii="Arial" w:hAnsi="Arial" w:cs="Arial"/>
                                <w:b/>
                                <w:bCs/>
                                <w:color w:val="000000"/>
                                <w:sz w:val="18"/>
                                <w:szCs w:val="18"/>
                              </w:rPr>
                              <w:tab/>
                            </w:r>
                            <w:r>
                              <w:rPr>
                                <w:rFonts w:ascii="Arial" w:hAnsi="Arial" w:cs="Arial"/>
                                <w:b/>
                                <w:bCs/>
                                <w:color w:val="000000"/>
                                <w:sz w:val="18"/>
                                <w:szCs w:val="18"/>
                              </w:rPr>
                              <w:tab/>
                              <w:t>JOB</w:t>
                            </w:r>
                            <w:r>
                              <w:rPr>
                                <w:rFonts w:ascii="Arial" w:hAnsi="Arial" w:cs="Arial"/>
                                <w:b/>
                                <w:bCs/>
                                <w:color w:val="000000"/>
                                <w:sz w:val="18"/>
                                <w:szCs w:val="18"/>
                              </w:rPr>
                              <w:tab/>
                            </w:r>
                            <w:r>
                              <w:rPr>
                                <w:rFonts w:ascii="Arial" w:hAnsi="Arial" w:cs="Arial"/>
                                <w:b/>
                                <w:bCs/>
                                <w:color w:val="000000"/>
                                <w:sz w:val="18"/>
                                <w:szCs w:val="18"/>
                              </w:rPr>
                              <w:tab/>
                              <w:t>MGR</w:t>
                            </w:r>
                            <w:r>
                              <w:rPr>
                                <w:rFonts w:ascii="Arial" w:hAnsi="Arial" w:cs="Arial"/>
                                <w:b/>
                                <w:bCs/>
                                <w:color w:val="000000"/>
                                <w:sz w:val="18"/>
                                <w:szCs w:val="18"/>
                              </w:rPr>
                              <w:tab/>
                              <w:t>HIREDATE</w:t>
                            </w:r>
                            <w:r>
                              <w:rPr>
                                <w:rFonts w:ascii="Arial" w:hAnsi="Arial" w:cs="Arial"/>
                                <w:b/>
                                <w:bCs/>
                                <w:color w:val="000000"/>
                                <w:sz w:val="18"/>
                                <w:szCs w:val="18"/>
                              </w:rPr>
                              <w:tab/>
                              <w:t>SAL</w:t>
                            </w:r>
                            <w:r>
                              <w:rPr>
                                <w:rFonts w:ascii="Arial" w:hAnsi="Arial" w:cs="Arial"/>
                                <w:b/>
                                <w:bCs/>
                                <w:color w:val="000000"/>
                                <w:sz w:val="18"/>
                                <w:szCs w:val="18"/>
                              </w:rPr>
                              <w:tab/>
                              <w:t>COMM</w:t>
                            </w:r>
                            <w:r>
                              <w:rPr>
                                <w:rFonts w:ascii="Arial" w:hAnsi="Arial" w:cs="Arial"/>
                                <w:b/>
                                <w:bCs/>
                                <w:color w:val="000000"/>
                                <w:sz w:val="18"/>
                                <w:szCs w:val="18"/>
                              </w:rPr>
                              <w:tab/>
                              <w:t>DEPTNO</w:t>
                            </w:r>
                          </w:p>
                          <w:p w14:paraId="6D5030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 - - - - - </w:t>
                            </w:r>
                            <w:r>
                              <w:rPr>
                                <w:rFonts w:ascii="Arial" w:hAnsi="Arial" w:cs="Arial"/>
                                <w:b/>
                                <w:bCs/>
                                <w:color w:val="000000"/>
                                <w:sz w:val="18"/>
                                <w:szCs w:val="18"/>
                              </w:rPr>
                              <w:tab/>
                              <w:t xml:space="preserve">- - - - - </w:t>
                            </w:r>
                            <w:r>
                              <w:rPr>
                                <w:rFonts w:ascii="Arial" w:hAnsi="Arial" w:cs="Arial"/>
                                <w:b/>
                                <w:bCs/>
                                <w:color w:val="000000"/>
                                <w:sz w:val="18"/>
                                <w:szCs w:val="18"/>
                              </w:rPr>
                              <w:tab/>
                            </w:r>
                            <w:r>
                              <w:rPr>
                                <w:rFonts w:ascii="Arial" w:hAnsi="Arial" w:cs="Arial"/>
                                <w:b/>
                                <w:bCs/>
                                <w:color w:val="000000"/>
                                <w:sz w:val="18"/>
                                <w:szCs w:val="18"/>
                              </w:rPr>
                              <w:tab/>
                              <w:t>- - -</w:t>
                            </w:r>
                            <w:r>
                              <w:rPr>
                                <w:rFonts w:ascii="Arial" w:hAnsi="Arial" w:cs="Arial"/>
                                <w:b/>
                                <w:bCs/>
                                <w:color w:val="000000"/>
                                <w:sz w:val="18"/>
                                <w:szCs w:val="18"/>
                              </w:rPr>
                              <w:tab/>
                            </w:r>
                            <w:r>
                              <w:rPr>
                                <w:rFonts w:ascii="Arial" w:hAnsi="Arial" w:cs="Arial"/>
                                <w:b/>
                                <w:bCs/>
                                <w:color w:val="000000"/>
                                <w:sz w:val="18"/>
                                <w:szCs w:val="18"/>
                              </w:rPr>
                              <w:tab/>
                              <w:t>- - - -</w:t>
                            </w:r>
                            <w:r>
                              <w:rPr>
                                <w:rFonts w:ascii="Arial" w:hAnsi="Arial" w:cs="Arial"/>
                                <w:b/>
                                <w:bCs/>
                                <w:color w:val="000000"/>
                                <w:sz w:val="18"/>
                                <w:szCs w:val="18"/>
                              </w:rPr>
                              <w:tab/>
                              <w:t xml:space="preserve"> - - -- - - - -</w:t>
                            </w:r>
                            <w:r>
                              <w:rPr>
                                <w:rFonts w:ascii="Arial" w:hAnsi="Arial" w:cs="Arial"/>
                                <w:b/>
                                <w:bCs/>
                                <w:color w:val="000000"/>
                                <w:sz w:val="18"/>
                                <w:szCs w:val="18"/>
                              </w:rPr>
                              <w:tab/>
                              <w:t>- - - -</w:t>
                            </w:r>
                            <w:r>
                              <w:rPr>
                                <w:rFonts w:ascii="Arial" w:hAnsi="Arial" w:cs="Arial"/>
                                <w:b/>
                                <w:bCs/>
                                <w:color w:val="000000"/>
                                <w:sz w:val="18"/>
                                <w:szCs w:val="18"/>
                              </w:rPr>
                              <w:tab/>
                              <w:t xml:space="preserve"> - - - - - </w:t>
                            </w:r>
                            <w:r>
                              <w:rPr>
                                <w:rFonts w:ascii="Arial" w:hAnsi="Arial" w:cs="Arial"/>
                                <w:b/>
                                <w:bCs/>
                                <w:color w:val="000000"/>
                                <w:sz w:val="18"/>
                                <w:szCs w:val="18"/>
                              </w:rPr>
                              <w:tab/>
                              <w:t>- - - -- - - -</w:t>
                            </w:r>
                          </w:p>
                          <w:p w14:paraId="3872B744" w14:textId="5ACAF9E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7876</w:t>
                            </w:r>
                            <w:r>
                              <w:rPr>
                                <w:rFonts w:ascii="Arial" w:hAnsi="Arial" w:cs="Arial"/>
                                <w:b/>
                                <w:bCs/>
                                <w:color w:val="000000"/>
                                <w:sz w:val="18"/>
                                <w:szCs w:val="18"/>
                              </w:rPr>
                              <w:tab/>
                              <w:t>ADAMS</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7788</w:t>
                            </w:r>
                            <w:r>
                              <w:rPr>
                                <w:rFonts w:ascii="Arial" w:hAnsi="Arial" w:cs="Arial"/>
                                <w:b/>
                                <w:bCs/>
                                <w:color w:val="000000"/>
                                <w:sz w:val="18"/>
                                <w:szCs w:val="18"/>
                              </w:rPr>
                              <w:tab/>
                              <w:t>04-JUN-</w:t>
                            </w:r>
                            <w:r>
                              <w:rPr>
                                <w:rFonts w:ascii="Arial" w:hAnsi="Arial" w:cs="Arial"/>
                                <w:b/>
                                <w:bCs/>
                                <w:color w:val="000000"/>
                                <w:sz w:val="18"/>
                                <w:szCs w:val="18"/>
                              </w:rPr>
                              <w:t>14</w:t>
                            </w:r>
                            <w:r>
                              <w:rPr>
                                <w:rFonts w:ascii="Arial" w:hAnsi="Arial" w:cs="Arial"/>
                                <w:b/>
                                <w:bCs/>
                                <w:color w:val="000000"/>
                                <w:sz w:val="18"/>
                                <w:szCs w:val="18"/>
                              </w:rPr>
                              <w:tab/>
                              <w:t>1100</w:t>
                            </w:r>
                            <w:r>
                              <w:rPr>
                                <w:rFonts w:ascii="Arial" w:hAnsi="Arial" w:cs="Arial"/>
                                <w:b/>
                                <w:bCs/>
                                <w:color w:val="000000"/>
                                <w:sz w:val="18"/>
                                <w:szCs w:val="18"/>
                              </w:rPr>
                              <w:tab/>
                            </w:r>
                            <w:r>
                              <w:rPr>
                                <w:rFonts w:ascii="Arial" w:hAnsi="Arial" w:cs="Arial"/>
                                <w:b/>
                                <w:bCs/>
                                <w:color w:val="000000"/>
                                <w:sz w:val="18"/>
                                <w:szCs w:val="18"/>
                              </w:rPr>
                              <w:tab/>
                              <w:t>20</w:t>
                            </w:r>
                          </w:p>
                          <w:p w14:paraId="23ED6F37" w14:textId="2F24F1C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7782</w:t>
                            </w:r>
                            <w:r>
                              <w:rPr>
                                <w:rFonts w:ascii="Arial" w:hAnsi="Arial" w:cs="Arial"/>
                                <w:b/>
                                <w:bCs/>
                                <w:color w:val="000000"/>
                                <w:sz w:val="18"/>
                                <w:szCs w:val="18"/>
                              </w:rPr>
                              <w:tab/>
                              <w:t>CLARK</w:t>
                            </w:r>
                            <w:r>
                              <w:rPr>
                                <w:rFonts w:ascii="Arial" w:hAnsi="Arial" w:cs="Arial"/>
                                <w:b/>
                                <w:bCs/>
                                <w:color w:val="000000"/>
                                <w:sz w:val="18"/>
                                <w:szCs w:val="18"/>
                              </w:rPr>
                              <w:tab/>
                            </w:r>
                            <w:r>
                              <w:rPr>
                                <w:rFonts w:ascii="Arial" w:hAnsi="Arial" w:cs="Arial"/>
                                <w:b/>
                                <w:bCs/>
                                <w:color w:val="000000"/>
                                <w:sz w:val="18"/>
                                <w:szCs w:val="18"/>
                              </w:rPr>
                              <w:tab/>
                              <w:t>MANAGER</w:t>
                            </w:r>
                            <w:r>
                              <w:rPr>
                                <w:rFonts w:ascii="Arial" w:hAnsi="Arial" w:cs="Arial"/>
                                <w:b/>
                                <w:bCs/>
                                <w:color w:val="000000"/>
                                <w:sz w:val="18"/>
                                <w:szCs w:val="18"/>
                              </w:rPr>
                              <w:tab/>
                              <w:t>7839</w:t>
                            </w:r>
                            <w:r>
                              <w:rPr>
                                <w:rFonts w:ascii="Arial" w:hAnsi="Arial" w:cs="Arial"/>
                                <w:b/>
                                <w:bCs/>
                                <w:color w:val="000000"/>
                                <w:sz w:val="18"/>
                                <w:szCs w:val="18"/>
                              </w:rPr>
                              <w:tab/>
                              <w:t>14-MAY-</w:t>
                            </w:r>
                            <w:r>
                              <w:rPr>
                                <w:rFonts w:ascii="Arial" w:hAnsi="Arial" w:cs="Arial"/>
                                <w:b/>
                                <w:bCs/>
                                <w:color w:val="000000"/>
                                <w:sz w:val="18"/>
                                <w:szCs w:val="18"/>
                              </w:rPr>
                              <w:t>14</w:t>
                            </w:r>
                            <w:r>
                              <w:rPr>
                                <w:rFonts w:ascii="Arial" w:hAnsi="Arial" w:cs="Arial"/>
                                <w:b/>
                                <w:bCs/>
                                <w:color w:val="000000"/>
                                <w:sz w:val="18"/>
                                <w:szCs w:val="18"/>
                              </w:rPr>
                              <w:tab/>
                              <w:t>2450</w:t>
                            </w:r>
                            <w:r>
                              <w:rPr>
                                <w:rFonts w:ascii="Arial" w:hAnsi="Arial" w:cs="Arial"/>
                                <w:b/>
                                <w:bCs/>
                                <w:color w:val="000000"/>
                                <w:sz w:val="18"/>
                                <w:szCs w:val="18"/>
                              </w:rPr>
                              <w:tab/>
                            </w:r>
                            <w:r>
                              <w:rPr>
                                <w:rFonts w:ascii="Arial" w:hAnsi="Arial" w:cs="Arial"/>
                                <w:b/>
                                <w:bCs/>
                                <w:color w:val="000000"/>
                                <w:sz w:val="18"/>
                                <w:szCs w:val="18"/>
                              </w:rPr>
                              <w:tab/>
                              <w:t>10</w:t>
                            </w:r>
                          </w:p>
                          <w:p w14:paraId="66D05DB4" w14:textId="5C3ACF6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7902</w:t>
                            </w:r>
                            <w:r>
                              <w:rPr>
                                <w:rFonts w:ascii="Arial" w:hAnsi="Arial" w:cs="Arial"/>
                                <w:b/>
                                <w:bCs/>
                                <w:color w:val="000000"/>
                                <w:sz w:val="18"/>
                                <w:szCs w:val="18"/>
                              </w:rPr>
                              <w:tab/>
                              <w:t>FORD</w:t>
                            </w:r>
                            <w:r>
                              <w:rPr>
                                <w:rFonts w:ascii="Arial" w:hAnsi="Arial" w:cs="Arial"/>
                                <w:b/>
                                <w:bCs/>
                                <w:color w:val="000000"/>
                                <w:sz w:val="18"/>
                                <w:szCs w:val="18"/>
                              </w:rPr>
                              <w:tab/>
                            </w:r>
                            <w:r>
                              <w:rPr>
                                <w:rFonts w:ascii="Arial" w:hAnsi="Arial" w:cs="Arial"/>
                                <w:b/>
                                <w:bCs/>
                                <w:color w:val="000000"/>
                                <w:sz w:val="18"/>
                                <w:szCs w:val="18"/>
                              </w:rPr>
                              <w:tab/>
                              <w:t>ANALYST</w:t>
                            </w:r>
                            <w:r>
                              <w:rPr>
                                <w:rFonts w:ascii="Arial" w:hAnsi="Arial" w:cs="Arial"/>
                                <w:b/>
                                <w:bCs/>
                                <w:color w:val="000000"/>
                                <w:sz w:val="18"/>
                                <w:szCs w:val="18"/>
                              </w:rPr>
                              <w:tab/>
                              <w:t>7566</w:t>
                            </w:r>
                            <w:r>
                              <w:rPr>
                                <w:rFonts w:ascii="Arial" w:hAnsi="Arial" w:cs="Arial"/>
                                <w:b/>
                                <w:bCs/>
                                <w:color w:val="000000"/>
                                <w:sz w:val="18"/>
                                <w:szCs w:val="18"/>
                              </w:rPr>
                              <w:tab/>
                              <w:t>05-DEC-</w:t>
                            </w:r>
                            <w:r>
                              <w:rPr>
                                <w:rFonts w:ascii="Arial" w:hAnsi="Arial" w:cs="Arial"/>
                                <w:b/>
                                <w:bCs/>
                                <w:color w:val="000000"/>
                                <w:sz w:val="18"/>
                                <w:szCs w:val="18"/>
                              </w:rPr>
                              <w:t>13</w:t>
                            </w:r>
                            <w:r>
                              <w:rPr>
                                <w:rFonts w:ascii="Arial" w:hAnsi="Arial" w:cs="Arial"/>
                                <w:b/>
                                <w:bCs/>
                                <w:color w:val="000000"/>
                                <w:sz w:val="18"/>
                                <w:szCs w:val="18"/>
                              </w:rPr>
                              <w:tab/>
                              <w:t>3000</w:t>
                            </w:r>
                            <w:r>
                              <w:rPr>
                                <w:rFonts w:ascii="Arial" w:hAnsi="Arial" w:cs="Arial"/>
                                <w:b/>
                                <w:bCs/>
                                <w:color w:val="000000"/>
                                <w:sz w:val="18"/>
                                <w:szCs w:val="18"/>
                              </w:rPr>
                              <w:tab/>
                            </w:r>
                            <w:r>
                              <w:rPr>
                                <w:rFonts w:ascii="Arial" w:hAnsi="Arial" w:cs="Arial"/>
                                <w:b/>
                                <w:bCs/>
                                <w:color w:val="000000"/>
                                <w:sz w:val="18"/>
                                <w:szCs w:val="18"/>
                              </w:rPr>
                              <w:tab/>
                              <w:t>20</w:t>
                            </w:r>
                          </w:p>
                          <w:p w14:paraId="62A7C297" w14:textId="21E270A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7566</w:t>
                            </w:r>
                            <w:r>
                              <w:rPr>
                                <w:rFonts w:ascii="Arial" w:hAnsi="Arial" w:cs="Arial"/>
                                <w:b/>
                                <w:bCs/>
                                <w:color w:val="000000"/>
                                <w:sz w:val="18"/>
                                <w:szCs w:val="18"/>
                              </w:rPr>
                              <w:tab/>
                              <w:t>JONES</w:t>
                            </w:r>
                            <w:r>
                              <w:rPr>
                                <w:rFonts w:ascii="Arial" w:hAnsi="Arial" w:cs="Arial"/>
                                <w:b/>
                                <w:bCs/>
                                <w:color w:val="000000"/>
                                <w:sz w:val="18"/>
                                <w:szCs w:val="18"/>
                              </w:rPr>
                              <w:tab/>
                            </w:r>
                            <w:r>
                              <w:rPr>
                                <w:rFonts w:ascii="Arial" w:hAnsi="Arial" w:cs="Arial"/>
                                <w:b/>
                                <w:bCs/>
                                <w:color w:val="000000"/>
                                <w:sz w:val="18"/>
                                <w:szCs w:val="18"/>
                              </w:rPr>
                              <w:tab/>
                              <w:t>MANAGER</w:t>
                            </w:r>
                            <w:r>
                              <w:rPr>
                                <w:rFonts w:ascii="Arial" w:hAnsi="Arial" w:cs="Arial"/>
                                <w:b/>
                                <w:bCs/>
                                <w:color w:val="000000"/>
                                <w:sz w:val="18"/>
                                <w:szCs w:val="18"/>
                              </w:rPr>
                              <w:tab/>
                              <w:t>7839</w:t>
                            </w:r>
                            <w:r>
                              <w:rPr>
                                <w:rFonts w:ascii="Arial" w:hAnsi="Arial" w:cs="Arial"/>
                                <w:b/>
                                <w:bCs/>
                                <w:color w:val="000000"/>
                                <w:sz w:val="18"/>
                                <w:szCs w:val="18"/>
                              </w:rPr>
                              <w:tab/>
                              <w:t>31-OCT-</w:t>
                            </w:r>
                            <w:r>
                              <w:rPr>
                                <w:rFonts w:ascii="Arial" w:hAnsi="Arial" w:cs="Arial"/>
                                <w:b/>
                                <w:bCs/>
                                <w:color w:val="000000"/>
                                <w:sz w:val="18"/>
                                <w:szCs w:val="18"/>
                              </w:rPr>
                              <w:t>13</w:t>
                            </w:r>
                            <w:r>
                              <w:rPr>
                                <w:rFonts w:ascii="Arial" w:hAnsi="Arial" w:cs="Arial"/>
                                <w:b/>
                                <w:bCs/>
                                <w:color w:val="000000"/>
                                <w:sz w:val="18"/>
                                <w:szCs w:val="18"/>
                              </w:rPr>
                              <w:tab/>
                              <w:t>2975</w:t>
                            </w:r>
                            <w:r>
                              <w:rPr>
                                <w:rFonts w:ascii="Arial" w:hAnsi="Arial" w:cs="Arial"/>
                                <w:b/>
                                <w:bCs/>
                                <w:color w:val="000000"/>
                                <w:sz w:val="18"/>
                                <w:szCs w:val="18"/>
                              </w:rPr>
                              <w:tab/>
                            </w:r>
                            <w:r>
                              <w:rPr>
                                <w:rFonts w:ascii="Arial" w:hAnsi="Arial" w:cs="Arial"/>
                                <w:b/>
                                <w:bCs/>
                                <w:color w:val="000000"/>
                                <w:sz w:val="18"/>
                                <w:szCs w:val="18"/>
                              </w:rPr>
                              <w:tab/>
                              <w:t>20</w:t>
                            </w:r>
                          </w:p>
                          <w:p w14:paraId="58E112E4" w14:textId="38322D6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7839</w:t>
                            </w:r>
                            <w:r>
                              <w:rPr>
                                <w:rFonts w:ascii="Arial" w:hAnsi="Arial" w:cs="Arial"/>
                                <w:b/>
                                <w:bCs/>
                                <w:color w:val="000000"/>
                                <w:sz w:val="18"/>
                                <w:szCs w:val="18"/>
                              </w:rPr>
                              <w:tab/>
                              <w:t>KING</w:t>
                            </w:r>
                            <w:r>
                              <w:rPr>
                                <w:rFonts w:ascii="Arial" w:hAnsi="Arial" w:cs="Arial"/>
                                <w:b/>
                                <w:bCs/>
                                <w:color w:val="000000"/>
                                <w:sz w:val="18"/>
                                <w:szCs w:val="18"/>
                              </w:rPr>
                              <w:tab/>
                            </w:r>
                            <w:r>
                              <w:rPr>
                                <w:rFonts w:ascii="Arial" w:hAnsi="Arial" w:cs="Arial"/>
                                <w:b/>
                                <w:bCs/>
                                <w:color w:val="000000"/>
                                <w:sz w:val="18"/>
                                <w:szCs w:val="18"/>
                              </w:rPr>
                              <w:tab/>
                              <w:t>PRESIDENT</w:t>
                            </w:r>
                            <w:r>
                              <w:rPr>
                                <w:rFonts w:ascii="Arial" w:hAnsi="Arial" w:cs="Arial"/>
                                <w:b/>
                                <w:bCs/>
                                <w:color w:val="000000"/>
                                <w:sz w:val="18"/>
                                <w:szCs w:val="18"/>
                              </w:rPr>
                              <w:tab/>
                            </w:r>
                            <w:r>
                              <w:rPr>
                                <w:rFonts w:ascii="Arial" w:hAnsi="Arial" w:cs="Arial"/>
                                <w:b/>
                                <w:bCs/>
                                <w:color w:val="000000"/>
                                <w:sz w:val="18"/>
                                <w:szCs w:val="18"/>
                              </w:rPr>
                              <w:tab/>
                              <w:t>09-JUL-</w:t>
                            </w:r>
                            <w:r>
                              <w:rPr>
                                <w:rFonts w:ascii="Arial" w:hAnsi="Arial" w:cs="Arial"/>
                                <w:b/>
                                <w:bCs/>
                                <w:color w:val="000000"/>
                                <w:sz w:val="18"/>
                                <w:szCs w:val="18"/>
                              </w:rPr>
                              <w:t>14</w:t>
                            </w:r>
                            <w:r>
                              <w:rPr>
                                <w:rFonts w:ascii="Arial" w:hAnsi="Arial" w:cs="Arial"/>
                                <w:b/>
                                <w:bCs/>
                                <w:color w:val="000000"/>
                                <w:sz w:val="18"/>
                                <w:szCs w:val="18"/>
                              </w:rPr>
                              <w:tab/>
                              <w:t>5000</w:t>
                            </w:r>
                            <w:r>
                              <w:rPr>
                                <w:rFonts w:ascii="Arial" w:hAnsi="Arial" w:cs="Arial"/>
                                <w:b/>
                                <w:bCs/>
                                <w:color w:val="000000"/>
                                <w:sz w:val="18"/>
                                <w:szCs w:val="18"/>
                              </w:rPr>
                              <w:tab/>
                            </w:r>
                            <w:r>
                              <w:rPr>
                                <w:rFonts w:ascii="Arial" w:hAnsi="Arial" w:cs="Arial"/>
                                <w:b/>
                                <w:bCs/>
                                <w:color w:val="000000"/>
                                <w:sz w:val="18"/>
                                <w:szCs w:val="18"/>
                              </w:rPr>
                              <w:tab/>
                              <w:t>10</w:t>
                            </w:r>
                          </w:p>
                          <w:p w14:paraId="4D9E8E38" w14:textId="4909D1B2"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7934</w:t>
                            </w:r>
                            <w:r>
                              <w:rPr>
                                <w:rFonts w:ascii="Arial" w:hAnsi="Arial" w:cs="Arial"/>
                                <w:b/>
                                <w:bCs/>
                                <w:color w:val="000000"/>
                                <w:sz w:val="18"/>
                                <w:szCs w:val="18"/>
                              </w:rPr>
                              <w:tab/>
                              <w:t>MILLER</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7782</w:t>
                            </w:r>
                            <w:r>
                              <w:rPr>
                                <w:rFonts w:ascii="Arial" w:hAnsi="Arial" w:cs="Arial"/>
                                <w:b/>
                                <w:bCs/>
                                <w:color w:val="000000"/>
                                <w:sz w:val="18"/>
                                <w:szCs w:val="18"/>
                              </w:rPr>
                              <w:tab/>
                              <w:t>21-NOV-</w:t>
                            </w:r>
                            <w:r>
                              <w:rPr>
                                <w:rFonts w:ascii="Arial" w:hAnsi="Arial" w:cs="Arial"/>
                                <w:b/>
                                <w:bCs/>
                                <w:color w:val="000000"/>
                                <w:sz w:val="18"/>
                                <w:szCs w:val="18"/>
                              </w:rPr>
                              <w:t>13</w:t>
                            </w:r>
                            <w:r>
                              <w:rPr>
                                <w:rFonts w:ascii="Arial" w:hAnsi="Arial" w:cs="Arial"/>
                                <w:b/>
                                <w:bCs/>
                                <w:color w:val="000000"/>
                                <w:sz w:val="18"/>
                                <w:szCs w:val="18"/>
                              </w:rPr>
                              <w:tab/>
                              <w:t>1300</w:t>
                            </w:r>
                            <w:r>
                              <w:rPr>
                                <w:rFonts w:ascii="Arial" w:hAnsi="Arial" w:cs="Arial"/>
                                <w:b/>
                                <w:bCs/>
                                <w:color w:val="000000"/>
                                <w:sz w:val="18"/>
                                <w:szCs w:val="18"/>
                              </w:rPr>
                              <w:tab/>
                            </w:r>
                            <w:r>
                              <w:rPr>
                                <w:rFonts w:ascii="Arial" w:hAnsi="Arial" w:cs="Arial"/>
                                <w:b/>
                                <w:bCs/>
                                <w:color w:val="000000"/>
                                <w:sz w:val="18"/>
                                <w:szCs w:val="18"/>
                              </w:rPr>
                              <w:tab/>
                              <w:t>10</w:t>
                            </w:r>
                          </w:p>
                          <w:p w14:paraId="56C2C891" w14:textId="29FC921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7788</w:t>
                            </w:r>
                            <w:r>
                              <w:rPr>
                                <w:rFonts w:ascii="Arial" w:hAnsi="Arial" w:cs="Arial"/>
                                <w:b/>
                                <w:bCs/>
                                <w:color w:val="000000"/>
                                <w:sz w:val="18"/>
                                <w:szCs w:val="18"/>
                              </w:rPr>
                              <w:tab/>
                              <w:t>SCOTT</w:t>
                            </w:r>
                            <w:r>
                              <w:rPr>
                                <w:rFonts w:ascii="Arial" w:hAnsi="Arial" w:cs="Arial"/>
                                <w:b/>
                                <w:bCs/>
                                <w:color w:val="000000"/>
                                <w:sz w:val="18"/>
                                <w:szCs w:val="18"/>
                              </w:rPr>
                              <w:tab/>
                            </w:r>
                            <w:r>
                              <w:rPr>
                                <w:rFonts w:ascii="Arial" w:hAnsi="Arial" w:cs="Arial"/>
                                <w:b/>
                                <w:bCs/>
                                <w:color w:val="000000"/>
                                <w:sz w:val="18"/>
                                <w:szCs w:val="18"/>
                              </w:rPr>
                              <w:tab/>
                              <w:t>ANALYST</w:t>
                            </w:r>
                            <w:r>
                              <w:rPr>
                                <w:rFonts w:ascii="Arial" w:hAnsi="Arial" w:cs="Arial"/>
                                <w:b/>
                                <w:bCs/>
                                <w:color w:val="000000"/>
                                <w:sz w:val="18"/>
                                <w:szCs w:val="18"/>
                              </w:rPr>
                              <w:tab/>
                              <w:t>7566</w:t>
                            </w:r>
                            <w:r>
                              <w:rPr>
                                <w:rFonts w:ascii="Arial" w:hAnsi="Arial" w:cs="Arial"/>
                                <w:b/>
                                <w:bCs/>
                                <w:color w:val="000000"/>
                                <w:sz w:val="18"/>
                                <w:szCs w:val="18"/>
                              </w:rPr>
                              <w:tab/>
                              <w:t>05-MAR-</w:t>
                            </w:r>
                            <w:r>
                              <w:rPr>
                                <w:rFonts w:ascii="Arial" w:hAnsi="Arial" w:cs="Arial"/>
                                <w:b/>
                                <w:bCs/>
                                <w:color w:val="000000"/>
                                <w:sz w:val="18"/>
                                <w:szCs w:val="18"/>
                              </w:rPr>
                              <w:t>14</w:t>
                            </w:r>
                            <w:r>
                              <w:rPr>
                                <w:rFonts w:ascii="Arial" w:hAnsi="Arial" w:cs="Arial"/>
                                <w:b/>
                                <w:bCs/>
                                <w:color w:val="000000"/>
                                <w:sz w:val="18"/>
                                <w:szCs w:val="18"/>
                              </w:rPr>
                              <w:tab/>
                              <w:t>3000</w:t>
                            </w:r>
                            <w:r>
                              <w:rPr>
                                <w:rFonts w:ascii="Arial" w:hAnsi="Arial" w:cs="Arial"/>
                                <w:b/>
                                <w:bCs/>
                                <w:color w:val="000000"/>
                                <w:sz w:val="18"/>
                                <w:szCs w:val="18"/>
                              </w:rPr>
                              <w:tab/>
                            </w:r>
                            <w:r>
                              <w:rPr>
                                <w:rFonts w:ascii="Arial" w:hAnsi="Arial" w:cs="Arial"/>
                                <w:b/>
                                <w:bCs/>
                                <w:color w:val="000000"/>
                                <w:sz w:val="18"/>
                                <w:szCs w:val="18"/>
                              </w:rPr>
                              <w:tab/>
                              <w:t>20</w:t>
                            </w:r>
                          </w:p>
                          <w:p w14:paraId="099554CC" w14:textId="2AC9542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7369</w:t>
                            </w:r>
                            <w:r>
                              <w:rPr>
                                <w:rFonts w:ascii="Arial" w:hAnsi="Arial" w:cs="Arial"/>
                                <w:b/>
                                <w:bCs/>
                                <w:color w:val="000000"/>
                                <w:sz w:val="18"/>
                                <w:szCs w:val="18"/>
                              </w:rPr>
                              <w:tab/>
                              <w:t>SMITH</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7902</w:t>
                            </w:r>
                            <w:r>
                              <w:rPr>
                                <w:rFonts w:ascii="Arial" w:hAnsi="Arial" w:cs="Arial"/>
                                <w:b/>
                                <w:bCs/>
                                <w:color w:val="000000"/>
                                <w:sz w:val="18"/>
                                <w:szCs w:val="18"/>
                              </w:rPr>
                              <w:tab/>
                              <w:t>13-JUN-</w:t>
                            </w:r>
                            <w:r>
                              <w:rPr>
                                <w:rFonts w:ascii="Arial" w:hAnsi="Arial" w:cs="Arial"/>
                                <w:b/>
                                <w:bCs/>
                                <w:color w:val="000000"/>
                                <w:sz w:val="18"/>
                                <w:szCs w:val="18"/>
                              </w:rPr>
                              <w:t>13</w:t>
                            </w:r>
                            <w:proofErr w:type="gramStart"/>
                            <w:r>
                              <w:rPr>
                                <w:rFonts w:ascii="Arial" w:hAnsi="Arial" w:cs="Arial"/>
                                <w:b/>
                                <w:bCs/>
                                <w:color w:val="000000"/>
                                <w:sz w:val="18"/>
                                <w:szCs w:val="18"/>
                              </w:rPr>
                              <w:tab/>
                              <w:t xml:space="preserve">  800</w:t>
                            </w:r>
                            <w:proofErr w:type="gramEnd"/>
                            <w:r>
                              <w:rPr>
                                <w:rFonts w:ascii="Arial" w:hAnsi="Arial" w:cs="Arial"/>
                                <w:b/>
                                <w:bCs/>
                                <w:color w:val="000000"/>
                                <w:sz w:val="18"/>
                                <w:szCs w:val="18"/>
                              </w:rPr>
                              <w:tab/>
                            </w:r>
                            <w:r>
                              <w:rPr>
                                <w:rFonts w:ascii="Arial" w:hAnsi="Arial" w:cs="Arial"/>
                                <w:b/>
                                <w:bCs/>
                                <w:color w:val="000000"/>
                                <w:sz w:val="18"/>
                                <w:szCs w:val="18"/>
                              </w:rPr>
                              <w:tab/>
                              <w:t>20</w:t>
                            </w:r>
                          </w:p>
                        </w:txbxContent>
                      </wps:txbx>
                      <wps:bodyPr rot="0" vert="horz" wrap="squar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93E6F5B" id="Rectangle 23" o:spid="_x0000_s1052" style="position:absolute;margin-left:0;margin-top:3.05pt;width:414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" filled="f" fillcolor="blue" stroked="f" strokeweight="1pt">
                <v:textbox style="mso-fit-shape-to-text:t" inset="5pt,2pt,5pt,2pt">
                  <w:txbxContent>
                    <w:p w14:paraId="3DFEA6C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EMPNO</w:t>
                      </w:r>
                      <w:r>
                        <w:rPr>
                          <w:rFonts w:ascii="Arial" w:hAnsi="Arial" w:cs="Arial"/>
                          <w:b/>
                          <w:bCs/>
                          <w:color w:val="000000"/>
                          <w:sz w:val="18"/>
                          <w:szCs w:val="18"/>
                        </w:rPr>
                        <w:tab/>
                        <w:t>ENAME</w:t>
                      </w:r>
                      <w:r>
                        <w:rPr>
                          <w:rFonts w:ascii="Arial" w:hAnsi="Arial" w:cs="Arial"/>
                          <w:b/>
                          <w:bCs/>
                          <w:color w:val="000000"/>
                          <w:sz w:val="18"/>
                          <w:szCs w:val="18"/>
                        </w:rPr>
                        <w:tab/>
                      </w:r>
                      <w:r>
                        <w:rPr>
                          <w:rFonts w:ascii="Arial" w:hAnsi="Arial" w:cs="Arial"/>
                          <w:b/>
                          <w:bCs/>
                          <w:color w:val="000000"/>
                          <w:sz w:val="18"/>
                          <w:szCs w:val="18"/>
                        </w:rPr>
                        <w:tab/>
                        <w:t>JOB</w:t>
                      </w:r>
                      <w:r>
                        <w:rPr>
                          <w:rFonts w:ascii="Arial" w:hAnsi="Arial" w:cs="Arial"/>
                          <w:b/>
                          <w:bCs/>
                          <w:color w:val="000000"/>
                          <w:sz w:val="18"/>
                          <w:szCs w:val="18"/>
                        </w:rPr>
                        <w:tab/>
                      </w:r>
                      <w:r>
                        <w:rPr>
                          <w:rFonts w:ascii="Arial" w:hAnsi="Arial" w:cs="Arial"/>
                          <w:b/>
                          <w:bCs/>
                          <w:color w:val="000000"/>
                          <w:sz w:val="18"/>
                          <w:szCs w:val="18"/>
                        </w:rPr>
                        <w:tab/>
                        <w:t>MGR</w:t>
                      </w:r>
                      <w:r>
                        <w:rPr>
                          <w:rFonts w:ascii="Arial" w:hAnsi="Arial" w:cs="Arial"/>
                          <w:b/>
                          <w:bCs/>
                          <w:color w:val="000000"/>
                          <w:sz w:val="18"/>
                          <w:szCs w:val="18"/>
                        </w:rPr>
                        <w:tab/>
                        <w:t>HIREDATE</w:t>
                      </w:r>
                      <w:r>
                        <w:rPr>
                          <w:rFonts w:ascii="Arial" w:hAnsi="Arial" w:cs="Arial"/>
                          <w:b/>
                          <w:bCs/>
                          <w:color w:val="000000"/>
                          <w:sz w:val="18"/>
                          <w:szCs w:val="18"/>
                        </w:rPr>
                        <w:tab/>
                        <w:t>SAL</w:t>
                      </w:r>
                      <w:r>
                        <w:rPr>
                          <w:rFonts w:ascii="Arial" w:hAnsi="Arial" w:cs="Arial"/>
                          <w:b/>
                          <w:bCs/>
                          <w:color w:val="000000"/>
                          <w:sz w:val="18"/>
                          <w:szCs w:val="18"/>
                        </w:rPr>
                        <w:tab/>
                        <w:t>COMM</w:t>
                      </w:r>
                      <w:r>
                        <w:rPr>
                          <w:rFonts w:ascii="Arial" w:hAnsi="Arial" w:cs="Arial"/>
                          <w:b/>
                          <w:bCs/>
                          <w:color w:val="000000"/>
                          <w:sz w:val="18"/>
                          <w:szCs w:val="18"/>
                        </w:rPr>
                        <w:tab/>
                        <w:t>DEPTNO</w:t>
                      </w:r>
                    </w:p>
                    <w:p w14:paraId="6D5030F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xml:space="preserve">- - - - - - </w:t>
                      </w:r>
                      <w:r>
                        <w:rPr>
                          <w:rFonts w:ascii="Arial" w:hAnsi="Arial" w:cs="Arial"/>
                          <w:b/>
                          <w:bCs/>
                          <w:color w:val="000000"/>
                          <w:sz w:val="18"/>
                          <w:szCs w:val="18"/>
                        </w:rPr>
                        <w:tab/>
                        <w:t xml:space="preserve">- - - - - </w:t>
                      </w:r>
                      <w:r>
                        <w:rPr>
                          <w:rFonts w:ascii="Arial" w:hAnsi="Arial" w:cs="Arial"/>
                          <w:b/>
                          <w:bCs/>
                          <w:color w:val="000000"/>
                          <w:sz w:val="18"/>
                          <w:szCs w:val="18"/>
                        </w:rPr>
                        <w:tab/>
                      </w:r>
                      <w:r>
                        <w:rPr>
                          <w:rFonts w:ascii="Arial" w:hAnsi="Arial" w:cs="Arial"/>
                          <w:b/>
                          <w:bCs/>
                          <w:color w:val="000000"/>
                          <w:sz w:val="18"/>
                          <w:szCs w:val="18"/>
                        </w:rPr>
                        <w:tab/>
                        <w:t>- - -</w:t>
                      </w:r>
                      <w:r>
                        <w:rPr>
                          <w:rFonts w:ascii="Arial" w:hAnsi="Arial" w:cs="Arial"/>
                          <w:b/>
                          <w:bCs/>
                          <w:color w:val="000000"/>
                          <w:sz w:val="18"/>
                          <w:szCs w:val="18"/>
                        </w:rPr>
                        <w:tab/>
                      </w:r>
                      <w:r>
                        <w:rPr>
                          <w:rFonts w:ascii="Arial" w:hAnsi="Arial" w:cs="Arial"/>
                          <w:b/>
                          <w:bCs/>
                          <w:color w:val="000000"/>
                          <w:sz w:val="18"/>
                          <w:szCs w:val="18"/>
                        </w:rPr>
                        <w:tab/>
                        <w:t>- - - -</w:t>
                      </w:r>
                      <w:r>
                        <w:rPr>
                          <w:rFonts w:ascii="Arial" w:hAnsi="Arial" w:cs="Arial"/>
                          <w:b/>
                          <w:bCs/>
                          <w:color w:val="000000"/>
                          <w:sz w:val="18"/>
                          <w:szCs w:val="18"/>
                        </w:rPr>
                        <w:tab/>
                        <w:t xml:space="preserve"> - - -- - - - -</w:t>
                      </w:r>
                      <w:r>
                        <w:rPr>
                          <w:rFonts w:ascii="Arial" w:hAnsi="Arial" w:cs="Arial"/>
                          <w:b/>
                          <w:bCs/>
                          <w:color w:val="000000"/>
                          <w:sz w:val="18"/>
                          <w:szCs w:val="18"/>
                        </w:rPr>
                        <w:tab/>
                        <w:t>- - - -</w:t>
                      </w:r>
                      <w:r>
                        <w:rPr>
                          <w:rFonts w:ascii="Arial" w:hAnsi="Arial" w:cs="Arial"/>
                          <w:b/>
                          <w:bCs/>
                          <w:color w:val="000000"/>
                          <w:sz w:val="18"/>
                          <w:szCs w:val="18"/>
                        </w:rPr>
                        <w:tab/>
                        <w:t xml:space="preserve"> - - - - - </w:t>
                      </w:r>
                      <w:r>
                        <w:rPr>
                          <w:rFonts w:ascii="Arial" w:hAnsi="Arial" w:cs="Arial"/>
                          <w:b/>
                          <w:bCs/>
                          <w:color w:val="000000"/>
                          <w:sz w:val="18"/>
                          <w:szCs w:val="18"/>
                        </w:rPr>
                        <w:tab/>
                        <w:t>- - - -- - - -</w:t>
                      </w:r>
                    </w:p>
                    <w:p w14:paraId="3872B744" w14:textId="5ACAF9E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7876</w:t>
                      </w:r>
                      <w:r>
                        <w:rPr>
                          <w:rFonts w:ascii="Arial" w:hAnsi="Arial" w:cs="Arial"/>
                          <w:b/>
                          <w:bCs/>
                          <w:color w:val="000000"/>
                          <w:sz w:val="18"/>
                          <w:szCs w:val="18"/>
                        </w:rPr>
                        <w:tab/>
                        <w:t>ADAMS</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7788</w:t>
                      </w:r>
                      <w:r>
                        <w:rPr>
                          <w:rFonts w:ascii="Arial" w:hAnsi="Arial" w:cs="Arial"/>
                          <w:b/>
                          <w:bCs/>
                          <w:color w:val="000000"/>
                          <w:sz w:val="18"/>
                          <w:szCs w:val="18"/>
                        </w:rPr>
                        <w:tab/>
                        <w:t>04-JUN-</w:t>
                      </w:r>
                      <w:r>
                        <w:rPr>
                          <w:rFonts w:ascii="Arial" w:hAnsi="Arial" w:cs="Arial"/>
                          <w:b/>
                          <w:bCs/>
                          <w:color w:val="000000"/>
                          <w:sz w:val="18"/>
                          <w:szCs w:val="18"/>
                        </w:rPr>
                        <w:t>14</w:t>
                      </w:r>
                      <w:r>
                        <w:rPr>
                          <w:rFonts w:ascii="Arial" w:hAnsi="Arial" w:cs="Arial"/>
                          <w:b/>
                          <w:bCs/>
                          <w:color w:val="000000"/>
                          <w:sz w:val="18"/>
                          <w:szCs w:val="18"/>
                        </w:rPr>
                        <w:tab/>
                        <w:t>1100</w:t>
                      </w:r>
                      <w:r>
                        <w:rPr>
                          <w:rFonts w:ascii="Arial" w:hAnsi="Arial" w:cs="Arial"/>
                          <w:b/>
                          <w:bCs/>
                          <w:color w:val="000000"/>
                          <w:sz w:val="18"/>
                          <w:szCs w:val="18"/>
                        </w:rPr>
                        <w:tab/>
                      </w:r>
                      <w:r>
                        <w:rPr>
                          <w:rFonts w:ascii="Arial" w:hAnsi="Arial" w:cs="Arial"/>
                          <w:b/>
                          <w:bCs/>
                          <w:color w:val="000000"/>
                          <w:sz w:val="18"/>
                          <w:szCs w:val="18"/>
                        </w:rPr>
                        <w:tab/>
                        <w:t>20</w:t>
                      </w:r>
                    </w:p>
                    <w:p w14:paraId="23ED6F37" w14:textId="2F24F1C1"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7782</w:t>
                      </w:r>
                      <w:r>
                        <w:rPr>
                          <w:rFonts w:ascii="Arial" w:hAnsi="Arial" w:cs="Arial"/>
                          <w:b/>
                          <w:bCs/>
                          <w:color w:val="000000"/>
                          <w:sz w:val="18"/>
                          <w:szCs w:val="18"/>
                        </w:rPr>
                        <w:tab/>
                        <w:t>CLARK</w:t>
                      </w:r>
                      <w:r>
                        <w:rPr>
                          <w:rFonts w:ascii="Arial" w:hAnsi="Arial" w:cs="Arial"/>
                          <w:b/>
                          <w:bCs/>
                          <w:color w:val="000000"/>
                          <w:sz w:val="18"/>
                          <w:szCs w:val="18"/>
                        </w:rPr>
                        <w:tab/>
                      </w:r>
                      <w:r>
                        <w:rPr>
                          <w:rFonts w:ascii="Arial" w:hAnsi="Arial" w:cs="Arial"/>
                          <w:b/>
                          <w:bCs/>
                          <w:color w:val="000000"/>
                          <w:sz w:val="18"/>
                          <w:szCs w:val="18"/>
                        </w:rPr>
                        <w:tab/>
                        <w:t>MANAGER</w:t>
                      </w:r>
                      <w:r>
                        <w:rPr>
                          <w:rFonts w:ascii="Arial" w:hAnsi="Arial" w:cs="Arial"/>
                          <w:b/>
                          <w:bCs/>
                          <w:color w:val="000000"/>
                          <w:sz w:val="18"/>
                          <w:szCs w:val="18"/>
                        </w:rPr>
                        <w:tab/>
                        <w:t>7839</w:t>
                      </w:r>
                      <w:r>
                        <w:rPr>
                          <w:rFonts w:ascii="Arial" w:hAnsi="Arial" w:cs="Arial"/>
                          <w:b/>
                          <w:bCs/>
                          <w:color w:val="000000"/>
                          <w:sz w:val="18"/>
                          <w:szCs w:val="18"/>
                        </w:rPr>
                        <w:tab/>
                        <w:t>14-MAY-</w:t>
                      </w:r>
                      <w:r>
                        <w:rPr>
                          <w:rFonts w:ascii="Arial" w:hAnsi="Arial" w:cs="Arial"/>
                          <w:b/>
                          <w:bCs/>
                          <w:color w:val="000000"/>
                          <w:sz w:val="18"/>
                          <w:szCs w:val="18"/>
                        </w:rPr>
                        <w:t>14</w:t>
                      </w:r>
                      <w:r>
                        <w:rPr>
                          <w:rFonts w:ascii="Arial" w:hAnsi="Arial" w:cs="Arial"/>
                          <w:b/>
                          <w:bCs/>
                          <w:color w:val="000000"/>
                          <w:sz w:val="18"/>
                          <w:szCs w:val="18"/>
                        </w:rPr>
                        <w:tab/>
                        <w:t>2450</w:t>
                      </w:r>
                      <w:r>
                        <w:rPr>
                          <w:rFonts w:ascii="Arial" w:hAnsi="Arial" w:cs="Arial"/>
                          <w:b/>
                          <w:bCs/>
                          <w:color w:val="000000"/>
                          <w:sz w:val="18"/>
                          <w:szCs w:val="18"/>
                        </w:rPr>
                        <w:tab/>
                      </w:r>
                      <w:r>
                        <w:rPr>
                          <w:rFonts w:ascii="Arial" w:hAnsi="Arial" w:cs="Arial"/>
                          <w:b/>
                          <w:bCs/>
                          <w:color w:val="000000"/>
                          <w:sz w:val="18"/>
                          <w:szCs w:val="18"/>
                        </w:rPr>
                        <w:tab/>
                        <w:t>10</w:t>
                      </w:r>
                    </w:p>
                    <w:p w14:paraId="66D05DB4" w14:textId="5C3ACF6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7902</w:t>
                      </w:r>
                      <w:r>
                        <w:rPr>
                          <w:rFonts w:ascii="Arial" w:hAnsi="Arial" w:cs="Arial"/>
                          <w:b/>
                          <w:bCs/>
                          <w:color w:val="000000"/>
                          <w:sz w:val="18"/>
                          <w:szCs w:val="18"/>
                        </w:rPr>
                        <w:tab/>
                        <w:t>FORD</w:t>
                      </w:r>
                      <w:r>
                        <w:rPr>
                          <w:rFonts w:ascii="Arial" w:hAnsi="Arial" w:cs="Arial"/>
                          <w:b/>
                          <w:bCs/>
                          <w:color w:val="000000"/>
                          <w:sz w:val="18"/>
                          <w:szCs w:val="18"/>
                        </w:rPr>
                        <w:tab/>
                      </w:r>
                      <w:r>
                        <w:rPr>
                          <w:rFonts w:ascii="Arial" w:hAnsi="Arial" w:cs="Arial"/>
                          <w:b/>
                          <w:bCs/>
                          <w:color w:val="000000"/>
                          <w:sz w:val="18"/>
                          <w:szCs w:val="18"/>
                        </w:rPr>
                        <w:tab/>
                        <w:t>ANALYST</w:t>
                      </w:r>
                      <w:r>
                        <w:rPr>
                          <w:rFonts w:ascii="Arial" w:hAnsi="Arial" w:cs="Arial"/>
                          <w:b/>
                          <w:bCs/>
                          <w:color w:val="000000"/>
                          <w:sz w:val="18"/>
                          <w:szCs w:val="18"/>
                        </w:rPr>
                        <w:tab/>
                        <w:t>7566</w:t>
                      </w:r>
                      <w:r>
                        <w:rPr>
                          <w:rFonts w:ascii="Arial" w:hAnsi="Arial" w:cs="Arial"/>
                          <w:b/>
                          <w:bCs/>
                          <w:color w:val="000000"/>
                          <w:sz w:val="18"/>
                          <w:szCs w:val="18"/>
                        </w:rPr>
                        <w:tab/>
                        <w:t>05-DEC-</w:t>
                      </w:r>
                      <w:r>
                        <w:rPr>
                          <w:rFonts w:ascii="Arial" w:hAnsi="Arial" w:cs="Arial"/>
                          <w:b/>
                          <w:bCs/>
                          <w:color w:val="000000"/>
                          <w:sz w:val="18"/>
                          <w:szCs w:val="18"/>
                        </w:rPr>
                        <w:t>13</w:t>
                      </w:r>
                      <w:r>
                        <w:rPr>
                          <w:rFonts w:ascii="Arial" w:hAnsi="Arial" w:cs="Arial"/>
                          <w:b/>
                          <w:bCs/>
                          <w:color w:val="000000"/>
                          <w:sz w:val="18"/>
                          <w:szCs w:val="18"/>
                        </w:rPr>
                        <w:tab/>
                        <w:t>3000</w:t>
                      </w:r>
                      <w:r>
                        <w:rPr>
                          <w:rFonts w:ascii="Arial" w:hAnsi="Arial" w:cs="Arial"/>
                          <w:b/>
                          <w:bCs/>
                          <w:color w:val="000000"/>
                          <w:sz w:val="18"/>
                          <w:szCs w:val="18"/>
                        </w:rPr>
                        <w:tab/>
                      </w:r>
                      <w:r>
                        <w:rPr>
                          <w:rFonts w:ascii="Arial" w:hAnsi="Arial" w:cs="Arial"/>
                          <w:b/>
                          <w:bCs/>
                          <w:color w:val="000000"/>
                          <w:sz w:val="18"/>
                          <w:szCs w:val="18"/>
                        </w:rPr>
                        <w:tab/>
                        <w:t>20</w:t>
                      </w:r>
                    </w:p>
                    <w:p w14:paraId="62A7C297" w14:textId="21E270A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7566</w:t>
                      </w:r>
                      <w:r>
                        <w:rPr>
                          <w:rFonts w:ascii="Arial" w:hAnsi="Arial" w:cs="Arial"/>
                          <w:b/>
                          <w:bCs/>
                          <w:color w:val="000000"/>
                          <w:sz w:val="18"/>
                          <w:szCs w:val="18"/>
                        </w:rPr>
                        <w:tab/>
                        <w:t>JONES</w:t>
                      </w:r>
                      <w:r>
                        <w:rPr>
                          <w:rFonts w:ascii="Arial" w:hAnsi="Arial" w:cs="Arial"/>
                          <w:b/>
                          <w:bCs/>
                          <w:color w:val="000000"/>
                          <w:sz w:val="18"/>
                          <w:szCs w:val="18"/>
                        </w:rPr>
                        <w:tab/>
                      </w:r>
                      <w:r>
                        <w:rPr>
                          <w:rFonts w:ascii="Arial" w:hAnsi="Arial" w:cs="Arial"/>
                          <w:b/>
                          <w:bCs/>
                          <w:color w:val="000000"/>
                          <w:sz w:val="18"/>
                          <w:szCs w:val="18"/>
                        </w:rPr>
                        <w:tab/>
                        <w:t>MANAGER</w:t>
                      </w:r>
                      <w:r>
                        <w:rPr>
                          <w:rFonts w:ascii="Arial" w:hAnsi="Arial" w:cs="Arial"/>
                          <w:b/>
                          <w:bCs/>
                          <w:color w:val="000000"/>
                          <w:sz w:val="18"/>
                          <w:szCs w:val="18"/>
                        </w:rPr>
                        <w:tab/>
                        <w:t>7839</w:t>
                      </w:r>
                      <w:r>
                        <w:rPr>
                          <w:rFonts w:ascii="Arial" w:hAnsi="Arial" w:cs="Arial"/>
                          <w:b/>
                          <w:bCs/>
                          <w:color w:val="000000"/>
                          <w:sz w:val="18"/>
                          <w:szCs w:val="18"/>
                        </w:rPr>
                        <w:tab/>
                        <w:t>31-OCT-</w:t>
                      </w:r>
                      <w:r>
                        <w:rPr>
                          <w:rFonts w:ascii="Arial" w:hAnsi="Arial" w:cs="Arial"/>
                          <w:b/>
                          <w:bCs/>
                          <w:color w:val="000000"/>
                          <w:sz w:val="18"/>
                          <w:szCs w:val="18"/>
                        </w:rPr>
                        <w:t>13</w:t>
                      </w:r>
                      <w:r>
                        <w:rPr>
                          <w:rFonts w:ascii="Arial" w:hAnsi="Arial" w:cs="Arial"/>
                          <w:b/>
                          <w:bCs/>
                          <w:color w:val="000000"/>
                          <w:sz w:val="18"/>
                          <w:szCs w:val="18"/>
                        </w:rPr>
                        <w:tab/>
                        <w:t>2975</w:t>
                      </w:r>
                      <w:r>
                        <w:rPr>
                          <w:rFonts w:ascii="Arial" w:hAnsi="Arial" w:cs="Arial"/>
                          <w:b/>
                          <w:bCs/>
                          <w:color w:val="000000"/>
                          <w:sz w:val="18"/>
                          <w:szCs w:val="18"/>
                        </w:rPr>
                        <w:tab/>
                      </w:r>
                      <w:r>
                        <w:rPr>
                          <w:rFonts w:ascii="Arial" w:hAnsi="Arial" w:cs="Arial"/>
                          <w:b/>
                          <w:bCs/>
                          <w:color w:val="000000"/>
                          <w:sz w:val="18"/>
                          <w:szCs w:val="18"/>
                        </w:rPr>
                        <w:tab/>
                        <w:t>20</w:t>
                      </w:r>
                    </w:p>
                    <w:p w14:paraId="58E112E4" w14:textId="38322D6C"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7839</w:t>
                      </w:r>
                      <w:r>
                        <w:rPr>
                          <w:rFonts w:ascii="Arial" w:hAnsi="Arial" w:cs="Arial"/>
                          <w:b/>
                          <w:bCs/>
                          <w:color w:val="000000"/>
                          <w:sz w:val="18"/>
                          <w:szCs w:val="18"/>
                        </w:rPr>
                        <w:tab/>
                        <w:t>KING</w:t>
                      </w:r>
                      <w:r>
                        <w:rPr>
                          <w:rFonts w:ascii="Arial" w:hAnsi="Arial" w:cs="Arial"/>
                          <w:b/>
                          <w:bCs/>
                          <w:color w:val="000000"/>
                          <w:sz w:val="18"/>
                          <w:szCs w:val="18"/>
                        </w:rPr>
                        <w:tab/>
                      </w:r>
                      <w:r>
                        <w:rPr>
                          <w:rFonts w:ascii="Arial" w:hAnsi="Arial" w:cs="Arial"/>
                          <w:b/>
                          <w:bCs/>
                          <w:color w:val="000000"/>
                          <w:sz w:val="18"/>
                          <w:szCs w:val="18"/>
                        </w:rPr>
                        <w:tab/>
                        <w:t>PRESIDENT</w:t>
                      </w:r>
                      <w:r>
                        <w:rPr>
                          <w:rFonts w:ascii="Arial" w:hAnsi="Arial" w:cs="Arial"/>
                          <w:b/>
                          <w:bCs/>
                          <w:color w:val="000000"/>
                          <w:sz w:val="18"/>
                          <w:szCs w:val="18"/>
                        </w:rPr>
                        <w:tab/>
                      </w:r>
                      <w:r>
                        <w:rPr>
                          <w:rFonts w:ascii="Arial" w:hAnsi="Arial" w:cs="Arial"/>
                          <w:b/>
                          <w:bCs/>
                          <w:color w:val="000000"/>
                          <w:sz w:val="18"/>
                          <w:szCs w:val="18"/>
                        </w:rPr>
                        <w:tab/>
                        <w:t>09-JUL-</w:t>
                      </w:r>
                      <w:r>
                        <w:rPr>
                          <w:rFonts w:ascii="Arial" w:hAnsi="Arial" w:cs="Arial"/>
                          <w:b/>
                          <w:bCs/>
                          <w:color w:val="000000"/>
                          <w:sz w:val="18"/>
                          <w:szCs w:val="18"/>
                        </w:rPr>
                        <w:t>14</w:t>
                      </w:r>
                      <w:r>
                        <w:rPr>
                          <w:rFonts w:ascii="Arial" w:hAnsi="Arial" w:cs="Arial"/>
                          <w:b/>
                          <w:bCs/>
                          <w:color w:val="000000"/>
                          <w:sz w:val="18"/>
                          <w:szCs w:val="18"/>
                        </w:rPr>
                        <w:tab/>
                        <w:t>5000</w:t>
                      </w:r>
                      <w:r>
                        <w:rPr>
                          <w:rFonts w:ascii="Arial" w:hAnsi="Arial" w:cs="Arial"/>
                          <w:b/>
                          <w:bCs/>
                          <w:color w:val="000000"/>
                          <w:sz w:val="18"/>
                          <w:szCs w:val="18"/>
                        </w:rPr>
                        <w:tab/>
                      </w:r>
                      <w:r>
                        <w:rPr>
                          <w:rFonts w:ascii="Arial" w:hAnsi="Arial" w:cs="Arial"/>
                          <w:b/>
                          <w:bCs/>
                          <w:color w:val="000000"/>
                          <w:sz w:val="18"/>
                          <w:szCs w:val="18"/>
                        </w:rPr>
                        <w:tab/>
                        <w:t>10</w:t>
                      </w:r>
                    </w:p>
                    <w:p w14:paraId="4D9E8E38" w14:textId="4909D1B2"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7934</w:t>
                      </w:r>
                      <w:r>
                        <w:rPr>
                          <w:rFonts w:ascii="Arial" w:hAnsi="Arial" w:cs="Arial"/>
                          <w:b/>
                          <w:bCs/>
                          <w:color w:val="000000"/>
                          <w:sz w:val="18"/>
                          <w:szCs w:val="18"/>
                        </w:rPr>
                        <w:tab/>
                        <w:t>MILLER</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7782</w:t>
                      </w:r>
                      <w:r>
                        <w:rPr>
                          <w:rFonts w:ascii="Arial" w:hAnsi="Arial" w:cs="Arial"/>
                          <w:b/>
                          <w:bCs/>
                          <w:color w:val="000000"/>
                          <w:sz w:val="18"/>
                          <w:szCs w:val="18"/>
                        </w:rPr>
                        <w:tab/>
                        <w:t>21-NOV-</w:t>
                      </w:r>
                      <w:r>
                        <w:rPr>
                          <w:rFonts w:ascii="Arial" w:hAnsi="Arial" w:cs="Arial"/>
                          <w:b/>
                          <w:bCs/>
                          <w:color w:val="000000"/>
                          <w:sz w:val="18"/>
                          <w:szCs w:val="18"/>
                        </w:rPr>
                        <w:t>13</w:t>
                      </w:r>
                      <w:r>
                        <w:rPr>
                          <w:rFonts w:ascii="Arial" w:hAnsi="Arial" w:cs="Arial"/>
                          <w:b/>
                          <w:bCs/>
                          <w:color w:val="000000"/>
                          <w:sz w:val="18"/>
                          <w:szCs w:val="18"/>
                        </w:rPr>
                        <w:tab/>
                        <w:t>1300</w:t>
                      </w:r>
                      <w:r>
                        <w:rPr>
                          <w:rFonts w:ascii="Arial" w:hAnsi="Arial" w:cs="Arial"/>
                          <w:b/>
                          <w:bCs/>
                          <w:color w:val="000000"/>
                          <w:sz w:val="18"/>
                          <w:szCs w:val="18"/>
                        </w:rPr>
                        <w:tab/>
                      </w:r>
                      <w:r>
                        <w:rPr>
                          <w:rFonts w:ascii="Arial" w:hAnsi="Arial" w:cs="Arial"/>
                          <w:b/>
                          <w:bCs/>
                          <w:color w:val="000000"/>
                          <w:sz w:val="18"/>
                          <w:szCs w:val="18"/>
                        </w:rPr>
                        <w:tab/>
                        <w:t>10</w:t>
                      </w:r>
                    </w:p>
                    <w:p w14:paraId="56C2C891" w14:textId="29FC9214"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7788</w:t>
                      </w:r>
                      <w:r>
                        <w:rPr>
                          <w:rFonts w:ascii="Arial" w:hAnsi="Arial" w:cs="Arial"/>
                          <w:b/>
                          <w:bCs/>
                          <w:color w:val="000000"/>
                          <w:sz w:val="18"/>
                          <w:szCs w:val="18"/>
                        </w:rPr>
                        <w:tab/>
                        <w:t>SCOTT</w:t>
                      </w:r>
                      <w:r>
                        <w:rPr>
                          <w:rFonts w:ascii="Arial" w:hAnsi="Arial" w:cs="Arial"/>
                          <w:b/>
                          <w:bCs/>
                          <w:color w:val="000000"/>
                          <w:sz w:val="18"/>
                          <w:szCs w:val="18"/>
                        </w:rPr>
                        <w:tab/>
                      </w:r>
                      <w:r>
                        <w:rPr>
                          <w:rFonts w:ascii="Arial" w:hAnsi="Arial" w:cs="Arial"/>
                          <w:b/>
                          <w:bCs/>
                          <w:color w:val="000000"/>
                          <w:sz w:val="18"/>
                          <w:szCs w:val="18"/>
                        </w:rPr>
                        <w:tab/>
                        <w:t>ANALYST</w:t>
                      </w:r>
                      <w:r>
                        <w:rPr>
                          <w:rFonts w:ascii="Arial" w:hAnsi="Arial" w:cs="Arial"/>
                          <w:b/>
                          <w:bCs/>
                          <w:color w:val="000000"/>
                          <w:sz w:val="18"/>
                          <w:szCs w:val="18"/>
                        </w:rPr>
                        <w:tab/>
                        <w:t>7566</w:t>
                      </w:r>
                      <w:r>
                        <w:rPr>
                          <w:rFonts w:ascii="Arial" w:hAnsi="Arial" w:cs="Arial"/>
                          <w:b/>
                          <w:bCs/>
                          <w:color w:val="000000"/>
                          <w:sz w:val="18"/>
                          <w:szCs w:val="18"/>
                        </w:rPr>
                        <w:tab/>
                        <w:t>05-MAR-</w:t>
                      </w:r>
                      <w:r>
                        <w:rPr>
                          <w:rFonts w:ascii="Arial" w:hAnsi="Arial" w:cs="Arial"/>
                          <w:b/>
                          <w:bCs/>
                          <w:color w:val="000000"/>
                          <w:sz w:val="18"/>
                          <w:szCs w:val="18"/>
                        </w:rPr>
                        <w:t>14</w:t>
                      </w:r>
                      <w:r>
                        <w:rPr>
                          <w:rFonts w:ascii="Arial" w:hAnsi="Arial" w:cs="Arial"/>
                          <w:b/>
                          <w:bCs/>
                          <w:color w:val="000000"/>
                          <w:sz w:val="18"/>
                          <w:szCs w:val="18"/>
                        </w:rPr>
                        <w:tab/>
                        <w:t>3000</w:t>
                      </w:r>
                      <w:r>
                        <w:rPr>
                          <w:rFonts w:ascii="Arial" w:hAnsi="Arial" w:cs="Arial"/>
                          <w:b/>
                          <w:bCs/>
                          <w:color w:val="000000"/>
                          <w:sz w:val="18"/>
                          <w:szCs w:val="18"/>
                        </w:rPr>
                        <w:tab/>
                      </w:r>
                      <w:r>
                        <w:rPr>
                          <w:rFonts w:ascii="Arial" w:hAnsi="Arial" w:cs="Arial"/>
                          <w:b/>
                          <w:bCs/>
                          <w:color w:val="000000"/>
                          <w:sz w:val="18"/>
                          <w:szCs w:val="18"/>
                        </w:rPr>
                        <w:tab/>
                        <w:t>20</w:t>
                      </w:r>
                    </w:p>
                    <w:p w14:paraId="099554CC" w14:textId="2AC95425"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7369</w:t>
                      </w:r>
                      <w:r>
                        <w:rPr>
                          <w:rFonts w:ascii="Arial" w:hAnsi="Arial" w:cs="Arial"/>
                          <w:b/>
                          <w:bCs/>
                          <w:color w:val="000000"/>
                          <w:sz w:val="18"/>
                          <w:szCs w:val="18"/>
                        </w:rPr>
                        <w:tab/>
                        <w:t>SMITH</w:t>
                      </w:r>
                      <w:r>
                        <w:rPr>
                          <w:rFonts w:ascii="Arial" w:hAnsi="Arial" w:cs="Arial"/>
                          <w:b/>
                          <w:bCs/>
                          <w:color w:val="000000"/>
                          <w:sz w:val="18"/>
                          <w:szCs w:val="18"/>
                        </w:rPr>
                        <w:tab/>
                      </w:r>
                      <w:r>
                        <w:rPr>
                          <w:rFonts w:ascii="Arial" w:hAnsi="Arial" w:cs="Arial"/>
                          <w:b/>
                          <w:bCs/>
                          <w:color w:val="000000"/>
                          <w:sz w:val="18"/>
                          <w:szCs w:val="18"/>
                        </w:rPr>
                        <w:tab/>
                        <w:t>CLERK</w:t>
                      </w:r>
                      <w:r>
                        <w:rPr>
                          <w:rFonts w:ascii="Arial" w:hAnsi="Arial" w:cs="Arial"/>
                          <w:b/>
                          <w:bCs/>
                          <w:color w:val="000000"/>
                          <w:sz w:val="18"/>
                          <w:szCs w:val="18"/>
                        </w:rPr>
                        <w:tab/>
                      </w:r>
                      <w:r>
                        <w:rPr>
                          <w:rFonts w:ascii="Arial" w:hAnsi="Arial" w:cs="Arial"/>
                          <w:b/>
                          <w:bCs/>
                          <w:color w:val="000000"/>
                          <w:sz w:val="18"/>
                          <w:szCs w:val="18"/>
                        </w:rPr>
                        <w:tab/>
                        <w:t>7902</w:t>
                      </w:r>
                      <w:r>
                        <w:rPr>
                          <w:rFonts w:ascii="Arial" w:hAnsi="Arial" w:cs="Arial"/>
                          <w:b/>
                          <w:bCs/>
                          <w:color w:val="000000"/>
                          <w:sz w:val="18"/>
                          <w:szCs w:val="18"/>
                        </w:rPr>
                        <w:tab/>
                        <w:t>13-JUN-</w:t>
                      </w:r>
                      <w:r>
                        <w:rPr>
                          <w:rFonts w:ascii="Arial" w:hAnsi="Arial" w:cs="Arial"/>
                          <w:b/>
                          <w:bCs/>
                          <w:color w:val="000000"/>
                          <w:sz w:val="18"/>
                          <w:szCs w:val="18"/>
                        </w:rPr>
                        <w:t>13</w:t>
                      </w:r>
                      <w:proofErr w:type="gramStart"/>
                      <w:r>
                        <w:rPr>
                          <w:rFonts w:ascii="Arial" w:hAnsi="Arial" w:cs="Arial"/>
                          <w:b/>
                          <w:bCs/>
                          <w:color w:val="000000"/>
                          <w:sz w:val="18"/>
                          <w:szCs w:val="18"/>
                        </w:rPr>
                        <w:tab/>
                        <w:t xml:space="preserve">  800</w:t>
                      </w:r>
                      <w:proofErr w:type="gramEnd"/>
                      <w:r>
                        <w:rPr>
                          <w:rFonts w:ascii="Arial" w:hAnsi="Arial" w:cs="Arial"/>
                          <w:b/>
                          <w:bCs/>
                          <w:color w:val="000000"/>
                          <w:sz w:val="18"/>
                          <w:szCs w:val="18"/>
                        </w:rPr>
                        <w:tab/>
                      </w:r>
                      <w:r>
                        <w:rPr>
                          <w:rFonts w:ascii="Arial" w:hAnsi="Arial" w:cs="Arial"/>
                          <w:b/>
                          <w:bCs/>
                          <w:color w:val="000000"/>
                          <w:sz w:val="18"/>
                          <w:szCs w:val="18"/>
                        </w:rPr>
                        <w:tab/>
                        <w:t>20</w:t>
                      </w:r>
                    </w:p>
                  </w:txbxContent>
                </v:textbox>
              </v:rect>
            </w:pict>
          </mc:Fallback>
        </mc:AlternateContent>
      </w:r>
    </w:p>
    <w:p w14:paraId="55F02BFE" w14:textId="77777777" w:rsidR="00701278" w:rsidRDefault="00701278" w:rsidP="00701278"/>
    <w:p w14:paraId="79D48EF4" w14:textId="77777777" w:rsidR="00701278" w:rsidRDefault="00701278" w:rsidP="00701278">
      <w:r>
        <w:br w:type="page"/>
      </w:r>
    </w:p>
    <w:p w14:paraId="6A7D251E" w14:textId="77777777" w:rsidR="00701278" w:rsidRPr="008A3FC1" w:rsidRDefault="00701278" w:rsidP="00701278">
      <w:r>
        <w:lastRenderedPageBreak/>
        <w:t>4</w:t>
      </w:r>
      <w:r w:rsidRPr="008A3FC1">
        <w:t>.</w:t>
      </w:r>
      <w:r w:rsidRPr="008A3FC1">
        <w:tab/>
        <w:t>Display name and total remuneration for all employees.</w:t>
      </w:r>
    </w:p>
    <w:p w14:paraId="5E05E11D" w14:textId="77777777" w:rsidR="00701278" w:rsidRDefault="00701278" w:rsidP="00701278"/>
    <w:p w14:paraId="229A00FC" w14:textId="77777777" w:rsidR="00701278" w:rsidRDefault="00701278" w:rsidP="00701278"/>
    <w:p w14:paraId="09248929" w14:textId="1E26656B" w:rsidR="00701278" w:rsidRDefault="00701278" w:rsidP="00701278">
      <w:r>
        <w:rPr>
          <w:noProof/>
        </w:rPr>
        <mc:AlternateContent>
          <mc:Choice Requires="wps">
            <w:drawing>
              <wp:anchor distT="0" distB="0" distL="114300" distR="114300" simplePos="0" relativeHeight="251686912" behindDoc="0" locked="0" layoutInCell="1" allowOverlap="1" wp14:anchorId="3B42B3E0" wp14:editId="5442B4FE">
                <wp:simplePos x="0" y="0"/>
                <wp:positionH relativeFrom="column">
                  <wp:posOffset>914400</wp:posOffset>
                </wp:positionH>
                <wp:positionV relativeFrom="paragraph">
                  <wp:posOffset>73025</wp:posOffset>
                </wp:positionV>
                <wp:extent cx="1104900" cy="2153920"/>
                <wp:effectExtent l="0" t="0" r="1905" b="6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48891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REMUNERATION</w:t>
                            </w:r>
                          </w:p>
                          <w:p w14:paraId="5AC00B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 - - - </w:t>
                            </w:r>
                          </w:p>
                          <w:p w14:paraId="1494660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1C1A98E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436863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16B1BB5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3B6C09F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3AC60B2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5AA70EF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55F6093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5ACCB45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7A2F1E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7CC1980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29F3089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6B9E131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A4EA7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42B3E0" id="Rectangle 22" o:spid="_x0000_s1053" style="position:absolute;margin-left:1in;margin-top:5.75pt;width:87pt;height:169.6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" filled="f" fillcolor="blue" stroked="f" strokeweight="1pt">
                <v:textbox style="mso-fit-shape-to-text:t" inset="5pt,2pt,5pt,2pt">
                  <w:txbxContent>
                    <w:p w14:paraId="5548891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REMUNERATION</w:t>
                      </w:r>
                    </w:p>
                    <w:p w14:paraId="5AC00BE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 xml:space="preserve"> - - - - - - - - - - - - - - </w:t>
                      </w:r>
                    </w:p>
                    <w:p w14:paraId="14946605"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9600</w:t>
                      </w:r>
                    </w:p>
                    <w:p w14:paraId="1C1A98E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19500</w:t>
                      </w:r>
                    </w:p>
                    <w:p w14:paraId="4368632E"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15500</w:t>
                      </w:r>
                    </w:p>
                    <w:p w14:paraId="16B1BB5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35700</w:t>
                      </w:r>
                    </w:p>
                    <w:p w14:paraId="3B6C09F0"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16400</w:t>
                      </w:r>
                    </w:p>
                    <w:p w14:paraId="3AC60B2A"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34200</w:t>
                      </w:r>
                    </w:p>
                    <w:p w14:paraId="5AA70EF7"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29400</w:t>
                      </w:r>
                    </w:p>
                    <w:p w14:paraId="55F60939"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5ACCB456"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60000</w:t>
                      </w:r>
                    </w:p>
                    <w:p w14:paraId="7A2F1E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18000</w:t>
                      </w:r>
                    </w:p>
                    <w:p w14:paraId="7CC1980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13200</w:t>
                      </w:r>
                    </w:p>
                    <w:p w14:paraId="29F3089C"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11400</w:t>
                      </w:r>
                    </w:p>
                    <w:p w14:paraId="6B9E1313"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36000</w:t>
                      </w:r>
                    </w:p>
                    <w:p w14:paraId="2A4EA7E8" w14:textId="77777777" w:rsidR="00701278" w:rsidRDefault="00701278" w:rsidP="00701278">
                      <w:pPr>
                        <w:autoSpaceDE w:val="0"/>
                        <w:autoSpaceDN w:val="0"/>
                        <w:adjustRightInd w:val="0"/>
                        <w:jc w:val="right"/>
                        <w:rPr>
                          <w:rFonts w:ascii="Arial" w:hAnsi="Arial" w:cs="Arial"/>
                          <w:b/>
                          <w:bCs/>
                          <w:color w:val="000000"/>
                          <w:sz w:val="18"/>
                          <w:szCs w:val="18"/>
                        </w:rPr>
                      </w:pPr>
                      <w:r>
                        <w:rPr>
                          <w:rFonts w:ascii="Arial" w:hAnsi="Arial" w:cs="Arial"/>
                          <w:b/>
                          <w:bCs/>
                          <w:color w:val="000000"/>
                          <w:sz w:val="18"/>
                          <w:szCs w:val="18"/>
                        </w:rPr>
                        <w:t>15600</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8FB6C99" wp14:editId="142536BC">
                <wp:simplePos x="0" y="0"/>
                <wp:positionH relativeFrom="column">
                  <wp:posOffset>114300</wp:posOffset>
                </wp:positionH>
                <wp:positionV relativeFrom="paragraph">
                  <wp:posOffset>73025</wp:posOffset>
                </wp:positionV>
                <wp:extent cx="603250" cy="2153920"/>
                <wp:effectExtent l="0" t="0" r="0" b="6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0" cy="2153920"/>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CAB66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20C3E2A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15DA458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71AB373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507248F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4B67169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CDB2C7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0F45001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5210A55"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F963D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01C2B4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2589665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2328242D"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560093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6F28C9A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0ACD18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8FB6C99" id="Rectangle 21" o:spid="_x0000_s1054" style="position:absolute;margin-left:9pt;margin-top:5.75pt;width:47.5pt;height:169.6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" filled="f" fillcolor="blue" stroked="f" strokeweight="1pt">
                <v:textbox style="mso-fit-shape-to-text:t" inset="5pt,2pt,5pt,2pt">
                  <w:txbxContent>
                    <w:p w14:paraId="69CAB66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ENAME</w:t>
                      </w:r>
                    </w:p>
                    <w:p w14:paraId="20C3E2A3"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 - - - - - -</w:t>
                      </w:r>
                    </w:p>
                    <w:p w14:paraId="15DA458F"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SMITH</w:t>
                      </w:r>
                    </w:p>
                    <w:p w14:paraId="71AB373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ALLEN</w:t>
                      </w:r>
                    </w:p>
                    <w:p w14:paraId="507248F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WARD</w:t>
                      </w:r>
                    </w:p>
                    <w:p w14:paraId="4B67169C"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JONES</w:t>
                      </w:r>
                    </w:p>
                    <w:p w14:paraId="4CDB2C72"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MARTIN</w:t>
                      </w:r>
                    </w:p>
                    <w:p w14:paraId="0F450016"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BLAKE</w:t>
                      </w:r>
                    </w:p>
                    <w:p w14:paraId="65210A55"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CLARK</w:t>
                        </w:r>
                      </w:smartTag>
                    </w:p>
                    <w:p w14:paraId="3F963D84"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SCOTT</w:t>
                      </w:r>
                    </w:p>
                    <w:p w14:paraId="01C2B43E"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KING</w:t>
                      </w:r>
                    </w:p>
                    <w:p w14:paraId="2589665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TURNER</w:t>
                      </w:r>
                    </w:p>
                    <w:p w14:paraId="2328242D" w14:textId="77777777" w:rsidR="00701278" w:rsidRDefault="00701278" w:rsidP="00701278">
                      <w:pPr>
                        <w:autoSpaceDE w:val="0"/>
                        <w:autoSpaceDN w:val="0"/>
                        <w:adjustRightInd w:val="0"/>
                        <w:rPr>
                          <w:rFonts w:ascii="Arial" w:hAnsi="Arial" w:cs="Arial"/>
                          <w:b/>
                          <w:bCs/>
                          <w:color w:val="000000"/>
                          <w:sz w:val="18"/>
                          <w:szCs w:val="18"/>
                        </w:rPr>
                      </w:pPr>
                      <w:smartTag w:uri="urn:schemas-microsoft-com:office:smarttags" w:element="place">
                        <w:r>
                          <w:rPr>
                            <w:rFonts w:ascii="Arial" w:hAnsi="Arial" w:cs="Arial"/>
                            <w:b/>
                            <w:bCs/>
                            <w:color w:val="000000"/>
                            <w:sz w:val="18"/>
                            <w:szCs w:val="18"/>
                          </w:rPr>
                          <w:t>ADAMS</w:t>
                        </w:r>
                      </w:smartTag>
                    </w:p>
                    <w:p w14:paraId="560093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JAMES</w:t>
                      </w:r>
                    </w:p>
                    <w:p w14:paraId="6F28C9A8"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FORD</w:t>
                      </w:r>
                    </w:p>
                    <w:p w14:paraId="0ACD1889" w14:textId="77777777" w:rsidR="00701278" w:rsidRDefault="00701278" w:rsidP="00701278">
                      <w:pPr>
                        <w:autoSpaceDE w:val="0"/>
                        <w:autoSpaceDN w:val="0"/>
                        <w:adjustRightInd w:val="0"/>
                        <w:rPr>
                          <w:rFonts w:ascii="Arial" w:hAnsi="Arial" w:cs="Arial"/>
                          <w:b/>
                          <w:bCs/>
                          <w:color w:val="000000"/>
                          <w:sz w:val="18"/>
                          <w:szCs w:val="18"/>
                        </w:rPr>
                      </w:pPr>
                      <w:r>
                        <w:rPr>
                          <w:rFonts w:ascii="Arial" w:hAnsi="Arial" w:cs="Arial"/>
                          <w:b/>
                          <w:bCs/>
                          <w:color w:val="000000"/>
                          <w:sz w:val="18"/>
                          <w:szCs w:val="18"/>
                        </w:rPr>
                        <w:t>MILLER</w:t>
                      </w:r>
                    </w:p>
                  </w:txbxContent>
                </v:textbox>
              </v:rect>
            </w:pict>
          </mc:Fallback>
        </mc:AlternateContent>
      </w:r>
    </w:p>
    <w:p w14:paraId="59AE938E" w14:textId="77777777" w:rsidR="00701278" w:rsidRDefault="00701278" w:rsidP="00701278"/>
    <w:p w14:paraId="195F8821" w14:textId="77777777" w:rsidR="00701278" w:rsidRDefault="00701278" w:rsidP="00701278"/>
    <w:p w14:paraId="00F60FCA" w14:textId="77777777" w:rsidR="00701278" w:rsidRDefault="00701278" w:rsidP="00701278"/>
    <w:p w14:paraId="7AC87BE4" w14:textId="77777777" w:rsidR="00701278" w:rsidRDefault="00701278" w:rsidP="00701278"/>
    <w:p w14:paraId="7845CCEB" w14:textId="77777777" w:rsidR="00701278" w:rsidRDefault="00701278" w:rsidP="00701278"/>
    <w:p w14:paraId="28D338C0" w14:textId="77777777" w:rsidR="00701278" w:rsidRDefault="00701278" w:rsidP="00701278"/>
    <w:p w14:paraId="4A34EE73" w14:textId="77777777" w:rsidR="00701278" w:rsidRDefault="00701278" w:rsidP="00701278"/>
    <w:p w14:paraId="6BAC7D4D" w14:textId="77777777" w:rsidR="00701278" w:rsidRDefault="00701278" w:rsidP="00701278"/>
    <w:p w14:paraId="534FF6C5" w14:textId="77777777" w:rsidR="00701278" w:rsidRDefault="00701278" w:rsidP="00701278"/>
    <w:p w14:paraId="3DBAD0E3" w14:textId="77777777" w:rsidR="00701278" w:rsidRDefault="00701278" w:rsidP="00701278"/>
    <w:p w14:paraId="42EC6ED4" w14:textId="77777777" w:rsidR="00701278" w:rsidRDefault="00701278" w:rsidP="00701278"/>
    <w:p w14:paraId="0364971B" w14:textId="3D7A282F" w:rsidR="00701278" w:rsidRDefault="00701278" w:rsidP="00701278">
      <w:r>
        <w:rPr>
          <w:noProof/>
        </w:rPr>
        <mc:AlternateContent>
          <mc:Choice Requires="wps">
            <w:drawing>
              <wp:anchor distT="0" distB="0" distL="114300" distR="114300" simplePos="0" relativeHeight="251688960" behindDoc="0" locked="0" layoutInCell="1" allowOverlap="1" wp14:anchorId="3081E35A" wp14:editId="29E7D243">
                <wp:simplePos x="0" y="0"/>
                <wp:positionH relativeFrom="column">
                  <wp:posOffset>114300</wp:posOffset>
                </wp:positionH>
                <wp:positionV relativeFrom="paragraph">
                  <wp:posOffset>167640</wp:posOffset>
                </wp:positionV>
                <wp:extent cx="1226820" cy="182245"/>
                <wp:effectExtent l="0" t="0" r="3810" b="31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182245"/>
                        </a:xfrm>
                        <a:prstGeom prst="rect">
                          <a:avLst/>
                        </a:prstGeom>
                        <a:noFill/>
                        <a:ln>
                          <a:noFill/>
                        </a:ln>
                        <a:effectLst/>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73697D" w14:textId="77777777" w:rsidR="00701278" w:rsidRDefault="00701278" w:rsidP="00701278">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13 records selected.</w:t>
                            </w:r>
                          </w:p>
                        </w:txbxContent>
                      </wps:txbx>
                      <wps:bodyPr rot="0" vert="horz" wrap="none" lIns="63500" tIns="25400" rIns="63500" bIns="254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081E35A" id="Rectangle 20" o:spid="_x0000_s1055" style="position:absolute;margin-left:9pt;margin-top:13.2pt;width:96.6pt;height:14.3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" filled="f" fillcolor="blue" stroked="f" strokeweight="1pt">
                <v:textbox style="mso-fit-shape-to-text:t" inset="5pt,2pt,5pt,2pt">
                  <w:txbxContent>
                    <w:p w14:paraId="3573697D" w14:textId="77777777" w:rsidR="00701278" w:rsidRDefault="00701278" w:rsidP="00701278">
                      <w:pPr>
                        <w:autoSpaceDE w:val="0"/>
                        <w:autoSpaceDN w:val="0"/>
                        <w:adjustRightInd w:val="0"/>
                        <w:jc w:val="center"/>
                        <w:rPr>
                          <w:rFonts w:ascii="Arial" w:hAnsi="Arial" w:cs="Arial"/>
                          <w:b/>
                          <w:bCs/>
                          <w:color w:val="000000"/>
                          <w:sz w:val="18"/>
                          <w:szCs w:val="18"/>
                        </w:rPr>
                      </w:pPr>
                      <w:r>
                        <w:rPr>
                          <w:rFonts w:ascii="Arial" w:hAnsi="Arial" w:cs="Arial"/>
                          <w:b/>
                          <w:bCs/>
                          <w:color w:val="000000"/>
                          <w:sz w:val="18"/>
                          <w:szCs w:val="18"/>
                        </w:rPr>
                        <w:t>13 records selected.</w:t>
                      </w:r>
                    </w:p>
                  </w:txbxContent>
                </v:textbox>
              </v:rect>
            </w:pict>
          </mc:Fallback>
        </mc:AlternateContent>
      </w:r>
    </w:p>
    <w:p w14:paraId="4505A35A" w14:textId="77777777" w:rsidR="00701278" w:rsidRDefault="00701278" w:rsidP="00701278"/>
    <w:p w14:paraId="0458848C" w14:textId="77777777" w:rsidR="00701278" w:rsidRDefault="00701278" w:rsidP="00701278"/>
    <w:p w14:paraId="52E1A1F6" w14:textId="77777777" w:rsidR="00701278" w:rsidRDefault="00701278" w:rsidP="00701278"/>
    <w:p w14:paraId="350F2F90" w14:textId="77777777" w:rsidR="00701278" w:rsidRPr="00CE37EC" w:rsidRDefault="00701278" w:rsidP="00701278">
      <w:pPr>
        <w:rPr>
          <w:b/>
          <w:bCs/>
        </w:rPr>
      </w:pPr>
      <w:r>
        <w:t>5</w:t>
      </w:r>
      <w:r w:rsidRPr="008A3FC1">
        <w:t>.</w:t>
      </w:r>
      <w:r w:rsidRPr="008A3FC1">
        <w:tab/>
        <w:t xml:space="preserve">Display name, annual </w:t>
      </w:r>
      <w:proofErr w:type="gramStart"/>
      <w:r w:rsidRPr="008A3FC1">
        <w:t>salary</w:t>
      </w:r>
      <w:proofErr w:type="gramEnd"/>
      <w:r w:rsidRPr="008A3FC1">
        <w:t xml:space="preserve"> and commission of all salespeople whose </w:t>
      </w:r>
    </w:p>
    <w:p w14:paraId="22A06EF2" w14:textId="77777777" w:rsidR="00701278" w:rsidRPr="008A3FC1" w:rsidRDefault="00701278" w:rsidP="00701278">
      <w:r>
        <w:tab/>
      </w:r>
      <w:r w:rsidRPr="008A3FC1">
        <w:t xml:space="preserve">monthly salary is greater than their commission.  The output should be </w:t>
      </w:r>
    </w:p>
    <w:p w14:paraId="7FCD0643" w14:textId="77777777" w:rsidR="00701278" w:rsidRPr="008A3FC1" w:rsidRDefault="00701278" w:rsidP="00701278">
      <w:r>
        <w:tab/>
      </w:r>
      <w:r w:rsidRPr="008A3FC1">
        <w:t xml:space="preserve">ordered by salary, highest first.  If two or more employees have the same </w:t>
      </w:r>
    </w:p>
    <w:p w14:paraId="77763C10" w14:textId="77777777" w:rsidR="00701278" w:rsidRDefault="00701278" w:rsidP="00701278">
      <w:r>
        <w:tab/>
      </w:r>
      <w:r w:rsidRPr="008A3FC1">
        <w:t>salary, sort by employee name, within the highest salary order.</w:t>
      </w:r>
    </w:p>
    <w:p w14:paraId="0DEB183E" w14:textId="77777777" w:rsidR="00701278" w:rsidRDefault="00701278" w:rsidP="00701278"/>
    <w:p w14:paraId="0F0DC1B1" w14:textId="77777777" w:rsidR="00701278" w:rsidRDefault="00701278" w:rsidP="00701278"/>
    <w:p w14:paraId="1DCC5B80" w14:textId="77777777" w:rsidR="00701278" w:rsidRPr="005008FC" w:rsidRDefault="00701278" w:rsidP="00701278">
      <w:pPr>
        <w:rPr>
          <w:rFonts w:ascii="Arial" w:hAnsi="Arial" w:cs="Arial"/>
          <w:b/>
          <w:bCs/>
          <w:sz w:val="18"/>
          <w:szCs w:val="18"/>
        </w:rPr>
      </w:pPr>
      <w:r w:rsidRPr="005008FC">
        <w:rPr>
          <w:rFonts w:ascii="Arial" w:hAnsi="Arial" w:cs="Arial"/>
          <w:b/>
          <w:bCs/>
          <w:sz w:val="18"/>
          <w:szCs w:val="18"/>
        </w:rPr>
        <w:t>ENAME</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ANNUAL_SAL</w:t>
      </w:r>
      <w:r w:rsidRPr="005008FC">
        <w:rPr>
          <w:rFonts w:ascii="Arial" w:hAnsi="Arial" w:cs="Arial"/>
          <w:b/>
          <w:bCs/>
          <w:sz w:val="18"/>
          <w:szCs w:val="18"/>
        </w:rPr>
        <w:tab/>
        <w:t>COMM</w:t>
      </w:r>
    </w:p>
    <w:p w14:paraId="43DEF9D1" w14:textId="77777777" w:rsidR="00701278" w:rsidRPr="005008FC" w:rsidRDefault="00701278" w:rsidP="00701278">
      <w:pPr>
        <w:rPr>
          <w:rFonts w:ascii="Arial" w:hAnsi="Arial" w:cs="Arial"/>
          <w:b/>
          <w:bCs/>
          <w:sz w:val="18"/>
          <w:szCs w:val="18"/>
        </w:rPr>
      </w:pPr>
      <w:r w:rsidRPr="005008FC">
        <w:rPr>
          <w:rFonts w:ascii="Arial" w:hAnsi="Arial" w:cs="Arial"/>
          <w:b/>
          <w:bCs/>
          <w:sz w:val="18"/>
          <w:szCs w:val="18"/>
        </w:rPr>
        <w:t>- - - - - - - -</w:t>
      </w:r>
      <w:r w:rsidRPr="005008FC">
        <w:rPr>
          <w:rFonts w:ascii="Arial" w:hAnsi="Arial" w:cs="Arial"/>
          <w:b/>
          <w:bCs/>
          <w:sz w:val="18"/>
          <w:szCs w:val="18"/>
        </w:rPr>
        <w:tab/>
        <w:t>- - - - - - - - - - - -</w:t>
      </w:r>
      <w:r w:rsidRPr="005008FC">
        <w:rPr>
          <w:rFonts w:ascii="Arial" w:hAnsi="Arial" w:cs="Arial"/>
          <w:b/>
          <w:bCs/>
          <w:sz w:val="18"/>
          <w:szCs w:val="18"/>
        </w:rPr>
        <w:tab/>
        <w:t>- - - - - - -</w:t>
      </w:r>
    </w:p>
    <w:p w14:paraId="5C22A93B" w14:textId="77777777" w:rsidR="00701278" w:rsidRPr="005008FC" w:rsidRDefault="00701278" w:rsidP="00701278">
      <w:pPr>
        <w:rPr>
          <w:rFonts w:ascii="Arial" w:hAnsi="Arial" w:cs="Arial"/>
          <w:b/>
          <w:bCs/>
          <w:sz w:val="18"/>
          <w:szCs w:val="18"/>
        </w:rPr>
      </w:pPr>
      <w:r w:rsidRPr="005008FC">
        <w:rPr>
          <w:rFonts w:ascii="Arial" w:hAnsi="Arial" w:cs="Arial"/>
          <w:b/>
          <w:bCs/>
          <w:sz w:val="18"/>
          <w:szCs w:val="18"/>
        </w:rPr>
        <w:t>ALLEN</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19200</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300</w:t>
      </w:r>
    </w:p>
    <w:p w14:paraId="38C32243" w14:textId="77777777" w:rsidR="00701278" w:rsidRPr="005008FC" w:rsidRDefault="00701278" w:rsidP="00701278">
      <w:pPr>
        <w:rPr>
          <w:rFonts w:ascii="Arial" w:hAnsi="Arial" w:cs="Arial"/>
          <w:b/>
          <w:bCs/>
          <w:sz w:val="18"/>
          <w:szCs w:val="18"/>
        </w:rPr>
      </w:pPr>
      <w:r w:rsidRPr="005008FC">
        <w:rPr>
          <w:rFonts w:ascii="Arial" w:hAnsi="Arial" w:cs="Arial"/>
          <w:b/>
          <w:bCs/>
          <w:sz w:val="18"/>
          <w:szCs w:val="18"/>
        </w:rPr>
        <w:t>TURNER</w:t>
      </w:r>
      <w:r w:rsidRPr="005008FC">
        <w:rPr>
          <w:rFonts w:ascii="Arial" w:hAnsi="Arial" w:cs="Arial"/>
          <w:b/>
          <w:bCs/>
          <w:sz w:val="18"/>
          <w:szCs w:val="18"/>
        </w:rPr>
        <w:tab/>
        <w:t>18000</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 xml:space="preserve">    0</w:t>
      </w:r>
    </w:p>
    <w:p w14:paraId="31063869" w14:textId="77777777" w:rsidR="00701278" w:rsidRPr="005008FC" w:rsidRDefault="00701278" w:rsidP="00701278">
      <w:pPr>
        <w:rPr>
          <w:rFonts w:ascii="Arial" w:hAnsi="Arial" w:cs="Arial"/>
          <w:b/>
          <w:bCs/>
          <w:sz w:val="18"/>
          <w:szCs w:val="18"/>
        </w:rPr>
      </w:pPr>
      <w:r w:rsidRPr="005008FC">
        <w:rPr>
          <w:rFonts w:ascii="Arial" w:hAnsi="Arial" w:cs="Arial"/>
          <w:b/>
          <w:bCs/>
          <w:sz w:val="18"/>
          <w:szCs w:val="18"/>
        </w:rPr>
        <w:t>WARD</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15000</w:t>
      </w:r>
      <w:r w:rsidRPr="005008FC">
        <w:rPr>
          <w:rFonts w:ascii="Arial" w:hAnsi="Arial" w:cs="Arial"/>
          <w:b/>
          <w:bCs/>
          <w:sz w:val="18"/>
          <w:szCs w:val="18"/>
        </w:rPr>
        <w:tab/>
      </w:r>
      <w:r>
        <w:rPr>
          <w:rFonts w:ascii="Arial" w:hAnsi="Arial" w:cs="Arial"/>
          <w:b/>
          <w:bCs/>
          <w:sz w:val="18"/>
          <w:szCs w:val="18"/>
        </w:rPr>
        <w:tab/>
      </w:r>
      <w:r w:rsidRPr="005008FC">
        <w:rPr>
          <w:rFonts w:ascii="Arial" w:hAnsi="Arial" w:cs="Arial"/>
          <w:b/>
          <w:bCs/>
          <w:sz w:val="18"/>
          <w:szCs w:val="18"/>
        </w:rPr>
        <w:t>500</w:t>
      </w:r>
    </w:p>
    <w:p w14:paraId="56AEE657" w14:textId="77777777" w:rsidR="00701278" w:rsidRDefault="00701278" w:rsidP="00701278"/>
    <w:p w14:paraId="0EC77B6A" w14:textId="77777777" w:rsidR="00701278" w:rsidRPr="008A3FC1" w:rsidRDefault="00701278" w:rsidP="00701278">
      <w:r>
        <w:t>6</w:t>
      </w:r>
      <w:r w:rsidRPr="008A3FC1">
        <w:t>.</w:t>
      </w:r>
      <w:r w:rsidRPr="008A3FC1">
        <w:tab/>
        <w:t>Select data as displayed.</w:t>
      </w:r>
    </w:p>
    <w:p w14:paraId="15D642E3" w14:textId="77777777" w:rsidR="00701278" w:rsidRDefault="00701278" w:rsidP="00701278"/>
    <w:p w14:paraId="57D0CCD7" w14:textId="165ED471" w:rsidR="00701278" w:rsidRPr="005008FC" w:rsidRDefault="00701278" w:rsidP="00701278">
      <w:pPr>
        <w:rPr>
          <w:rFonts w:ascii="Arial" w:hAnsi="Arial" w:cs="Arial"/>
          <w:b/>
          <w:bCs/>
          <w:sz w:val="16"/>
          <w:szCs w:val="16"/>
        </w:rPr>
      </w:pPr>
      <w:r w:rsidRPr="005008FC">
        <w:rPr>
          <w:rFonts w:ascii="Arial" w:hAnsi="Arial" w:cs="Arial"/>
          <w:b/>
          <w:bCs/>
          <w:sz w:val="16"/>
          <w:szCs w:val="16"/>
        </w:rPr>
        <w:t>SMITH</w:t>
      </w:r>
      <w:r w:rsidRPr="005008FC">
        <w:rPr>
          <w:rFonts w:ascii="Arial" w:hAnsi="Arial" w:cs="Arial"/>
          <w:b/>
          <w:bCs/>
          <w:sz w:val="16"/>
          <w:szCs w:val="16"/>
        </w:rPr>
        <w:tab/>
        <w:t>HAS HELD THE POSITION OF</w:t>
      </w:r>
      <w:r w:rsidRPr="005008FC">
        <w:rPr>
          <w:rFonts w:ascii="Arial" w:hAnsi="Arial" w:cs="Arial"/>
          <w:b/>
          <w:bCs/>
          <w:sz w:val="16"/>
          <w:szCs w:val="16"/>
        </w:rPr>
        <w:tab/>
        <w:t>CLERK</w:t>
      </w:r>
      <w:r w:rsidRPr="005008FC">
        <w:rPr>
          <w:rFonts w:ascii="Arial" w:hAnsi="Arial" w:cs="Arial"/>
          <w:b/>
          <w:bCs/>
          <w:sz w:val="16"/>
          <w:szCs w:val="16"/>
        </w:rPr>
        <w:tab/>
      </w:r>
      <w:r w:rsidRPr="005008FC">
        <w:rPr>
          <w:rFonts w:ascii="Arial" w:hAnsi="Arial" w:cs="Arial"/>
          <w:b/>
          <w:bCs/>
          <w:sz w:val="16"/>
          <w:szCs w:val="16"/>
        </w:rPr>
        <w:tab/>
        <w:t xml:space="preserve">IN DEPT 20 </w:t>
      </w:r>
      <w:r>
        <w:rPr>
          <w:rFonts w:ascii="Arial" w:hAnsi="Arial" w:cs="Arial"/>
          <w:b/>
          <w:bCs/>
          <w:sz w:val="16"/>
          <w:szCs w:val="16"/>
        </w:rPr>
        <w:tab/>
        <w:t>SINCE</w:t>
      </w:r>
      <w:r>
        <w:rPr>
          <w:rFonts w:ascii="Arial" w:hAnsi="Arial" w:cs="Arial"/>
          <w:b/>
          <w:bCs/>
          <w:sz w:val="16"/>
          <w:szCs w:val="16"/>
        </w:rPr>
        <w:tab/>
        <w:t>13-JUN-</w:t>
      </w:r>
      <w:r>
        <w:rPr>
          <w:rFonts w:ascii="Arial" w:hAnsi="Arial" w:cs="Arial"/>
          <w:b/>
          <w:bCs/>
          <w:sz w:val="16"/>
          <w:szCs w:val="16"/>
        </w:rPr>
        <w:t>13</w:t>
      </w:r>
    </w:p>
    <w:p w14:paraId="004F2DCD" w14:textId="2B5A7AC4" w:rsidR="00701278" w:rsidRPr="005008FC" w:rsidRDefault="00701278" w:rsidP="00701278">
      <w:pPr>
        <w:rPr>
          <w:rFonts w:ascii="Arial" w:hAnsi="Arial" w:cs="Arial"/>
          <w:b/>
          <w:bCs/>
          <w:sz w:val="16"/>
          <w:szCs w:val="16"/>
        </w:rPr>
      </w:pPr>
      <w:r w:rsidRPr="005008FC">
        <w:rPr>
          <w:rFonts w:ascii="Arial" w:hAnsi="Arial" w:cs="Arial"/>
          <w:b/>
          <w:bCs/>
          <w:sz w:val="16"/>
          <w:szCs w:val="16"/>
        </w:rPr>
        <w:t>ALLEN</w:t>
      </w:r>
      <w:r w:rsidRPr="005008FC">
        <w:rPr>
          <w:rFonts w:ascii="Arial" w:hAnsi="Arial" w:cs="Arial"/>
          <w:b/>
          <w:bCs/>
          <w:sz w:val="16"/>
          <w:szCs w:val="16"/>
        </w:rPr>
        <w:tab/>
        <w:t>HAS HELD THE POSITION OF</w:t>
      </w:r>
      <w:r w:rsidRPr="005008FC">
        <w:rPr>
          <w:rFonts w:ascii="Arial" w:hAnsi="Arial" w:cs="Arial"/>
          <w:b/>
          <w:bCs/>
          <w:sz w:val="16"/>
          <w:szCs w:val="16"/>
        </w:rPr>
        <w:tab/>
        <w:t>SALESMAN</w:t>
      </w:r>
      <w:r w:rsidRPr="005008FC">
        <w:rPr>
          <w:rFonts w:ascii="Arial" w:hAnsi="Arial" w:cs="Arial"/>
          <w:b/>
          <w:bCs/>
          <w:sz w:val="16"/>
          <w:szCs w:val="16"/>
        </w:rPr>
        <w:tab/>
        <w:t>IN DEPT 30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15-AUG-</w:t>
      </w:r>
      <w:r>
        <w:rPr>
          <w:rFonts w:ascii="Arial" w:hAnsi="Arial" w:cs="Arial"/>
          <w:b/>
          <w:bCs/>
          <w:sz w:val="16"/>
          <w:szCs w:val="16"/>
        </w:rPr>
        <w:t>13</w:t>
      </w:r>
    </w:p>
    <w:p w14:paraId="789CAED7" w14:textId="3862E527" w:rsidR="00701278" w:rsidRPr="005008FC" w:rsidRDefault="00701278" w:rsidP="00701278">
      <w:pPr>
        <w:rPr>
          <w:rFonts w:ascii="Arial" w:hAnsi="Arial" w:cs="Arial"/>
          <w:b/>
          <w:bCs/>
          <w:sz w:val="16"/>
          <w:szCs w:val="16"/>
        </w:rPr>
      </w:pPr>
      <w:r w:rsidRPr="005008FC">
        <w:rPr>
          <w:rFonts w:ascii="Arial" w:hAnsi="Arial" w:cs="Arial"/>
          <w:b/>
          <w:bCs/>
          <w:sz w:val="16"/>
          <w:szCs w:val="16"/>
        </w:rPr>
        <w:t>WARD</w:t>
      </w:r>
      <w:r w:rsidRPr="005008FC">
        <w:rPr>
          <w:rFonts w:ascii="Arial" w:hAnsi="Arial" w:cs="Arial"/>
          <w:b/>
          <w:bCs/>
          <w:sz w:val="16"/>
          <w:szCs w:val="16"/>
        </w:rPr>
        <w:tab/>
        <w:t>HAS HELD THE POSITION OF</w:t>
      </w:r>
      <w:r w:rsidRPr="005008FC">
        <w:rPr>
          <w:rFonts w:ascii="Arial" w:hAnsi="Arial" w:cs="Arial"/>
          <w:b/>
          <w:bCs/>
          <w:sz w:val="16"/>
          <w:szCs w:val="16"/>
        </w:rPr>
        <w:tab/>
        <w:t>SALESMAN</w:t>
      </w:r>
      <w:r w:rsidRPr="005008FC">
        <w:rPr>
          <w:rFonts w:ascii="Arial" w:hAnsi="Arial" w:cs="Arial"/>
          <w:b/>
          <w:bCs/>
          <w:sz w:val="16"/>
          <w:szCs w:val="16"/>
        </w:rPr>
        <w:tab/>
        <w:t>IN DEPT 30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26-MAR-</w:t>
      </w:r>
      <w:r>
        <w:rPr>
          <w:rFonts w:ascii="Arial" w:hAnsi="Arial" w:cs="Arial"/>
          <w:b/>
          <w:bCs/>
          <w:sz w:val="16"/>
          <w:szCs w:val="16"/>
        </w:rPr>
        <w:t>14</w:t>
      </w:r>
    </w:p>
    <w:p w14:paraId="2DEC761A" w14:textId="2EBC6A67" w:rsidR="00701278" w:rsidRPr="005008FC" w:rsidRDefault="00701278" w:rsidP="00701278">
      <w:pPr>
        <w:rPr>
          <w:rFonts w:ascii="Arial" w:hAnsi="Arial" w:cs="Arial"/>
          <w:b/>
          <w:bCs/>
          <w:sz w:val="16"/>
          <w:szCs w:val="16"/>
        </w:rPr>
      </w:pPr>
      <w:r w:rsidRPr="005008FC">
        <w:rPr>
          <w:rFonts w:ascii="Arial" w:hAnsi="Arial" w:cs="Arial"/>
          <w:b/>
          <w:bCs/>
          <w:sz w:val="16"/>
          <w:szCs w:val="16"/>
        </w:rPr>
        <w:t>JONES</w:t>
      </w:r>
      <w:r w:rsidRPr="005008FC">
        <w:rPr>
          <w:rFonts w:ascii="Arial" w:hAnsi="Arial" w:cs="Arial"/>
          <w:b/>
          <w:bCs/>
          <w:sz w:val="16"/>
          <w:szCs w:val="16"/>
        </w:rPr>
        <w:tab/>
        <w:t>HAS HELD THE POSITION OF</w:t>
      </w:r>
      <w:r w:rsidRPr="005008FC">
        <w:rPr>
          <w:rFonts w:ascii="Arial" w:hAnsi="Arial" w:cs="Arial"/>
          <w:b/>
          <w:bCs/>
          <w:sz w:val="16"/>
          <w:szCs w:val="16"/>
        </w:rPr>
        <w:tab/>
        <w:t>MANAGER</w:t>
      </w:r>
      <w:r w:rsidRPr="005008FC">
        <w:rPr>
          <w:rFonts w:ascii="Arial" w:hAnsi="Arial" w:cs="Arial"/>
          <w:b/>
          <w:bCs/>
          <w:sz w:val="16"/>
          <w:szCs w:val="16"/>
        </w:rPr>
        <w:tab/>
        <w:t>IN DEPT 20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31-OCT-</w:t>
      </w:r>
      <w:r>
        <w:rPr>
          <w:rFonts w:ascii="Arial" w:hAnsi="Arial" w:cs="Arial"/>
          <w:b/>
          <w:bCs/>
          <w:sz w:val="16"/>
          <w:szCs w:val="16"/>
        </w:rPr>
        <w:t>13</w:t>
      </w:r>
    </w:p>
    <w:p w14:paraId="637B9F61" w14:textId="101503CD" w:rsidR="00701278" w:rsidRPr="005008FC" w:rsidRDefault="00701278" w:rsidP="00701278">
      <w:pPr>
        <w:rPr>
          <w:rFonts w:ascii="Arial" w:hAnsi="Arial" w:cs="Arial"/>
          <w:b/>
          <w:bCs/>
          <w:sz w:val="16"/>
          <w:szCs w:val="16"/>
        </w:rPr>
      </w:pPr>
      <w:r w:rsidRPr="005008FC">
        <w:rPr>
          <w:rFonts w:ascii="Arial" w:hAnsi="Arial" w:cs="Arial"/>
          <w:b/>
          <w:bCs/>
          <w:sz w:val="16"/>
          <w:szCs w:val="16"/>
        </w:rPr>
        <w:t>MARTIN</w:t>
      </w:r>
      <w:r w:rsidRPr="005008FC">
        <w:rPr>
          <w:rFonts w:ascii="Arial" w:hAnsi="Arial" w:cs="Arial"/>
          <w:b/>
          <w:bCs/>
          <w:sz w:val="16"/>
          <w:szCs w:val="16"/>
        </w:rPr>
        <w:tab/>
        <w:t>HAS HELD THE POSITION OF</w:t>
      </w:r>
      <w:r w:rsidRPr="005008FC">
        <w:rPr>
          <w:rFonts w:ascii="Arial" w:hAnsi="Arial" w:cs="Arial"/>
          <w:b/>
          <w:bCs/>
          <w:sz w:val="16"/>
          <w:szCs w:val="16"/>
        </w:rPr>
        <w:tab/>
        <w:t>SALESMAN</w:t>
      </w:r>
      <w:r w:rsidRPr="005008FC">
        <w:rPr>
          <w:rFonts w:ascii="Arial" w:hAnsi="Arial" w:cs="Arial"/>
          <w:b/>
          <w:bCs/>
          <w:sz w:val="16"/>
          <w:szCs w:val="16"/>
        </w:rPr>
        <w:tab/>
        <w:t>IN DEPT 30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05-DEC-</w:t>
      </w:r>
      <w:r>
        <w:rPr>
          <w:rFonts w:ascii="Arial" w:hAnsi="Arial" w:cs="Arial"/>
          <w:b/>
          <w:bCs/>
          <w:sz w:val="16"/>
          <w:szCs w:val="16"/>
        </w:rPr>
        <w:t>13</w:t>
      </w:r>
    </w:p>
    <w:p w14:paraId="189E4793" w14:textId="679C6731" w:rsidR="00701278" w:rsidRPr="005008FC" w:rsidRDefault="00701278" w:rsidP="00701278">
      <w:pPr>
        <w:rPr>
          <w:rFonts w:ascii="Arial" w:hAnsi="Arial" w:cs="Arial"/>
          <w:b/>
          <w:bCs/>
          <w:sz w:val="16"/>
          <w:szCs w:val="16"/>
        </w:rPr>
      </w:pPr>
      <w:r w:rsidRPr="005008FC">
        <w:rPr>
          <w:rFonts w:ascii="Arial" w:hAnsi="Arial" w:cs="Arial"/>
          <w:b/>
          <w:bCs/>
          <w:sz w:val="16"/>
          <w:szCs w:val="16"/>
        </w:rPr>
        <w:t>BLAKE</w:t>
      </w:r>
      <w:r w:rsidRPr="005008FC">
        <w:rPr>
          <w:rFonts w:ascii="Arial" w:hAnsi="Arial" w:cs="Arial"/>
          <w:b/>
          <w:bCs/>
          <w:sz w:val="16"/>
          <w:szCs w:val="16"/>
        </w:rPr>
        <w:tab/>
        <w:t>HAS HELD THE POSITION OF</w:t>
      </w:r>
      <w:r w:rsidRPr="005008FC">
        <w:rPr>
          <w:rFonts w:ascii="Arial" w:hAnsi="Arial" w:cs="Arial"/>
          <w:b/>
          <w:bCs/>
          <w:sz w:val="16"/>
          <w:szCs w:val="16"/>
        </w:rPr>
        <w:tab/>
        <w:t>MANAGER</w:t>
      </w:r>
      <w:r w:rsidRPr="005008FC">
        <w:rPr>
          <w:rFonts w:ascii="Arial" w:hAnsi="Arial" w:cs="Arial"/>
          <w:b/>
          <w:bCs/>
          <w:sz w:val="16"/>
          <w:szCs w:val="16"/>
        </w:rPr>
        <w:tab/>
        <w:t>IN DEPT 30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11-JUN-</w:t>
      </w:r>
      <w:r>
        <w:rPr>
          <w:rFonts w:ascii="Arial" w:hAnsi="Arial" w:cs="Arial"/>
          <w:b/>
          <w:bCs/>
          <w:sz w:val="16"/>
          <w:szCs w:val="16"/>
        </w:rPr>
        <w:t>14</w:t>
      </w:r>
    </w:p>
    <w:p w14:paraId="0B2C8522" w14:textId="21B3A171" w:rsidR="00701278" w:rsidRPr="005008FC" w:rsidRDefault="00701278" w:rsidP="00701278">
      <w:pPr>
        <w:rPr>
          <w:rFonts w:ascii="Arial" w:hAnsi="Arial" w:cs="Arial"/>
          <w:b/>
          <w:bCs/>
          <w:sz w:val="16"/>
          <w:szCs w:val="16"/>
        </w:rPr>
      </w:pPr>
      <w:r w:rsidRPr="005008FC">
        <w:rPr>
          <w:rFonts w:ascii="Arial" w:hAnsi="Arial" w:cs="Arial"/>
          <w:b/>
          <w:bCs/>
          <w:sz w:val="16"/>
          <w:szCs w:val="16"/>
        </w:rPr>
        <w:t>CLARK</w:t>
      </w:r>
      <w:r w:rsidRPr="005008FC">
        <w:rPr>
          <w:rFonts w:ascii="Arial" w:hAnsi="Arial" w:cs="Arial"/>
          <w:b/>
          <w:bCs/>
          <w:sz w:val="16"/>
          <w:szCs w:val="16"/>
        </w:rPr>
        <w:tab/>
        <w:t>HAS HELD THE POSITION OF</w:t>
      </w:r>
      <w:r w:rsidRPr="005008FC">
        <w:rPr>
          <w:rFonts w:ascii="Arial" w:hAnsi="Arial" w:cs="Arial"/>
          <w:b/>
          <w:bCs/>
          <w:sz w:val="16"/>
          <w:szCs w:val="16"/>
        </w:rPr>
        <w:tab/>
        <w:t>MANAGER</w:t>
      </w:r>
      <w:r w:rsidRPr="005008FC">
        <w:rPr>
          <w:rFonts w:ascii="Arial" w:hAnsi="Arial" w:cs="Arial"/>
          <w:b/>
          <w:bCs/>
          <w:sz w:val="16"/>
          <w:szCs w:val="16"/>
        </w:rPr>
        <w:tab/>
        <w:t>IN DEPT 10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14-MAY-</w:t>
      </w:r>
      <w:r>
        <w:rPr>
          <w:rFonts w:ascii="Arial" w:hAnsi="Arial" w:cs="Arial"/>
          <w:b/>
          <w:bCs/>
          <w:sz w:val="16"/>
          <w:szCs w:val="16"/>
        </w:rPr>
        <w:t>14</w:t>
      </w:r>
    </w:p>
    <w:p w14:paraId="45FC1BB4" w14:textId="6FF3BAEE" w:rsidR="00701278" w:rsidRPr="005008FC" w:rsidRDefault="00701278" w:rsidP="00701278">
      <w:pPr>
        <w:rPr>
          <w:rFonts w:ascii="Arial" w:hAnsi="Arial" w:cs="Arial"/>
          <w:b/>
          <w:bCs/>
          <w:sz w:val="16"/>
          <w:szCs w:val="16"/>
        </w:rPr>
      </w:pPr>
      <w:r w:rsidRPr="005008FC">
        <w:rPr>
          <w:rFonts w:ascii="Arial" w:hAnsi="Arial" w:cs="Arial"/>
          <w:b/>
          <w:bCs/>
          <w:sz w:val="16"/>
          <w:szCs w:val="16"/>
        </w:rPr>
        <w:t>SCOTT</w:t>
      </w:r>
      <w:r w:rsidRPr="005008FC">
        <w:rPr>
          <w:rFonts w:ascii="Arial" w:hAnsi="Arial" w:cs="Arial"/>
          <w:b/>
          <w:bCs/>
          <w:sz w:val="16"/>
          <w:szCs w:val="16"/>
        </w:rPr>
        <w:tab/>
        <w:t>HAS HELD THE POSITION OF</w:t>
      </w:r>
      <w:r w:rsidRPr="005008FC">
        <w:rPr>
          <w:rFonts w:ascii="Arial" w:hAnsi="Arial" w:cs="Arial"/>
          <w:b/>
          <w:bCs/>
          <w:sz w:val="16"/>
          <w:szCs w:val="16"/>
        </w:rPr>
        <w:tab/>
        <w:t>ANALYST</w:t>
      </w:r>
      <w:r w:rsidRPr="005008FC">
        <w:rPr>
          <w:rFonts w:ascii="Arial" w:hAnsi="Arial" w:cs="Arial"/>
          <w:b/>
          <w:bCs/>
          <w:sz w:val="16"/>
          <w:szCs w:val="16"/>
        </w:rPr>
        <w:tab/>
        <w:t>IN DEPT 20</w:t>
      </w:r>
      <w:r>
        <w:rPr>
          <w:rFonts w:ascii="Arial" w:hAnsi="Arial" w:cs="Arial"/>
          <w:b/>
          <w:bCs/>
          <w:sz w:val="16"/>
          <w:szCs w:val="16"/>
        </w:rPr>
        <w:t xml:space="preserve"> </w:t>
      </w:r>
      <w:r>
        <w:rPr>
          <w:rFonts w:ascii="Arial" w:hAnsi="Arial" w:cs="Arial"/>
          <w:b/>
          <w:bCs/>
          <w:sz w:val="16"/>
          <w:szCs w:val="16"/>
        </w:rPr>
        <w:tab/>
        <w:t>SINCE</w:t>
      </w:r>
      <w:r>
        <w:rPr>
          <w:rFonts w:ascii="Arial" w:hAnsi="Arial" w:cs="Arial"/>
          <w:b/>
          <w:bCs/>
          <w:sz w:val="16"/>
          <w:szCs w:val="16"/>
        </w:rPr>
        <w:tab/>
        <w:t>05-MAR-</w:t>
      </w:r>
      <w:r>
        <w:rPr>
          <w:rFonts w:ascii="Arial" w:hAnsi="Arial" w:cs="Arial"/>
          <w:b/>
          <w:bCs/>
          <w:sz w:val="16"/>
          <w:szCs w:val="16"/>
        </w:rPr>
        <w:t>14</w:t>
      </w:r>
    </w:p>
    <w:p w14:paraId="73BFA4A0" w14:textId="160A7169" w:rsidR="00701278" w:rsidRPr="005008FC" w:rsidRDefault="00701278" w:rsidP="00701278">
      <w:pPr>
        <w:rPr>
          <w:rFonts w:ascii="Arial" w:hAnsi="Arial" w:cs="Arial"/>
          <w:b/>
          <w:bCs/>
          <w:sz w:val="16"/>
          <w:szCs w:val="16"/>
        </w:rPr>
      </w:pPr>
      <w:r w:rsidRPr="005008FC">
        <w:rPr>
          <w:rFonts w:ascii="Arial" w:hAnsi="Arial" w:cs="Arial"/>
          <w:b/>
          <w:bCs/>
          <w:sz w:val="16"/>
          <w:szCs w:val="16"/>
        </w:rPr>
        <w:t>KING</w:t>
      </w:r>
      <w:r w:rsidRPr="005008FC">
        <w:rPr>
          <w:rFonts w:ascii="Arial" w:hAnsi="Arial" w:cs="Arial"/>
          <w:b/>
          <w:bCs/>
          <w:sz w:val="16"/>
          <w:szCs w:val="16"/>
        </w:rPr>
        <w:tab/>
        <w:t>HAS HELD THE POSITION OF</w:t>
      </w:r>
      <w:r w:rsidRPr="005008FC">
        <w:rPr>
          <w:rFonts w:ascii="Arial" w:hAnsi="Arial" w:cs="Arial"/>
          <w:b/>
          <w:bCs/>
          <w:sz w:val="16"/>
          <w:szCs w:val="16"/>
        </w:rPr>
        <w:tab/>
        <w:t>PRESIDENT</w:t>
      </w:r>
      <w:r w:rsidRPr="005008FC">
        <w:rPr>
          <w:rFonts w:ascii="Arial" w:hAnsi="Arial" w:cs="Arial"/>
          <w:b/>
          <w:bCs/>
          <w:sz w:val="16"/>
          <w:szCs w:val="16"/>
        </w:rPr>
        <w:tab/>
        <w:t xml:space="preserve">IN DEPT 10 </w:t>
      </w:r>
      <w:r>
        <w:rPr>
          <w:rFonts w:ascii="Arial" w:hAnsi="Arial" w:cs="Arial"/>
          <w:b/>
          <w:bCs/>
          <w:sz w:val="16"/>
          <w:szCs w:val="16"/>
        </w:rPr>
        <w:tab/>
        <w:t>SINCE</w:t>
      </w:r>
      <w:r>
        <w:rPr>
          <w:rFonts w:ascii="Arial" w:hAnsi="Arial" w:cs="Arial"/>
          <w:b/>
          <w:bCs/>
          <w:sz w:val="16"/>
          <w:szCs w:val="16"/>
        </w:rPr>
        <w:tab/>
        <w:t>09-JUL-</w:t>
      </w:r>
      <w:r>
        <w:rPr>
          <w:rFonts w:ascii="Arial" w:hAnsi="Arial" w:cs="Arial"/>
          <w:b/>
          <w:bCs/>
          <w:sz w:val="16"/>
          <w:szCs w:val="16"/>
        </w:rPr>
        <w:t>14</w:t>
      </w:r>
    </w:p>
    <w:p w14:paraId="1A1B7EF8" w14:textId="2DE2B706" w:rsidR="00701278" w:rsidRPr="005008FC" w:rsidRDefault="00701278" w:rsidP="00701278">
      <w:pPr>
        <w:rPr>
          <w:rFonts w:ascii="Arial" w:hAnsi="Arial" w:cs="Arial"/>
          <w:b/>
          <w:bCs/>
          <w:sz w:val="16"/>
          <w:szCs w:val="16"/>
        </w:rPr>
      </w:pPr>
      <w:r w:rsidRPr="005008FC">
        <w:rPr>
          <w:rFonts w:ascii="Arial" w:hAnsi="Arial" w:cs="Arial"/>
          <w:b/>
          <w:bCs/>
          <w:sz w:val="16"/>
          <w:szCs w:val="16"/>
        </w:rPr>
        <w:t>TURNER</w:t>
      </w:r>
      <w:r>
        <w:rPr>
          <w:rFonts w:ascii="Arial" w:hAnsi="Arial" w:cs="Arial"/>
          <w:b/>
          <w:bCs/>
          <w:sz w:val="16"/>
          <w:szCs w:val="16"/>
        </w:rPr>
        <w:t xml:space="preserve"> </w:t>
      </w:r>
      <w:r w:rsidRPr="005008FC">
        <w:rPr>
          <w:rFonts w:ascii="Arial" w:hAnsi="Arial" w:cs="Arial"/>
          <w:b/>
          <w:bCs/>
          <w:sz w:val="16"/>
          <w:szCs w:val="16"/>
        </w:rPr>
        <w:t>HAS HELD THE POSITION OF</w:t>
      </w:r>
      <w:r w:rsidRPr="005008FC">
        <w:rPr>
          <w:rFonts w:ascii="Arial" w:hAnsi="Arial" w:cs="Arial"/>
          <w:b/>
          <w:bCs/>
          <w:sz w:val="16"/>
          <w:szCs w:val="16"/>
        </w:rPr>
        <w:tab/>
        <w:t>SALESMAN</w:t>
      </w:r>
      <w:r w:rsidRPr="005008FC">
        <w:rPr>
          <w:rFonts w:ascii="Arial" w:hAnsi="Arial" w:cs="Arial"/>
          <w:b/>
          <w:bCs/>
          <w:sz w:val="16"/>
          <w:szCs w:val="16"/>
        </w:rPr>
        <w:tab/>
        <w:t xml:space="preserve">IN DEPT 30 </w:t>
      </w:r>
      <w:r>
        <w:rPr>
          <w:rFonts w:ascii="Arial" w:hAnsi="Arial" w:cs="Arial"/>
          <w:b/>
          <w:bCs/>
          <w:sz w:val="16"/>
          <w:szCs w:val="16"/>
        </w:rPr>
        <w:tab/>
        <w:t>SINCE</w:t>
      </w:r>
      <w:r>
        <w:rPr>
          <w:rFonts w:ascii="Arial" w:hAnsi="Arial" w:cs="Arial"/>
          <w:b/>
          <w:bCs/>
          <w:sz w:val="16"/>
          <w:szCs w:val="16"/>
        </w:rPr>
        <w:tab/>
        <w:t>04-JUN-</w:t>
      </w:r>
      <w:r>
        <w:rPr>
          <w:rFonts w:ascii="Arial" w:hAnsi="Arial" w:cs="Arial"/>
          <w:b/>
          <w:bCs/>
          <w:sz w:val="16"/>
          <w:szCs w:val="16"/>
        </w:rPr>
        <w:t>14</w:t>
      </w:r>
    </w:p>
    <w:p w14:paraId="2BE2B8DA" w14:textId="2F73CBBB" w:rsidR="00701278" w:rsidRPr="005008FC" w:rsidRDefault="00701278" w:rsidP="00701278">
      <w:pPr>
        <w:rPr>
          <w:rFonts w:ascii="Arial" w:hAnsi="Arial" w:cs="Arial"/>
          <w:b/>
          <w:bCs/>
          <w:sz w:val="16"/>
          <w:szCs w:val="16"/>
        </w:rPr>
      </w:pPr>
      <w:r w:rsidRPr="005008FC">
        <w:rPr>
          <w:rFonts w:ascii="Arial" w:hAnsi="Arial" w:cs="Arial"/>
          <w:b/>
          <w:bCs/>
          <w:sz w:val="16"/>
          <w:szCs w:val="16"/>
        </w:rPr>
        <w:t>ADAMS</w:t>
      </w:r>
      <w:r w:rsidRPr="005008FC">
        <w:rPr>
          <w:rFonts w:ascii="Arial" w:hAnsi="Arial" w:cs="Arial"/>
          <w:b/>
          <w:bCs/>
          <w:sz w:val="16"/>
          <w:szCs w:val="16"/>
        </w:rPr>
        <w:tab/>
        <w:t>HAS HELD THE POSITION OF</w:t>
      </w:r>
      <w:r w:rsidRPr="005008FC">
        <w:rPr>
          <w:rFonts w:ascii="Arial" w:hAnsi="Arial" w:cs="Arial"/>
          <w:b/>
          <w:bCs/>
          <w:sz w:val="16"/>
          <w:szCs w:val="16"/>
        </w:rPr>
        <w:tab/>
        <w:t>CLERK</w:t>
      </w:r>
      <w:r w:rsidRPr="005008FC">
        <w:rPr>
          <w:rFonts w:ascii="Arial" w:hAnsi="Arial" w:cs="Arial"/>
          <w:b/>
          <w:bCs/>
          <w:sz w:val="16"/>
          <w:szCs w:val="16"/>
        </w:rPr>
        <w:tab/>
      </w:r>
      <w:r>
        <w:rPr>
          <w:rFonts w:ascii="Arial" w:hAnsi="Arial" w:cs="Arial"/>
          <w:b/>
          <w:bCs/>
          <w:sz w:val="16"/>
          <w:szCs w:val="16"/>
        </w:rPr>
        <w:tab/>
      </w:r>
      <w:r w:rsidRPr="005008FC">
        <w:rPr>
          <w:rFonts w:ascii="Arial" w:hAnsi="Arial" w:cs="Arial"/>
          <w:b/>
          <w:bCs/>
          <w:sz w:val="16"/>
          <w:szCs w:val="16"/>
        </w:rPr>
        <w:t xml:space="preserve">IN DEPT 20 </w:t>
      </w:r>
      <w:r>
        <w:rPr>
          <w:rFonts w:ascii="Arial" w:hAnsi="Arial" w:cs="Arial"/>
          <w:b/>
          <w:bCs/>
          <w:sz w:val="16"/>
          <w:szCs w:val="16"/>
        </w:rPr>
        <w:tab/>
        <w:t>SINCE</w:t>
      </w:r>
      <w:r>
        <w:rPr>
          <w:rFonts w:ascii="Arial" w:hAnsi="Arial" w:cs="Arial"/>
          <w:b/>
          <w:bCs/>
          <w:sz w:val="16"/>
          <w:szCs w:val="16"/>
        </w:rPr>
        <w:tab/>
        <w:t>04-JUN-</w:t>
      </w:r>
      <w:r>
        <w:rPr>
          <w:rFonts w:ascii="Arial" w:hAnsi="Arial" w:cs="Arial"/>
          <w:b/>
          <w:bCs/>
          <w:sz w:val="16"/>
          <w:szCs w:val="16"/>
        </w:rPr>
        <w:t>14</w:t>
      </w:r>
    </w:p>
    <w:p w14:paraId="33DA44FC" w14:textId="78A969E3" w:rsidR="00701278" w:rsidRPr="005008FC" w:rsidRDefault="00701278" w:rsidP="00701278">
      <w:pPr>
        <w:rPr>
          <w:rFonts w:ascii="Arial" w:hAnsi="Arial" w:cs="Arial"/>
          <w:b/>
          <w:bCs/>
          <w:sz w:val="16"/>
          <w:szCs w:val="16"/>
        </w:rPr>
      </w:pPr>
      <w:r w:rsidRPr="005008FC">
        <w:rPr>
          <w:rFonts w:ascii="Arial" w:hAnsi="Arial" w:cs="Arial"/>
          <w:b/>
          <w:bCs/>
          <w:sz w:val="16"/>
          <w:szCs w:val="16"/>
        </w:rPr>
        <w:t>JAMES</w:t>
      </w:r>
      <w:r w:rsidRPr="005008FC">
        <w:rPr>
          <w:rFonts w:ascii="Arial" w:hAnsi="Arial" w:cs="Arial"/>
          <w:b/>
          <w:bCs/>
          <w:sz w:val="16"/>
          <w:szCs w:val="16"/>
        </w:rPr>
        <w:tab/>
        <w:t>HAS HELD THE POSITION OF</w:t>
      </w:r>
      <w:r w:rsidRPr="005008FC">
        <w:rPr>
          <w:rFonts w:ascii="Arial" w:hAnsi="Arial" w:cs="Arial"/>
          <w:b/>
          <w:bCs/>
          <w:sz w:val="16"/>
          <w:szCs w:val="16"/>
        </w:rPr>
        <w:tab/>
        <w:t>CLERK</w:t>
      </w:r>
      <w:r w:rsidRPr="005008FC">
        <w:rPr>
          <w:rFonts w:ascii="Arial" w:hAnsi="Arial" w:cs="Arial"/>
          <w:b/>
          <w:bCs/>
          <w:sz w:val="16"/>
          <w:szCs w:val="16"/>
        </w:rPr>
        <w:tab/>
      </w:r>
      <w:r>
        <w:rPr>
          <w:rFonts w:ascii="Arial" w:hAnsi="Arial" w:cs="Arial"/>
          <w:b/>
          <w:bCs/>
          <w:sz w:val="16"/>
          <w:szCs w:val="16"/>
        </w:rPr>
        <w:tab/>
      </w:r>
      <w:r w:rsidRPr="005008FC">
        <w:rPr>
          <w:rFonts w:ascii="Arial" w:hAnsi="Arial" w:cs="Arial"/>
          <w:b/>
          <w:bCs/>
          <w:sz w:val="16"/>
          <w:szCs w:val="16"/>
        </w:rPr>
        <w:t xml:space="preserve">IN DEPT 30 </w:t>
      </w:r>
      <w:r>
        <w:rPr>
          <w:rFonts w:ascii="Arial" w:hAnsi="Arial" w:cs="Arial"/>
          <w:b/>
          <w:bCs/>
          <w:sz w:val="16"/>
          <w:szCs w:val="16"/>
        </w:rPr>
        <w:tab/>
        <w:t>SINCE</w:t>
      </w:r>
      <w:r>
        <w:rPr>
          <w:rFonts w:ascii="Arial" w:hAnsi="Arial" w:cs="Arial"/>
          <w:b/>
          <w:bCs/>
          <w:sz w:val="16"/>
          <w:szCs w:val="16"/>
        </w:rPr>
        <w:tab/>
        <w:t>23-JUL-</w:t>
      </w:r>
      <w:r>
        <w:rPr>
          <w:rFonts w:ascii="Arial" w:hAnsi="Arial" w:cs="Arial"/>
          <w:b/>
          <w:bCs/>
          <w:sz w:val="16"/>
          <w:szCs w:val="16"/>
        </w:rPr>
        <w:t>14</w:t>
      </w:r>
    </w:p>
    <w:p w14:paraId="57953D74" w14:textId="7665D9FE" w:rsidR="00701278" w:rsidRPr="005008FC" w:rsidRDefault="00701278" w:rsidP="00701278">
      <w:pPr>
        <w:rPr>
          <w:rFonts w:ascii="Arial" w:hAnsi="Arial" w:cs="Arial"/>
          <w:b/>
          <w:bCs/>
          <w:sz w:val="16"/>
          <w:szCs w:val="16"/>
        </w:rPr>
      </w:pPr>
      <w:r w:rsidRPr="005008FC">
        <w:rPr>
          <w:rFonts w:ascii="Arial" w:hAnsi="Arial" w:cs="Arial"/>
          <w:b/>
          <w:bCs/>
          <w:sz w:val="16"/>
          <w:szCs w:val="16"/>
        </w:rPr>
        <w:t>FORD</w:t>
      </w:r>
      <w:r w:rsidRPr="005008FC">
        <w:rPr>
          <w:rFonts w:ascii="Arial" w:hAnsi="Arial" w:cs="Arial"/>
          <w:b/>
          <w:bCs/>
          <w:sz w:val="16"/>
          <w:szCs w:val="16"/>
        </w:rPr>
        <w:tab/>
        <w:t>HAS HELD THE POSITION OF</w:t>
      </w:r>
      <w:r w:rsidRPr="005008FC">
        <w:rPr>
          <w:rFonts w:ascii="Arial" w:hAnsi="Arial" w:cs="Arial"/>
          <w:b/>
          <w:bCs/>
          <w:sz w:val="16"/>
          <w:szCs w:val="16"/>
        </w:rPr>
        <w:tab/>
        <w:t>ANALYST</w:t>
      </w:r>
      <w:r w:rsidRPr="005008FC">
        <w:rPr>
          <w:rFonts w:ascii="Arial" w:hAnsi="Arial" w:cs="Arial"/>
          <w:b/>
          <w:bCs/>
          <w:sz w:val="16"/>
          <w:szCs w:val="16"/>
        </w:rPr>
        <w:tab/>
        <w:t xml:space="preserve">IN DEPT 20 </w:t>
      </w:r>
      <w:r>
        <w:rPr>
          <w:rFonts w:ascii="Arial" w:hAnsi="Arial" w:cs="Arial"/>
          <w:b/>
          <w:bCs/>
          <w:sz w:val="16"/>
          <w:szCs w:val="16"/>
        </w:rPr>
        <w:tab/>
        <w:t>SINCE</w:t>
      </w:r>
      <w:r>
        <w:rPr>
          <w:rFonts w:ascii="Arial" w:hAnsi="Arial" w:cs="Arial"/>
          <w:b/>
          <w:bCs/>
          <w:sz w:val="16"/>
          <w:szCs w:val="16"/>
        </w:rPr>
        <w:tab/>
        <w:t>05-DEC-</w:t>
      </w:r>
      <w:r>
        <w:rPr>
          <w:rFonts w:ascii="Arial" w:hAnsi="Arial" w:cs="Arial"/>
          <w:b/>
          <w:bCs/>
          <w:sz w:val="16"/>
          <w:szCs w:val="16"/>
        </w:rPr>
        <w:t>13</w:t>
      </w:r>
    </w:p>
    <w:p w14:paraId="1363770A" w14:textId="36A0A4FA" w:rsidR="00701278" w:rsidRPr="005008FC" w:rsidRDefault="00701278" w:rsidP="00701278">
      <w:pPr>
        <w:rPr>
          <w:rFonts w:ascii="Arial" w:hAnsi="Arial" w:cs="Arial"/>
          <w:b/>
          <w:bCs/>
          <w:sz w:val="16"/>
          <w:szCs w:val="16"/>
        </w:rPr>
      </w:pPr>
      <w:r w:rsidRPr="005008FC">
        <w:rPr>
          <w:rFonts w:ascii="Arial" w:hAnsi="Arial" w:cs="Arial"/>
          <w:b/>
          <w:bCs/>
          <w:sz w:val="16"/>
          <w:szCs w:val="16"/>
        </w:rPr>
        <w:t>MILLER</w:t>
      </w:r>
      <w:r w:rsidRPr="005008FC">
        <w:rPr>
          <w:rFonts w:ascii="Arial" w:hAnsi="Arial" w:cs="Arial"/>
          <w:b/>
          <w:bCs/>
          <w:sz w:val="16"/>
          <w:szCs w:val="16"/>
        </w:rPr>
        <w:tab/>
        <w:t>HAS HELD THE POSITION OF</w:t>
      </w:r>
      <w:r w:rsidRPr="005008FC">
        <w:rPr>
          <w:rFonts w:ascii="Arial" w:hAnsi="Arial" w:cs="Arial"/>
          <w:b/>
          <w:bCs/>
          <w:sz w:val="16"/>
          <w:szCs w:val="16"/>
        </w:rPr>
        <w:tab/>
        <w:t>CLERK</w:t>
      </w:r>
      <w:r w:rsidRPr="005008FC">
        <w:rPr>
          <w:rFonts w:ascii="Arial" w:hAnsi="Arial" w:cs="Arial"/>
          <w:b/>
          <w:bCs/>
          <w:sz w:val="16"/>
          <w:szCs w:val="16"/>
        </w:rPr>
        <w:tab/>
      </w:r>
      <w:r>
        <w:rPr>
          <w:rFonts w:ascii="Arial" w:hAnsi="Arial" w:cs="Arial"/>
          <w:b/>
          <w:bCs/>
          <w:sz w:val="16"/>
          <w:szCs w:val="16"/>
        </w:rPr>
        <w:tab/>
      </w:r>
      <w:r w:rsidRPr="005008FC">
        <w:rPr>
          <w:rFonts w:ascii="Arial" w:hAnsi="Arial" w:cs="Arial"/>
          <w:b/>
          <w:bCs/>
          <w:sz w:val="16"/>
          <w:szCs w:val="16"/>
        </w:rPr>
        <w:t xml:space="preserve">IN DEPT 10 </w:t>
      </w:r>
      <w:r>
        <w:rPr>
          <w:rFonts w:ascii="Arial" w:hAnsi="Arial" w:cs="Arial"/>
          <w:b/>
          <w:bCs/>
          <w:sz w:val="16"/>
          <w:szCs w:val="16"/>
        </w:rPr>
        <w:tab/>
      </w:r>
      <w:r w:rsidRPr="005008FC">
        <w:rPr>
          <w:rFonts w:ascii="Arial" w:hAnsi="Arial" w:cs="Arial"/>
          <w:b/>
          <w:bCs/>
          <w:sz w:val="16"/>
          <w:szCs w:val="16"/>
        </w:rPr>
        <w:t>SINCE</w:t>
      </w:r>
      <w:r>
        <w:rPr>
          <w:rFonts w:ascii="Arial" w:hAnsi="Arial" w:cs="Arial"/>
          <w:b/>
          <w:bCs/>
          <w:sz w:val="16"/>
          <w:szCs w:val="16"/>
        </w:rPr>
        <w:tab/>
        <w:t>21-NOV-</w:t>
      </w:r>
      <w:r>
        <w:rPr>
          <w:rFonts w:ascii="Arial" w:hAnsi="Arial" w:cs="Arial"/>
          <w:b/>
          <w:bCs/>
          <w:sz w:val="16"/>
          <w:szCs w:val="16"/>
        </w:rPr>
        <w:t>13</w:t>
      </w:r>
      <w:r w:rsidRPr="005008FC">
        <w:rPr>
          <w:rFonts w:ascii="Arial" w:hAnsi="Arial" w:cs="Arial"/>
          <w:b/>
          <w:bCs/>
          <w:sz w:val="16"/>
          <w:szCs w:val="16"/>
        </w:rPr>
        <w:tab/>
      </w:r>
    </w:p>
    <w:p w14:paraId="69DA83B0" w14:textId="77777777" w:rsidR="00701278" w:rsidRPr="005008FC" w:rsidRDefault="00701278" w:rsidP="00701278">
      <w:pPr>
        <w:rPr>
          <w:rFonts w:ascii="Arial" w:hAnsi="Arial" w:cs="Arial"/>
          <w:b/>
          <w:bCs/>
          <w:sz w:val="16"/>
          <w:szCs w:val="16"/>
        </w:rPr>
      </w:pPr>
    </w:p>
    <w:p w14:paraId="7EFAD498" w14:textId="77777777" w:rsidR="00701278" w:rsidRDefault="00701278" w:rsidP="00701278"/>
    <w:p w14:paraId="77BACD5E" w14:textId="77777777" w:rsidR="00701278" w:rsidRPr="008A3FC1" w:rsidRDefault="00701278" w:rsidP="00701278">
      <w:r>
        <w:br w:type="page"/>
      </w:r>
      <w:r>
        <w:lastRenderedPageBreak/>
        <w:t>7</w:t>
      </w:r>
      <w:r w:rsidRPr="008A3FC1">
        <w:t>.</w:t>
      </w:r>
      <w:r w:rsidRPr="008A3FC1">
        <w:tab/>
        <w:t>Display all employee information in ascending order of manager number.</w:t>
      </w:r>
    </w:p>
    <w:p w14:paraId="54657C9E" w14:textId="77777777" w:rsidR="00701278" w:rsidRDefault="00701278" w:rsidP="00701278"/>
    <w:p w14:paraId="546AA1C6" w14:textId="77777777" w:rsidR="00701278" w:rsidRPr="00C40C5D" w:rsidRDefault="00701278" w:rsidP="00701278">
      <w:pPr>
        <w:rPr>
          <w:rFonts w:ascii="Arial" w:hAnsi="Arial" w:cs="Arial"/>
          <w:b/>
          <w:bCs/>
          <w:sz w:val="18"/>
          <w:szCs w:val="18"/>
        </w:rPr>
      </w:pPr>
      <w:r w:rsidRPr="00C40C5D">
        <w:rPr>
          <w:rFonts w:ascii="Arial" w:hAnsi="Arial" w:cs="Arial"/>
          <w:b/>
          <w:bCs/>
          <w:sz w:val="18"/>
          <w:szCs w:val="18"/>
        </w:rPr>
        <w:t>EMPNO</w:t>
      </w:r>
      <w:r w:rsidRPr="00C40C5D">
        <w:rPr>
          <w:rFonts w:ascii="Arial" w:hAnsi="Arial" w:cs="Arial"/>
          <w:b/>
          <w:bCs/>
          <w:sz w:val="18"/>
          <w:szCs w:val="18"/>
        </w:rPr>
        <w:tab/>
        <w:t>ENAME</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JOB</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MGR</w:t>
      </w:r>
      <w:r w:rsidRPr="00C40C5D">
        <w:rPr>
          <w:rFonts w:ascii="Arial" w:hAnsi="Arial" w:cs="Arial"/>
          <w:b/>
          <w:bCs/>
          <w:sz w:val="18"/>
          <w:szCs w:val="18"/>
        </w:rPr>
        <w:tab/>
        <w:t>HIREDATE</w:t>
      </w:r>
      <w:r w:rsidRPr="00C40C5D">
        <w:rPr>
          <w:rFonts w:ascii="Arial" w:hAnsi="Arial" w:cs="Arial"/>
          <w:b/>
          <w:bCs/>
          <w:sz w:val="18"/>
          <w:szCs w:val="18"/>
        </w:rPr>
        <w:tab/>
        <w:t>SAL</w:t>
      </w:r>
      <w:r w:rsidRPr="00C40C5D">
        <w:rPr>
          <w:rFonts w:ascii="Arial" w:hAnsi="Arial" w:cs="Arial"/>
          <w:b/>
          <w:bCs/>
          <w:sz w:val="18"/>
          <w:szCs w:val="18"/>
        </w:rPr>
        <w:tab/>
        <w:t>COMM</w:t>
      </w:r>
      <w:r w:rsidRPr="00C40C5D">
        <w:rPr>
          <w:rFonts w:ascii="Arial" w:hAnsi="Arial" w:cs="Arial"/>
          <w:b/>
          <w:bCs/>
          <w:sz w:val="18"/>
          <w:szCs w:val="18"/>
        </w:rPr>
        <w:tab/>
        <w:t>DEPTNO</w:t>
      </w:r>
    </w:p>
    <w:p w14:paraId="19CD03BF" w14:textId="77777777" w:rsidR="00701278" w:rsidRDefault="00701278" w:rsidP="00701278">
      <w:pPr>
        <w:rPr>
          <w:rFonts w:ascii="Arial" w:hAnsi="Arial" w:cs="Arial"/>
          <w:b/>
          <w:bCs/>
          <w:sz w:val="18"/>
          <w:szCs w:val="18"/>
        </w:rPr>
      </w:pPr>
      <w:r w:rsidRPr="00C40C5D">
        <w:rPr>
          <w:rFonts w:ascii="Arial" w:hAnsi="Arial" w:cs="Arial"/>
          <w:b/>
          <w:bCs/>
          <w:sz w:val="18"/>
          <w:szCs w:val="18"/>
        </w:rPr>
        <w:t xml:space="preserve">- - - - - - </w:t>
      </w:r>
      <w:r w:rsidRPr="00C40C5D">
        <w:rPr>
          <w:rFonts w:ascii="Arial" w:hAnsi="Arial" w:cs="Arial"/>
          <w:b/>
          <w:bCs/>
          <w:sz w:val="18"/>
          <w:szCs w:val="18"/>
        </w:rPr>
        <w:tab/>
        <w:t xml:space="preserve">- - - - - </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 - -</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 - - - -</w:t>
      </w:r>
      <w:r>
        <w:rPr>
          <w:rFonts w:ascii="Arial" w:hAnsi="Arial" w:cs="Arial"/>
          <w:b/>
          <w:bCs/>
          <w:sz w:val="18"/>
          <w:szCs w:val="18"/>
        </w:rPr>
        <w:t xml:space="preserve"> </w:t>
      </w:r>
      <w:r>
        <w:rPr>
          <w:rFonts w:ascii="Arial" w:hAnsi="Arial" w:cs="Arial"/>
          <w:b/>
          <w:bCs/>
          <w:sz w:val="18"/>
          <w:szCs w:val="18"/>
        </w:rPr>
        <w:tab/>
        <w:t xml:space="preserve"> -</w:t>
      </w:r>
      <w:r w:rsidRPr="00C40C5D">
        <w:rPr>
          <w:rFonts w:ascii="Arial" w:hAnsi="Arial" w:cs="Arial"/>
          <w:b/>
          <w:bCs/>
          <w:sz w:val="18"/>
          <w:szCs w:val="18"/>
        </w:rPr>
        <w:t>- - - - -</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 - - - -</w:t>
      </w:r>
      <w:r>
        <w:rPr>
          <w:rFonts w:ascii="Arial" w:hAnsi="Arial" w:cs="Arial"/>
          <w:b/>
          <w:bCs/>
          <w:sz w:val="18"/>
          <w:szCs w:val="18"/>
        </w:rPr>
        <w:tab/>
      </w:r>
      <w:r w:rsidRPr="00C40C5D">
        <w:rPr>
          <w:rFonts w:ascii="Arial" w:hAnsi="Arial" w:cs="Arial"/>
          <w:b/>
          <w:bCs/>
          <w:sz w:val="18"/>
          <w:szCs w:val="18"/>
        </w:rPr>
        <w:t xml:space="preserve"> - - - - </w:t>
      </w:r>
      <w:r w:rsidRPr="00C40C5D">
        <w:rPr>
          <w:rFonts w:ascii="Arial" w:hAnsi="Arial" w:cs="Arial"/>
          <w:b/>
          <w:bCs/>
          <w:sz w:val="18"/>
          <w:szCs w:val="18"/>
        </w:rPr>
        <w:tab/>
      </w:r>
      <w:r>
        <w:rPr>
          <w:rFonts w:ascii="Arial" w:hAnsi="Arial" w:cs="Arial"/>
          <w:b/>
          <w:bCs/>
          <w:sz w:val="18"/>
          <w:szCs w:val="18"/>
        </w:rPr>
        <w:t>- - - -</w:t>
      </w:r>
      <w:r w:rsidRPr="00C40C5D">
        <w:rPr>
          <w:rFonts w:ascii="Arial" w:hAnsi="Arial" w:cs="Arial"/>
          <w:b/>
          <w:bCs/>
          <w:sz w:val="18"/>
          <w:szCs w:val="18"/>
        </w:rPr>
        <w:t xml:space="preserve">- - - - </w:t>
      </w:r>
    </w:p>
    <w:p w14:paraId="69156F8E" w14:textId="2F95421C" w:rsidR="00701278" w:rsidRPr="00C40C5D" w:rsidRDefault="00701278" w:rsidP="00701278">
      <w:pPr>
        <w:rPr>
          <w:rFonts w:ascii="Arial" w:hAnsi="Arial" w:cs="Arial"/>
          <w:b/>
          <w:bCs/>
          <w:sz w:val="18"/>
          <w:szCs w:val="18"/>
        </w:rPr>
      </w:pPr>
      <w:r w:rsidRPr="00C40C5D">
        <w:rPr>
          <w:rFonts w:ascii="Arial" w:hAnsi="Arial" w:cs="Arial"/>
          <w:b/>
          <w:bCs/>
          <w:sz w:val="18"/>
          <w:szCs w:val="18"/>
        </w:rPr>
        <w:t>7839</w:t>
      </w:r>
      <w:r w:rsidRPr="00C40C5D">
        <w:rPr>
          <w:rFonts w:ascii="Arial" w:hAnsi="Arial" w:cs="Arial"/>
          <w:b/>
          <w:bCs/>
          <w:sz w:val="18"/>
          <w:szCs w:val="18"/>
        </w:rPr>
        <w:tab/>
        <w:t>KING</w:t>
      </w:r>
      <w:r w:rsidRPr="00C40C5D">
        <w:rPr>
          <w:rFonts w:ascii="Arial" w:hAnsi="Arial" w:cs="Arial"/>
          <w:b/>
          <w:bCs/>
          <w:sz w:val="18"/>
          <w:szCs w:val="18"/>
        </w:rPr>
        <w:tab/>
      </w:r>
      <w:r w:rsidRPr="00C40C5D">
        <w:rPr>
          <w:rFonts w:ascii="Arial" w:hAnsi="Arial" w:cs="Arial"/>
          <w:b/>
          <w:bCs/>
          <w:sz w:val="18"/>
          <w:szCs w:val="18"/>
        </w:rPr>
        <w:tab/>
        <w:t>PRESIDENT</w:t>
      </w:r>
      <w:r w:rsidRPr="00C40C5D">
        <w:rPr>
          <w:rFonts w:ascii="Arial" w:hAnsi="Arial" w:cs="Arial"/>
          <w:b/>
          <w:bCs/>
          <w:sz w:val="18"/>
          <w:szCs w:val="18"/>
        </w:rPr>
        <w:tab/>
      </w:r>
      <w:r>
        <w:rPr>
          <w:rFonts w:ascii="Arial" w:hAnsi="Arial" w:cs="Arial"/>
          <w:b/>
          <w:bCs/>
          <w:sz w:val="18"/>
          <w:szCs w:val="18"/>
        </w:rPr>
        <w:t>9999</w:t>
      </w:r>
      <w:r>
        <w:rPr>
          <w:rFonts w:ascii="Arial" w:hAnsi="Arial" w:cs="Arial"/>
          <w:b/>
          <w:bCs/>
          <w:sz w:val="18"/>
          <w:szCs w:val="18"/>
        </w:rPr>
        <w:tab/>
        <w:t>09-JUL-</w:t>
      </w:r>
      <w:r>
        <w:rPr>
          <w:rFonts w:ascii="Arial" w:hAnsi="Arial" w:cs="Arial"/>
          <w:b/>
          <w:bCs/>
          <w:sz w:val="18"/>
          <w:szCs w:val="18"/>
        </w:rPr>
        <w:t>14</w:t>
      </w:r>
      <w:r>
        <w:rPr>
          <w:rFonts w:ascii="Arial" w:hAnsi="Arial" w:cs="Arial"/>
          <w:b/>
          <w:bCs/>
          <w:sz w:val="18"/>
          <w:szCs w:val="18"/>
        </w:rPr>
        <w:tab/>
        <w:t>5000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10</w:t>
      </w:r>
    </w:p>
    <w:p w14:paraId="76658B20" w14:textId="27E096E0" w:rsidR="00701278" w:rsidRPr="00C40C5D" w:rsidRDefault="00701278" w:rsidP="00701278">
      <w:pPr>
        <w:rPr>
          <w:rFonts w:ascii="Arial" w:hAnsi="Arial" w:cs="Arial"/>
          <w:b/>
          <w:bCs/>
          <w:sz w:val="18"/>
          <w:szCs w:val="18"/>
        </w:rPr>
      </w:pPr>
      <w:r w:rsidRPr="00C40C5D">
        <w:rPr>
          <w:rFonts w:ascii="Arial" w:hAnsi="Arial" w:cs="Arial"/>
          <w:b/>
          <w:bCs/>
          <w:sz w:val="18"/>
          <w:szCs w:val="18"/>
        </w:rPr>
        <w:t>7788</w:t>
      </w:r>
      <w:r w:rsidRPr="00C40C5D">
        <w:rPr>
          <w:rFonts w:ascii="Arial" w:hAnsi="Arial" w:cs="Arial"/>
          <w:b/>
          <w:bCs/>
          <w:sz w:val="18"/>
          <w:szCs w:val="18"/>
        </w:rPr>
        <w:tab/>
        <w:t>SCOTT</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ANALYST</w:t>
      </w:r>
      <w:r w:rsidRPr="00C40C5D">
        <w:rPr>
          <w:rFonts w:ascii="Arial" w:hAnsi="Arial" w:cs="Arial"/>
          <w:b/>
          <w:bCs/>
          <w:sz w:val="18"/>
          <w:szCs w:val="18"/>
        </w:rPr>
        <w:tab/>
        <w:t>7566</w:t>
      </w:r>
      <w:r w:rsidRPr="00C40C5D">
        <w:rPr>
          <w:rFonts w:ascii="Arial" w:hAnsi="Arial" w:cs="Arial"/>
          <w:b/>
          <w:bCs/>
          <w:sz w:val="18"/>
          <w:szCs w:val="18"/>
        </w:rPr>
        <w:tab/>
        <w:t>05-MAR-</w:t>
      </w:r>
      <w:r>
        <w:rPr>
          <w:rFonts w:ascii="Arial" w:hAnsi="Arial" w:cs="Arial"/>
          <w:b/>
          <w:bCs/>
          <w:sz w:val="18"/>
          <w:szCs w:val="18"/>
        </w:rPr>
        <w:t>14</w:t>
      </w:r>
      <w:r>
        <w:rPr>
          <w:rFonts w:ascii="Arial" w:hAnsi="Arial" w:cs="Arial"/>
          <w:b/>
          <w:bCs/>
          <w:sz w:val="18"/>
          <w:szCs w:val="18"/>
        </w:rPr>
        <w:tab/>
        <w:t>3000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20</w:t>
      </w:r>
    </w:p>
    <w:p w14:paraId="30974416" w14:textId="4230F1BF" w:rsidR="00701278" w:rsidRPr="00C40C5D" w:rsidRDefault="00701278" w:rsidP="00701278">
      <w:pPr>
        <w:rPr>
          <w:rFonts w:ascii="Arial" w:hAnsi="Arial" w:cs="Arial"/>
          <w:b/>
          <w:bCs/>
          <w:sz w:val="18"/>
          <w:szCs w:val="18"/>
        </w:rPr>
      </w:pPr>
      <w:r>
        <w:rPr>
          <w:rFonts w:ascii="Arial" w:hAnsi="Arial" w:cs="Arial"/>
          <w:b/>
          <w:bCs/>
          <w:sz w:val="18"/>
          <w:szCs w:val="18"/>
        </w:rPr>
        <w:t>7902</w:t>
      </w:r>
      <w:r>
        <w:rPr>
          <w:rFonts w:ascii="Arial" w:hAnsi="Arial" w:cs="Arial"/>
          <w:b/>
          <w:bCs/>
          <w:sz w:val="18"/>
          <w:szCs w:val="18"/>
        </w:rPr>
        <w:tab/>
        <w:t>FORD</w:t>
      </w:r>
      <w:r>
        <w:rPr>
          <w:rFonts w:ascii="Arial" w:hAnsi="Arial" w:cs="Arial"/>
          <w:b/>
          <w:bCs/>
          <w:sz w:val="18"/>
          <w:szCs w:val="18"/>
        </w:rPr>
        <w:tab/>
      </w:r>
      <w:r>
        <w:rPr>
          <w:rFonts w:ascii="Arial" w:hAnsi="Arial" w:cs="Arial"/>
          <w:b/>
          <w:bCs/>
          <w:sz w:val="18"/>
          <w:szCs w:val="18"/>
        </w:rPr>
        <w:tab/>
        <w:t>ANALYST</w:t>
      </w:r>
      <w:r>
        <w:rPr>
          <w:rFonts w:ascii="Arial" w:hAnsi="Arial" w:cs="Arial"/>
          <w:b/>
          <w:bCs/>
          <w:sz w:val="18"/>
          <w:szCs w:val="18"/>
        </w:rPr>
        <w:tab/>
        <w:t>7566</w:t>
      </w:r>
      <w:r>
        <w:rPr>
          <w:rFonts w:ascii="Arial" w:hAnsi="Arial" w:cs="Arial"/>
          <w:b/>
          <w:bCs/>
          <w:sz w:val="18"/>
          <w:szCs w:val="18"/>
        </w:rPr>
        <w:tab/>
        <w:t>05-DEC-</w:t>
      </w:r>
      <w:r>
        <w:rPr>
          <w:rFonts w:ascii="Arial" w:hAnsi="Arial" w:cs="Arial"/>
          <w:b/>
          <w:bCs/>
          <w:sz w:val="18"/>
          <w:szCs w:val="18"/>
        </w:rPr>
        <w:t>13</w:t>
      </w:r>
      <w:r>
        <w:rPr>
          <w:rFonts w:ascii="Arial" w:hAnsi="Arial" w:cs="Arial"/>
          <w:b/>
          <w:bCs/>
          <w:sz w:val="18"/>
          <w:szCs w:val="18"/>
        </w:rPr>
        <w:tab/>
        <w:t>3000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20</w:t>
      </w:r>
    </w:p>
    <w:p w14:paraId="361BC467" w14:textId="1E9937C0" w:rsidR="00701278" w:rsidRPr="00C40C5D" w:rsidRDefault="00701278" w:rsidP="00701278">
      <w:pPr>
        <w:rPr>
          <w:rFonts w:ascii="Arial" w:hAnsi="Arial" w:cs="Arial"/>
          <w:b/>
          <w:bCs/>
          <w:sz w:val="18"/>
          <w:szCs w:val="18"/>
        </w:rPr>
      </w:pPr>
      <w:r w:rsidRPr="00C40C5D">
        <w:rPr>
          <w:rFonts w:ascii="Arial" w:hAnsi="Arial" w:cs="Arial"/>
          <w:b/>
          <w:bCs/>
          <w:sz w:val="18"/>
          <w:szCs w:val="18"/>
        </w:rPr>
        <w:t>7499</w:t>
      </w:r>
      <w:r w:rsidRPr="00C40C5D">
        <w:rPr>
          <w:rFonts w:ascii="Arial" w:hAnsi="Arial" w:cs="Arial"/>
          <w:b/>
          <w:bCs/>
          <w:sz w:val="18"/>
          <w:szCs w:val="18"/>
        </w:rPr>
        <w:tab/>
        <w:t>ALLEN</w:t>
      </w:r>
      <w:r w:rsidRPr="00C40C5D">
        <w:rPr>
          <w:rFonts w:ascii="Arial" w:hAnsi="Arial" w:cs="Arial"/>
          <w:b/>
          <w:bCs/>
          <w:sz w:val="18"/>
          <w:szCs w:val="18"/>
        </w:rPr>
        <w:tab/>
      </w:r>
      <w:r>
        <w:rPr>
          <w:rFonts w:ascii="Arial" w:hAnsi="Arial" w:cs="Arial"/>
          <w:b/>
          <w:bCs/>
          <w:sz w:val="18"/>
          <w:szCs w:val="18"/>
        </w:rPr>
        <w:tab/>
        <w:t>SALESMAN</w:t>
      </w:r>
      <w:r>
        <w:rPr>
          <w:rFonts w:ascii="Arial" w:hAnsi="Arial" w:cs="Arial"/>
          <w:b/>
          <w:bCs/>
          <w:sz w:val="18"/>
          <w:szCs w:val="18"/>
        </w:rPr>
        <w:tab/>
        <w:t>7698</w:t>
      </w:r>
      <w:r>
        <w:rPr>
          <w:rFonts w:ascii="Arial" w:hAnsi="Arial" w:cs="Arial"/>
          <w:b/>
          <w:bCs/>
          <w:sz w:val="18"/>
          <w:szCs w:val="18"/>
        </w:rPr>
        <w:tab/>
        <w:t>15-AUG-</w:t>
      </w:r>
      <w:r>
        <w:rPr>
          <w:rFonts w:ascii="Arial" w:hAnsi="Arial" w:cs="Arial"/>
          <w:b/>
          <w:bCs/>
          <w:sz w:val="18"/>
          <w:szCs w:val="18"/>
        </w:rPr>
        <w:t>13</w:t>
      </w:r>
      <w:r>
        <w:rPr>
          <w:rFonts w:ascii="Arial" w:hAnsi="Arial" w:cs="Arial"/>
          <w:b/>
          <w:bCs/>
          <w:sz w:val="18"/>
          <w:szCs w:val="18"/>
        </w:rPr>
        <w:tab/>
        <w:t>1600</w:t>
      </w:r>
      <w:proofErr w:type="gramStart"/>
      <w:r>
        <w:rPr>
          <w:rFonts w:ascii="Arial" w:hAnsi="Arial" w:cs="Arial"/>
          <w:b/>
          <w:bCs/>
          <w:sz w:val="18"/>
          <w:szCs w:val="18"/>
        </w:rPr>
        <w:tab/>
        <w:t xml:space="preserve">  300</w:t>
      </w:r>
      <w:proofErr w:type="gramEnd"/>
      <w:r>
        <w:rPr>
          <w:rFonts w:ascii="Arial" w:hAnsi="Arial" w:cs="Arial"/>
          <w:b/>
          <w:bCs/>
          <w:sz w:val="18"/>
          <w:szCs w:val="18"/>
        </w:rPr>
        <w:tab/>
      </w:r>
      <w:r w:rsidRPr="00C40C5D">
        <w:rPr>
          <w:rFonts w:ascii="Arial" w:hAnsi="Arial" w:cs="Arial"/>
          <w:b/>
          <w:bCs/>
          <w:sz w:val="18"/>
          <w:szCs w:val="18"/>
        </w:rPr>
        <w:t>30</w:t>
      </w:r>
    </w:p>
    <w:p w14:paraId="624A7709" w14:textId="14778B18" w:rsidR="00701278" w:rsidRPr="00C40C5D" w:rsidRDefault="00701278" w:rsidP="00701278">
      <w:pPr>
        <w:rPr>
          <w:rFonts w:ascii="Arial" w:hAnsi="Arial" w:cs="Arial"/>
          <w:b/>
          <w:bCs/>
          <w:sz w:val="18"/>
          <w:szCs w:val="18"/>
        </w:rPr>
      </w:pPr>
      <w:r w:rsidRPr="00C40C5D">
        <w:rPr>
          <w:rFonts w:ascii="Arial" w:hAnsi="Arial" w:cs="Arial"/>
          <w:b/>
          <w:bCs/>
          <w:sz w:val="18"/>
          <w:szCs w:val="18"/>
        </w:rPr>
        <w:t>78</w:t>
      </w:r>
      <w:r>
        <w:rPr>
          <w:rFonts w:ascii="Arial" w:hAnsi="Arial" w:cs="Arial"/>
          <w:b/>
          <w:bCs/>
          <w:sz w:val="18"/>
          <w:szCs w:val="18"/>
        </w:rPr>
        <w:t>44</w:t>
      </w:r>
      <w:r>
        <w:rPr>
          <w:rFonts w:ascii="Arial" w:hAnsi="Arial" w:cs="Arial"/>
          <w:b/>
          <w:bCs/>
          <w:sz w:val="18"/>
          <w:szCs w:val="18"/>
        </w:rPr>
        <w:tab/>
        <w:t>TURNER</w:t>
      </w:r>
      <w:r>
        <w:rPr>
          <w:rFonts w:ascii="Arial" w:hAnsi="Arial" w:cs="Arial"/>
          <w:b/>
          <w:bCs/>
          <w:sz w:val="18"/>
          <w:szCs w:val="18"/>
        </w:rPr>
        <w:tab/>
        <w:t>SALESMAN</w:t>
      </w:r>
      <w:r>
        <w:rPr>
          <w:rFonts w:ascii="Arial" w:hAnsi="Arial" w:cs="Arial"/>
          <w:b/>
          <w:bCs/>
          <w:sz w:val="18"/>
          <w:szCs w:val="18"/>
        </w:rPr>
        <w:tab/>
        <w:t>7698</w:t>
      </w:r>
      <w:r>
        <w:rPr>
          <w:rFonts w:ascii="Arial" w:hAnsi="Arial" w:cs="Arial"/>
          <w:b/>
          <w:bCs/>
          <w:sz w:val="18"/>
          <w:szCs w:val="18"/>
        </w:rPr>
        <w:tab/>
        <w:t>04-JUN-</w:t>
      </w:r>
      <w:r>
        <w:rPr>
          <w:rFonts w:ascii="Arial" w:hAnsi="Arial" w:cs="Arial"/>
          <w:b/>
          <w:bCs/>
          <w:sz w:val="18"/>
          <w:szCs w:val="18"/>
        </w:rPr>
        <w:t>13</w:t>
      </w:r>
      <w:r>
        <w:rPr>
          <w:rFonts w:ascii="Arial" w:hAnsi="Arial" w:cs="Arial"/>
          <w:b/>
          <w:bCs/>
          <w:sz w:val="18"/>
          <w:szCs w:val="18"/>
        </w:rPr>
        <w:tab/>
        <w:t>1500</w:t>
      </w:r>
      <w:r>
        <w:rPr>
          <w:rFonts w:ascii="Arial" w:hAnsi="Arial" w:cs="Arial"/>
          <w:b/>
          <w:bCs/>
          <w:sz w:val="18"/>
          <w:szCs w:val="18"/>
        </w:rPr>
        <w:tab/>
        <w:t xml:space="preserve">      0</w:t>
      </w:r>
      <w:r>
        <w:rPr>
          <w:rFonts w:ascii="Arial" w:hAnsi="Arial" w:cs="Arial"/>
          <w:b/>
          <w:bCs/>
          <w:sz w:val="18"/>
          <w:szCs w:val="18"/>
        </w:rPr>
        <w:tab/>
      </w:r>
      <w:r w:rsidRPr="00C40C5D">
        <w:rPr>
          <w:rFonts w:ascii="Arial" w:hAnsi="Arial" w:cs="Arial"/>
          <w:b/>
          <w:bCs/>
          <w:sz w:val="18"/>
          <w:szCs w:val="18"/>
        </w:rPr>
        <w:t>30</w:t>
      </w:r>
    </w:p>
    <w:p w14:paraId="5DC58962" w14:textId="10120C93" w:rsidR="00701278" w:rsidRPr="00C40C5D" w:rsidRDefault="00701278" w:rsidP="00701278">
      <w:pPr>
        <w:rPr>
          <w:rFonts w:ascii="Arial" w:hAnsi="Arial" w:cs="Arial"/>
          <w:b/>
          <w:bCs/>
          <w:sz w:val="18"/>
          <w:szCs w:val="18"/>
        </w:rPr>
      </w:pPr>
      <w:r w:rsidRPr="00C40C5D">
        <w:rPr>
          <w:rFonts w:ascii="Arial" w:hAnsi="Arial" w:cs="Arial"/>
          <w:b/>
          <w:bCs/>
          <w:sz w:val="18"/>
          <w:szCs w:val="18"/>
        </w:rPr>
        <w:t>7900</w:t>
      </w:r>
      <w:r w:rsidRPr="00C40C5D">
        <w:rPr>
          <w:rFonts w:ascii="Arial" w:hAnsi="Arial" w:cs="Arial"/>
          <w:b/>
          <w:bCs/>
          <w:sz w:val="18"/>
          <w:szCs w:val="18"/>
        </w:rPr>
        <w:tab/>
        <w:t>JAMES</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CLERK</w:t>
      </w:r>
      <w:r w:rsidRPr="00C40C5D">
        <w:rPr>
          <w:rFonts w:ascii="Arial" w:hAnsi="Arial" w:cs="Arial"/>
          <w:b/>
          <w:bCs/>
          <w:sz w:val="18"/>
          <w:szCs w:val="18"/>
        </w:rPr>
        <w:tab/>
      </w:r>
      <w:r>
        <w:rPr>
          <w:rFonts w:ascii="Arial" w:hAnsi="Arial" w:cs="Arial"/>
          <w:b/>
          <w:bCs/>
          <w:sz w:val="18"/>
          <w:szCs w:val="18"/>
        </w:rPr>
        <w:tab/>
        <w:t>7698</w:t>
      </w:r>
      <w:r>
        <w:rPr>
          <w:rFonts w:ascii="Arial" w:hAnsi="Arial" w:cs="Arial"/>
          <w:b/>
          <w:bCs/>
          <w:sz w:val="18"/>
          <w:szCs w:val="18"/>
        </w:rPr>
        <w:tab/>
        <w:t>23-JUL-</w:t>
      </w:r>
      <w:r>
        <w:rPr>
          <w:rFonts w:ascii="Arial" w:hAnsi="Arial" w:cs="Arial"/>
          <w:b/>
          <w:bCs/>
          <w:sz w:val="18"/>
          <w:szCs w:val="18"/>
        </w:rPr>
        <w:t>14</w:t>
      </w:r>
      <w:proofErr w:type="gramStart"/>
      <w:r>
        <w:rPr>
          <w:rFonts w:ascii="Arial" w:hAnsi="Arial" w:cs="Arial"/>
          <w:b/>
          <w:bCs/>
          <w:sz w:val="18"/>
          <w:szCs w:val="18"/>
        </w:rPr>
        <w:tab/>
        <w:t xml:space="preserve">  950</w:t>
      </w:r>
      <w:proofErr w:type="gramEnd"/>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30</w:t>
      </w:r>
    </w:p>
    <w:p w14:paraId="7E344AC4" w14:textId="7307C73C" w:rsidR="00701278" w:rsidRPr="00C40C5D" w:rsidRDefault="00701278" w:rsidP="00701278">
      <w:pPr>
        <w:rPr>
          <w:rFonts w:ascii="Arial" w:hAnsi="Arial" w:cs="Arial"/>
          <w:b/>
          <w:bCs/>
          <w:sz w:val="18"/>
          <w:szCs w:val="18"/>
        </w:rPr>
      </w:pPr>
      <w:r w:rsidRPr="00C40C5D">
        <w:rPr>
          <w:rFonts w:ascii="Arial" w:hAnsi="Arial" w:cs="Arial"/>
          <w:b/>
          <w:bCs/>
          <w:sz w:val="18"/>
          <w:szCs w:val="18"/>
        </w:rPr>
        <w:t>7521</w:t>
      </w:r>
      <w:r w:rsidRPr="00C40C5D">
        <w:rPr>
          <w:rFonts w:ascii="Arial" w:hAnsi="Arial" w:cs="Arial"/>
          <w:b/>
          <w:bCs/>
          <w:sz w:val="18"/>
          <w:szCs w:val="18"/>
        </w:rPr>
        <w:tab/>
        <w:t>WARD</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SALESMAN</w:t>
      </w:r>
      <w:r w:rsidRPr="00C40C5D">
        <w:rPr>
          <w:rFonts w:ascii="Arial" w:hAnsi="Arial" w:cs="Arial"/>
          <w:b/>
          <w:bCs/>
          <w:sz w:val="18"/>
          <w:szCs w:val="18"/>
        </w:rPr>
        <w:tab/>
        <w:t>7698</w:t>
      </w:r>
      <w:r w:rsidRPr="00C40C5D">
        <w:rPr>
          <w:rFonts w:ascii="Arial" w:hAnsi="Arial" w:cs="Arial"/>
          <w:b/>
          <w:bCs/>
          <w:sz w:val="18"/>
          <w:szCs w:val="18"/>
        </w:rPr>
        <w:tab/>
        <w:t>26</w:t>
      </w:r>
      <w:r>
        <w:rPr>
          <w:rFonts w:ascii="Arial" w:hAnsi="Arial" w:cs="Arial"/>
          <w:b/>
          <w:bCs/>
          <w:sz w:val="18"/>
          <w:szCs w:val="18"/>
        </w:rPr>
        <w:t>-MAR-</w:t>
      </w:r>
      <w:r>
        <w:rPr>
          <w:rFonts w:ascii="Arial" w:hAnsi="Arial" w:cs="Arial"/>
          <w:b/>
          <w:bCs/>
          <w:sz w:val="18"/>
          <w:szCs w:val="18"/>
        </w:rPr>
        <w:t>14</w:t>
      </w:r>
      <w:r>
        <w:rPr>
          <w:rFonts w:ascii="Arial" w:hAnsi="Arial" w:cs="Arial"/>
          <w:b/>
          <w:bCs/>
          <w:sz w:val="18"/>
          <w:szCs w:val="18"/>
        </w:rPr>
        <w:tab/>
        <w:t>1250</w:t>
      </w:r>
      <w:proofErr w:type="gramStart"/>
      <w:r>
        <w:rPr>
          <w:rFonts w:ascii="Arial" w:hAnsi="Arial" w:cs="Arial"/>
          <w:b/>
          <w:bCs/>
          <w:sz w:val="18"/>
          <w:szCs w:val="18"/>
        </w:rPr>
        <w:tab/>
        <w:t xml:space="preserve">  500</w:t>
      </w:r>
      <w:proofErr w:type="gramEnd"/>
      <w:r>
        <w:rPr>
          <w:rFonts w:ascii="Arial" w:hAnsi="Arial" w:cs="Arial"/>
          <w:b/>
          <w:bCs/>
          <w:sz w:val="18"/>
          <w:szCs w:val="18"/>
        </w:rPr>
        <w:tab/>
      </w:r>
      <w:r w:rsidRPr="00C40C5D">
        <w:rPr>
          <w:rFonts w:ascii="Arial" w:hAnsi="Arial" w:cs="Arial"/>
          <w:b/>
          <w:bCs/>
          <w:sz w:val="18"/>
          <w:szCs w:val="18"/>
        </w:rPr>
        <w:t>30</w:t>
      </w:r>
    </w:p>
    <w:p w14:paraId="37253D0F" w14:textId="2319210E" w:rsidR="00701278" w:rsidRPr="00C40C5D" w:rsidRDefault="00701278" w:rsidP="00701278">
      <w:pPr>
        <w:rPr>
          <w:rFonts w:ascii="Arial" w:hAnsi="Arial" w:cs="Arial"/>
          <w:b/>
          <w:bCs/>
          <w:sz w:val="18"/>
          <w:szCs w:val="18"/>
        </w:rPr>
      </w:pPr>
      <w:r w:rsidRPr="00C40C5D">
        <w:rPr>
          <w:rFonts w:ascii="Arial" w:hAnsi="Arial" w:cs="Arial"/>
          <w:b/>
          <w:bCs/>
          <w:sz w:val="18"/>
          <w:szCs w:val="18"/>
        </w:rPr>
        <w:t>7654</w:t>
      </w:r>
      <w:r w:rsidRPr="00C40C5D">
        <w:rPr>
          <w:rFonts w:ascii="Arial" w:hAnsi="Arial" w:cs="Arial"/>
          <w:b/>
          <w:bCs/>
          <w:sz w:val="18"/>
          <w:szCs w:val="18"/>
        </w:rPr>
        <w:tab/>
        <w:t>MARTIN</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SAL</w:t>
      </w:r>
      <w:r>
        <w:rPr>
          <w:rFonts w:ascii="Arial" w:hAnsi="Arial" w:cs="Arial"/>
          <w:b/>
          <w:bCs/>
          <w:sz w:val="18"/>
          <w:szCs w:val="18"/>
        </w:rPr>
        <w:t>ESMAN</w:t>
      </w:r>
      <w:r>
        <w:rPr>
          <w:rFonts w:ascii="Arial" w:hAnsi="Arial" w:cs="Arial"/>
          <w:b/>
          <w:bCs/>
          <w:sz w:val="18"/>
          <w:szCs w:val="18"/>
        </w:rPr>
        <w:tab/>
        <w:t>7698</w:t>
      </w:r>
      <w:r>
        <w:rPr>
          <w:rFonts w:ascii="Arial" w:hAnsi="Arial" w:cs="Arial"/>
          <w:b/>
          <w:bCs/>
          <w:sz w:val="18"/>
          <w:szCs w:val="18"/>
        </w:rPr>
        <w:tab/>
        <w:t>05-DEC-</w:t>
      </w:r>
      <w:r>
        <w:rPr>
          <w:rFonts w:ascii="Arial" w:hAnsi="Arial" w:cs="Arial"/>
          <w:b/>
          <w:bCs/>
          <w:sz w:val="18"/>
          <w:szCs w:val="18"/>
        </w:rPr>
        <w:t>13</w:t>
      </w:r>
      <w:r>
        <w:rPr>
          <w:rFonts w:ascii="Arial" w:hAnsi="Arial" w:cs="Arial"/>
          <w:b/>
          <w:bCs/>
          <w:sz w:val="18"/>
          <w:szCs w:val="18"/>
        </w:rPr>
        <w:tab/>
        <w:t>1250</w:t>
      </w:r>
      <w:r>
        <w:rPr>
          <w:rFonts w:ascii="Arial" w:hAnsi="Arial" w:cs="Arial"/>
          <w:b/>
          <w:bCs/>
          <w:sz w:val="18"/>
          <w:szCs w:val="18"/>
        </w:rPr>
        <w:tab/>
        <w:t>1400</w:t>
      </w:r>
      <w:r>
        <w:rPr>
          <w:rFonts w:ascii="Arial" w:hAnsi="Arial" w:cs="Arial"/>
          <w:b/>
          <w:bCs/>
          <w:sz w:val="18"/>
          <w:szCs w:val="18"/>
        </w:rPr>
        <w:tab/>
      </w:r>
      <w:r w:rsidRPr="00C40C5D">
        <w:rPr>
          <w:rFonts w:ascii="Arial" w:hAnsi="Arial" w:cs="Arial"/>
          <w:b/>
          <w:bCs/>
          <w:sz w:val="18"/>
          <w:szCs w:val="18"/>
        </w:rPr>
        <w:t>30</w:t>
      </w:r>
    </w:p>
    <w:p w14:paraId="2AA44C08" w14:textId="36BCD32D" w:rsidR="00701278" w:rsidRPr="00C40C5D" w:rsidRDefault="00701278" w:rsidP="00701278">
      <w:pPr>
        <w:rPr>
          <w:rFonts w:ascii="Arial" w:hAnsi="Arial" w:cs="Arial"/>
          <w:b/>
          <w:bCs/>
          <w:sz w:val="18"/>
          <w:szCs w:val="18"/>
        </w:rPr>
      </w:pPr>
      <w:r w:rsidRPr="00C40C5D">
        <w:rPr>
          <w:rFonts w:ascii="Arial" w:hAnsi="Arial" w:cs="Arial"/>
          <w:b/>
          <w:bCs/>
          <w:sz w:val="18"/>
          <w:szCs w:val="18"/>
        </w:rPr>
        <w:t>7934</w:t>
      </w:r>
      <w:r w:rsidRPr="00C40C5D">
        <w:rPr>
          <w:rFonts w:ascii="Arial" w:hAnsi="Arial" w:cs="Arial"/>
          <w:b/>
          <w:bCs/>
          <w:sz w:val="18"/>
          <w:szCs w:val="18"/>
        </w:rPr>
        <w:tab/>
        <w:t>MILLER</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CLERK</w:t>
      </w:r>
      <w:r w:rsidRPr="00C40C5D">
        <w:rPr>
          <w:rFonts w:ascii="Arial" w:hAnsi="Arial" w:cs="Arial"/>
          <w:b/>
          <w:bCs/>
          <w:sz w:val="18"/>
          <w:szCs w:val="18"/>
        </w:rPr>
        <w:tab/>
      </w:r>
      <w:r>
        <w:rPr>
          <w:rFonts w:ascii="Arial" w:hAnsi="Arial" w:cs="Arial"/>
          <w:b/>
          <w:bCs/>
          <w:sz w:val="18"/>
          <w:szCs w:val="18"/>
        </w:rPr>
        <w:tab/>
        <w:t>7782</w:t>
      </w:r>
      <w:r>
        <w:rPr>
          <w:rFonts w:ascii="Arial" w:hAnsi="Arial" w:cs="Arial"/>
          <w:b/>
          <w:bCs/>
          <w:sz w:val="18"/>
          <w:szCs w:val="18"/>
        </w:rPr>
        <w:tab/>
        <w:t>21-NOV-</w:t>
      </w:r>
      <w:r>
        <w:rPr>
          <w:rFonts w:ascii="Arial" w:hAnsi="Arial" w:cs="Arial"/>
          <w:b/>
          <w:bCs/>
          <w:sz w:val="18"/>
          <w:szCs w:val="18"/>
        </w:rPr>
        <w:t>13</w:t>
      </w:r>
      <w:r>
        <w:rPr>
          <w:rFonts w:ascii="Arial" w:hAnsi="Arial" w:cs="Arial"/>
          <w:b/>
          <w:bCs/>
          <w:sz w:val="18"/>
          <w:szCs w:val="18"/>
        </w:rPr>
        <w:tab/>
        <w:t>1300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10</w:t>
      </w:r>
    </w:p>
    <w:p w14:paraId="7C0591BD" w14:textId="60103846" w:rsidR="00701278" w:rsidRPr="00C40C5D" w:rsidRDefault="00701278" w:rsidP="00701278">
      <w:pPr>
        <w:rPr>
          <w:rFonts w:ascii="Arial" w:hAnsi="Arial" w:cs="Arial"/>
          <w:b/>
          <w:bCs/>
          <w:sz w:val="18"/>
          <w:szCs w:val="18"/>
        </w:rPr>
      </w:pPr>
      <w:r w:rsidRPr="00C40C5D">
        <w:rPr>
          <w:rFonts w:ascii="Arial" w:hAnsi="Arial" w:cs="Arial"/>
          <w:b/>
          <w:bCs/>
          <w:sz w:val="18"/>
          <w:szCs w:val="18"/>
        </w:rPr>
        <w:t>7876</w:t>
      </w:r>
      <w:r w:rsidRPr="00C40C5D">
        <w:rPr>
          <w:rFonts w:ascii="Arial" w:hAnsi="Arial" w:cs="Arial"/>
          <w:b/>
          <w:bCs/>
          <w:sz w:val="18"/>
          <w:szCs w:val="18"/>
        </w:rPr>
        <w:tab/>
        <w:t>ADAMS</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CLERK</w:t>
      </w:r>
      <w:r w:rsidRPr="00C40C5D">
        <w:rPr>
          <w:rFonts w:ascii="Arial" w:hAnsi="Arial" w:cs="Arial"/>
          <w:b/>
          <w:bCs/>
          <w:sz w:val="18"/>
          <w:szCs w:val="18"/>
        </w:rPr>
        <w:tab/>
      </w:r>
      <w:r>
        <w:rPr>
          <w:rFonts w:ascii="Arial" w:hAnsi="Arial" w:cs="Arial"/>
          <w:b/>
          <w:bCs/>
          <w:sz w:val="18"/>
          <w:szCs w:val="18"/>
        </w:rPr>
        <w:tab/>
        <w:t>7788</w:t>
      </w:r>
      <w:r>
        <w:rPr>
          <w:rFonts w:ascii="Arial" w:hAnsi="Arial" w:cs="Arial"/>
          <w:b/>
          <w:bCs/>
          <w:sz w:val="18"/>
          <w:szCs w:val="18"/>
        </w:rPr>
        <w:tab/>
        <w:t>04-JUN-</w:t>
      </w:r>
      <w:r>
        <w:rPr>
          <w:rFonts w:ascii="Arial" w:hAnsi="Arial" w:cs="Arial"/>
          <w:b/>
          <w:bCs/>
          <w:sz w:val="18"/>
          <w:szCs w:val="18"/>
        </w:rPr>
        <w:t>14</w:t>
      </w:r>
      <w:r>
        <w:rPr>
          <w:rFonts w:ascii="Arial" w:hAnsi="Arial" w:cs="Arial"/>
          <w:b/>
          <w:bCs/>
          <w:sz w:val="18"/>
          <w:szCs w:val="18"/>
        </w:rPr>
        <w:tab/>
        <w:t>1100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20</w:t>
      </w:r>
    </w:p>
    <w:p w14:paraId="7CB500C2" w14:textId="05306C57" w:rsidR="00701278" w:rsidRPr="00C40C5D" w:rsidRDefault="00701278" w:rsidP="00701278">
      <w:pPr>
        <w:rPr>
          <w:rFonts w:ascii="Arial" w:hAnsi="Arial" w:cs="Arial"/>
          <w:b/>
          <w:bCs/>
          <w:sz w:val="18"/>
          <w:szCs w:val="18"/>
        </w:rPr>
      </w:pPr>
      <w:r w:rsidRPr="00C40C5D">
        <w:rPr>
          <w:rFonts w:ascii="Arial" w:hAnsi="Arial" w:cs="Arial"/>
          <w:b/>
          <w:bCs/>
          <w:sz w:val="18"/>
          <w:szCs w:val="18"/>
        </w:rPr>
        <w:t>7566</w:t>
      </w:r>
      <w:r w:rsidRPr="00C40C5D">
        <w:rPr>
          <w:rFonts w:ascii="Arial" w:hAnsi="Arial" w:cs="Arial"/>
          <w:b/>
          <w:bCs/>
          <w:sz w:val="18"/>
          <w:szCs w:val="18"/>
        </w:rPr>
        <w:tab/>
        <w:t>JONES</w:t>
      </w:r>
      <w:r w:rsidRPr="00C40C5D">
        <w:rPr>
          <w:rFonts w:ascii="Arial" w:hAnsi="Arial" w:cs="Arial"/>
          <w:b/>
          <w:bCs/>
          <w:sz w:val="18"/>
          <w:szCs w:val="18"/>
        </w:rPr>
        <w:tab/>
      </w:r>
      <w:r>
        <w:rPr>
          <w:rFonts w:ascii="Arial" w:hAnsi="Arial" w:cs="Arial"/>
          <w:b/>
          <w:bCs/>
          <w:sz w:val="18"/>
          <w:szCs w:val="18"/>
        </w:rPr>
        <w:tab/>
        <w:t>MANAGER</w:t>
      </w:r>
      <w:r>
        <w:rPr>
          <w:rFonts w:ascii="Arial" w:hAnsi="Arial" w:cs="Arial"/>
          <w:b/>
          <w:bCs/>
          <w:sz w:val="18"/>
          <w:szCs w:val="18"/>
        </w:rPr>
        <w:tab/>
        <w:t>7839</w:t>
      </w:r>
      <w:r>
        <w:rPr>
          <w:rFonts w:ascii="Arial" w:hAnsi="Arial" w:cs="Arial"/>
          <w:b/>
          <w:bCs/>
          <w:sz w:val="18"/>
          <w:szCs w:val="18"/>
        </w:rPr>
        <w:tab/>
        <w:t>31-OCT-</w:t>
      </w:r>
      <w:r>
        <w:rPr>
          <w:rFonts w:ascii="Arial" w:hAnsi="Arial" w:cs="Arial"/>
          <w:b/>
          <w:bCs/>
          <w:sz w:val="18"/>
          <w:szCs w:val="18"/>
        </w:rPr>
        <w:t>13</w:t>
      </w:r>
      <w:r>
        <w:rPr>
          <w:rFonts w:ascii="Arial" w:hAnsi="Arial" w:cs="Arial"/>
          <w:b/>
          <w:bCs/>
          <w:sz w:val="18"/>
          <w:szCs w:val="18"/>
        </w:rPr>
        <w:tab/>
        <w:t>2975</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20</w:t>
      </w:r>
    </w:p>
    <w:p w14:paraId="46EB117B" w14:textId="144E6A4E" w:rsidR="00701278" w:rsidRPr="00C40C5D" w:rsidRDefault="00701278" w:rsidP="00701278">
      <w:pPr>
        <w:rPr>
          <w:rFonts w:ascii="Arial" w:hAnsi="Arial" w:cs="Arial"/>
          <w:b/>
          <w:bCs/>
          <w:sz w:val="18"/>
          <w:szCs w:val="18"/>
        </w:rPr>
      </w:pPr>
      <w:r w:rsidRPr="00C40C5D">
        <w:rPr>
          <w:rFonts w:ascii="Arial" w:hAnsi="Arial" w:cs="Arial"/>
          <w:b/>
          <w:bCs/>
          <w:sz w:val="18"/>
          <w:szCs w:val="18"/>
        </w:rPr>
        <w:t>7698</w:t>
      </w:r>
      <w:r w:rsidRPr="00C40C5D">
        <w:rPr>
          <w:rFonts w:ascii="Arial" w:hAnsi="Arial" w:cs="Arial"/>
          <w:b/>
          <w:bCs/>
          <w:sz w:val="18"/>
          <w:szCs w:val="18"/>
        </w:rPr>
        <w:tab/>
        <w:t>BLAKE</w:t>
      </w:r>
      <w:r w:rsidRPr="00C40C5D">
        <w:rPr>
          <w:rFonts w:ascii="Arial" w:hAnsi="Arial" w:cs="Arial"/>
          <w:b/>
          <w:bCs/>
          <w:sz w:val="18"/>
          <w:szCs w:val="18"/>
        </w:rPr>
        <w:tab/>
      </w:r>
      <w:r>
        <w:rPr>
          <w:rFonts w:ascii="Arial" w:hAnsi="Arial" w:cs="Arial"/>
          <w:b/>
          <w:bCs/>
          <w:sz w:val="18"/>
          <w:szCs w:val="18"/>
        </w:rPr>
        <w:tab/>
        <w:t>MANAGER</w:t>
      </w:r>
      <w:r>
        <w:rPr>
          <w:rFonts w:ascii="Arial" w:hAnsi="Arial" w:cs="Arial"/>
          <w:b/>
          <w:bCs/>
          <w:sz w:val="18"/>
          <w:szCs w:val="18"/>
        </w:rPr>
        <w:tab/>
        <w:t>7839</w:t>
      </w:r>
      <w:r>
        <w:rPr>
          <w:rFonts w:ascii="Arial" w:hAnsi="Arial" w:cs="Arial"/>
          <w:b/>
          <w:bCs/>
          <w:sz w:val="18"/>
          <w:szCs w:val="18"/>
        </w:rPr>
        <w:tab/>
        <w:t>11-JUN-</w:t>
      </w:r>
      <w:r>
        <w:rPr>
          <w:rFonts w:ascii="Arial" w:hAnsi="Arial" w:cs="Arial"/>
          <w:b/>
          <w:bCs/>
          <w:sz w:val="18"/>
          <w:szCs w:val="18"/>
        </w:rPr>
        <w:t>14</w:t>
      </w:r>
      <w:r>
        <w:rPr>
          <w:rFonts w:ascii="Arial" w:hAnsi="Arial" w:cs="Arial"/>
          <w:b/>
          <w:bCs/>
          <w:sz w:val="18"/>
          <w:szCs w:val="18"/>
        </w:rPr>
        <w:tab/>
        <w:t>2850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30</w:t>
      </w:r>
    </w:p>
    <w:p w14:paraId="430A7107" w14:textId="3F9E6FD1" w:rsidR="00701278" w:rsidRPr="00C40C5D" w:rsidRDefault="00701278" w:rsidP="00701278">
      <w:pPr>
        <w:rPr>
          <w:rFonts w:ascii="Arial" w:hAnsi="Arial" w:cs="Arial"/>
          <w:b/>
          <w:bCs/>
          <w:sz w:val="18"/>
          <w:szCs w:val="18"/>
        </w:rPr>
      </w:pPr>
      <w:r w:rsidRPr="00C40C5D">
        <w:rPr>
          <w:rFonts w:ascii="Arial" w:hAnsi="Arial" w:cs="Arial"/>
          <w:b/>
          <w:bCs/>
          <w:sz w:val="18"/>
          <w:szCs w:val="18"/>
        </w:rPr>
        <w:t>7782</w:t>
      </w:r>
      <w:r w:rsidRPr="00C40C5D">
        <w:rPr>
          <w:rFonts w:ascii="Arial" w:hAnsi="Arial" w:cs="Arial"/>
          <w:b/>
          <w:bCs/>
          <w:sz w:val="18"/>
          <w:szCs w:val="18"/>
        </w:rPr>
        <w:tab/>
        <w:t>CLARK</w:t>
      </w:r>
      <w:r w:rsidRPr="00C40C5D">
        <w:rPr>
          <w:rFonts w:ascii="Arial" w:hAnsi="Arial" w:cs="Arial"/>
          <w:b/>
          <w:bCs/>
          <w:sz w:val="18"/>
          <w:szCs w:val="18"/>
        </w:rPr>
        <w:tab/>
      </w:r>
      <w:r>
        <w:rPr>
          <w:rFonts w:ascii="Arial" w:hAnsi="Arial" w:cs="Arial"/>
          <w:b/>
          <w:bCs/>
          <w:sz w:val="18"/>
          <w:szCs w:val="18"/>
        </w:rPr>
        <w:tab/>
        <w:t>MANAGER</w:t>
      </w:r>
      <w:r>
        <w:rPr>
          <w:rFonts w:ascii="Arial" w:hAnsi="Arial" w:cs="Arial"/>
          <w:b/>
          <w:bCs/>
          <w:sz w:val="18"/>
          <w:szCs w:val="18"/>
        </w:rPr>
        <w:tab/>
        <w:t>7839</w:t>
      </w:r>
      <w:r>
        <w:rPr>
          <w:rFonts w:ascii="Arial" w:hAnsi="Arial" w:cs="Arial"/>
          <w:b/>
          <w:bCs/>
          <w:sz w:val="18"/>
          <w:szCs w:val="18"/>
        </w:rPr>
        <w:tab/>
        <w:t>14-MAY-</w:t>
      </w:r>
      <w:r>
        <w:rPr>
          <w:rFonts w:ascii="Arial" w:hAnsi="Arial" w:cs="Arial"/>
          <w:b/>
          <w:bCs/>
          <w:sz w:val="18"/>
          <w:szCs w:val="18"/>
        </w:rPr>
        <w:t>14</w:t>
      </w:r>
      <w:r>
        <w:rPr>
          <w:rFonts w:ascii="Arial" w:hAnsi="Arial" w:cs="Arial"/>
          <w:b/>
          <w:bCs/>
          <w:sz w:val="18"/>
          <w:szCs w:val="18"/>
        </w:rPr>
        <w:tab/>
        <w:t>2450</w:t>
      </w:r>
      <w:r>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10</w:t>
      </w:r>
    </w:p>
    <w:p w14:paraId="5D88A1D6" w14:textId="70B5DC68" w:rsidR="00072248" w:rsidRPr="00701278" w:rsidRDefault="00701278" w:rsidP="00701278">
      <w:r w:rsidRPr="00C40C5D">
        <w:rPr>
          <w:rFonts w:ascii="Arial" w:hAnsi="Arial" w:cs="Arial"/>
          <w:b/>
          <w:bCs/>
          <w:sz w:val="18"/>
          <w:szCs w:val="18"/>
        </w:rPr>
        <w:t>7369</w:t>
      </w:r>
      <w:r w:rsidRPr="00C40C5D">
        <w:rPr>
          <w:rFonts w:ascii="Arial" w:hAnsi="Arial" w:cs="Arial"/>
          <w:b/>
          <w:bCs/>
          <w:sz w:val="18"/>
          <w:szCs w:val="18"/>
        </w:rPr>
        <w:tab/>
        <w:t>SMITH</w:t>
      </w:r>
      <w:r w:rsidRPr="00C40C5D">
        <w:rPr>
          <w:rFonts w:ascii="Arial" w:hAnsi="Arial" w:cs="Arial"/>
          <w:b/>
          <w:bCs/>
          <w:sz w:val="18"/>
          <w:szCs w:val="18"/>
        </w:rPr>
        <w:tab/>
      </w:r>
      <w:r>
        <w:rPr>
          <w:rFonts w:ascii="Arial" w:hAnsi="Arial" w:cs="Arial"/>
          <w:b/>
          <w:bCs/>
          <w:sz w:val="18"/>
          <w:szCs w:val="18"/>
        </w:rPr>
        <w:tab/>
      </w:r>
      <w:r w:rsidRPr="00C40C5D">
        <w:rPr>
          <w:rFonts w:ascii="Arial" w:hAnsi="Arial" w:cs="Arial"/>
          <w:b/>
          <w:bCs/>
          <w:sz w:val="18"/>
          <w:szCs w:val="18"/>
        </w:rPr>
        <w:t>CLE</w:t>
      </w:r>
      <w:r>
        <w:rPr>
          <w:rFonts w:ascii="Arial" w:hAnsi="Arial" w:cs="Arial"/>
          <w:b/>
          <w:bCs/>
          <w:sz w:val="18"/>
          <w:szCs w:val="18"/>
        </w:rPr>
        <w:t>RK</w:t>
      </w:r>
      <w:r>
        <w:rPr>
          <w:rFonts w:ascii="Arial" w:hAnsi="Arial" w:cs="Arial"/>
          <w:b/>
          <w:bCs/>
          <w:sz w:val="18"/>
          <w:szCs w:val="18"/>
        </w:rPr>
        <w:tab/>
      </w:r>
      <w:r>
        <w:rPr>
          <w:rFonts w:ascii="Arial" w:hAnsi="Arial" w:cs="Arial"/>
          <w:b/>
          <w:bCs/>
          <w:sz w:val="18"/>
          <w:szCs w:val="18"/>
        </w:rPr>
        <w:tab/>
        <w:t>7902</w:t>
      </w:r>
      <w:r>
        <w:rPr>
          <w:rFonts w:ascii="Arial" w:hAnsi="Arial" w:cs="Arial"/>
          <w:b/>
          <w:bCs/>
          <w:sz w:val="18"/>
          <w:szCs w:val="18"/>
        </w:rPr>
        <w:tab/>
        <w:t>13-JUN-13</w:t>
      </w:r>
      <w:proofErr w:type="gramStart"/>
      <w:r>
        <w:rPr>
          <w:rFonts w:ascii="Arial" w:hAnsi="Arial" w:cs="Arial"/>
          <w:b/>
          <w:bCs/>
          <w:sz w:val="18"/>
          <w:szCs w:val="18"/>
        </w:rPr>
        <w:tab/>
        <w:t xml:space="preserve">  800</w:t>
      </w:r>
      <w:proofErr w:type="gramEnd"/>
      <w:r>
        <w:rPr>
          <w:rFonts w:ascii="Arial" w:hAnsi="Arial" w:cs="Arial"/>
          <w:b/>
          <w:bCs/>
          <w:sz w:val="18"/>
          <w:szCs w:val="18"/>
        </w:rPr>
        <w:tab/>
      </w:r>
      <w:r>
        <w:rPr>
          <w:rFonts w:ascii="Arial" w:hAnsi="Arial" w:cs="Arial"/>
          <w:b/>
          <w:bCs/>
          <w:sz w:val="18"/>
          <w:szCs w:val="18"/>
        </w:rPr>
        <w:tab/>
        <w:t>20</w:t>
      </w:r>
    </w:p>
    <w:sectPr w:rsidR="00072248" w:rsidRPr="00701278" w:rsidSect="00E31742">
      <w:headerReference w:type="even" r:id="rId8"/>
      <w:headerReference w:type="default" r:id="rId9"/>
      <w:footerReference w:type="even" r:id="rId10"/>
      <w:footerReference w:type="default" r:id="rId11"/>
      <w:headerReference w:type="first" r:id="rId12"/>
      <w:footerReference w:type="first" r:id="rId13"/>
      <w:pgSz w:w="11906" w:h="16838"/>
      <w:pgMar w:top="1946" w:right="1440" w:bottom="1440" w:left="1440"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1E33E" w14:textId="77777777" w:rsidR="002A4128" w:rsidRDefault="002A4128">
      <w:r>
        <w:separator/>
      </w:r>
    </w:p>
  </w:endnote>
  <w:endnote w:type="continuationSeparator" w:id="0">
    <w:p w14:paraId="05244EC3" w14:textId="77777777" w:rsidR="002A4128" w:rsidRDefault="002A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79C46" w14:textId="77777777" w:rsidR="00701278" w:rsidRDefault="00701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94" w14:textId="74C0D204" w:rsidR="00E50C25" w:rsidRPr="00E46AF9" w:rsidRDefault="00E50C25" w:rsidP="00987119">
    <w:pPr>
      <w:pStyle w:val="Footer"/>
    </w:pPr>
    <w:r>
      <w:tab/>
    </w:r>
    <w:r w:rsidRPr="00FF33A6">
      <w:t xml:space="preserve">Page | </w:t>
    </w:r>
    <w:r w:rsidR="00B00273">
      <w:fldChar w:fldCharType="begin"/>
    </w:r>
    <w:r w:rsidR="00B00273">
      <w:instrText xml:space="preserve"> PAGE   \* MERGEFORMAT </w:instrText>
    </w:r>
    <w:r w:rsidR="00B00273">
      <w:fldChar w:fldCharType="separate"/>
    </w:r>
    <w:r w:rsidR="0004565A">
      <w:rPr>
        <w:noProof/>
      </w:rPr>
      <w:t>14</w:t>
    </w:r>
    <w:r w:rsidR="00B00273">
      <w:rPr>
        <w:noProof/>
      </w:rPr>
      <w:fldChar w:fldCharType="end"/>
    </w:r>
    <w:r w:rsidRPr="005C5AA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A1C6A" w14:textId="77777777" w:rsidR="00701278" w:rsidRDefault="0070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863AF" w14:textId="77777777" w:rsidR="002A4128" w:rsidRDefault="002A4128">
      <w:r>
        <w:separator/>
      </w:r>
    </w:p>
  </w:footnote>
  <w:footnote w:type="continuationSeparator" w:id="0">
    <w:p w14:paraId="1684BCB9" w14:textId="77777777" w:rsidR="002A4128" w:rsidRDefault="002A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752" w14:textId="77777777" w:rsidR="00701278" w:rsidRDefault="00701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A136C" w14:textId="77777777" w:rsidR="00E50C25" w:rsidRPr="001215C8" w:rsidRDefault="00EF4C61" w:rsidP="00AE2D5D">
    <w:pPr>
      <w:pStyle w:val="Title"/>
      <w:rPr>
        <w:lang w:val="en-GB"/>
      </w:rPr>
    </w:pPr>
    <w:r>
      <w:rPr>
        <w:lang w:val="en-GB"/>
      </w:rPr>
      <w:t>S</w:t>
    </w:r>
    <w:r w:rsidR="00B00273">
      <w:rPr>
        <w:lang w:val="en-GB"/>
      </w:rPr>
      <w:t>QL Tutorial 2</w:t>
    </w:r>
    <w:r>
      <w:rPr>
        <w:lang w:val="en-GB"/>
      </w:rPr>
      <w:t xml:space="preserve"> – I</w:t>
    </w:r>
    <w:r w:rsidR="00E50C25">
      <w:rPr>
        <w:lang w:val="en-GB"/>
      </w:rPr>
      <w:t xml:space="preserve">ntroduction to SQL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C0B2F" w14:textId="77777777" w:rsidR="00701278" w:rsidRDefault="00701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427"/>
    <w:multiLevelType w:val="hybridMultilevel"/>
    <w:tmpl w:val="6D70F2B2"/>
    <w:lvl w:ilvl="0" w:tplc="DCF2D5E6">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54790"/>
    <w:multiLevelType w:val="hybridMultilevel"/>
    <w:tmpl w:val="4678CE4A"/>
    <w:lvl w:ilvl="0" w:tplc="87E62C3C">
      <w:start w:val="1"/>
      <w:numFmt w:val="bullet"/>
      <w:lvlText w:val="%"/>
      <w:lvlJc w:val="left"/>
      <w:pPr>
        <w:tabs>
          <w:tab w:val="num" w:pos="720"/>
        </w:tabs>
        <w:ind w:left="720" w:hanging="360"/>
      </w:pPr>
      <w:rPr>
        <w:rFonts w:ascii="Times New Roman" w:hAnsi="Times New Roman" w:hint="default"/>
      </w:rPr>
    </w:lvl>
    <w:lvl w:ilvl="1" w:tplc="794275B6" w:tentative="1">
      <w:start w:val="1"/>
      <w:numFmt w:val="bullet"/>
      <w:lvlText w:val="%"/>
      <w:lvlJc w:val="left"/>
      <w:pPr>
        <w:tabs>
          <w:tab w:val="num" w:pos="1440"/>
        </w:tabs>
        <w:ind w:left="1440" w:hanging="360"/>
      </w:pPr>
      <w:rPr>
        <w:rFonts w:ascii="Times New Roman" w:hAnsi="Times New Roman" w:hint="default"/>
      </w:rPr>
    </w:lvl>
    <w:lvl w:ilvl="2" w:tplc="29F29530" w:tentative="1">
      <w:start w:val="1"/>
      <w:numFmt w:val="bullet"/>
      <w:lvlText w:val="%"/>
      <w:lvlJc w:val="left"/>
      <w:pPr>
        <w:tabs>
          <w:tab w:val="num" w:pos="2160"/>
        </w:tabs>
        <w:ind w:left="2160" w:hanging="360"/>
      </w:pPr>
      <w:rPr>
        <w:rFonts w:ascii="Times New Roman" w:hAnsi="Times New Roman" w:hint="default"/>
      </w:rPr>
    </w:lvl>
    <w:lvl w:ilvl="3" w:tplc="E4485A50" w:tentative="1">
      <w:start w:val="1"/>
      <w:numFmt w:val="bullet"/>
      <w:lvlText w:val="%"/>
      <w:lvlJc w:val="left"/>
      <w:pPr>
        <w:tabs>
          <w:tab w:val="num" w:pos="2880"/>
        </w:tabs>
        <w:ind w:left="2880" w:hanging="360"/>
      </w:pPr>
      <w:rPr>
        <w:rFonts w:ascii="Times New Roman" w:hAnsi="Times New Roman" w:hint="default"/>
      </w:rPr>
    </w:lvl>
    <w:lvl w:ilvl="4" w:tplc="3A424690" w:tentative="1">
      <w:start w:val="1"/>
      <w:numFmt w:val="bullet"/>
      <w:lvlText w:val="%"/>
      <w:lvlJc w:val="left"/>
      <w:pPr>
        <w:tabs>
          <w:tab w:val="num" w:pos="3600"/>
        </w:tabs>
        <w:ind w:left="3600" w:hanging="360"/>
      </w:pPr>
      <w:rPr>
        <w:rFonts w:ascii="Times New Roman" w:hAnsi="Times New Roman" w:hint="default"/>
      </w:rPr>
    </w:lvl>
    <w:lvl w:ilvl="5" w:tplc="834A2B48" w:tentative="1">
      <w:start w:val="1"/>
      <w:numFmt w:val="bullet"/>
      <w:lvlText w:val="%"/>
      <w:lvlJc w:val="left"/>
      <w:pPr>
        <w:tabs>
          <w:tab w:val="num" w:pos="4320"/>
        </w:tabs>
        <w:ind w:left="4320" w:hanging="360"/>
      </w:pPr>
      <w:rPr>
        <w:rFonts w:ascii="Times New Roman" w:hAnsi="Times New Roman" w:hint="default"/>
      </w:rPr>
    </w:lvl>
    <w:lvl w:ilvl="6" w:tplc="B7CA69C2" w:tentative="1">
      <w:start w:val="1"/>
      <w:numFmt w:val="bullet"/>
      <w:lvlText w:val="%"/>
      <w:lvlJc w:val="left"/>
      <w:pPr>
        <w:tabs>
          <w:tab w:val="num" w:pos="5040"/>
        </w:tabs>
        <w:ind w:left="5040" w:hanging="360"/>
      </w:pPr>
      <w:rPr>
        <w:rFonts w:ascii="Times New Roman" w:hAnsi="Times New Roman" w:hint="default"/>
      </w:rPr>
    </w:lvl>
    <w:lvl w:ilvl="7" w:tplc="D88AE412" w:tentative="1">
      <w:start w:val="1"/>
      <w:numFmt w:val="bullet"/>
      <w:lvlText w:val="%"/>
      <w:lvlJc w:val="left"/>
      <w:pPr>
        <w:tabs>
          <w:tab w:val="num" w:pos="5760"/>
        </w:tabs>
        <w:ind w:left="5760" w:hanging="360"/>
      </w:pPr>
      <w:rPr>
        <w:rFonts w:ascii="Times New Roman" w:hAnsi="Times New Roman" w:hint="default"/>
      </w:rPr>
    </w:lvl>
    <w:lvl w:ilvl="8" w:tplc="3F74D4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DC3CE8"/>
    <w:multiLevelType w:val="hybridMultilevel"/>
    <w:tmpl w:val="A99C3336"/>
    <w:lvl w:ilvl="0" w:tplc="F90864E2">
      <w:start w:val="1"/>
      <w:numFmt w:val="bullet"/>
      <w:lvlText w:val="&lt;"/>
      <w:lvlJc w:val="left"/>
      <w:pPr>
        <w:tabs>
          <w:tab w:val="num" w:pos="720"/>
        </w:tabs>
        <w:ind w:left="720" w:hanging="360"/>
      </w:pPr>
      <w:rPr>
        <w:rFonts w:ascii="Times New Roman" w:hAnsi="Times New Roman" w:hint="default"/>
      </w:rPr>
    </w:lvl>
    <w:lvl w:ilvl="1" w:tplc="AD7018C8" w:tentative="1">
      <w:start w:val="1"/>
      <w:numFmt w:val="bullet"/>
      <w:lvlText w:val="&lt;"/>
      <w:lvlJc w:val="left"/>
      <w:pPr>
        <w:tabs>
          <w:tab w:val="num" w:pos="1440"/>
        </w:tabs>
        <w:ind w:left="1440" w:hanging="360"/>
      </w:pPr>
      <w:rPr>
        <w:rFonts w:ascii="Times New Roman" w:hAnsi="Times New Roman" w:hint="default"/>
      </w:rPr>
    </w:lvl>
    <w:lvl w:ilvl="2" w:tplc="2A4AC1E4" w:tentative="1">
      <w:start w:val="1"/>
      <w:numFmt w:val="bullet"/>
      <w:lvlText w:val="&lt;"/>
      <w:lvlJc w:val="left"/>
      <w:pPr>
        <w:tabs>
          <w:tab w:val="num" w:pos="2160"/>
        </w:tabs>
        <w:ind w:left="2160" w:hanging="360"/>
      </w:pPr>
      <w:rPr>
        <w:rFonts w:ascii="Times New Roman" w:hAnsi="Times New Roman" w:hint="default"/>
      </w:rPr>
    </w:lvl>
    <w:lvl w:ilvl="3" w:tplc="DB10B58E" w:tentative="1">
      <w:start w:val="1"/>
      <w:numFmt w:val="bullet"/>
      <w:lvlText w:val="&lt;"/>
      <w:lvlJc w:val="left"/>
      <w:pPr>
        <w:tabs>
          <w:tab w:val="num" w:pos="2880"/>
        </w:tabs>
        <w:ind w:left="2880" w:hanging="360"/>
      </w:pPr>
      <w:rPr>
        <w:rFonts w:ascii="Times New Roman" w:hAnsi="Times New Roman" w:hint="default"/>
      </w:rPr>
    </w:lvl>
    <w:lvl w:ilvl="4" w:tplc="840669B6" w:tentative="1">
      <w:start w:val="1"/>
      <w:numFmt w:val="bullet"/>
      <w:lvlText w:val="&lt;"/>
      <w:lvlJc w:val="left"/>
      <w:pPr>
        <w:tabs>
          <w:tab w:val="num" w:pos="3600"/>
        </w:tabs>
        <w:ind w:left="3600" w:hanging="360"/>
      </w:pPr>
      <w:rPr>
        <w:rFonts w:ascii="Times New Roman" w:hAnsi="Times New Roman" w:hint="default"/>
      </w:rPr>
    </w:lvl>
    <w:lvl w:ilvl="5" w:tplc="E5B04BB0" w:tentative="1">
      <w:start w:val="1"/>
      <w:numFmt w:val="bullet"/>
      <w:lvlText w:val="&lt;"/>
      <w:lvlJc w:val="left"/>
      <w:pPr>
        <w:tabs>
          <w:tab w:val="num" w:pos="4320"/>
        </w:tabs>
        <w:ind w:left="4320" w:hanging="360"/>
      </w:pPr>
      <w:rPr>
        <w:rFonts w:ascii="Times New Roman" w:hAnsi="Times New Roman" w:hint="default"/>
      </w:rPr>
    </w:lvl>
    <w:lvl w:ilvl="6" w:tplc="35625844" w:tentative="1">
      <w:start w:val="1"/>
      <w:numFmt w:val="bullet"/>
      <w:lvlText w:val="&lt;"/>
      <w:lvlJc w:val="left"/>
      <w:pPr>
        <w:tabs>
          <w:tab w:val="num" w:pos="5040"/>
        </w:tabs>
        <w:ind w:left="5040" w:hanging="360"/>
      </w:pPr>
      <w:rPr>
        <w:rFonts w:ascii="Times New Roman" w:hAnsi="Times New Roman" w:hint="default"/>
      </w:rPr>
    </w:lvl>
    <w:lvl w:ilvl="7" w:tplc="86FA8A78" w:tentative="1">
      <w:start w:val="1"/>
      <w:numFmt w:val="bullet"/>
      <w:lvlText w:val="&lt;"/>
      <w:lvlJc w:val="left"/>
      <w:pPr>
        <w:tabs>
          <w:tab w:val="num" w:pos="5760"/>
        </w:tabs>
        <w:ind w:left="5760" w:hanging="360"/>
      </w:pPr>
      <w:rPr>
        <w:rFonts w:ascii="Times New Roman" w:hAnsi="Times New Roman" w:hint="default"/>
      </w:rPr>
    </w:lvl>
    <w:lvl w:ilvl="8" w:tplc="B1B0537E" w:tentative="1">
      <w:start w:val="1"/>
      <w:numFmt w:val="bullet"/>
      <w:lvlText w:val="&lt;"/>
      <w:lvlJc w:val="left"/>
      <w:pPr>
        <w:tabs>
          <w:tab w:val="num" w:pos="6480"/>
        </w:tabs>
        <w:ind w:left="6480" w:hanging="360"/>
      </w:pPr>
      <w:rPr>
        <w:rFonts w:ascii="Times New Roman" w:hAnsi="Times New Roman" w:hint="default"/>
      </w:rPr>
    </w:lvl>
  </w:abstractNum>
  <w:abstractNum w:abstractNumId="3" w15:restartNumberingAfterBreak="0">
    <w:nsid w:val="1B693892"/>
    <w:multiLevelType w:val="hybridMultilevel"/>
    <w:tmpl w:val="DC14A6B8"/>
    <w:lvl w:ilvl="0" w:tplc="7CAC76BE">
      <w:start w:val="1"/>
      <w:numFmt w:val="bullet"/>
      <w:lvlText w:val="*"/>
      <w:lvlJc w:val="left"/>
      <w:pPr>
        <w:tabs>
          <w:tab w:val="num" w:pos="720"/>
        </w:tabs>
        <w:ind w:left="720" w:hanging="360"/>
      </w:pPr>
      <w:rPr>
        <w:rFonts w:ascii="Times New Roman" w:hAnsi="Times New Roman" w:hint="default"/>
      </w:rPr>
    </w:lvl>
    <w:lvl w:ilvl="1" w:tplc="D5FCAC56" w:tentative="1">
      <w:start w:val="1"/>
      <w:numFmt w:val="bullet"/>
      <w:lvlText w:val="*"/>
      <w:lvlJc w:val="left"/>
      <w:pPr>
        <w:tabs>
          <w:tab w:val="num" w:pos="1440"/>
        </w:tabs>
        <w:ind w:left="1440" w:hanging="360"/>
      </w:pPr>
      <w:rPr>
        <w:rFonts w:ascii="Times New Roman" w:hAnsi="Times New Roman" w:hint="default"/>
      </w:rPr>
    </w:lvl>
    <w:lvl w:ilvl="2" w:tplc="D9D68B50" w:tentative="1">
      <w:start w:val="1"/>
      <w:numFmt w:val="bullet"/>
      <w:lvlText w:val="*"/>
      <w:lvlJc w:val="left"/>
      <w:pPr>
        <w:tabs>
          <w:tab w:val="num" w:pos="2160"/>
        </w:tabs>
        <w:ind w:left="2160" w:hanging="360"/>
      </w:pPr>
      <w:rPr>
        <w:rFonts w:ascii="Times New Roman" w:hAnsi="Times New Roman" w:hint="default"/>
      </w:rPr>
    </w:lvl>
    <w:lvl w:ilvl="3" w:tplc="F196C2EA" w:tentative="1">
      <w:start w:val="1"/>
      <w:numFmt w:val="bullet"/>
      <w:lvlText w:val="*"/>
      <w:lvlJc w:val="left"/>
      <w:pPr>
        <w:tabs>
          <w:tab w:val="num" w:pos="2880"/>
        </w:tabs>
        <w:ind w:left="2880" w:hanging="360"/>
      </w:pPr>
      <w:rPr>
        <w:rFonts w:ascii="Times New Roman" w:hAnsi="Times New Roman" w:hint="default"/>
      </w:rPr>
    </w:lvl>
    <w:lvl w:ilvl="4" w:tplc="0C94E0E6" w:tentative="1">
      <w:start w:val="1"/>
      <w:numFmt w:val="bullet"/>
      <w:lvlText w:val="*"/>
      <w:lvlJc w:val="left"/>
      <w:pPr>
        <w:tabs>
          <w:tab w:val="num" w:pos="3600"/>
        </w:tabs>
        <w:ind w:left="3600" w:hanging="360"/>
      </w:pPr>
      <w:rPr>
        <w:rFonts w:ascii="Times New Roman" w:hAnsi="Times New Roman" w:hint="default"/>
      </w:rPr>
    </w:lvl>
    <w:lvl w:ilvl="5" w:tplc="6DEECB2C" w:tentative="1">
      <w:start w:val="1"/>
      <w:numFmt w:val="bullet"/>
      <w:lvlText w:val="*"/>
      <w:lvlJc w:val="left"/>
      <w:pPr>
        <w:tabs>
          <w:tab w:val="num" w:pos="4320"/>
        </w:tabs>
        <w:ind w:left="4320" w:hanging="360"/>
      </w:pPr>
      <w:rPr>
        <w:rFonts w:ascii="Times New Roman" w:hAnsi="Times New Roman" w:hint="default"/>
      </w:rPr>
    </w:lvl>
    <w:lvl w:ilvl="6" w:tplc="06D46C66" w:tentative="1">
      <w:start w:val="1"/>
      <w:numFmt w:val="bullet"/>
      <w:lvlText w:val="*"/>
      <w:lvlJc w:val="left"/>
      <w:pPr>
        <w:tabs>
          <w:tab w:val="num" w:pos="5040"/>
        </w:tabs>
        <w:ind w:left="5040" w:hanging="360"/>
      </w:pPr>
      <w:rPr>
        <w:rFonts w:ascii="Times New Roman" w:hAnsi="Times New Roman" w:hint="default"/>
      </w:rPr>
    </w:lvl>
    <w:lvl w:ilvl="7" w:tplc="1E10B12E" w:tentative="1">
      <w:start w:val="1"/>
      <w:numFmt w:val="bullet"/>
      <w:lvlText w:val="*"/>
      <w:lvlJc w:val="left"/>
      <w:pPr>
        <w:tabs>
          <w:tab w:val="num" w:pos="5760"/>
        </w:tabs>
        <w:ind w:left="5760" w:hanging="360"/>
      </w:pPr>
      <w:rPr>
        <w:rFonts w:ascii="Times New Roman" w:hAnsi="Times New Roman" w:hint="default"/>
      </w:rPr>
    </w:lvl>
    <w:lvl w:ilvl="8" w:tplc="E08AD4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FC6398"/>
    <w:multiLevelType w:val="hybridMultilevel"/>
    <w:tmpl w:val="2628171C"/>
    <w:lvl w:ilvl="0" w:tplc="08201828">
      <w:start w:val="1"/>
      <w:numFmt w:val="bullet"/>
      <w:lvlText w:val="+"/>
      <w:lvlJc w:val="left"/>
      <w:pPr>
        <w:tabs>
          <w:tab w:val="num" w:pos="720"/>
        </w:tabs>
        <w:ind w:left="720" w:hanging="360"/>
      </w:pPr>
      <w:rPr>
        <w:rFonts w:ascii="Times New Roman" w:hAnsi="Times New Roman" w:hint="default"/>
      </w:rPr>
    </w:lvl>
    <w:lvl w:ilvl="1" w:tplc="2F80A8F6" w:tentative="1">
      <w:start w:val="1"/>
      <w:numFmt w:val="bullet"/>
      <w:lvlText w:val="+"/>
      <w:lvlJc w:val="left"/>
      <w:pPr>
        <w:tabs>
          <w:tab w:val="num" w:pos="1440"/>
        </w:tabs>
        <w:ind w:left="1440" w:hanging="360"/>
      </w:pPr>
      <w:rPr>
        <w:rFonts w:ascii="Times New Roman" w:hAnsi="Times New Roman" w:hint="default"/>
      </w:rPr>
    </w:lvl>
    <w:lvl w:ilvl="2" w:tplc="65003374" w:tentative="1">
      <w:start w:val="1"/>
      <w:numFmt w:val="bullet"/>
      <w:lvlText w:val="+"/>
      <w:lvlJc w:val="left"/>
      <w:pPr>
        <w:tabs>
          <w:tab w:val="num" w:pos="2160"/>
        </w:tabs>
        <w:ind w:left="2160" w:hanging="360"/>
      </w:pPr>
      <w:rPr>
        <w:rFonts w:ascii="Times New Roman" w:hAnsi="Times New Roman" w:hint="default"/>
      </w:rPr>
    </w:lvl>
    <w:lvl w:ilvl="3" w:tplc="5EB6D4AE" w:tentative="1">
      <w:start w:val="1"/>
      <w:numFmt w:val="bullet"/>
      <w:lvlText w:val="+"/>
      <w:lvlJc w:val="left"/>
      <w:pPr>
        <w:tabs>
          <w:tab w:val="num" w:pos="2880"/>
        </w:tabs>
        <w:ind w:left="2880" w:hanging="360"/>
      </w:pPr>
      <w:rPr>
        <w:rFonts w:ascii="Times New Roman" w:hAnsi="Times New Roman" w:hint="default"/>
      </w:rPr>
    </w:lvl>
    <w:lvl w:ilvl="4" w:tplc="AC90C454" w:tentative="1">
      <w:start w:val="1"/>
      <w:numFmt w:val="bullet"/>
      <w:lvlText w:val="+"/>
      <w:lvlJc w:val="left"/>
      <w:pPr>
        <w:tabs>
          <w:tab w:val="num" w:pos="3600"/>
        </w:tabs>
        <w:ind w:left="3600" w:hanging="360"/>
      </w:pPr>
      <w:rPr>
        <w:rFonts w:ascii="Times New Roman" w:hAnsi="Times New Roman" w:hint="default"/>
      </w:rPr>
    </w:lvl>
    <w:lvl w:ilvl="5" w:tplc="49247F4A" w:tentative="1">
      <w:start w:val="1"/>
      <w:numFmt w:val="bullet"/>
      <w:lvlText w:val="+"/>
      <w:lvlJc w:val="left"/>
      <w:pPr>
        <w:tabs>
          <w:tab w:val="num" w:pos="4320"/>
        </w:tabs>
        <w:ind w:left="4320" w:hanging="360"/>
      </w:pPr>
      <w:rPr>
        <w:rFonts w:ascii="Times New Roman" w:hAnsi="Times New Roman" w:hint="default"/>
      </w:rPr>
    </w:lvl>
    <w:lvl w:ilvl="6" w:tplc="D4623386" w:tentative="1">
      <w:start w:val="1"/>
      <w:numFmt w:val="bullet"/>
      <w:lvlText w:val="+"/>
      <w:lvlJc w:val="left"/>
      <w:pPr>
        <w:tabs>
          <w:tab w:val="num" w:pos="5040"/>
        </w:tabs>
        <w:ind w:left="5040" w:hanging="360"/>
      </w:pPr>
      <w:rPr>
        <w:rFonts w:ascii="Times New Roman" w:hAnsi="Times New Roman" w:hint="default"/>
      </w:rPr>
    </w:lvl>
    <w:lvl w:ilvl="7" w:tplc="2CCCD834" w:tentative="1">
      <w:start w:val="1"/>
      <w:numFmt w:val="bullet"/>
      <w:lvlText w:val="+"/>
      <w:lvlJc w:val="left"/>
      <w:pPr>
        <w:tabs>
          <w:tab w:val="num" w:pos="5760"/>
        </w:tabs>
        <w:ind w:left="5760" w:hanging="360"/>
      </w:pPr>
      <w:rPr>
        <w:rFonts w:ascii="Times New Roman" w:hAnsi="Times New Roman" w:hint="default"/>
      </w:rPr>
    </w:lvl>
    <w:lvl w:ilvl="8" w:tplc="CAE4287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1D427C"/>
    <w:multiLevelType w:val="hybridMultilevel"/>
    <w:tmpl w:val="89A02FD4"/>
    <w:lvl w:ilvl="0" w:tplc="618CBE22">
      <w:start w:val="1"/>
      <w:numFmt w:val="bullet"/>
      <w:lvlText w:val="-"/>
      <w:lvlJc w:val="left"/>
      <w:pPr>
        <w:tabs>
          <w:tab w:val="num" w:pos="720"/>
        </w:tabs>
        <w:ind w:left="720" w:hanging="360"/>
      </w:pPr>
      <w:rPr>
        <w:rFonts w:ascii="Times New Roman" w:hAnsi="Times New Roman" w:hint="default"/>
      </w:rPr>
    </w:lvl>
    <w:lvl w:ilvl="1" w:tplc="C9D8111A" w:tentative="1">
      <w:start w:val="1"/>
      <w:numFmt w:val="bullet"/>
      <w:lvlText w:val="-"/>
      <w:lvlJc w:val="left"/>
      <w:pPr>
        <w:tabs>
          <w:tab w:val="num" w:pos="1440"/>
        </w:tabs>
        <w:ind w:left="1440" w:hanging="360"/>
      </w:pPr>
      <w:rPr>
        <w:rFonts w:ascii="Times New Roman" w:hAnsi="Times New Roman" w:hint="default"/>
      </w:rPr>
    </w:lvl>
    <w:lvl w:ilvl="2" w:tplc="6E645154" w:tentative="1">
      <w:start w:val="1"/>
      <w:numFmt w:val="bullet"/>
      <w:lvlText w:val="-"/>
      <w:lvlJc w:val="left"/>
      <w:pPr>
        <w:tabs>
          <w:tab w:val="num" w:pos="2160"/>
        </w:tabs>
        <w:ind w:left="2160" w:hanging="360"/>
      </w:pPr>
      <w:rPr>
        <w:rFonts w:ascii="Times New Roman" w:hAnsi="Times New Roman" w:hint="default"/>
      </w:rPr>
    </w:lvl>
    <w:lvl w:ilvl="3" w:tplc="8DBAB8F0" w:tentative="1">
      <w:start w:val="1"/>
      <w:numFmt w:val="bullet"/>
      <w:lvlText w:val="-"/>
      <w:lvlJc w:val="left"/>
      <w:pPr>
        <w:tabs>
          <w:tab w:val="num" w:pos="2880"/>
        </w:tabs>
        <w:ind w:left="2880" w:hanging="360"/>
      </w:pPr>
      <w:rPr>
        <w:rFonts w:ascii="Times New Roman" w:hAnsi="Times New Roman" w:hint="default"/>
      </w:rPr>
    </w:lvl>
    <w:lvl w:ilvl="4" w:tplc="5470C388" w:tentative="1">
      <w:start w:val="1"/>
      <w:numFmt w:val="bullet"/>
      <w:lvlText w:val="-"/>
      <w:lvlJc w:val="left"/>
      <w:pPr>
        <w:tabs>
          <w:tab w:val="num" w:pos="3600"/>
        </w:tabs>
        <w:ind w:left="3600" w:hanging="360"/>
      </w:pPr>
      <w:rPr>
        <w:rFonts w:ascii="Times New Roman" w:hAnsi="Times New Roman" w:hint="default"/>
      </w:rPr>
    </w:lvl>
    <w:lvl w:ilvl="5" w:tplc="F2AC3868" w:tentative="1">
      <w:start w:val="1"/>
      <w:numFmt w:val="bullet"/>
      <w:lvlText w:val="-"/>
      <w:lvlJc w:val="left"/>
      <w:pPr>
        <w:tabs>
          <w:tab w:val="num" w:pos="4320"/>
        </w:tabs>
        <w:ind w:left="4320" w:hanging="360"/>
      </w:pPr>
      <w:rPr>
        <w:rFonts w:ascii="Times New Roman" w:hAnsi="Times New Roman" w:hint="default"/>
      </w:rPr>
    </w:lvl>
    <w:lvl w:ilvl="6" w:tplc="490CCEA8" w:tentative="1">
      <w:start w:val="1"/>
      <w:numFmt w:val="bullet"/>
      <w:lvlText w:val="-"/>
      <w:lvlJc w:val="left"/>
      <w:pPr>
        <w:tabs>
          <w:tab w:val="num" w:pos="5040"/>
        </w:tabs>
        <w:ind w:left="5040" w:hanging="360"/>
      </w:pPr>
      <w:rPr>
        <w:rFonts w:ascii="Times New Roman" w:hAnsi="Times New Roman" w:hint="default"/>
      </w:rPr>
    </w:lvl>
    <w:lvl w:ilvl="7" w:tplc="A87C0BBC" w:tentative="1">
      <w:start w:val="1"/>
      <w:numFmt w:val="bullet"/>
      <w:lvlText w:val="-"/>
      <w:lvlJc w:val="left"/>
      <w:pPr>
        <w:tabs>
          <w:tab w:val="num" w:pos="5760"/>
        </w:tabs>
        <w:ind w:left="5760" w:hanging="360"/>
      </w:pPr>
      <w:rPr>
        <w:rFonts w:ascii="Times New Roman" w:hAnsi="Times New Roman" w:hint="default"/>
      </w:rPr>
    </w:lvl>
    <w:lvl w:ilvl="8" w:tplc="861E9EA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DB08F5"/>
    <w:multiLevelType w:val="hybridMultilevel"/>
    <w:tmpl w:val="7F2A11A8"/>
    <w:lvl w:ilvl="0" w:tplc="BFC0BE24">
      <w:start w:val="1"/>
      <w:numFmt w:val="bullet"/>
      <w:lvlText w:val="/"/>
      <w:lvlJc w:val="left"/>
      <w:pPr>
        <w:tabs>
          <w:tab w:val="num" w:pos="720"/>
        </w:tabs>
        <w:ind w:left="720" w:hanging="360"/>
      </w:pPr>
      <w:rPr>
        <w:rFonts w:ascii="Times New Roman" w:hAnsi="Times New Roman" w:hint="default"/>
      </w:rPr>
    </w:lvl>
    <w:lvl w:ilvl="1" w:tplc="F00698F0" w:tentative="1">
      <w:start w:val="1"/>
      <w:numFmt w:val="bullet"/>
      <w:lvlText w:val="/"/>
      <w:lvlJc w:val="left"/>
      <w:pPr>
        <w:tabs>
          <w:tab w:val="num" w:pos="1440"/>
        </w:tabs>
        <w:ind w:left="1440" w:hanging="360"/>
      </w:pPr>
      <w:rPr>
        <w:rFonts w:ascii="Times New Roman" w:hAnsi="Times New Roman" w:hint="default"/>
      </w:rPr>
    </w:lvl>
    <w:lvl w:ilvl="2" w:tplc="D032C04C" w:tentative="1">
      <w:start w:val="1"/>
      <w:numFmt w:val="bullet"/>
      <w:lvlText w:val="/"/>
      <w:lvlJc w:val="left"/>
      <w:pPr>
        <w:tabs>
          <w:tab w:val="num" w:pos="2160"/>
        </w:tabs>
        <w:ind w:left="2160" w:hanging="360"/>
      </w:pPr>
      <w:rPr>
        <w:rFonts w:ascii="Times New Roman" w:hAnsi="Times New Roman" w:hint="default"/>
      </w:rPr>
    </w:lvl>
    <w:lvl w:ilvl="3" w:tplc="BDA612E0" w:tentative="1">
      <w:start w:val="1"/>
      <w:numFmt w:val="bullet"/>
      <w:lvlText w:val="/"/>
      <w:lvlJc w:val="left"/>
      <w:pPr>
        <w:tabs>
          <w:tab w:val="num" w:pos="2880"/>
        </w:tabs>
        <w:ind w:left="2880" w:hanging="360"/>
      </w:pPr>
      <w:rPr>
        <w:rFonts w:ascii="Times New Roman" w:hAnsi="Times New Roman" w:hint="default"/>
      </w:rPr>
    </w:lvl>
    <w:lvl w:ilvl="4" w:tplc="7BE8CFB0" w:tentative="1">
      <w:start w:val="1"/>
      <w:numFmt w:val="bullet"/>
      <w:lvlText w:val="/"/>
      <w:lvlJc w:val="left"/>
      <w:pPr>
        <w:tabs>
          <w:tab w:val="num" w:pos="3600"/>
        </w:tabs>
        <w:ind w:left="3600" w:hanging="360"/>
      </w:pPr>
      <w:rPr>
        <w:rFonts w:ascii="Times New Roman" w:hAnsi="Times New Roman" w:hint="default"/>
      </w:rPr>
    </w:lvl>
    <w:lvl w:ilvl="5" w:tplc="322E8388" w:tentative="1">
      <w:start w:val="1"/>
      <w:numFmt w:val="bullet"/>
      <w:lvlText w:val="/"/>
      <w:lvlJc w:val="left"/>
      <w:pPr>
        <w:tabs>
          <w:tab w:val="num" w:pos="4320"/>
        </w:tabs>
        <w:ind w:left="4320" w:hanging="360"/>
      </w:pPr>
      <w:rPr>
        <w:rFonts w:ascii="Times New Roman" w:hAnsi="Times New Roman" w:hint="default"/>
      </w:rPr>
    </w:lvl>
    <w:lvl w:ilvl="6" w:tplc="7BC01AD8" w:tentative="1">
      <w:start w:val="1"/>
      <w:numFmt w:val="bullet"/>
      <w:lvlText w:val="/"/>
      <w:lvlJc w:val="left"/>
      <w:pPr>
        <w:tabs>
          <w:tab w:val="num" w:pos="5040"/>
        </w:tabs>
        <w:ind w:left="5040" w:hanging="360"/>
      </w:pPr>
      <w:rPr>
        <w:rFonts w:ascii="Times New Roman" w:hAnsi="Times New Roman" w:hint="default"/>
      </w:rPr>
    </w:lvl>
    <w:lvl w:ilvl="7" w:tplc="1436CE2C" w:tentative="1">
      <w:start w:val="1"/>
      <w:numFmt w:val="bullet"/>
      <w:lvlText w:val="/"/>
      <w:lvlJc w:val="left"/>
      <w:pPr>
        <w:tabs>
          <w:tab w:val="num" w:pos="5760"/>
        </w:tabs>
        <w:ind w:left="5760" w:hanging="360"/>
      </w:pPr>
      <w:rPr>
        <w:rFonts w:ascii="Times New Roman" w:hAnsi="Times New Roman" w:hint="default"/>
      </w:rPr>
    </w:lvl>
    <w:lvl w:ilvl="8" w:tplc="10A4D69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EFB5FE3"/>
    <w:multiLevelType w:val="hybridMultilevel"/>
    <w:tmpl w:val="B1FA4D56"/>
    <w:lvl w:ilvl="0" w:tplc="70D40422">
      <w:start w:val="1"/>
      <w:numFmt w:val="bullet"/>
      <w:lvlText w:val="="/>
      <w:lvlJc w:val="left"/>
      <w:pPr>
        <w:tabs>
          <w:tab w:val="num" w:pos="720"/>
        </w:tabs>
        <w:ind w:left="720" w:hanging="360"/>
      </w:pPr>
      <w:rPr>
        <w:rFonts w:ascii="Times New Roman" w:hAnsi="Times New Roman" w:hint="default"/>
      </w:rPr>
    </w:lvl>
    <w:lvl w:ilvl="1" w:tplc="F614F9D6" w:tentative="1">
      <w:start w:val="1"/>
      <w:numFmt w:val="bullet"/>
      <w:lvlText w:val="="/>
      <w:lvlJc w:val="left"/>
      <w:pPr>
        <w:tabs>
          <w:tab w:val="num" w:pos="1440"/>
        </w:tabs>
        <w:ind w:left="1440" w:hanging="360"/>
      </w:pPr>
      <w:rPr>
        <w:rFonts w:ascii="Times New Roman" w:hAnsi="Times New Roman" w:hint="default"/>
      </w:rPr>
    </w:lvl>
    <w:lvl w:ilvl="2" w:tplc="50F4174E" w:tentative="1">
      <w:start w:val="1"/>
      <w:numFmt w:val="bullet"/>
      <w:lvlText w:val="="/>
      <w:lvlJc w:val="left"/>
      <w:pPr>
        <w:tabs>
          <w:tab w:val="num" w:pos="2160"/>
        </w:tabs>
        <w:ind w:left="2160" w:hanging="360"/>
      </w:pPr>
      <w:rPr>
        <w:rFonts w:ascii="Times New Roman" w:hAnsi="Times New Roman" w:hint="default"/>
      </w:rPr>
    </w:lvl>
    <w:lvl w:ilvl="3" w:tplc="8D80EC58" w:tentative="1">
      <w:start w:val="1"/>
      <w:numFmt w:val="bullet"/>
      <w:lvlText w:val="="/>
      <w:lvlJc w:val="left"/>
      <w:pPr>
        <w:tabs>
          <w:tab w:val="num" w:pos="2880"/>
        </w:tabs>
        <w:ind w:left="2880" w:hanging="360"/>
      </w:pPr>
      <w:rPr>
        <w:rFonts w:ascii="Times New Roman" w:hAnsi="Times New Roman" w:hint="default"/>
      </w:rPr>
    </w:lvl>
    <w:lvl w:ilvl="4" w:tplc="691CE9F0" w:tentative="1">
      <w:start w:val="1"/>
      <w:numFmt w:val="bullet"/>
      <w:lvlText w:val="="/>
      <w:lvlJc w:val="left"/>
      <w:pPr>
        <w:tabs>
          <w:tab w:val="num" w:pos="3600"/>
        </w:tabs>
        <w:ind w:left="3600" w:hanging="360"/>
      </w:pPr>
      <w:rPr>
        <w:rFonts w:ascii="Times New Roman" w:hAnsi="Times New Roman" w:hint="default"/>
      </w:rPr>
    </w:lvl>
    <w:lvl w:ilvl="5" w:tplc="2CB208DC" w:tentative="1">
      <w:start w:val="1"/>
      <w:numFmt w:val="bullet"/>
      <w:lvlText w:val="="/>
      <w:lvlJc w:val="left"/>
      <w:pPr>
        <w:tabs>
          <w:tab w:val="num" w:pos="4320"/>
        </w:tabs>
        <w:ind w:left="4320" w:hanging="360"/>
      </w:pPr>
      <w:rPr>
        <w:rFonts w:ascii="Times New Roman" w:hAnsi="Times New Roman" w:hint="default"/>
      </w:rPr>
    </w:lvl>
    <w:lvl w:ilvl="6" w:tplc="1BAE3114" w:tentative="1">
      <w:start w:val="1"/>
      <w:numFmt w:val="bullet"/>
      <w:lvlText w:val="="/>
      <w:lvlJc w:val="left"/>
      <w:pPr>
        <w:tabs>
          <w:tab w:val="num" w:pos="5040"/>
        </w:tabs>
        <w:ind w:left="5040" w:hanging="360"/>
      </w:pPr>
      <w:rPr>
        <w:rFonts w:ascii="Times New Roman" w:hAnsi="Times New Roman" w:hint="default"/>
      </w:rPr>
    </w:lvl>
    <w:lvl w:ilvl="7" w:tplc="2D569804" w:tentative="1">
      <w:start w:val="1"/>
      <w:numFmt w:val="bullet"/>
      <w:lvlText w:val="="/>
      <w:lvlJc w:val="left"/>
      <w:pPr>
        <w:tabs>
          <w:tab w:val="num" w:pos="5760"/>
        </w:tabs>
        <w:ind w:left="5760" w:hanging="360"/>
      </w:pPr>
      <w:rPr>
        <w:rFonts w:ascii="Times New Roman" w:hAnsi="Times New Roman" w:hint="default"/>
      </w:rPr>
    </w:lvl>
    <w:lvl w:ilvl="8" w:tplc="3AA8AB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DE22EA"/>
    <w:multiLevelType w:val="hybridMultilevel"/>
    <w:tmpl w:val="5F98C9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A32717E"/>
    <w:multiLevelType w:val="hybridMultilevel"/>
    <w:tmpl w:val="634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D4D3C"/>
    <w:multiLevelType w:val="hybridMultilevel"/>
    <w:tmpl w:val="76786D5C"/>
    <w:lvl w:ilvl="0" w:tplc="BBD8C592">
      <w:start w:val="1"/>
      <w:numFmt w:val="bullet"/>
      <w:lvlText w:val="&gt;"/>
      <w:lvlJc w:val="left"/>
      <w:pPr>
        <w:tabs>
          <w:tab w:val="num" w:pos="720"/>
        </w:tabs>
        <w:ind w:left="720" w:hanging="360"/>
      </w:pPr>
      <w:rPr>
        <w:rFonts w:ascii="Times New Roman" w:hAnsi="Times New Roman" w:hint="default"/>
      </w:rPr>
    </w:lvl>
    <w:lvl w:ilvl="1" w:tplc="1D62965C" w:tentative="1">
      <w:start w:val="1"/>
      <w:numFmt w:val="bullet"/>
      <w:lvlText w:val="&gt;"/>
      <w:lvlJc w:val="left"/>
      <w:pPr>
        <w:tabs>
          <w:tab w:val="num" w:pos="1440"/>
        </w:tabs>
        <w:ind w:left="1440" w:hanging="360"/>
      </w:pPr>
      <w:rPr>
        <w:rFonts w:ascii="Times New Roman" w:hAnsi="Times New Roman" w:hint="default"/>
      </w:rPr>
    </w:lvl>
    <w:lvl w:ilvl="2" w:tplc="D0AE2CEE" w:tentative="1">
      <w:start w:val="1"/>
      <w:numFmt w:val="bullet"/>
      <w:lvlText w:val="&gt;"/>
      <w:lvlJc w:val="left"/>
      <w:pPr>
        <w:tabs>
          <w:tab w:val="num" w:pos="2160"/>
        </w:tabs>
        <w:ind w:left="2160" w:hanging="360"/>
      </w:pPr>
      <w:rPr>
        <w:rFonts w:ascii="Times New Roman" w:hAnsi="Times New Roman" w:hint="default"/>
      </w:rPr>
    </w:lvl>
    <w:lvl w:ilvl="3" w:tplc="F8604372" w:tentative="1">
      <w:start w:val="1"/>
      <w:numFmt w:val="bullet"/>
      <w:lvlText w:val="&gt;"/>
      <w:lvlJc w:val="left"/>
      <w:pPr>
        <w:tabs>
          <w:tab w:val="num" w:pos="2880"/>
        </w:tabs>
        <w:ind w:left="2880" w:hanging="360"/>
      </w:pPr>
      <w:rPr>
        <w:rFonts w:ascii="Times New Roman" w:hAnsi="Times New Roman" w:hint="default"/>
      </w:rPr>
    </w:lvl>
    <w:lvl w:ilvl="4" w:tplc="D458DF98" w:tentative="1">
      <w:start w:val="1"/>
      <w:numFmt w:val="bullet"/>
      <w:lvlText w:val="&gt;"/>
      <w:lvlJc w:val="left"/>
      <w:pPr>
        <w:tabs>
          <w:tab w:val="num" w:pos="3600"/>
        </w:tabs>
        <w:ind w:left="3600" w:hanging="360"/>
      </w:pPr>
      <w:rPr>
        <w:rFonts w:ascii="Times New Roman" w:hAnsi="Times New Roman" w:hint="default"/>
      </w:rPr>
    </w:lvl>
    <w:lvl w:ilvl="5" w:tplc="527A815A" w:tentative="1">
      <w:start w:val="1"/>
      <w:numFmt w:val="bullet"/>
      <w:lvlText w:val="&gt;"/>
      <w:lvlJc w:val="left"/>
      <w:pPr>
        <w:tabs>
          <w:tab w:val="num" w:pos="4320"/>
        </w:tabs>
        <w:ind w:left="4320" w:hanging="360"/>
      </w:pPr>
      <w:rPr>
        <w:rFonts w:ascii="Times New Roman" w:hAnsi="Times New Roman" w:hint="default"/>
      </w:rPr>
    </w:lvl>
    <w:lvl w:ilvl="6" w:tplc="DDB62796" w:tentative="1">
      <w:start w:val="1"/>
      <w:numFmt w:val="bullet"/>
      <w:lvlText w:val="&gt;"/>
      <w:lvlJc w:val="left"/>
      <w:pPr>
        <w:tabs>
          <w:tab w:val="num" w:pos="5040"/>
        </w:tabs>
        <w:ind w:left="5040" w:hanging="360"/>
      </w:pPr>
      <w:rPr>
        <w:rFonts w:ascii="Times New Roman" w:hAnsi="Times New Roman" w:hint="default"/>
      </w:rPr>
    </w:lvl>
    <w:lvl w:ilvl="7" w:tplc="FC18C44C" w:tentative="1">
      <w:start w:val="1"/>
      <w:numFmt w:val="bullet"/>
      <w:lvlText w:val="&gt;"/>
      <w:lvlJc w:val="left"/>
      <w:pPr>
        <w:tabs>
          <w:tab w:val="num" w:pos="5760"/>
        </w:tabs>
        <w:ind w:left="5760" w:hanging="360"/>
      </w:pPr>
      <w:rPr>
        <w:rFonts w:ascii="Times New Roman" w:hAnsi="Times New Roman" w:hint="default"/>
      </w:rPr>
    </w:lvl>
    <w:lvl w:ilvl="8" w:tplc="221029F0" w:tentative="1">
      <w:start w:val="1"/>
      <w:numFmt w:val="bullet"/>
      <w:lvlText w:val="&gt;"/>
      <w:lvlJc w:val="left"/>
      <w:pPr>
        <w:tabs>
          <w:tab w:val="num" w:pos="6480"/>
        </w:tabs>
        <w:ind w:left="6480" w:hanging="360"/>
      </w:pPr>
      <w:rPr>
        <w:rFonts w:ascii="Times New Roman" w:hAnsi="Times New Roman" w:hint="default"/>
      </w:rPr>
    </w:lvl>
  </w:abstractNum>
  <w:abstractNum w:abstractNumId="11" w15:restartNumberingAfterBreak="0">
    <w:nsid w:val="6F182E35"/>
    <w:multiLevelType w:val="hybridMultilevel"/>
    <w:tmpl w:val="A43C0B46"/>
    <w:lvl w:ilvl="0" w:tplc="ED741ED8">
      <w:start w:val="1"/>
      <w:numFmt w:val="bullet"/>
      <w:lvlText w:val="_"/>
      <w:lvlJc w:val="left"/>
      <w:pPr>
        <w:tabs>
          <w:tab w:val="num" w:pos="720"/>
        </w:tabs>
        <w:ind w:left="720" w:hanging="360"/>
      </w:pPr>
      <w:rPr>
        <w:rFonts w:ascii="Times New Roman" w:hAnsi="Times New Roman" w:hint="default"/>
      </w:rPr>
    </w:lvl>
    <w:lvl w:ilvl="1" w:tplc="C2BAD2E4" w:tentative="1">
      <w:start w:val="1"/>
      <w:numFmt w:val="bullet"/>
      <w:lvlText w:val="_"/>
      <w:lvlJc w:val="left"/>
      <w:pPr>
        <w:tabs>
          <w:tab w:val="num" w:pos="1440"/>
        </w:tabs>
        <w:ind w:left="1440" w:hanging="360"/>
      </w:pPr>
      <w:rPr>
        <w:rFonts w:ascii="Times New Roman" w:hAnsi="Times New Roman" w:hint="default"/>
      </w:rPr>
    </w:lvl>
    <w:lvl w:ilvl="2" w:tplc="35A0A368" w:tentative="1">
      <w:start w:val="1"/>
      <w:numFmt w:val="bullet"/>
      <w:lvlText w:val="_"/>
      <w:lvlJc w:val="left"/>
      <w:pPr>
        <w:tabs>
          <w:tab w:val="num" w:pos="2160"/>
        </w:tabs>
        <w:ind w:left="2160" w:hanging="360"/>
      </w:pPr>
      <w:rPr>
        <w:rFonts w:ascii="Times New Roman" w:hAnsi="Times New Roman" w:hint="default"/>
      </w:rPr>
    </w:lvl>
    <w:lvl w:ilvl="3" w:tplc="33EA0CC8" w:tentative="1">
      <w:start w:val="1"/>
      <w:numFmt w:val="bullet"/>
      <w:lvlText w:val="_"/>
      <w:lvlJc w:val="left"/>
      <w:pPr>
        <w:tabs>
          <w:tab w:val="num" w:pos="2880"/>
        </w:tabs>
        <w:ind w:left="2880" w:hanging="360"/>
      </w:pPr>
      <w:rPr>
        <w:rFonts w:ascii="Times New Roman" w:hAnsi="Times New Roman" w:hint="default"/>
      </w:rPr>
    </w:lvl>
    <w:lvl w:ilvl="4" w:tplc="A61877FE" w:tentative="1">
      <w:start w:val="1"/>
      <w:numFmt w:val="bullet"/>
      <w:lvlText w:val="_"/>
      <w:lvlJc w:val="left"/>
      <w:pPr>
        <w:tabs>
          <w:tab w:val="num" w:pos="3600"/>
        </w:tabs>
        <w:ind w:left="3600" w:hanging="360"/>
      </w:pPr>
      <w:rPr>
        <w:rFonts w:ascii="Times New Roman" w:hAnsi="Times New Roman" w:hint="default"/>
      </w:rPr>
    </w:lvl>
    <w:lvl w:ilvl="5" w:tplc="ABE4D960" w:tentative="1">
      <w:start w:val="1"/>
      <w:numFmt w:val="bullet"/>
      <w:lvlText w:val="_"/>
      <w:lvlJc w:val="left"/>
      <w:pPr>
        <w:tabs>
          <w:tab w:val="num" w:pos="4320"/>
        </w:tabs>
        <w:ind w:left="4320" w:hanging="360"/>
      </w:pPr>
      <w:rPr>
        <w:rFonts w:ascii="Times New Roman" w:hAnsi="Times New Roman" w:hint="default"/>
      </w:rPr>
    </w:lvl>
    <w:lvl w:ilvl="6" w:tplc="F3022F76" w:tentative="1">
      <w:start w:val="1"/>
      <w:numFmt w:val="bullet"/>
      <w:lvlText w:val="_"/>
      <w:lvlJc w:val="left"/>
      <w:pPr>
        <w:tabs>
          <w:tab w:val="num" w:pos="5040"/>
        </w:tabs>
        <w:ind w:left="5040" w:hanging="360"/>
      </w:pPr>
      <w:rPr>
        <w:rFonts w:ascii="Times New Roman" w:hAnsi="Times New Roman" w:hint="default"/>
      </w:rPr>
    </w:lvl>
    <w:lvl w:ilvl="7" w:tplc="3788DC2A" w:tentative="1">
      <w:start w:val="1"/>
      <w:numFmt w:val="bullet"/>
      <w:lvlText w:val="_"/>
      <w:lvlJc w:val="left"/>
      <w:pPr>
        <w:tabs>
          <w:tab w:val="num" w:pos="5760"/>
        </w:tabs>
        <w:ind w:left="5760" w:hanging="360"/>
      </w:pPr>
      <w:rPr>
        <w:rFonts w:ascii="Times New Roman" w:hAnsi="Times New Roman" w:hint="default"/>
      </w:rPr>
    </w:lvl>
    <w:lvl w:ilvl="8" w:tplc="BAAE5356" w:tentative="1">
      <w:start w:val="1"/>
      <w:numFmt w:val="bullet"/>
      <w:lvlText w:val="_"/>
      <w:lvlJc w:val="left"/>
      <w:pPr>
        <w:tabs>
          <w:tab w:val="num" w:pos="6480"/>
        </w:tabs>
        <w:ind w:left="6480" w:hanging="360"/>
      </w:pPr>
      <w:rPr>
        <w:rFonts w:ascii="Times New Roman" w:hAnsi="Times New Roman" w:hint="default"/>
      </w:rPr>
    </w:lvl>
  </w:abstractNum>
  <w:abstractNum w:abstractNumId="12" w15:restartNumberingAfterBreak="0">
    <w:nsid w:val="6FD919AA"/>
    <w:multiLevelType w:val="hybridMultilevel"/>
    <w:tmpl w:val="66DEB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C38DD"/>
    <w:multiLevelType w:val="hybridMultilevel"/>
    <w:tmpl w:val="6CF0B5B8"/>
    <w:lvl w:ilvl="0" w:tplc="DCF2D5E6">
      <w:start w:val="1"/>
      <w:numFmt w:val="bullet"/>
      <w:lvlText w:val="*"/>
      <w:lvlJc w:val="left"/>
      <w:pPr>
        <w:tabs>
          <w:tab w:val="num" w:pos="720"/>
        </w:tabs>
        <w:ind w:left="720" w:hanging="360"/>
      </w:pPr>
      <w:rPr>
        <w:rFonts w:ascii="Times New Roman" w:hAnsi="Times New Roman" w:hint="default"/>
      </w:rPr>
    </w:lvl>
    <w:lvl w:ilvl="1" w:tplc="77E2A6CA" w:tentative="1">
      <w:start w:val="1"/>
      <w:numFmt w:val="bullet"/>
      <w:lvlText w:val="*"/>
      <w:lvlJc w:val="left"/>
      <w:pPr>
        <w:tabs>
          <w:tab w:val="num" w:pos="1440"/>
        </w:tabs>
        <w:ind w:left="1440" w:hanging="360"/>
      </w:pPr>
      <w:rPr>
        <w:rFonts w:ascii="Times New Roman" w:hAnsi="Times New Roman" w:hint="default"/>
      </w:rPr>
    </w:lvl>
    <w:lvl w:ilvl="2" w:tplc="2674AA5C" w:tentative="1">
      <w:start w:val="1"/>
      <w:numFmt w:val="bullet"/>
      <w:lvlText w:val="*"/>
      <w:lvlJc w:val="left"/>
      <w:pPr>
        <w:tabs>
          <w:tab w:val="num" w:pos="2160"/>
        </w:tabs>
        <w:ind w:left="2160" w:hanging="360"/>
      </w:pPr>
      <w:rPr>
        <w:rFonts w:ascii="Times New Roman" w:hAnsi="Times New Roman" w:hint="default"/>
      </w:rPr>
    </w:lvl>
    <w:lvl w:ilvl="3" w:tplc="039834CC" w:tentative="1">
      <w:start w:val="1"/>
      <w:numFmt w:val="bullet"/>
      <w:lvlText w:val="*"/>
      <w:lvlJc w:val="left"/>
      <w:pPr>
        <w:tabs>
          <w:tab w:val="num" w:pos="2880"/>
        </w:tabs>
        <w:ind w:left="2880" w:hanging="360"/>
      </w:pPr>
      <w:rPr>
        <w:rFonts w:ascii="Times New Roman" w:hAnsi="Times New Roman" w:hint="default"/>
      </w:rPr>
    </w:lvl>
    <w:lvl w:ilvl="4" w:tplc="FA0EB2E0" w:tentative="1">
      <w:start w:val="1"/>
      <w:numFmt w:val="bullet"/>
      <w:lvlText w:val="*"/>
      <w:lvlJc w:val="left"/>
      <w:pPr>
        <w:tabs>
          <w:tab w:val="num" w:pos="3600"/>
        </w:tabs>
        <w:ind w:left="3600" w:hanging="360"/>
      </w:pPr>
      <w:rPr>
        <w:rFonts w:ascii="Times New Roman" w:hAnsi="Times New Roman" w:hint="default"/>
      </w:rPr>
    </w:lvl>
    <w:lvl w:ilvl="5" w:tplc="D0109EF0" w:tentative="1">
      <w:start w:val="1"/>
      <w:numFmt w:val="bullet"/>
      <w:lvlText w:val="*"/>
      <w:lvlJc w:val="left"/>
      <w:pPr>
        <w:tabs>
          <w:tab w:val="num" w:pos="4320"/>
        </w:tabs>
        <w:ind w:left="4320" w:hanging="360"/>
      </w:pPr>
      <w:rPr>
        <w:rFonts w:ascii="Times New Roman" w:hAnsi="Times New Roman" w:hint="default"/>
      </w:rPr>
    </w:lvl>
    <w:lvl w:ilvl="6" w:tplc="D854AC9E" w:tentative="1">
      <w:start w:val="1"/>
      <w:numFmt w:val="bullet"/>
      <w:lvlText w:val="*"/>
      <w:lvlJc w:val="left"/>
      <w:pPr>
        <w:tabs>
          <w:tab w:val="num" w:pos="5040"/>
        </w:tabs>
        <w:ind w:left="5040" w:hanging="360"/>
      </w:pPr>
      <w:rPr>
        <w:rFonts w:ascii="Times New Roman" w:hAnsi="Times New Roman" w:hint="default"/>
      </w:rPr>
    </w:lvl>
    <w:lvl w:ilvl="7" w:tplc="A4BEB4B2" w:tentative="1">
      <w:start w:val="1"/>
      <w:numFmt w:val="bullet"/>
      <w:lvlText w:val="*"/>
      <w:lvlJc w:val="left"/>
      <w:pPr>
        <w:tabs>
          <w:tab w:val="num" w:pos="5760"/>
        </w:tabs>
        <w:ind w:left="5760" w:hanging="360"/>
      </w:pPr>
      <w:rPr>
        <w:rFonts w:ascii="Times New Roman" w:hAnsi="Times New Roman" w:hint="default"/>
      </w:rPr>
    </w:lvl>
    <w:lvl w:ilvl="8" w:tplc="BE8EBD2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CAE7A66"/>
    <w:multiLevelType w:val="hybridMultilevel"/>
    <w:tmpl w:val="BAA27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0"/>
  </w:num>
  <w:num w:numId="4">
    <w:abstractNumId w:val="2"/>
  </w:num>
  <w:num w:numId="5">
    <w:abstractNumId w:val="1"/>
  </w:num>
  <w:num w:numId="6">
    <w:abstractNumId w:val="11"/>
  </w:num>
  <w:num w:numId="7">
    <w:abstractNumId w:val="13"/>
  </w:num>
  <w:num w:numId="8">
    <w:abstractNumId w:val="9"/>
  </w:num>
  <w:num w:numId="9">
    <w:abstractNumId w:val="14"/>
  </w:num>
  <w:num w:numId="10">
    <w:abstractNumId w:val="12"/>
  </w:num>
  <w:num w:numId="11">
    <w:abstractNumId w:val="0"/>
  </w:num>
  <w:num w:numId="12">
    <w:abstractNumId w:val="4"/>
  </w:num>
  <w:num w:numId="13">
    <w:abstractNumId w:val="5"/>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F4"/>
    <w:rsid w:val="0000365E"/>
    <w:rsid w:val="00021976"/>
    <w:rsid w:val="00027A80"/>
    <w:rsid w:val="0004565A"/>
    <w:rsid w:val="00072248"/>
    <w:rsid w:val="00073B12"/>
    <w:rsid w:val="000B7C0E"/>
    <w:rsid w:val="001061EC"/>
    <w:rsid w:val="001215C8"/>
    <w:rsid w:val="00165D1E"/>
    <w:rsid w:val="001968AB"/>
    <w:rsid w:val="001B63C5"/>
    <w:rsid w:val="001C5E9E"/>
    <w:rsid w:val="001D41EA"/>
    <w:rsid w:val="001F17F4"/>
    <w:rsid w:val="002605B3"/>
    <w:rsid w:val="002A4128"/>
    <w:rsid w:val="002A6E7B"/>
    <w:rsid w:val="00316BA9"/>
    <w:rsid w:val="00322B01"/>
    <w:rsid w:val="00343655"/>
    <w:rsid w:val="003C1E78"/>
    <w:rsid w:val="003C394E"/>
    <w:rsid w:val="003E4385"/>
    <w:rsid w:val="003F3252"/>
    <w:rsid w:val="004033FA"/>
    <w:rsid w:val="00424461"/>
    <w:rsid w:val="00483D97"/>
    <w:rsid w:val="00490EDF"/>
    <w:rsid w:val="00497DD3"/>
    <w:rsid w:val="004A3E15"/>
    <w:rsid w:val="004A4460"/>
    <w:rsid w:val="004B7DE9"/>
    <w:rsid w:val="004F1A5A"/>
    <w:rsid w:val="00510DE8"/>
    <w:rsid w:val="00532058"/>
    <w:rsid w:val="005429DA"/>
    <w:rsid w:val="005C0132"/>
    <w:rsid w:val="005C5AA4"/>
    <w:rsid w:val="005E75B1"/>
    <w:rsid w:val="005F7CE2"/>
    <w:rsid w:val="00611FCE"/>
    <w:rsid w:val="00632AC2"/>
    <w:rsid w:val="00673B5B"/>
    <w:rsid w:val="006E4DDA"/>
    <w:rsid w:val="00701278"/>
    <w:rsid w:val="00723A20"/>
    <w:rsid w:val="007A19FF"/>
    <w:rsid w:val="007A2F4E"/>
    <w:rsid w:val="007B2454"/>
    <w:rsid w:val="008468D0"/>
    <w:rsid w:val="00854CFE"/>
    <w:rsid w:val="00860F65"/>
    <w:rsid w:val="008656AE"/>
    <w:rsid w:val="00893D51"/>
    <w:rsid w:val="008A680B"/>
    <w:rsid w:val="0090666D"/>
    <w:rsid w:val="009656DC"/>
    <w:rsid w:val="009829A5"/>
    <w:rsid w:val="00982F0F"/>
    <w:rsid w:val="00987119"/>
    <w:rsid w:val="009D4685"/>
    <w:rsid w:val="009E0477"/>
    <w:rsid w:val="00A0326A"/>
    <w:rsid w:val="00A30455"/>
    <w:rsid w:val="00A379FE"/>
    <w:rsid w:val="00A46CD0"/>
    <w:rsid w:val="00A540AC"/>
    <w:rsid w:val="00A665EA"/>
    <w:rsid w:val="00AE2D5D"/>
    <w:rsid w:val="00B00273"/>
    <w:rsid w:val="00B016B0"/>
    <w:rsid w:val="00B20C77"/>
    <w:rsid w:val="00B37509"/>
    <w:rsid w:val="00B51D4C"/>
    <w:rsid w:val="00B638C5"/>
    <w:rsid w:val="00B73C30"/>
    <w:rsid w:val="00BA0923"/>
    <w:rsid w:val="00C621CE"/>
    <w:rsid w:val="00CB22E3"/>
    <w:rsid w:val="00CC12BD"/>
    <w:rsid w:val="00D03EEF"/>
    <w:rsid w:val="00D10BFC"/>
    <w:rsid w:val="00D156C9"/>
    <w:rsid w:val="00D71C8C"/>
    <w:rsid w:val="00D74637"/>
    <w:rsid w:val="00DA7882"/>
    <w:rsid w:val="00DC184E"/>
    <w:rsid w:val="00DF1805"/>
    <w:rsid w:val="00E31742"/>
    <w:rsid w:val="00E46AF9"/>
    <w:rsid w:val="00E50C25"/>
    <w:rsid w:val="00E97C07"/>
    <w:rsid w:val="00EF4C61"/>
    <w:rsid w:val="00F519D9"/>
    <w:rsid w:val="00F5396B"/>
    <w:rsid w:val="00F551DA"/>
    <w:rsid w:val="00F81E73"/>
    <w:rsid w:val="00F91010"/>
    <w:rsid w:val="00FD0814"/>
    <w:rsid w:val="00FF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4348E14B"/>
  <w15:docId w15:val="{976AD323-6FF1-4CE6-BF76-C22B3B04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C5"/>
    <w:rPr>
      <w:sz w:val="22"/>
      <w:szCs w:val="22"/>
      <w:lang w:val="en-US" w:bidi="en-US"/>
    </w:rPr>
  </w:style>
  <w:style w:type="paragraph" w:styleId="Heading1">
    <w:name w:val="heading 1"/>
    <w:basedOn w:val="Normal"/>
    <w:next w:val="Normal"/>
    <w:link w:val="Heading1Char"/>
    <w:uiPriority w:val="9"/>
    <w:qFormat/>
    <w:rsid w:val="00E31742"/>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E31742"/>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31742"/>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1742"/>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1742"/>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1742"/>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1742"/>
    <w:pPr>
      <w:outlineLvl w:val="6"/>
    </w:pPr>
    <w:rPr>
      <w:rFonts w:ascii="Cambria" w:hAnsi="Cambria"/>
      <w:i/>
      <w:iCs/>
    </w:rPr>
  </w:style>
  <w:style w:type="paragraph" w:styleId="Heading8">
    <w:name w:val="heading 8"/>
    <w:basedOn w:val="Normal"/>
    <w:next w:val="Normal"/>
    <w:link w:val="Heading8Char"/>
    <w:uiPriority w:val="9"/>
    <w:semiHidden/>
    <w:unhideWhenUsed/>
    <w:qFormat/>
    <w:rsid w:val="00E31742"/>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1742"/>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6E7B"/>
    <w:pPr>
      <w:tabs>
        <w:tab w:val="center" w:pos="4153"/>
        <w:tab w:val="right" w:pos="8306"/>
      </w:tabs>
      <w:jc w:val="center"/>
    </w:pPr>
    <w:rPr>
      <w:b/>
      <w:sz w:val="28"/>
    </w:rPr>
  </w:style>
  <w:style w:type="paragraph" w:styleId="Footer">
    <w:name w:val="footer"/>
    <w:basedOn w:val="Normal"/>
    <w:link w:val="FooterChar"/>
    <w:uiPriority w:val="99"/>
    <w:rsid w:val="002A6E7B"/>
    <w:pPr>
      <w:tabs>
        <w:tab w:val="center" w:pos="4153"/>
        <w:tab w:val="right" w:pos="8306"/>
      </w:tabs>
    </w:pPr>
  </w:style>
  <w:style w:type="character" w:styleId="PageNumber">
    <w:name w:val="page number"/>
    <w:rsid w:val="002A6E7B"/>
    <w:rPr>
      <w:sz w:val="16"/>
      <w:szCs w:val="16"/>
    </w:rPr>
  </w:style>
  <w:style w:type="paragraph" w:customStyle="1" w:styleId="Module">
    <w:name w:val="Module"/>
    <w:basedOn w:val="Footer"/>
    <w:rsid w:val="002A6E7B"/>
  </w:style>
  <w:style w:type="paragraph" w:styleId="BalloonText">
    <w:name w:val="Balloon Text"/>
    <w:basedOn w:val="Normal"/>
    <w:semiHidden/>
    <w:rsid w:val="002A6E7B"/>
    <w:rPr>
      <w:rFonts w:ascii="Tahoma" w:hAnsi="Tahoma" w:cs="Tahoma"/>
      <w:sz w:val="16"/>
      <w:szCs w:val="16"/>
    </w:rPr>
  </w:style>
  <w:style w:type="table" w:styleId="TableGrid">
    <w:name w:val="Table Grid"/>
    <w:basedOn w:val="TableNormal"/>
    <w:rsid w:val="002A6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E31742"/>
    <w:rPr>
      <w:rFonts w:ascii="Cambria" w:eastAsia="Times New Roman" w:hAnsi="Cambria" w:cs="Times New Roman"/>
      <w:b/>
      <w:bCs/>
      <w:sz w:val="28"/>
      <w:szCs w:val="28"/>
    </w:rPr>
  </w:style>
  <w:style w:type="character" w:customStyle="1" w:styleId="Heading2Char">
    <w:name w:val="Heading 2 Char"/>
    <w:link w:val="Heading2"/>
    <w:uiPriority w:val="9"/>
    <w:rsid w:val="00E31742"/>
    <w:rPr>
      <w:rFonts w:ascii="Cambria" w:eastAsia="Times New Roman" w:hAnsi="Cambria" w:cs="Times New Roman"/>
      <w:b/>
      <w:bCs/>
      <w:sz w:val="26"/>
      <w:szCs w:val="26"/>
    </w:rPr>
  </w:style>
  <w:style w:type="character" w:customStyle="1" w:styleId="Heading3Char">
    <w:name w:val="Heading 3 Char"/>
    <w:link w:val="Heading3"/>
    <w:uiPriority w:val="9"/>
    <w:rsid w:val="00E31742"/>
    <w:rPr>
      <w:rFonts w:ascii="Cambria" w:eastAsia="Times New Roman" w:hAnsi="Cambria" w:cs="Times New Roman"/>
      <w:b/>
      <w:bCs/>
    </w:rPr>
  </w:style>
  <w:style w:type="character" w:customStyle="1" w:styleId="Heading4Char">
    <w:name w:val="Heading 4 Char"/>
    <w:link w:val="Heading4"/>
    <w:uiPriority w:val="9"/>
    <w:semiHidden/>
    <w:rsid w:val="00E31742"/>
    <w:rPr>
      <w:rFonts w:ascii="Cambria" w:eastAsia="Times New Roman" w:hAnsi="Cambria" w:cs="Times New Roman"/>
      <w:b/>
      <w:bCs/>
      <w:i/>
      <w:iCs/>
    </w:rPr>
  </w:style>
  <w:style w:type="character" w:customStyle="1" w:styleId="Heading5Char">
    <w:name w:val="Heading 5 Char"/>
    <w:link w:val="Heading5"/>
    <w:uiPriority w:val="9"/>
    <w:semiHidden/>
    <w:rsid w:val="00E31742"/>
    <w:rPr>
      <w:rFonts w:ascii="Cambria" w:eastAsia="Times New Roman" w:hAnsi="Cambria" w:cs="Times New Roman"/>
      <w:b/>
      <w:bCs/>
      <w:color w:val="7F7F7F"/>
    </w:rPr>
  </w:style>
  <w:style w:type="character" w:customStyle="1" w:styleId="Heading6Char">
    <w:name w:val="Heading 6 Char"/>
    <w:link w:val="Heading6"/>
    <w:uiPriority w:val="9"/>
    <w:semiHidden/>
    <w:rsid w:val="00E31742"/>
    <w:rPr>
      <w:rFonts w:ascii="Cambria" w:eastAsia="Times New Roman" w:hAnsi="Cambria" w:cs="Times New Roman"/>
      <w:b/>
      <w:bCs/>
      <w:i/>
      <w:iCs/>
      <w:color w:val="7F7F7F"/>
    </w:rPr>
  </w:style>
  <w:style w:type="character" w:customStyle="1" w:styleId="Heading7Char">
    <w:name w:val="Heading 7 Char"/>
    <w:link w:val="Heading7"/>
    <w:uiPriority w:val="9"/>
    <w:semiHidden/>
    <w:rsid w:val="00E31742"/>
    <w:rPr>
      <w:rFonts w:ascii="Cambria" w:eastAsia="Times New Roman" w:hAnsi="Cambria" w:cs="Times New Roman"/>
      <w:i/>
      <w:iCs/>
    </w:rPr>
  </w:style>
  <w:style w:type="character" w:customStyle="1" w:styleId="Heading8Char">
    <w:name w:val="Heading 8 Char"/>
    <w:link w:val="Heading8"/>
    <w:uiPriority w:val="9"/>
    <w:semiHidden/>
    <w:rsid w:val="00E31742"/>
    <w:rPr>
      <w:rFonts w:ascii="Cambria" w:eastAsia="Times New Roman" w:hAnsi="Cambria" w:cs="Times New Roman"/>
      <w:sz w:val="20"/>
      <w:szCs w:val="20"/>
    </w:rPr>
  </w:style>
  <w:style w:type="character" w:customStyle="1" w:styleId="Heading9Char">
    <w:name w:val="Heading 9 Char"/>
    <w:link w:val="Heading9"/>
    <w:uiPriority w:val="9"/>
    <w:semiHidden/>
    <w:rsid w:val="00E31742"/>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2A6E7B"/>
    <w:rPr>
      <w:b/>
      <w:bCs/>
      <w:color w:val="4F81BD"/>
      <w:sz w:val="18"/>
      <w:szCs w:val="18"/>
    </w:rPr>
  </w:style>
  <w:style w:type="paragraph" w:styleId="Title">
    <w:name w:val="Title"/>
    <w:basedOn w:val="Normal"/>
    <w:next w:val="Normal"/>
    <w:link w:val="TitleChar"/>
    <w:uiPriority w:val="10"/>
    <w:qFormat/>
    <w:rsid w:val="00987119"/>
    <w:pPr>
      <w:pBdr>
        <w:bottom w:val="single" w:sz="4" w:space="1" w:color="auto"/>
      </w:pBdr>
      <w:spacing w:after="360"/>
      <w:contextualSpacing/>
    </w:pPr>
    <w:rPr>
      <w:rFonts w:ascii="Cambria" w:hAnsi="Cambria"/>
      <w:spacing w:val="5"/>
      <w:sz w:val="40"/>
      <w:szCs w:val="52"/>
    </w:rPr>
  </w:style>
  <w:style w:type="character" w:customStyle="1" w:styleId="TitleChar">
    <w:name w:val="Title Char"/>
    <w:link w:val="Title"/>
    <w:uiPriority w:val="10"/>
    <w:rsid w:val="00987119"/>
    <w:rPr>
      <w:rFonts w:ascii="Cambria" w:hAnsi="Cambria"/>
      <w:spacing w:val="5"/>
      <w:sz w:val="40"/>
      <w:szCs w:val="52"/>
      <w:lang w:val="en-US" w:eastAsia="en-US" w:bidi="en-US"/>
    </w:rPr>
  </w:style>
  <w:style w:type="paragraph" w:styleId="Subtitle">
    <w:name w:val="Subtitle"/>
    <w:basedOn w:val="Normal"/>
    <w:next w:val="Normal"/>
    <w:link w:val="SubtitleChar"/>
    <w:uiPriority w:val="11"/>
    <w:qFormat/>
    <w:rsid w:val="00E31742"/>
    <w:pPr>
      <w:spacing w:after="600"/>
    </w:pPr>
    <w:rPr>
      <w:rFonts w:ascii="Cambria" w:hAnsi="Cambria"/>
      <w:i/>
      <w:iCs/>
      <w:spacing w:val="13"/>
      <w:sz w:val="24"/>
      <w:szCs w:val="24"/>
    </w:rPr>
  </w:style>
  <w:style w:type="character" w:customStyle="1" w:styleId="SubtitleChar">
    <w:name w:val="Subtitle Char"/>
    <w:link w:val="Subtitle"/>
    <w:uiPriority w:val="11"/>
    <w:rsid w:val="00E31742"/>
    <w:rPr>
      <w:rFonts w:ascii="Cambria" w:eastAsia="Times New Roman" w:hAnsi="Cambria" w:cs="Times New Roman"/>
      <w:i/>
      <w:iCs/>
      <w:spacing w:val="13"/>
      <w:sz w:val="24"/>
      <w:szCs w:val="24"/>
    </w:rPr>
  </w:style>
  <w:style w:type="character" w:styleId="Strong">
    <w:name w:val="Strong"/>
    <w:uiPriority w:val="22"/>
    <w:qFormat/>
    <w:rsid w:val="00E31742"/>
    <w:rPr>
      <w:b/>
      <w:bCs/>
    </w:rPr>
  </w:style>
  <w:style w:type="character" w:styleId="Emphasis">
    <w:name w:val="Emphasis"/>
    <w:uiPriority w:val="20"/>
    <w:qFormat/>
    <w:rsid w:val="00E31742"/>
    <w:rPr>
      <w:b/>
      <w:bCs/>
      <w:i/>
      <w:iCs/>
      <w:spacing w:val="10"/>
      <w:bdr w:val="none" w:sz="0" w:space="0" w:color="auto"/>
      <w:shd w:val="clear" w:color="auto" w:fill="auto"/>
    </w:rPr>
  </w:style>
  <w:style w:type="paragraph" w:styleId="NoSpacing">
    <w:name w:val="No Spacing"/>
    <w:basedOn w:val="Normal"/>
    <w:uiPriority w:val="1"/>
    <w:qFormat/>
    <w:rsid w:val="00E31742"/>
  </w:style>
  <w:style w:type="paragraph" w:styleId="ListParagraph">
    <w:name w:val="List Paragraph"/>
    <w:basedOn w:val="Normal"/>
    <w:uiPriority w:val="34"/>
    <w:qFormat/>
    <w:rsid w:val="00E31742"/>
    <w:pPr>
      <w:ind w:left="720"/>
      <w:contextualSpacing/>
    </w:pPr>
  </w:style>
  <w:style w:type="paragraph" w:styleId="Quote">
    <w:name w:val="Quote"/>
    <w:basedOn w:val="Normal"/>
    <w:next w:val="Normal"/>
    <w:link w:val="QuoteChar"/>
    <w:uiPriority w:val="29"/>
    <w:qFormat/>
    <w:rsid w:val="00E31742"/>
    <w:pPr>
      <w:spacing w:before="200"/>
      <w:ind w:left="360" w:right="360"/>
    </w:pPr>
    <w:rPr>
      <w:i/>
      <w:iCs/>
    </w:rPr>
  </w:style>
  <w:style w:type="character" w:customStyle="1" w:styleId="QuoteChar">
    <w:name w:val="Quote Char"/>
    <w:link w:val="Quote"/>
    <w:uiPriority w:val="29"/>
    <w:rsid w:val="00E31742"/>
    <w:rPr>
      <w:i/>
      <w:iCs/>
    </w:rPr>
  </w:style>
  <w:style w:type="paragraph" w:styleId="IntenseQuote">
    <w:name w:val="Intense Quote"/>
    <w:basedOn w:val="Normal"/>
    <w:next w:val="Normal"/>
    <w:link w:val="IntenseQuoteChar"/>
    <w:uiPriority w:val="30"/>
    <w:qFormat/>
    <w:rsid w:val="00E317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E31742"/>
    <w:rPr>
      <w:b/>
      <w:bCs/>
      <w:i/>
      <w:iCs/>
    </w:rPr>
  </w:style>
  <w:style w:type="character" w:styleId="SubtleEmphasis">
    <w:name w:val="Subtle Emphasis"/>
    <w:uiPriority w:val="19"/>
    <w:qFormat/>
    <w:rsid w:val="00E31742"/>
    <w:rPr>
      <w:i/>
      <w:iCs/>
    </w:rPr>
  </w:style>
  <w:style w:type="character" w:styleId="IntenseEmphasis">
    <w:name w:val="Intense Emphasis"/>
    <w:uiPriority w:val="21"/>
    <w:qFormat/>
    <w:rsid w:val="00E31742"/>
    <w:rPr>
      <w:b/>
      <w:bCs/>
    </w:rPr>
  </w:style>
  <w:style w:type="character" w:styleId="SubtleReference">
    <w:name w:val="Subtle Reference"/>
    <w:uiPriority w:val="31"/>
    <w:qFormat/>
    <w:rsid w:val="00E31742"/>
    <w:rPr>
      <w:smallCaps/>
    </w:rPr>
  </w:style>
  <w:style w:type="character" w:styleId="IntenseReference">
    <w:name w:val="Intense Reference"/>
    <w:uiPriority w:val="32"/>
    <w:qFormat/>
    <w:rsid w:val="00E31742"/>
    <w:rPr>
      <w:smallCaps/>
      <w:spacing w:val="5"/>
      <w:u w:val="single"/>
    </w:rPr>
  </w:style>
  <w:style w:type="character" w:styleId="BookTitle">
    <w:name w:val="Book Title"/>
    <w:uiPriority w:val="33"/>
    <w:qFormat/>
    <w:rsid w:val="00E31742"/>
    <w:rPr>
      <w:i/>
      <w:iCs/>
      <w:smallCaps/>
      <w:spacing w:val="5"/>
    </w:rPr>
  </w:style>
  <w:style w:type="paragraph" w:styleId="TOCHeading">
    <w:name w:val="TOC Heading"/>
    <w:basedOn w:val="Heading1"/>
    <w:next w:val="Normal"/>
    <w:uiPriority w:val="39"/>
    <w:semiHidden/>
    <w:unhideWhenUsed/>
    <w:qFormat/>
    <w:rsid w:val="00E31742"/>
    <w:pPr>
      <w:outlineLvl w:val="9"/>
    </w:pPr>
  </w:style>
  <w:style w:type="character" w:customStyle="1" w:styleId="FooterChar">
    <w:name w:val="Footer Char"/>
    <w:link w:val="Footer"/>
    <w:uiPriority w:val="99"/>
    <w:rsid w:val="002A6E7B"/>
    <w:rPr>
      <w:sz w:val="22"/>
      <w:szCs w:val="22"/>
      <w:lang w:val="en-US" w:eastAsia="en-US" w:bidi="en-US"/>
    </w:rPr>
  </w:style>
  <w:style w:type="paragraph" w:styleId="BodyText">
    <w:name w:val="Body Text"/>
    <w:basedOn w:val="Normal"/>
    <w:link w:val="BodyTextChar"/>
    <w:rsid w:val="00424461"/>
    <w:rPr>
      <w:rFonts w:ascii="Times New Roman" w:hAnsi="Times New Roman"/>
      <w:sz w:val="24"/>
      <w:szCs w:val="20"/>
      <w:lang w:bidi="ar-SA"/>
    </w:rPr>
  </w:style>
  <w:style w:type="character" w:customStyle="1" w:styleId="BodyTextChar">
    <w:name w:val="Body Text Char"/>
    <w:link w:val="BodyText"/>
    <w:rsid w:val="00424461"/>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0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stanton\Application%20Data\Microsoft\Templates\Tuto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8C39-D039-214E-AAA2-33D146E4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Template</Template>
  <TotalTime>9</TotalTime>
  <Pages>15</Pages>
  <Words>1922</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Q1</vt:lpstr>
    </vt:vector>
  </TitlesOfParts>
  <Company>University of Glamorgan</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Stanton N (AT)</dc:creator>
  <cp:keywords/>
  <cp:lastModifiedBy>Gaylor Boobyer</cp:lastModifiedBy>
  <cp:revision>3</cp:revision>
  <cp:lastPrinted>2012-11-16T12:21:00Z</cp:lastPrinted>
  <dcterms:created xsi:type="dcterms:W3CDTF">2020-10-19T15:53:00Z</dcterms:created>
  <dcterms:modified xsi:type="dcterms:W3CDTF">2020-10-19T16:02:00Z</dcterms:modified>
</cp:coreProperties>
</file>