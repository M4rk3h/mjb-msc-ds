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AAC59D" w14:textId="77777777" w:rsidR="00497DD3" w:rsidRDefault="00497DD3" w:rsidP="001B63C5">
      <w:r w:rsidRPr="004A4460">
        <w:rPr>
          <w:b/>
        </w:rPr>
        <w:t>The tutorial exercises start on page 16</w:t>
      </w:r>
      <w:r>
        <w:t>. The material leading up to page 16 is an introduction to SQL. Please read through it and then do the exercises.</w:t>
      </w:r>
    </w:p>
    <w:p w14:paraId="426BEF2D" w14:textId="77777777" w:rsidR="00497DD3" w:rsidRDefault="00497DD3" w:rsidP="001B63C5"/>
    <w:p w14:paraId="41C374B4" w14:textId="77777777" w:rsidR="001B63C5" w:rsidRDefault="001B63C5" w:rsidP="001B63C5">
      <w:r>
        <w:t>These are the tables you will be using in the following tutorials:</w:t>
      </w:r>
    </w:p>
    <w:p w14:paraId="0260F1B0" w14:textId="77777777" w:rsidR="001B63C5" w:rsidRDefault="001B63C5" w:rsidP="001B63C5"/>
    <w:p w14:paraId="5C24ADAD" w14:textId="77777777" w:rsidR="004B7DE9" w:rsidRPr="00483D97" w:rsidRDefault="00483D97" w:rsidP="001B63C5">
      <w:pPr>
        <w:pStyle w:val="BodyText"/>
        <w:rPr>
          <w:b/>
        </w:rPr>
      </w:pPr>
      <w:r w:rsidRPr="00483D97">
        <w:rPr>
          <w:b/>
        </w:rPr>
        <w:t>EMP</w:t>
      </w:r>
    </w:p>
    <w:p w14:paraId="06279D4C" w14:textId="77777777" w:rsidR="004B7DE9" w:rsidRDefault="004B7DE9" w:rsidP="001B63C5">
      <w:pPr>
        <w:pStyle w:val="BodyText"/>
      </w:pPr>
    </w:p>
    <w:tbl>
      <w:tblPr>
        <w:tblW w:w="0" w:type="auto"/>
        <w:tblInd w:w="108" w:type="dxa"/>
        <w:tblLook w:val="04A0" w:firstRow="1" w:lastRow="0" w:firstColumn="1" w:lastColumn="0" w:noHBand="0" w:noVBand="1"/>
      </w:tblPr>
      <w:tblGrid>
        <w:gridCol w:w="1047"/>
        <w:gridCol w:w="1155"/>
        <w:gridCol w:w="1342"/>
        <w:gridCol w:w="968"/>
        <w:gridCol w:w="1300"/>
        <w:gridCol w:w="1010"/>
        <w:gridCol w:w="1156"/>
        <w:gridCol w:w="1156"/>
      </w:tblGrid>
      <w:tr w:rsidR="00B20C77" w:rsidRPr="00021976" w14:paraId="5AF98ECD" w14:textId="77777777" w:rsidTr="00B20C77">
        <w:tc>
          <w:tcPr>
            <w:tcW w:w="1047" w:type="dxa"/>
            <w:shd w:val="clear" w:color="auto" w:fill="auto"/>
          </w:tcPr>
          <w:p w14:paraId="38CA0FC0" w14:textId="77777777" w:rsidR="001B63C5" w:rsidRPr="00B20C77" w:rsidRDefault="001B63C5" w:rsidP="001B63C5">
            <w:r w:rsidRPr="00B20C77">
              <w:t>EMPNO</w:t>
            </w:r>
          </w:p>
          <w:p w14:paraId="3ACB19DC" w14:textId="77777777" w:rsidR="001B63C5" w:rsidRPr="00B20C77" w:rsidRDefault="001B63C5" w:rsidP="001B63C5">
            <w:r w:rsidRPr="00B20C77">
              <w:t>- - - - - -</w:t>
            </w:r>
          </w:p>
          <w:p w14:paraId="1CABCFFC" w14:textId="77777777" w:rsidR="001B63C5" w:rsidRPr="00B20C77" w:rsidRDefault="001B63C5" w:rsidP="001B63C5">
            <w:r w:rsidRPr="00B20C77">
              <w:t>7369</w:t>
            </w:r>
          </w:p>
          <w:p w14:paraId="0656BFD5" w14:textId="77777777" w:rsidR="001B63C5" w:rsidRPr="00B20C77" w:rsidRDefault="001B63C5" w:rsidP="001B63C5">
            <w:r w:rsidRPr="00B20C77">
              <w:t>7499</w:t>
            </w:r>
          </w:p>
          <w:p w14:paraId="4909F438" w14:textId="77777777" w:rsidR="001B63C5" w:rsidRPr="00B20C77" w:rsidRDefault="001B63C5" w:rsidP="001B63C5">
            <w:r w:rsidRPr="00B20C77">
              <w:t>7521</w:t>
            </w:r>
          </w:p>
          <w:p w14:paraId="1DEAD7C5" w14:textId="77777777" w:rsidR="001B63C5" w:rsidRPr="00B20C77" w:rsidRDefault="001B63C5" w:rsidP="001B63C5">
            <w:r w:rsidRPr="00B20C77">
              <w:t>7566</w:t>
            </w:r>
          </w:p>
          <w:p w14:paraId="556468B9" w14:textId="77777777" w:rsidR="001B63C5" w:rsidRPr="00B20C77" w:rsidRDefault="001B63C5" w:rsidP="001B63C5">
            <w:r w:rsidRPr="00B20C77">
              <w:t>7654</w:t>
            </w:r>
          </w:p>
          <w:p w14:paraId="081257FA" w14:textId="77777777" w:rsidR="001B63C5" w:rsidRPr="00B20C77" w:rsidRDefault="001B63C5" w:rsidP="001B63C5">
            <w:r w:rsidRPr="00B20C77">
              <w:t>7698</w:t>
            </w:r>
          </w:p>
          <w:p w14:paraId="42C5D255" w14:textId="77777777" w:rsidR="001B63C5" w:rsidRPr="00B20C77" w:rsidRDefault="001B63C5" w:rsidP="001B63C5">
            <w:r w:rsidRPr="00B20C77">
              <w:t>7782</w:t>
            </w:r>
          </w:p>
          <w:p w14:paraId="3A22EFC7" w14:textId="77777777" w:rsidR="001B63C5" w:rsidRPr="00B20C77" w:rsidRDefault="001B63C5" w:rsidP="001B63C5">
            <w:r w:rsidRPr="00B20C77">
              <w:t>7788</w:t>
            </w:r>
          </w:p>
          <w:p w14:paraId="69558A85" w14:textId="77777777" w:rsidR="001B63C5" w:rsidRPr="00B20C77" w:rsidRDefault="001B63C5" w:rsidP="001B63C5">
            <w:r w:rsidRPr="00B20C77">
              <w:t>7839</w:t>
            </w:r>
          </w:p>
          <w:p w14:paraId="11AFF95E" w14:textId="77777777" w:rsidR="001B63C5" w:rsidRPr="00B20C77" w:rsidRDefault="001B63C5" w:rsidP="001B63C5">
            <w:r w:rsidRPr="00B20C77">
              <w:t>7844</w:t>
            </w:r>
          </w:p>
          <w:p w14:paraId="26FE57F4" w14:textId="77777777" w:rsidR="001B63C5" w:rsidRPr="00B20C77" w:rsidRDefault="001B63C5" w:rsidP="001B63C5">
            <w:r w:rsidRPr="00B20C77">
              <w:t>7876</w:t>
            </w:r>
          </w:p>
          <w:p w14:paraId="0680E617" w14:textId="77777777" w:rsidR="001B63C5" w:rsidRPr="00B20C77" w:rsidRDefault="001B63C5" w:rsidP="001B63C5">
            <w:r w:rsidRPr="00B20C77">
              <w:t>7900</w:t>
            </w:r>
          </w:p>
          <w:p w14:paraId="1A07A78C" w14:textId="77777777" w:rsidR="001B63C5" w:rsidRPr="00B20C77" w:rsidRDefault="001B63C5" w:rsidP="001B63C5">
            <w:r w:rsidRPr="00B20C77">
              <w:t>7902</w:t>
            </w:r>
          </w:p>
          <w:p w14:paraId="32B35943" w14:textId="77777777" w:rsidR="001B63C5" w:rsidRPr="00B20C77" w:rsidRDefault="001B63C5" w:rsidP="001B63C5">
            <w:r w:rsidRPr="00B20C77">
              <w:t>7934</w:t>
            </w:r>
          </w:p>
        </w:tc>
        <w:tc>
          <w:tcPr>
            <w:tcW w:w="1155" w:type="dxa"/>
            <w:shd w:val="clear" w:color="auto" w:fill="auto"/>
          </w:tcPr>
          <w:p w14:paraId="25742A0C" w14:textId="77777777" w:rsidR="001B63C5" w:rsidRPr="00B20C77" w:rsidRDefault="001B63C5" w:rsidP="001B63C5">
            <w:r w:rsidRPr="00B20C77">
              <w:t>ENAME</w:t>
            </w:r>
          </w:p>
          <w:p w14:paraId="747DC581" w14:textId="77777777" w:rsidR="001B63C5" w:rsidRPr="00B20C77" w:rsidRDefault="001B63C5" w:rsidP="001B63C5">
            <w:r w:rsidRPr="00B20C77">
              <w:t>- - - - - - -</w:t>
            </w:r>
          </w:p>
          <w:p w14:paraId="180EDA14" w14:textId="77777777" w:rsidR="001B63C5" w:rsidRPr="00B20C77" w:rsidRDefault="001B63C5" w:rsidP="001B63C5">
            <w:r w:rsidRPr="00B20C77">
              <w:t>SMITH</w:t>
            </w:r>
          </w:p>
          <w:p w14:paraId="0CD1009E" w14:textId="77777777" w:rsidR="001B63C5" w:rsidRPr="00B20C77" w:rsidRDefault="001B63C5" w:rsidP="001B63C5">
            <w:r w:rsidRPr="00B20C77">
              <w:t>ALLEN</w:t>
            </w:r>
          </w:p>
          <w:p w14:paraId="49116E96" w14:textId="77777777" w:rsidR="001B63C5" w:rsidRPr="00B20C77" w:rsidRDefault="001B63C5" w:rsidP="001B63C5">
            <w:r w:rsidRPr="00B20C77">
              <w:t>WARD</w:t>
            </w:r>
          </w:p>
          <w:p w14:paraId="3CCC4B61" w14:textId="77777777" w:rsidR="001B63C5" w:rsidRPr="00B20C77" w:rsidRDefault="001B63C5" w:rsidP="001B63C5">
            <w:r w:rsidRPr="00B20C77">
              <w:t>JONES</w:t>
            </w:r>
          </w:p>
          <w:p w14:paraId="0474AEBF" w14:textId="77777777" w:rsidR="001B63C5" w:rsidRPr="00B20C77" w:rsidRDefault="001B63C5" w:rsidP="001B63C5">
            <w:r w:rsidRPr="00B20C77">
              <w:t>MARTIN</w:t>
            </w:r>
          </w:p>
          <w:p w14:paraId="0B607516" w14:textId="77777777" w:rsidR="001B63C5" w:rsidRPr="00B20C77" w:rsidRDefault="001B63C5" w:rsidP="001B63C5">
            <w:r w:rsidRPr="00B20C77">
              <w:t>BLAKE</w:t>
            </w:r>
          </w:p>
          <w:p w14:paraId="0E787A1A" w14:textId="77777777" w:rsidR="001B63C5" w:rsidRPr="00B20C77" w:rsidRDefault="001B63C5" w:rsidP="001B63C5">
            <w:r w:rsidRPr="00B20C77">
              <w:t>CLARK</w:t>
            </w:r>
          </w:p>
          <w:p w14:paraId="3EF0F842" w14:textId="77777777" w:rsidR="001B63C5" w:rsidRPr="00B20C77" w:rsidRDefault="001B63C5" w:rsidP="001B63C5">
            <w:r w:rsidRPr="00B20C77">
              <w:t>SCOTT</w:t>
            </w:r>
          </w:p>
          <w:p w14:paraId="3D70DA63" w14:textId="77777777" w:rsidR="001B63C5" w:rsidRPr="00B20C77" w:rsidRDefault="001B63C5" w:rsidP="001B63C5">
            <w:r w:rsidRPr="00B20C77">
              <w:t>KING</w:t>
            </w:r>
          </w:p>
          <w:p w14:paraId="2D76DCB6" w14:textId="77777777" w:rsidR="001B63C5" w:rsidRPr="00B20C77" w:rsidRDefault="001B63C5" w:rsidP="001B63C5">
            <w:r w:rsidRPr="00B20C77">
              <w:t>TURNER</w:t>
            </w:r>
          </w:p>
          <w:p w14:paraId="43FDF64D" w14:textId="77777777" w:rsidR="001B63C5" w:rsidRPr="00B20C77" w:rsidRDefault="001B63C5" w:rsidP="001B63C5">
            <w:r w:rsidRPr="00B20C77">
              <w:t>ADAMS</w:t>
            </w:r>
          </w:p>
          <w:p w14:paraId="00DECD0E" w14:textId="77777777" w:rsidR="001B63C5" w:rsidRPr="00B20C77" w:rsidRDefault="001B63C5" w:rsidP="001B63C5">
            <w:r w:rsidRPr="00B20C77">
              <w:t>JAMES</w:t>
            </w:r>
          </w:p>
          <w:p w14:paraId="7E6D46D5" w14:textId="77777777" w:rsidR="001B63C5" w:rsidRPr="00B20C77" w:rsidRDefault="001B63C5" w:rsidP="001B63C5">
            <w:r w:rsidRPr="00B20C77">
              <w:t>FORD</w:t>
            </w:r>
          </w:p>
          <w:p w14:paraId="414354CA" w14:textId="77777777" w:rsidR="001B63C5" w:rsidRPr="00B20C77" w:rsidRDefault="001B63C5" w:rsidP="001B63C5">
            <w:r w:rsidRPr="00B20C77">
              <w:t>MILLER</w:t>
            </w:r>
          </w:p>
        </w:tc>
        <w:tc>
          <w:tcPr>
            <w:tcW w:w="1342" w:type="dxa"/>
            <w:shd w:val="clear" w:color="auto" w:fill="auto"/>
          </w:tcPr>
          <w:p w14:paraId="4F188EB1" w14:textId="77777777" w:rsidR="001B63C5" w:rsidRPr="00B20C77" w:rsidRDefault="001B63C5" w:rsidP="001B63C5">
            <w:r w:rsidRPr="00B20C77">
              <w:t>JOB</w:t>
            </w:r>
          </w:p>
          <w:p w14:paraId="7C26F6D0" w14:textId="77777777" w:rsidR="001B63C5" w:rsidRPr="00B20C77" w:rsidRDefault="001B63C5" w:rsidP="001B63C5">
            <w:r w:rsidRPr="00B20C77">
              <w:t>- - - - - - - - - -</w:t>
            </w:r>
          </w:p>
          <w:p w14:paraId="7DD77395" w14:textId="77777777" w:rsidR="001B63C5" w:rsidRPr="00B20C77" w:rsidRDefault="001B63C5" w:rsidP="001B63C5">
            <w:r w:rsidRPr="00B20C77">
              <w:t>CLERK</w:t>
            </w:r>
          </w:p>
          <w:p w14:paraId="4D7A1C3B" w14:textId="77777777" w:rsidR="001B63C5" w:rsidRPr="00B20C77" w:rsidRDefault="001B63C5" w:rsidP="001B63C5">
            <w:r w:rsidRPr="00B20C77">
              <w:t>SALESMAN</w:t>
            </w:r>
          </w:p>
          <w:p w14:paraId="6099DC12" w14:textId="77777777" w:rsidR="001B63C5" w:rsidRPr="00B20C77" w:rsidRDefault="001B63C5" w:rsidP="001B63C5">
            <w:r w:rsidRPr="00B20C77">
              <w:t>SALESMAN</w:t>
            </w:r>
          </w:p>
          <w:p w14:paraId="099C9A2D" w14:textId="77777777" w:rsidR="001B63C5" w:rsidRPr="00B20C77" w:rsidRDefault="001B63C5" w:rsidP="001B63C5">
            <w:r w:rsidRPr="00B20C77">
              <w:t>MANAGER</w:t>
            </w:r>
          </w:p>
          <w:p w14:paraId="57D35895" w14:textId="77777777" w:rsidR="001B63C5" w:rsidRPr="00B20C77" w:rsidRDefault="001B63C5" w:rsidP="001B63C5">
            <w:r w:rsidRPr="00B20C77">
              <w:t>SALESMAN</w:t>
            </w:r>
          </w:p>
          <w:p w14:paraId="61FA3AB9" w14:textId="77777777" w:rsidR="001B63C5" w:rsidRPr="00B20C77" w:rsidRDefault="001B63C5" w:rsidP="001B63C5">
            <w:r w:rsidRPr="00B20C77">
              <w:t>MANAGER</w:t>
            </w:r>
          </w:p>
          <w:p w14:paraId="57ABA8F1" w14:textId="77777777" w:rsidR="001B63C5" w:rsidRPr="00B20C77" w:rsidRDefault="001B63C5" w:rsidP="001B63C5">
            <w:r w:rsidRPr="00B20C77">
              <w:t>MANAGER</w:t>
            </w:r>
          </w:p>
          <w:p w14:paraId="6F7D084E" w14:textId="77777777" w:rsidR="001B63C5" w:rsidRPr="00B20C77" w:rsidRDefault="001B63C5" w:rsidP="001B63C5">
            <w:r w:rsidRPr="00B20C77">
              <w:t>ANALYST</w:t>
            </w:r>
          </w:p>
          <w:p w14:paraId="2AB4819D" w14:textId="77777777" w:rsidR="001B63C5" w:rsidRPr="00B20C77" w:rsidRDefault="001B63C5" w:rsidP="001B63C5">
            <w:r w:rsidRPr="00B20C77">
              <w:t>PRESIDENT</w:t>
            </w:r>
          </w:p>
          <w:p w14:paraId="69DD1F73" w14:textId="77777777" w:rsidR="001B63C5" w:rsidRPr="00B20C77" w:rsidRDefault="001B63C5" w:rsidP="001B63C5">
            <w:r w:rsidRPr="00B20C77">
              <w:t>SALESMAN</w:t>
            </w:r>
          </w:p>
          <w:p w14:paraId="630C808D" w14:textId="77777777" w:rsidR="001B63C5" w:rsidRPr="00B20C77" w:rsidRDefault="001B63C5" w:rsidP="001B63C5">
            <w:r w:rsidRPr="00B20C77">
              <w:t>CLERK</w:t>
            </w:r>
          </w:p>
          <w:p w14:paraId="71AC9223" w14:textId="77777777" w:rsidR="001B63C5" w:rsidRPr="00B20C77" w:rsidRDefault="001B63C5" w:rsidP="001B63C5">
            <w:r w:rsidRPr="00B20C77">
              <w:t>CLERK</w:t>
            </w:r>
          </w:p>
          <w:p w14:paraId="046F3EA8" w14:textId="77777777" w:rsidR="001B63C5" w:rsidRPr="00B20C77" w:rsidRDefault="001B63C5" w:rsidP="001B63C5">
            <w:r w:rsidRPr="00B20C77">
              <w:t xml:space="preserve">ANALYST </w:t>
            </w:r>
          </w:p>
          <w:p w14:paraId="3AC362E9" w14:textId="77777777" w:rsidR="001B63C5" w:rsidRPr="00B20C77" w:rsidRDefault="001B63C5" w:rsidP="001B63C5">
            <w:r w:rsidRPr="00B20C77">
              <w:t>CLERK</w:t>
            </w:r>
          </w:p>
        </w:tc>
        <w:tc>
          <w:tcPr>
            <w:tcW w:w="968" w:type="dxa"/>
            <w:shd w:val="clear" w:color="auto" w:fill="auto"/>
          </w:tcPr>
          <w:p w14:paraId="74B6611A" w14:textId="77777777" w:rsidR="001B63C5" w:rsidRPr="00B20C77" w:rsidRDefault="001B63C5" w:rsidP="001B63C5">
            <w:r w:rsidRPr="00B20C77">
              <w:t>MGR</w:t>
            </w:r>
          </w:p>
          <w:p w14:paraId="13B82832" w14:textId="77777777" w:rsidR="001B63C5" w:rsidRPr="00B20C77" w:rsidRDefault="001B63C5" w:rsidP="001B63C5">
            <w:r w:rsidRPr="00B20C77">
              <w:t>- - - -</w:t>
            </w:r>
          </w:p>
          <w:p w14:paraId="1AEAC27C" w14:textId="77777777" w:rsidR="001B63C5" w:rsidRPr="00B20C77" w:rsidRDefault="001B63C5" w:rsidP="001B63C5">
            <w:r w:rsidRPr="00B20C77">
              <w:t>7902</w:t>
            </w:r>
          </w:p>
          <w:p w14:paraId="3B33CAFD" w14:textId="77777777" w:rsidR="001B63C5" w:rsidRPr="00B20C77" w:rsidRDefault="001B63C5" w:rsidP="001B63C5">
            <w:r w:rsidRPr="00B20C77">
              <w:t>7698</w:t>
            </w:r>
          </w:p>
          <w:p w14:paraId="4CFF31BD" w14:textId="77777777" w:rsidR="001B63C5" w:rsidRPr="00B20C77" w:rsidRDefault="001B63C5" w:rsidP="001B63C5">
            <w:r w:rsidRPr="00B20C77">
              <w:t>7698</w:t>
            </w:r>
          </w:p>
          <w:p w14:paraId="7523F3BA" w14:textId="77777777" w:rsidR="001B63C5" w:rsidRPr="00B20C77" w:rsidRDefault="001B63C5" w:rsidP="001B63C5">
            <w:r w:rsidRPr="00B20C77">
              <w:t>7839</w:t>
            </w:r>
          </w:p>
          <w:p w14:paraId="7F4A1F20" w14:textId="77777777" w:rsidR="001B63C5" w:rsidRPr="00B20C77" w:rsidRDefault="001B63C5" w:rsidP="001B63C5">
            <w:r w:rsidRPr="00B20C77">
              <w:t>7698</w:t>
            </w:r>
          </w:p>
          <w:p w14:paraId="599918DE" w14:textId="77777777" w:rsidR="001B63C5" w:rsidRPr="00B20C77" w:rsidRDefault="001B63C5" w:rsidP="001B63C5">
            <w:r w:rsidRPr="00B20C77">
              <w:t>7839</w:t>
            </w:r>
          </w:p>
          <w:p w14:paraId="615BDB6E" w14:textId="77777777" w:rsidR="001B63C5" w:rsidRPr="00B20C77" w:rsidRDefault="001B63C5" w:rsidP="001B63C5">
            <w:r w:rsidRPr="00B20C77">
              <w:t>7839</w:t>
            </w:r>
          </w:p>
          <w:p w14:paraId="1BFE028D" w14:textId="77777777" w:rsidR="001B63C5" w:rsidRPr="00B20C77" w:rsidRDefault="001B63C5" w:rsidP="001B63C5">
            <w:r w:rsidRPr="00B20C77">
              <w:t>7566</w:t>
            </w:r>
          </w:p>
          <w:p w14:paraId="7AB48ACD" w14:textId="77777777" w:rsidR="001B63C5" w:rsidRPr="00B20C77" w:rsidRDefault="001B63C5" w:rsidP="001B63C5"/>
          <w:p w14:paraId="7B3DC16C" w14:textId="77777777" w:rsidR="001B63C5" w:rsidRPr="00B20C77" w:rsidRDefault="001B63C5" w:rsidP="001B63C5">
            <w:r w:rsidRPr="00B20C77">
              <w:t>7698</w:t>
            </w:r>
          </w:p>
          <w:p w14:paraId="0B323C41" w14:textId="77777777" w:rsidR="001B63C5" w:rsidRPr="00B20C77" w:rsidRDefault="001B63C5" w:rsidP="001B63C5">
            <w:r w:rsidRPr="00B20C77">
              <w:t>7788</w:t>
            </w:r>
          </w:p>
          <w:p w14:paraId="213E525F" w14:textId="77777777" w:rsidR="001B63C5" w:rsidRPr="00B20C77" w:rsidRDefault="001B63C5" w:rsidP="001B63C5">
            <w:r w:rsidRPr="00B20C77">
              <w:t>7698</w:t>
            </w:r>
          </w:p>
          <w:p w14:paraId="6EEAC84C" w14:textId="77777777" w:rsidR="001B63C5" w:rsidRPr="00B20C77" w:rsidRDefault="001B63C5" w:rsidP="001B63C5">
            <w:r w:rsidRPr="00B20C77">
              <w:t>7566</w:t>
            </w:r>
          </w:p>
          <w:p w14:paraId="4012F7E2" w14:textId="77777777" w:rsidR="001B63C5" w:rsidRPr="00B20C77" w:rsidRDefault="001B63C5" w:rsidP="001B63C5">
            <w:r w:rsidRPr="00B20C77">
              <w:t>7782</w:t>
            </w:r>
          </w:p>
        </w:tc>
        <w:tc>
          <w:tcPr>
            <w:tcW w:w="1300" w:type="dxa"/>
            <w:shd w:val="clear" w:color="auto" w:fill="auto"/>
          </w:tcPr>
          <w:p w14:paraId="32BC5EB6" w14:textId="77777777" w:rsidR="001B63C5" w:rsidRPr="00B20C77" w:rsidRDefault="001B63C5" w:rsidP="001B63C5">
            <w:r w:rsidRPr="00B20C77">
              <w:t>HIREDATE</w:t>
            </w:r>
          </w:p>
          <w:p w14:paraId="7F8A3C23" w14:textId="77777777" w:rsidR="001B63C5" w:rsidRPr="00B20C77" w:rsidRDefault="001B63C5" w:rsidP="001B63C5">
            <w:r w:rsidRPr="00B20C77">
              <w:t xml:space="preserve">- - - - - - - - </w:t>
            </w:r>
          </w:p>
          <w:p w14:paraId="75320A9D" w14:textId="7C4C9AC2" w:rsidR="001B63C5" w:rsidRPr="00B20C77" w:rsidRDefault="001B63C5" w:rsidP="001B63C5">
            <w:r w:rsidRPr="00B20C77">
              <w:t>13-JUN</w:t>
            </w:r>
            <w:r w:rsidR="00E50C25" w:rsidRPr="00B20C77">
              <w:t>-</w:t>
            </w:r>
            <w:r w:rsidR="00A600EB">
              <w:t>1</w:t>
            </w:r>
            <w:r w:rsidR="00E50C25" w:rsidRPr="00B20C77">
              <w:t>3</w:t>
            </w:r>
          </w:p>
          <w:p w14:paraId="1BCE2BA3" w14:textId="44B5D02A" w:rsidR="001B63C5" w:rsidRPr="00B20C77" w:rsidRDefault="001B63C5" w:rsidP="001B63C5">
            <w:r w:rsidRPr="00B20C77">
              <w:t>15-AUG</w:t>
            </w:r>
            <w:r w:rsidR="00E50C25" w:rsidRPr="00B20C77">
              <w:t>-</w:t>
            </w:r>
            <w:r w:rsidR="00A600EB">
              <w:t>1</w:t>
            </w:r>
            <w:r w:rsidR="00E50C25" w:rsidRPr="00B20C77">
              <w:t>3</w:t>
            </w:r>
          </w:p>
          <w:p w14:paraId="4F6CD6C5" w14:textId="250CFAAE" w:rsidR="001B63C5" w:rsidRPr="00B20C77" w:rsidRDefault="001B63C5" w:rsidP="001B63C5">
            <w:r w:rsidRPr="00B20C77">
              <w:t>26-MAR</w:t>
            </w:r>
            <w:r w:rsidR="00E50C25" w:rsidRPr="00B20C77">
              <w:t>-</w:t>
            </w:r>
            <w:r w:rsidR="00A600EB">
              <w:t>1</w:t>
            </w:r>
            <w:r w:rsidR="00E50C25" w:rsidRPr="00B20C77">
              <w:t>4</w:t>
            </w:r>
          </w:p>
          <w:p w14:paraId="1D781325" w14:textId="6DB0AF18" w:rsidR="001B63C5" w:rsidRPr="00B20C77" w:rsidRDefault="001B63C5" w:rsidP="001B63C5">
            <w:r w:rsidRPr="00B20C77">
              <w:t>31-OCT</w:t>
            </w:r>
            <w:r w:rsidR="00E50C25" w:rsidRPr="00B20C77">
              <w:t>-</w:t>
            </w:r>
            <w:r w:rsidR="00A600EB">
              <w:t>1</w:t>
            </w:r>
            <w:r w:rsidR="00E50C25" w:rsidRPr="00B20C77">
              <w:t>3</w:t>
            </w:r>
          </w:p>
          <w:p w14:paraId="2283222C" w14:textId="0885D08E" w:rsidR="001B63C5" w:rsidRPr="00B20C77" w:rsidRDefault="001B63C5" w:rsidP="001B63C5">
            <w:r w:rsidRPr="00B20C77">
              <w:t>05-DEC</w:t>
            </w:r>
            <w:r w:rsidR="00E50C25" w:rsidRPr="00B20C77">
              <w:t>-</w:t>
            </w:r>
            <w:r w:rsidR="00A600EB">
              <w:t>1</w:t>
            </w:r>
            <w:r w:rsidR="00E50C25" w:rsidRPr="00B20C77">
              <w:t>3</w:t>
            </w:r>
          </w:p>
          <w:p w14:paraId="1BC2C083" w14:textId="2CA5DDDB" w:rsidR="001B63C5" w:rsidRPr="00B20C77" w:rsidRDefault="001B63C5" w:rsidP="001B63C5">
            <w:r w:rsidRPr="00B20C77">
              <w:t>11-JUN</w:t>
            </w:r>
            <w:r w:rsidR="00E50C25" w:rsidRPr="00B20C77">
              <w:t>-</w:t>
            </w:r>
            <w:r w:rsidR="00A600EB">
              <w:t>1</w:t>
            </w:r>
            <w:r w:rsidR="00E50C25" w:rsidRPr="00B20C77">
              <w:t>4</w:t>
            </w:r>
          </w:p>
          <w:p w14:paraId="196022DB" w14:textId="281C975B" w:rsidR="001B63C5" w:rsidRPr="00B20C77" w:rsidRDefault="001B63C5" w:rsidP="001B63C5">
            <w:r w:rsidRPr="00B20C77">
              <w:t>14-MAY</w:t>
            </w:r>
            <w:r w:rsidR="00E50C25" w:rsidRPr="00B20C77">
              <w:t>-</w:t>
            </w:r>
            <w:r w:rsidR="00A600EB">
              <w:t>1</w:t>
            </w:r>
            <w:r w:rsidR="00E50C25" w:rsidRPr="00B20C77">
              <w:t>4</w:t>
            </w:r>
          </w:p>
          <w:p w14:paraId="1825E70E" w14:textId="24606D06" w:rsidR="001B63C5" w:rsidRPr="00B20C77" w:rsidRDefault="001B63C5" w:rsidP="001B63C5">
            <w:r w:rsidRPr="00B20C77">
              <w:t>05-MAR</w:t>
            </w:r>
            <w:r w:rsidR="00E50C25" w:rsidRPr="00B20C77">
              <w:t>-</w:t>
            </w:r>
            <w:r w:rsidR="00A600EB">
              <w:t>1</w:t>
            </w:r>
            <w:r w:rsidR="00E50C25" w:rsidRPr="00B20C77">
              <w:t>4</w:t>
            </w:r>
          </w:p>
          <w:p w14:paraId="011DC01C" w14:textId="08B0150D" w:rsidR="001B63C5" w:rsidRPr="00B20C77" w:rsidRDefault="001B63C5" w:rsidP="001B63C5">
            <w:r w:rsidRPr="00B20C77">
              <w:t>09-JUL</w:t>
            </w:r>
            <w:r w:rsidR="00E50C25" w:rsidRPr="00B20C77">
              <w:t>-</w:t>
            </w:r>
            <w:r w:rsidR="00A600EB">
              <w:t>1</w:t>
            </w:r>
            <w:r w:rsidR="00E50C25" w:rsidRPr="00B20C77">
              <w:t>4</w:t>
            </w:r>
          </w:p>
          <w:p w14:paraId="6D5F923D" w14:textId="16D817B4" w:rsidR="001B63C5" w:rsidRPr="00B20C77" w:rsidRDefault="001B63C5" w:rsidP="001B63C5">
            <w:r w:rsidRPr="00B20C77">
              <w:t>04-JUN</w:t>
            </w:r>
            <w:r w:rsidR="00E50C25" w:rsidRPr="00B20C77">
              <w:t>-</w:t>
            </w:r>
            <w:r w:rsidR="00A600EB">
              <w:t>1</w:t>
            </w:r>
            <w:r w:rsidR="00E50C25" w:rsidRPr="00B20C77">
              <w:t>4</w:t>
            </w:r>
          </w:p>
          <w:p w14:paraId="067A247A" w14:textId="01ACF452" w:rsidR="001B63C5" w:rsidRPr="00B20C77" w:rsidRDefault="001B63C5" w:rsidP="001B63C5">
            <w:r w:rsidRPr="00B20C77">
              <w:t>04-JUN</w:t>
            </w:r>
            <w:r w:rsidR="00E50C25" w:rsidRPr="00B20C77">
              <w:t>-</w:t>
            </w:r>
            <w:r w:rsidR="00A600EB">
              <w:t>1</w:t>
            </w:r>
            <w:r w:rsidR="00E50C25" w:rsidRPr="00B20C77">
              <w:t>4</w:t>
            </w:r>
          </w:p>
          <w:p w14:paraId="16D61425" w14:textId="3369993E" w:rsidR="001B63C5" w:rsidRPr="00B20C77" w:rsidRDefault="001B63C5" w:rsidP="001B63C5">
            <w:r w:rsidRPr="00B20C77">
              <w:t>23-JUL</w:t>
            </w:r>
            <w:r w:rsidR="00E50C25" w:rsidRPr="00B20C77">
              <w:t>-</w:t>
            </w:r>
            <w:r w:rsidR="00A600EB">
              <w:t>1</w:t>
            </w:r>
            <w:r w:rsidR="00E50C25" w:rsidRPr="00B20C77">
              <w:t>4</w:t>
            </w:r>
          </w:p>
          <w:p w14:paraId="2DCF8F48" w14:textId="36C651AC" w:rsidR="001B63C5" w:rsidRPr="00B20C77" w:rsidRDefault="001B63C5" w:rsidP="001B63C5">
            <w:r w:rsidRPr="00B20C77">
              <w:t>05-DEC</w:t>
            </w:r>
            <w:r w:rsidR="00E50C25" w:rsidRPr="00B20C77">
              <w:t>-</w:t>
            </w:r>
            <w:r w:rsidR="00A600EB">
              <w:t>1</w:t>
            </w:r>
            <w:r w:rsidR="00E50C25" w:rsidRPr="00B20C77">
              <w:t>3</w:t>
            </w:r>
          </w:p>
          <w:p w14:paraId="0EB88DB5" w14:textId="0E7AF9CB" w:rsidR="001B63C5" w:rsidRPr="00B20C77" w:rsidRDefault="001B63C5" w:rsidP="001B63C5">
            <w:r w:rsidRPr="00B20C77">
              <w:t>21-NOV</w:t>
            </w:r>
            <w:r w:rsidR="00E50C25" w:rsidRPr="00B20C77">
              <w:t>-</w:t>
            </w:r>
            <w:r w:rsidR="00A600EB">
              <w:t>1</w:t>
            </w:r>
            <w:r w:rsidR="00E50C25" w:rsidRPr="00B20C77">
              <w:t>3</w:t>
            </w:r>
          </w:p>
        </w:tc>
        <w:tc>
          <w:tcPr>
            <w:tcW w:w="1010" w:type="dxa"/>
            <w:shd w:val="clear" w:color="auto" w:fill="auto"/>
          </w:tcPr>
          <w:p w14:paraId="59211658" w14:textId="77777777" w:rsidR="001B63C5" w:rsidRPr="00B20C77" w:rsidRDefault="001B63C5" w:rsidP="001B63C5">
            <w:r w:rsidRPr="00B20C77">
              <w:t>SAL</w:t>
            </w:r>
          </w:p>
          <w:p w14:paraId="656313A5" w14:textId="77777777" w:rsidR="001B63C5" w:rsidRPr="00B20C77" w:rsidRDefault="001B63C5" w:rsidP="001B63C5">
            <w:r w:rsidRPr="00B20C77">
              <w:t>- - - -</w:t>
            </w:r>
          </w:p>
          <w:p w14:paraId="24F58D71" w14:textId="77777777" w:rsidR="001B63C5" w:rsidRPr="00B20C77" w:rsidRDefault="001B63C5" w:rsidP="001B63C5">
            <w:r w:rsidRPr="00B20C77">
              <w:t>800</w:t>
            </w:r>
          </w:p>
          <w:p w14:paraId="7B3FDC1F" w14:textId="77777777" w:rsidR="001B63C5" w:rsidRPr="00B20C77" w:rsidRDefault="001B63C5" w:rsidP="001B63C5">
            <w:r w:rsidRPr="00B20C77">
              <w:t>1600</w:t>
            </w:r>
          </w:p>
          <w:p w14:paraId="5BEC9AAE" w14:textId="77777777" w:rsidR="001B63C5" w:rsidRPr="00B20C77" w:rsidRDefault="001B63C5" w:rsidP="001B63C5">
            <w:r w:rsidRPr="00B20C77">
              <w:t>1250</w:t>
            </w:r>
          </w:p>
          <w:p w14:paraId="1EF6E426" w14:textId="77777777" w:rsidR="001B63C5" w:rsidRPr="00B20C77" w:rsidRDefault="001B63C5" w:rsidP="001B63C5">
            <w:r w:rsidRPr="00B20C77">
              <w:t>2975</w:t>
            </w:r>
          </w:p>
          <w:p w14:paraId="009B3E9B" w14:textId="77777777" w:rsidR="001B63C5" w:rsidRPr="00B20C77" w:rsidRDefault="001B63C5" w:rsidP="001B63C5">
            <w:r w:rsidRPr="00B20C77">
              <w:t>1250</w:t>
            </w:r>
          </w:p>
          <w:p w14:paraId="5EBD67A5" w14:textId="77777777" w:rsidR="001B63C5" w:rsidRPr="00B20C77" w:rsidRDefault="001B63C5" w:rsidP="001B63C5">
            <w:r w:rsidRPr="00B20C77">
              <w:t>2850</w:t>
            </w:r>
          </w:p>
          <w:p w14:paraId="233E0CA5" w14:textId="77777777" w:rsidR="001B63C5" w:rsidRPr="00B20C77" w:rsidRDefault="001B63C5" w:rsidP="001B63C5">
            <w:r w:rsidRPr="00B20C77">
              <w:t>2450</w:t>
            </w:r>
          </w:p>
          <w:p w14:paraId="1E77E3DF" w14:textId="77777777" w:rsidR="001B63C5" w:rsidRPr="00B20C77" w:rsidRDefault="001B63C5" w:rsidP="001B63C5">
            <w:r w:rsidRPr="00B20C77">
              <w:t>3000</w:t>
            </w:r>
          </w:p>
          <w:p w14:paraId="786D91E3" w14:textId="77777777" w:rsidR="001B63C5" w:rsidRPr="00B20C77" w:rsidRDefault="001B63C5" w:rsidP="001B63C5">
            <w:r w:rsidRPr="00B20C77">
              <w:t>5000</w:t>
            </w:r>
          </w:p>
          <w:p w14:paraId="1E82B44B" w14:textId="77777777" w:rsidR="001B63C5" w:rsidRPr="00B20C77" w:rsidRDefault="001B63C5" w:rsidP="001B63C5">
            <w:r w:rsidRPr="00B20C77">
              <w:t>1500</w:t>
            </w:r>
          </w:p>
          <w:p w14:paraId="174B5A6B" w14:textId="77777777" w:rsidR="001B63C5" w:rsidRPr="00B20C77" w:rsidRDefault="001B63C5" w:rsidP="001B63C5">
            <w:r w:rsidRPr="00B20C77">
              <w:t>1100</w:t>
            </w:r>
          </w:p>
          <w:p w14:paraId="40D8850D" w14:textId="77777777" w:rsidR="001B63C5" w:rsidRPr="00B20C77" w:rsidRDefault="001B63C5" w:rsidP="001B63C5">
            <w:r w:rsidRPr="00B20C77">
              <w:t>950</w:t>
            </w:r>
          </w:p>
          <w:p w14:paraId="4D7516D1" w14:textId="77777777" w:rsidR="001B63C5" w:rsidRPr="00B20C77" w:rsidRDefault="001B63C5" w:rsidP="001B63C5">
            <w:r w:rsidRPr="00B20C77">
              <w:t>3000</w:t>
            </w:r>
          </w:p>
          <w:p w14:paraId="1FF93AA0" w14:textId="77777777" w:rsidR="001B63C5" w:rsidRPr="00B20C77" w:rsidRDefault="001B63C5" w:rsidP="001B63C5">
            <w:r w:rsidRPr="00B20C77">
              <w:t>1300</w:t>
            </w:r>
          </w:p>
        </w:tc>
        <w:tc>
          <w:tcPr>
            <w:tcW w:w="1156" w:type="dxa"/>
            <w:shd w:val="clear" w:color="auto" w:fill="auto"/>
          </w:tcPr>
          <w:p w14:paraId="374AD8C7" w14:textId="77777777" w:rsidR="001B63C5" w:rsidRPr="00B20C77" w:rsidRDefault="001B63C5" w:rsidP="001B63C5">
            <w:r w:rsidRPr="00B20C77">
              <w:t>COMM</w:t>
            </w:r>
          </w:p>
          <w:p w14:paraId="4D6B1D2A" w14:textId="77777777" w:rsidR="001B63C5" w:rsidRPr="00B20C77" w:rsidRDefault="001B63C5" w:rsidP="001B63C5">
            <w:r w:rsidRPr="00B20C77">
              <w:t>- - - - - -</w:t>
            </w:r>
          </w:p>
          <w:p w14:paraId="214AAA0E" w14:textId="77777777" w:rsidR="001B63C5" w:rsidRPr="00B20C77" w:rsidRDefault="001B63C5" w:rsidP="001B63C5"/>
          <w:p w14:paraId="486A8DBD" w14:textId="77777777" w:rsidR="001B63C5" w:rsidRPr="00B20C77" w:rsidRDefault="001B63C5" w:rsidP="00E50C25">
            <w:r w:rsidRPr="00B20C77">
              <w:t>300</w:t>
            </w:r>
          </w:p>
          <w:p w14:paraId="3ACC5D68" w14:textId="77777777" w:rsidR="001B63C5" w:rsidRPr="00B20C77" w:rsidRDefault="001B63C5" w:rsidP="00E50C25">
            <w:r w:rsidRPr="00B20C77">
              <w:t>500</w:t>
            </w:r>
          </w:p>
          <w:p w14:paraId="4D283F23" w14:textId="77777777" w:rsidR="001B63C5" w:rsidRPr="00B20C77" w:rsidRDefault="001B63C5" w:rsidP="00E50C25"/>
          <w:p w14:paraId="1C0B122F" w14:textId="77777777" w:rsidR="001B63C5" w:rsidRPr="00B20C77" w:rsidRDefault="001B63C5" w:rsidP="00E50C25">
            <w:r w:rsidRPr="00B20C77">
              <w:t>1400</w:t>
            </w:r>
          </w:p>
          <w:p w14:paraId="6FC56133" w14:textId="77777777" w:rsidR="001B63C5" w:rsidRPr="00B20C77" w:rsidRDefault="001B63C5" w:rsidP="00E50C25"/>
          <w:p w14:paraId="022ED05A" w14:textId="77777777" w:rsidR="001B63C5" w:rsidRPr="00B20C77" w:rsidRDefault="001B63C5" w:rsidP="00E50C25"/>
          <w:p w14:paraId="58FBB2AF" w14:textId="77777777" w:rsidR="001B63C5" w:rsidRPr="00B20C77" w:rsidRDefault="001B63C5" w:rsidP="00E50C25"/>
          <w:p w14:paraId="4B02C0F0" w14:textId="77777777" w:rsidR="001B63C5" w:rsidRPr="00B20C77" w:rsidRDefault="001B63C5" w:rsidP="00E50C25"/>
          <w:p w14:paraId="43B08E1B" w14:textId="77777777" w:rsidR="001B63C5" w:rsidRPr="00B20C77" w:rsidRDefault="001B63C5" w:rsidP="00E50C25">
            <w:r w:rsidRPr="00B20C77">
              <w:t>0</w:t>
            </w:r>
          </w:p>
        </w:tc>
        <w:tc>
          <w:tcPr>
            <w:tcW w:w="1156" w:type="dxa"/>
            <w:shd w:val="clear" w:color="auto" w:fill="auto"/>
          </w:tcPr>
          <w:p w14:paraId="67487042" w14:textId="77777777" w:rsidR="001B63C5" w:rsidRPr="00B20C77" w:rsidRDefault="001B63C5" w:rsidP="001B63C5">
            <w:r w:rsidRPr="00B20C77">
              <w:t>DEPTNO</w:t>
            </w:r>
          </w:p>
          <w:p w14:paraId="610774A2" w14:textId="77777777" w:rsidR="001B63C5" w:rsidRPr="00B20C77" w:rsidRDefault="001B63C5" w:rsidP="001B63C5">
            <w:r w:rsidRPr="00B20C77">
              <w:t>- - - - - - -</w:t>
            </w:r>
          </w:p>
          <w:p w14:paraId="761250D3" w14:textId="77777777" w:rsidR="001B63C5" w:rsidRPr="00B20C77" w:rsidRDefault="001B63C5" w:rsidP="001B63C5">
            <w:r w:rsidRPr="00B20C77">
              <w:t>20</w:t>
            </w:r>
          </w:p>
          <w:p w14:paraId="37B3B706" w14:textId="77777777" w:rsidR="001B63C5" w:rsidRPr="00B20C77" w:rsidRDefault="001B63C5" w:rsidP="001B63C5">
            <w:r w:rsidRPr="00B20C77">
              <w:t>30</w:t>
            </w:r>
          </w:p>
          <w:p w14:paraId="04812B23" w14:textId="77777777" w:rsidR="001B63C5" w:rsidRPr="00B20C77" w:rsidRDefault="001B63C5" w:rsidP="001B63C5">
            <w:r w:rsidRPr="00B20C77">
              <w:t>30</w:t>
            </w:r>
          </w:p>
          <w:p w14:paraId="6A609BE7" w14:textId="77777777" w:rsidR="001B63C5" w:rsidRPr="00B20C77" w:rsidRDefault="001B63C5" w:rsidP="001B63C5">
            <w:r w:rsidRPr="00B20C77">
              <w:t>20</w:t>
            </w:r>
          </w:p>
          <w:p w14:paraId="1749E3FB" w14:textId="77777777" w:rsidR="001B63C5" w:rsidRPr="00B20C77" w:rsidRDefault="001B63C5" w:rsidP="001B63C5">
            <w:r w:rsidRPr="00B20C77">
              <w:t>30</w:t>
            </w:r>
          </w:p>
          <w:p w14:paraId="08BBDFB7" w14:textId="77777777" w:rsidR="001B63C5" w:rsidRPr="00B20C77" w:rsidRDefault="001B63C5" w:rsidP="001B63C5">
            <w:r w:rsidRPr="00B20C77">
              <w:t>30</w:t>
            </w:r>
          </w:p>
          <w:p w14:paraId="2A82268E" w14:textId="77777777" w:rsidR="001B63C5" w:rsidRPr="00B20C77" w:rsidRDefault="001B63C5" w:rsidP="001B63C5">
            <w:r w:rsidRPr="00B20C77">
              <w:t>10</w:t>
            </w:r>
          </w:p>
          <w:p w14:paraId="5E0DDC77" w14:textId="77777777" w:rsidR="001B63C5" w:rsidRPr="00B20C77" w:rsidRDefault="001B63C5" w:rsidP="001B63C5">
            <w:r w:rsidRPr="00B20C77">
              <w:t>20</w:t>
            </w:r>
          </w:p>
          <w:p w14:paraId="54CFBAFD" w14:textId="77777777" w:rsidR="001B63C5" w:rsidRPr="00B20C77" w:rsidRDefault="001B63C5" w:rsidP="001B63C5">
            <w:r w:rsidRPr="00B20C77">
              <w:t>10</w:t>
            </w:r>
          </w:p>
          <w:p w14:paraId="40455C1E" w14:textId="77777777" w:rsidR="001B63C5" w:rsidRPr="00B20C77" w:rsidRDefault="001B63C5" w:rsidP="001B63C5">
            <w:r w:rsidRPr="00B20C77">
              <w:t>30</w:t>
            </w:r>
          </w:p>
          <w:p w14:paraId="3FEBCD6E" w14:textId="77777777" w:rsidR="001B63C5" w:rsidRPr="00B20C77" w:rsidRDefault="001B63C5" w:rsidP="001B63C5">
            <w:r w:rsidRPr="00B20C77">
              <w:t>20</w:t>
            </w:r>
          </w:p>
          <w:p w14:paraId="5434C954" w14:textId="77777777" w:rsidR="001B63C5" w:rsidRPr="00B20C77" w:rsidRDefault="001B63C5" w:rsidP="001B63C5">
            <w:r w:rsidRPr="00B20C77">
              <w:t>30</w:t>
            </w:r>
          </w:p>
          <w:p w14:paraId="081C8997" w14:textId="77777777" w:rsidR="001B63C5" w:rsidRPr="00B20C77" w:rsidRDefault="001B63C5" w:rsidP="001B63C5">
            <w:r w:rsidRPr="00B20C77">
              <w:t>20</w:t>
            </w:r>
          </w:p>
          <w:p w14:paraId="49D712D0" w14:textId="77777777" w:rsidR="001B63C5" w:rsidRPr="00B20C77" w:rsidRDefault="001B63C5" w:rsidP="001B63C5">
            <w:r w:rsidRPr="00B20C77">
              <w:t>10</w:t>
            </w:r>
          </w:p>
        </w:tc>
      </w:tr>
    </w:tbl>
    <w:p w14:paraId="32E83520" w14:textId="77777777" w:rsidR="0090666D" w:rsidRDefault="0090666D" w:rsidP="001B63C5"/>
    <w:p w14:paraId="114AE09F" w14:textId="77777777" w:rsidR="00483D97" w:rsidRDefault="00483D97" w:rsidP="001B63C5"/>
    <w:p w14:paraId="0097FEFE" w14:textId="77777777" w:rsidR="00483D97" w:rsidRDefault="00483D97" w:rsidP="00483D97">
      <w:pPr>
        <w:pStyle w:val="BodyText"/>
      </w:pPr>
    </w:p>
    <w:p w14:paraId="621E17D5" w14:textId="77777777" w:rsidR="00483D97" w:rsidRDefault="00483D97" w:rsidP="001B63C5"/>
    <w:p w14:paraId="3785441C" w14:textId="77777777" w:rsidR="00483D97" w:rsidRPr="00483D97" w:rsidRDefault="00483D97" w:rsidP="001B63C5">
      <w:pPr>
        <w:rPr>
          <w:rFonts w:ascii="Times New Roman" w:hAnsi="Times New Roman"/>
          <w:b/>
          <w:sz w:val="24"/>
          <w:szCs w:val="20"/>
          <w:lang w:bidi="ar-SA"/>
        </w:rPr>
      </w:pPr>
      <w:r w:rsidRPr="00483D97">
        <w:rPr>
          <w:rFonts w:ascii="Times New Roman" w:hAnsi="Times New Roman"/>
          <w:b/>
          <w:sz w:val="24"/>
          <w:szCs w:val="20"/>
          <w:lang w:bidi="ar-SA"/>
        </w:rPr>
        <w:t>DEPT</w:t>
      </w:r>
      <w:r>
        <w:tab/>
      </w:r>
      <w:r>
        <w:tab/>
      </w:r>
      <w:r>
        <w:tab/>
      </w:r>
      <w:r>
        <w:tab/>
      </w:r>
      <w:r>
        <w:tab/>
      </w:r>
      <w:r>
        <w:tab/>
      </w:r>
      <w:r w:rsidRPr="00483D97">
        <w:rPr>
          <w:rFonts w:ascii="Times New Roman" w:hAnsi="Times New Roman"/>
          <w:b/>
          <w:sz w:val="24"/>
          <w:szCs w:val="20"/>
          <w:lang w:bidi="ar-SA"/>
        </w:rPr>
        <w:t xml:space="preserve">           SALGRADE</w:t>
      </w:r>
    </w:p>
    <w:p w14:paraId="0E92C389" w14:textId="77777777" w:rsidR="00483D97" w:rsidRDefault="00483D97" w:rsidP="001B63C5"/>
    <w:p w14:paraId="2F641EAF" w14:textId="77777777" w:rsidR="00483D97" w:rsidRDefault="00483D97" w:rsidP="001B63C5"/>
    <w:tbl>
      <w:tblPr>
        <w:tblpPr w:leftFromText="181" w:rightFromText="181" w:vertAnchor="text" w:tblpY="1"/>
        <w:tblOverlap w:val="never"/>
        <w:tblW w:w="0" w:type="auto"/>
        <w:tblLook w:val="04A0" w:firstRow="1" w:lastRow="0" w:firstColumn="1" w:lastColumn="0" w:noHBand="0" w:noVBand="1"/>
      </w:tblPr>
      <w:tblGrid>
        <w:gridCol w:w="1101"/>
        <w:gridCol w:w="1701"/>
        <w:gridCol w:w="1417"/>
      </w:tblGrid>
      <w:tr w:rsidR="00483D97" w14:paraId="330072B7" w14:textId="77777777" w:rsidTr="00497DD3">
        <w:tc>
          <w:tcPr>
            <w:tcW w:w="1101" w:type="dxa"/>
          </w:tcPr>
          <w:p w14:paraId="2EF9F718" w14:textId="77777777" w:rsidR="00483D97" w:rsidRPr="00B20C77" w:rsidRDefault="00483D97" w:rsidP="00483D97">
            <w:r w:rsidRPr="00B20C77">
              <w:t>DEPTNO</w:t>
            </w:r>
          </w:p>
          <w:p w14:paraId="46890D30" w14:textId="77777777" w:rsidR="00483D97" w:rsidRPr="00B20C77" w:rsidRDefault="00483D97" w:rsidP="00483D97">
            <w:r w:rsidRPr="00B20C77">
              <w:t>- - - - - - -</w:t>
            </w:r>
          </w:p>
          <w:p w14:paraId="12CBD07E" w14:textId="77777777" w:rsidR="00483D97" w:rsidRPr="00B20C77" w:rsidRDefault="00483D97" w:rsidP="00483D97">
            <w:r w:rsidRPr="00B20C77">
              <w:t>10</w:t>
            </w:r>
          </w:p>
          <w:p w14:paraId="300A3463" w14:textId="77777777" w:rsidR="00483D97" w:rsidRPr="00B20C77" w:rsidRDefault="00483D97" w:rsidP="00483D97">
            <w:r w:rsidRPr="00B20C77">
              <w:t>20</w:t>
            </w:r>
          </w:p>
          <w:p w14:paraId="12887FCD" w14:textId="77777777" w:rsidR="00483D97" w:rsidRPr="00B20C77" w:rsidRDefault="00483D97" w:rsidP="00483D97">
            <w:r w:rsidRPr="00B20C77">
              <w:t>30</w:t>
            </w:r>
          </w:p>
          <w:p w14:paraId="199B9A0A" w14:textId="77777777" w:rsidR="00483D97" w:rsidRPr="00B20C77" w:rsidRDefault="00483D97" w:rsidP="00483D97">
            <w:r w:rsidRPr="00B20C77">
              <w:t>40</w:t>
            </w:r>
          </w:p>
        </w:tc>
        <w:tc>
          <w:tcPr>
            <w:tcW w:w="1701" w:type="dxa"/>
          </w:tcPr>
          <w:p w14:paraId="01713ED0" w14:textId="77777777" w:rsidR="00483D97" w:rsidRPr="00B20C77" w:rsidRDefault="00483D97" w:rsidP="00483D97">
            <w:r w:rsidRPr="00B20C77">
              <w:t>DNAME</w:t>
            </w:r>
          </w:p>
          <w:p w14:paraId="7083687B" w14:textId="77777777" w:rsidR="00483D97" w:rsidRPr="00B20C77" w:rsidRDefault="00483D97" w:rsidP="00483D97">
            <w:r w:rsidRPr="00B20C77">
              <w:t>- - - - - - - - - - - -</w:t>
            </w:r>
          </w:p>
          <w:p w14:paraId="7C4C3C5A" w14:textId="77777777" w:rsidR="00483D97" w:rsidRPr="00B20C77" w:rsidRDefault="00F91010" w:rsidP="00483D97">
            <w:r>
              <w:t>ACCOUNT</w:t>
            </w:r>
            <w:r w:rsidR="00483D97" w:rsidRPr="00B20C77">
              <w:t>ING</w:t>
            </w:r>
          </w:p>
          <w:p w14:paraId="13B4563D" w14:textId="77777777" w:rsidR="00483D97" w:rsidRPr="00B20C77" w:rsidRDefault="00483D97" w:rsidP="00483D97">
            <w:r w:rsidRPr="00B20C77">
              <w:t>RESEARCH</w:t>
            </w:r>
          </w:p>
          <w:p w14:paraId="085D1A49" w14:textId="77777777" w:rsidR="00483D97" w:rsidRPr="00B20C77" w:rsidRDefault="00483D97" w:rsidP="00483D97">
            <w:r w:rsidRPr="00B20C77">
              <w:t>SALES</w:t>
            </w:r>
          </w:p>
          <w:p w14:paraId="76C617DE" w14:textId="77777777" w:rsidR="00483D97" w:rsidRPr="00B20C77" w:rsidRDefault="00483D97" w:rsidP="00483D97">
            <w:r w:rsidRPr="00B20C77">
              <w:t>OPERATIONS</w:t>
            </w:r>
          </w:p>
        </w:tc>
        <w:tc>
          <w:tcPr>
            <w:tcW w:w="1417" w:type="dxa"/>
          </w:tcPr>
          <w:p w14:paraId="288E8614" w14:textId="77777777" w:rsidR="00483D97" w:rsidRPr="00B20C77" w:rsidRDefault="00483D97" w:rsidP="00483D97">
            <w:r w:rsidRPr="00B20C77">
              <w:t>LOC</w:t>
            </w:r>
          </w:p>
          <w:p w14:paraId="7EBA6C6D" w14:textId="77777777" w:rsidR="00483D97" w:rsidRPr="00B20C77" w:rsidRDefault="00483D97" w:rsidP="00483D97">
            <w:r w:rsidRPr="00B20C77">
              <w:t>- - - - - - - - - -</w:t>
            </w:r>
          </w:p>
          <w:p w14:paraId="50DE9685" w14:textId="77777777" w:rsidR="00483D97" w:rsidRPr="00B20C77" w:rsidRDefault="00483D97" w:rsidP="00483D97">
            <w:r w:rsidRPr="00B20C77">
              <w:t>NEW YORK</w:t>
            </w:r>
          </w:p>
          <w:p w14:paraId="06414F27" w14:textId="77777777" w:rsidR="00483D97" w:rsidRPr="00B20C77" w:rsidRDefault="00483D97" w:rsidP="00483D97">
            <w:r w:rsidRPr="00B20C77">
              <w:t>DALLAS</w:t>
            </w:r>
          </w:p>
          <w:p w14:paraId="12862EB0" w14:textId="77777777" w:rsidR="00483D97" w:rsidRPr="00B20C77" w:rsidRDefault="00483D97" w:rsidP="00483D97">
            <w:r w:rsidRPr="00B20C77">
              <w:t>CHICAGO</w:t>
            </w:r>
          </w:p>
          <w:p w14:paraId="40B9CD29" w14:textId="77777777" w:rsidR="00483D97" w:rsidRPr="00B20C77" w:rsidRDefault="00483D97" w:rsidP="00483D97">
            <w:r w:rsidRPr="00B20C77">
              <w:t>BOSTON</w:t>
            </w:r>
          </w:p>
        </w:tc>
      </w:tr>
    </w:tbl>
    <w:p w14:paraId="333DA1A2" w14:textId="77777777" w:rsidR="00B20C77" w:rsidRPr="00B20C77" w:rsidRDefault="00B20C77" w:rsidP="00B20C77">
      <w:pPr>
        <w:rPr>
          <w:vanish/>
        </w:rPr>
      </w:pPr>
    </w:p>
    <w:tbl>
      <w:tblPr>
        <w:tblpPr w:leftFromText="181" w:rightFromText="181" w:vertAnchor="text" w:horzAnchor="page" w:tblpX="6385" w:tblpY="1"/>
        <w:tblOverlap w:val="never"/>
        <w:tblW w:w="0" w:type="auto"/>
        <w:tblLook w:val="04A0" w:firstRow="1" w:lastRow="0" w:firstColumn="1" w:lastColumn="0" w:noHBand="0" w:noVBand="1"/>
      </w:tblPr>
      <w:tblGrid>
        <w:gridCol w:w="998"/>
        <w:gridCol w:w="998"/>
        <w:gridCol w:w="881"/>
      </w:tblGrid>
      <w:tr w:rsidR="00021976" w14:paraId="358C0E48" w14:textId="77777777" w:rsidTr="00497DD3">
        <w:tc>
          <w:tcPr>
            <w:tcW w:w="998" w:type="dxa"/>
          </w:tcPr>
          <w:p w14:paraId="5E6EA4CF" w14:textId="77777777" w:rsidR="00021976" w:rsidRDefault="00021976" w:rsidP="00021976">
            <w:r>
              <w:t>GRADE</w:t>
            </w:r>
          </w:p>
          <w:p w14:paraId="55B574B0" w14:textId="77777777" w:rsidR="00021976" w:rsidRDefault="00021976" w:rsidP="00021976">
            <w:r>
              <w:t>- - - - - -</w:t>
            </w:r>
          </w:p>
          <w:p w14:paraId="2D4A5576" w14:textId="77777777" w:rsidR="00021976" w:rsidRDefault="00021976" w:rsidP="00021976">
            <w:r>
              <w:t>1</w:t>
            </w:r>
          </w:p>
          <w:p w14:paraId="17BD5B53" w14:textId="77777777" w:rsidR="00021976" w:rsidRDefault="00021976" w:rsidP="00021976">
            <w:r>
              <w:t>2</w:t>
            </w:r>
          </w:p>
          <w:p w14:paraId="56652F41" w14:textId="77777777" w:rsidR="00021976" w:rsidRDefault="00021976" w:rsidP="00021976">
            <w:r>
              <w:t>3</w:t>
            </w:r>
          </w:p>
          <w:p w14:paraId="02D2C1FC" w14:textId="77777777" w:rsidR="00021976" w:rsidRDefault="00021976" w:rsidP="00021976">
            <w:r>
              <w:t>4</w:t>
            </w:r>
          </w:p>
          <w:p w14:paraId="6A688D34" w14:textId="77777777" w:rsidR="00021976" w:rsidRDefault="00021976" w:rsidP="00021976">
            <w:r>
              <w:t>5</w:t>
            </w:r>
          </w:p>
        </w:tc>
        <w:tc>
          <w:tcPr>
            <w:tcW w:w="998" w:type="dxa"/>
          </w:tcPr>
          <w:p w14:paraId="47FDE79F" w14:textId="77777777" w:rsidR="00021976" w:rsidRDefault="00021976" w:rsidP="00021976">
            <w:r>
              <w:t>LOSAL</w:t>
            </w:r>
          </w:p>
          <w:p w14:paraId="72ABA689" w14:textId="77777777" w:rsidR="00021976" w:rsidRDefault="00021976" w:rsidP="00021976">
            <w:r>
              <w:t>- - - - - -</w:t>
            </w:r>
          </w:p>
          <w:p w14:paraId="3E20C590" w14:textId="77777777" w:rsidR="00021976" w:rsidRDefault="00021976" w:rsidP="00021976">
            <w:r>
              <w:t>700</w:t>
            </w:r>
          </w:p>
          <w:p w14:paraId="0A47FF74" w14:textId="77777777" w:rsidR="00021976" w:rsidRDefault="00021976" w:rsidP="00021976">
            <w:r>
              <w:t>1201</w:t>
            </w:r>
          </w:p>
          <w:p w14:paraId="071FCC54" w14:textId="77777777" w:rsidR="00021976" w:rsidRDefault="00021976" w:rsidP="00021976">
            <w:r>
              <w:t>1401</w:t>
            </w:r>
          </w:p>
          <w:p w14:paraId="69EE550E" w14:textId="77777777" w:rsidR="00021976" w:rsidRDefault="00021976" w:rsidP="00021976">
            <w:r>
              <w:t>2001</w:t>
            </w:r>
          </w:p>
          <w:p w14:paraId="7741F02B" w14:textId="77777777" w:rsidR="00021976" w:rsidRDefault="00021976" w:rsidP="00021976">
            <w:r>
              <w:t>3001</w:t>
            </w:r>
          </w:p>
        </w:tc>
        <w:tc>
          <w:tcPr>
            <w:tcW w:w="881" w:type="dxa"/>
          </w:tcPr>
          <w:p w14:paraId="37A7AC04" w14:textId="77777777" w:rsidR="00021976" w:rsidRDefault="00021976" w:rsidP="00021976">
            <w:r>
              <w:t>HISAL</w:t>
            </w:r>
          </w:p>
          <w:p w14:paraId="367EDBD0" w14:textId="77777777" w:rsidR="00021976" w:rsidRDefault="00021976" w:rsidP="00021976">
            <w:r>
              <w:t>- - - - -</w:t>
            </w:r>
          </w:p>
          <w:p w14:paraId="3BC3838B" w14:textId="77777777" w:rsidR="00021976" w:rsidRDefault="00021976" w:rsidP="00021976">
            <w:r>
              <w:t>1200</w:t>
            </w:r>
          </w:p>
          <w:p w14:paraId="569A4230" w14:textId="77777777" w:rsidR="00021976" w:rsidRDefault="00021976" w:rsidP="00021976">
            <w:r>
              <w:t>1400</w:t>
            </w:r>
          </w:p>
          <w:p w14:paraId="76EA0B58" w14:textId="77777777" w:rsidR="00021976" w:rsidRDefault="00021976" w:rsidP="00021976">
            <w:r>
              <w:t>2000</w:t>
            </w:r>
          </w:p>
          <w:p w14:paraId="0BC21BFE" w14:textId="77777777" w:rsidR="00021976" w:rsidRDefault="00021976" w:rsidP="00021976">
            <w:r>
              <w:t>3000</w:t>
            </w:r>
          </w:p>
          <w:p w14:paraId="30B89DD7" w14:textId="77777777" w:rsidR="00021976" w:rsidRDefault="00021976" w:rsidP="00021976">
            <w:r>
              <w:t>9999</w:t>
            </w:r>
          </w:p>
        </w:tc>
      </w:tr>
    </w:tbl>
    <w:p w14:paraId="590CBD71" w14:textId="77777777" w:rsidR="0090666D" w:rsidRDefault="0090666D" w:rsidP="001B63C5"/>
    <w:p w14:paraId="58CC775C" w14:textId="77777777" w:rsidR="00497DD3" w:rsidRDefault="00497DD3" w:rsidP="001B63C5"/>
    <w:p w14:paraId="370BE00F" w14:textId="77777777" w:rsidR="00497DD3" w:rsidRDefault="00497DD3" w:rsidP="001B63C5"/>
    <w:p w14:paraId="5D9F7EE8" w14:textId="77777777" w:rsidR="00497DD3" w:rsidRDefault="00497DD3" w:rsidP="001B63C5"/>
    <w:p w14:paraId="4AD473DB" w14:textId="77777777" w:rsidR="00497DD3" w:rsidRDefault="00497DD3" w:rsidP="001B63C5"/>
    <w:p w14:paraId="536D6FC6" w14:textId="77777777" w:rsidR="00497DD3" w:rsidRDefault="00497DD3" w:rsidP="001B63C5"/>
    <w:p w14:paraId="2865E941" w14:textId="77777777" w:rsidR="00497DD3" w:rsidRDefault="00497DD3" w:rsidP="001B63C5"/>
    <w:p w14:paraId="68B232C9" w14:textId="77777777" w:rsidR="00497DD3" w:rsidRDefault="00497DD3" w:rsidP="001B63C5"/>
    <w:p w14:paraId="17533080" w14:textId="77777777" w:rsidR="00497DD3" w:rsidRDefault="00497DD3" w:rsidP="001B63C5"/>
    <w:p w14:paraId="6D784C0E" w14:textId="77777777" w:rsidR="001B63C5" w:rsidRPr="00FD1EEC" w:rsidRDefault="001B63C5" w:rsidP="001B63C5">
      <w:pPr>
        <w:rPr>
          <w:b/>
          <w:bCs/>
        </w:rPr>
      </w:pPr>
      <w:r>
        <w:br w:type="page"/>
      </w:r>
      <w:r w:rsidRPr="00FD1EEC">
        <w:rPr>
          <w:b/>
          <w:bCs/>
        </w:rPr>
        <w:lastRenderedPageBreak/>
        <w:t>Introduction to SQL</w:t>
      </w:r>
    </w:p>
    <w:p w14:paraId="3B0A9FB6" w14:textId="77777777" w:rsidR="00D156C9" w:rsidRPr="00C2519A" w:rsidRDefault="00D156C9" w:rsidP="00D156C9">
      <w:pPr>
        <w:rPr>
          <w:b/>
          <w:bCs/>
          <w:color w:val="FF0000"/>
        </w:rPr>
      </w:pPr>
      <w:r w:rsidRPr="00C2519A">
        <w:rPr>
          <w:b/>
          <w:bCs/>
          <w:color w:val="FF0000"/>
        </w:rPr>
        <w:t xml:space="preserve">Please be aware that MS Access ‘Date’ outputs are formatted </w:t>
      </w:r>
      <w:r>
        <w:rPr>
          <w:b/>
          <w:bCs/>
          <w:color w:val="FF0000"/>
        </w:rPr>
        <w:t xml:space="preserve">slightly </w:t>
      </w:r>
      <w:r w:rsidRPr="00C2519A">
        <w:rPr>
          <w:b/>
          <w:bCs/>
          <w:color w:val="FF0000"/>
        </w:rPr>
        <w:t>differently</w:t>
      </w:r>
      <w:r>
        <w:rPr>
          <w:b/>
          <w:bCs/>
          <w:color w:val="FF0000"/>
        </w:rPr>
        <w:t xml:space="preserve"> ‘01/02/2004’ compared to Oracle ’01-FEB-04’</w:t>
      </w:r>
    </w:p>
    <w:p w14:paraId="219DCEE1" w14:textId="77777777" w:rsidR="001B63C5" w:rsidRPr="00FD1EEC" w:rsidRDefault="001B63C5" w:rsidP="001B63C5">
      <w:pPr>
        <w:rPr>
          <w:b/>
          <w:bCs/>
        </w:rPr>
      </w:pPr>
    </w:p>
    <w:p w14:paraId="3E164556" w14:textId="77777777" w:rsidR="001B63C5" w:rsidRPr="00FD1EEC" w:rsidRDefault="001B63C5" w:rsidP="001B63C5">
      <w:pPr>
        <w:rPr>
          <w:b/>
          <w:bCs/>
        </w:rPr>
      </w:pPr>
      <w:r w:rsidRPr="00FD1EEC">
        <w:rPr>
          <w:b/>
          <w:bCs/>
        </w:rPr>
        <w:t>The SQL Command Set</w:t>
      </w:r>
    </w:p>
    <w:p w14:paraId="776EC589" w14:textId="77777777" w:rsidR="001B63C5" w:rsidRPr="00FD1EEC" w:rsidRDefault="001B63C5" w:rsidP="001B63C5">
      <w:r w:rsidRPr="00FD1EEC">
        <w:tab/>
      </w:r>
      <w:r>
        <w:tab/>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6"/>
        <w:gridCol w:w="7858"/>
      </w:tblGrid>
      <w:tr w:rsidR="00BA0923" w14:paraId="1BAAF2F9" w14:textId="77777777" w:rsidTr="00B20C77">
        <w:trPr>
          <w:trHeight w:val="755"/>
        </w:trPr>
        <w:tc>
          <w:tcPr>
            <w:tcW w:w="1276" w:type="dxa"/>
            <w:shd w:val="clear" w:color="auto" w:fill="auto"/>
          </w:tcPr>
          <w:p w14:paraId="6F9D1C0B" w14:textId="77777777" w:rsidR="00BA0923" w:rsidRPr="00FD1EEC" w:rsidRDefault="00BA0923" w:rsidP="001B63C5">
            <w:r w:rsidRPr="00B20C77">
              <w:rPr>
                <w:b/>
                <w:bCs/>
                <w:u w:val="single"/>
              </w:rPr>
              <w:t>Command</w:t>
            </w:r>
          </w:p>
        </w:tc>
        <w:tc>
          <w:tcPr>
            <w:tcW w:w="7858" w:type="dxa"/>
            <w:shd w:val="clear" w:color="auto" w:fill="auto"/>
          </w:tcPr>
          <w:p w14:paraId="7949B4D3" w14:textId="77777777" w:rsidR="00BA0923" w:rsidRPr="00FD1EEC" w:rsidRDefault="00BA0923" w:rsidP="001B63C5">
            <w:r w:rsidRPr="00B20C77">
              <w:rPr>
                <w:b/>
                <w:bCs/>
                <w:u w:val="single"/>
              </w:rPr>
              <w:t>Description</w:t>
            </w:r>
          </w:p>
        </w:tc>
      </w:tr>
      <w:tr w:rsidR="00483D97" w14:paraId="4C5460C8" w14:textId="77777777" w:rsidTr="00B20C77">
        <w:trPr>
          <w:trHeight w:val="755"/>
        </w:trPr>
        <w:tc>
          <w:tcPr>
            <w:tcW w:w="1276" w:type="dxa"/>
            <w:shd w:val="clear" w:color="auto" w:fill="auto"/>
          </w:tcPr>
          <w:p w14:paraId="0837F8BA" w14:textId="77777777" w:rsidR="00483D97" w:rsidRPr="00B20C77" w:rsidRDefault="00483D97" w:rsidP="001B63C5">
            <w:r w:rsidRPr="00FD1EEC">
              <w:t>SELECT</w:t>
            </w:r>
          </w:p>
        </w:tc>
        <w:tc>
          <w:tcPr>
            <w:tcW w:w="7858" w:type="dxa"/>
            <w:shd w:val="clear" w:color="auto" w:fill="auto"/>
          </w:tcPr>
          <w:p w14:paraId="664DA8DF" w14:textId="77777777" w:rsidR="00483D97" w:rsidRPr="00B20C77" w:rsidRDefault="00483D97" w:rsidP="001B63C5">
            <w:r w:rsidRPr="00FD1EEC">
              <w:t xml:space="preserve">The most commonly used </w:t>
            </w:r>
            <w:r w:rsidR="00B00273" w:rsidRPr="00FD1EEC">
              <w:t>command;</w:t>
            </w:r>
            <w:r w:rsidRPr="00FD1EEC">
              <w:t xml:space="preserve"> it is used </w:t>
            </w:r>
            <w:r w:rsidR="00B00273" w:rsidRPr="00FD1EEC">
              <w:t xml:space="preserve">to </w:t>
            </w:r>
            <w:r w:rsidR="00B00273">
              <w:t>retrieve</w:t>
            </w:r>
            <w:r w:rsidRPr="00FD1EEC">
              <w:t xml:space="preserve"> data from the database.  It means "list".</w:t>
            </w:r>
          </w:p>
        </w:tc>
      </w:tr>
      <w:tr w:rsidR="00483D97" w14:paraId="2751529F" w14:textId="77777777" w:rsidTr="00B20C77">
        <w:trPr>
          <w:trHeight w:val="1263"/>
        </w:trPr>
        <w:tc>
          <w:tcPr>
            <w:tcW w:w="1276" w:type="dxa"/>
            <w:shd w:val="clear" w:color="auto" w:fill="auto"/>
          </w:tcPr>
          <w:p w14:paraId="5C11B677" w14:textId="77777777" w:rsidR="00483D97" w:rsidRPr="00B20C77" w:rsidRDefault="00483D97" w:rsidP="001B63C5">
            <w:r w:rsidRPr="00FD1EEC">
              <w:t>INSERT</w:t>
            </w:r>
          </w:p>
          <w:p w14:paraId="2E91DCF5" w14:textId="77777777" w:rsidR="00483D97" w:rsidRPr="00FD1EEC" w:rsidRDefault="00483D97" w:rsidP="001B63C5">
            <w:r w:rsidRPr="00FD1EEC">
              <w:t>UPDATE</w:t>
            </w:r>
          </w:p>
          <w:p w14:paraId="2CD661CC" w14:textId="77777777" w:rsidR="00483D97" w:rsidRPr="00B20C77" w:rsidRDefault="00483D97" w:rsidP="001B63C5">
            <w:r w:rsidRPr="00FD1EEC">
              <w:t>DELETE</w:t>
            </w:r>
          </w:p>
        </w:tc>
        <w:tc>
          <w:tcPr>
            <w:tcW w:w="7858" w:type="dxa"/>
            <w:shd w:val="clear" w:color="auto" w:fill="auto"/>
          </w:tcPr>
          <w:p w14:paraId="37728AD4" w14:textId="77777777" w:rsidR="00483D97" w:rsidRPr="00FD1EEC" w:rsidRDefault="00483D97" w:rsidP="00483D97">
            <w:r w:rsidRPr="00FD1EEC">
              <w:t>These three commands are used to enter new rows, change existing rows, or remove unwanted rows from</w:t>
            </w:r>
            <w:r>
              <w:t xml:space="preserve"> </w:t>
            </w:r>
            <w:r w:rsidRPr="00FD1EEC">
              <w:t>tables in the database respectively.  They are known collectively as DML or Data Manipulation Language</w:t>
            </w:r>
            <w:r>
              <w:t xml:space="preserve"> </w:t>
            </w:r>
            <w:r w:rsidRPr="00FD1EEC">
              <w:t>commands.</w:t>
            </w:r>
          </w:p>
          <w:p w14:paraId="4044B7F0" w14:textId="77777777" w:rsidR="00483D97" w:rsidRPr="00B20C77" w:rsidRDefault="00483D97" w:rsidP="00483D97"/>
        </w:tc>
      </w:tr>
      <w:tr w:rsidR="00483D97" w14:paraId="3CA6C504" w14:textId="77777777" w:rsidTr="00B20C77">
        <w:trPr>
          <w:trHeight w:val="1139"/>
        </w:trPr>
        <w:tc>
          <w:tcPr>
            <w:tcW w:w="1276" w:type="dxa"/>
            <w:shd w:val="clear" w:color="auto" w:fill="auto"/>
          </w:tcPr>
          <w:p w14:paraId="75DB6ED5" w14:textId="77777777" w:rsidR="00483D97" w:rsidRPr="00FD1EEC" w:rsidRDefault="00483D97" w:rsidP="001B63C5">
            <w:r w:rsidRPr="00FD1EEC">
              <w:t>CREATE</w:t>
            </w:r>
          </w:p>
          <w:p w14:paraId="7E37CFBF" w14:textId="77777777" w:rsidR="00483D97" w:rsidRPr="00FD1EEC" w:rsidRDefault="00483D97" w:rsidP="001B63C5">
            <w:r w:rsidRPr="00FD1EEC">
              <w:t>ALTER</w:t>
            </w:r>
          </w:p>
          <w:p w14:paraId="3E29C1A8" w14:textId="77777777" w:rsidR="00483D97" w:rsidRPr="00FD1EEC" w:rsidRDefault="00483D97" w:rsidP="001B63C5">
            <w:r w:rsidRPr="00FD1EEC">
              <w:t>DROP</w:t>
            </w:r>
          </w:p>
        </w:tc>
        <w:tc>
          <w:tcPr>
            <w:tcW w:w="7858" w:type="dxa"/>
            <w:shd w:val="clear" w:color="auto" w:fill="auto"/>
          </w:tcPr>
          <w:p w14:paraId="62F719D4" w14:textId="77777777" w:rsidR="00483D97" w:rsidRPr="00FD1EEC" w:rsidRDefault="00483D97" w:rsidP="00483D97">
            <w:r w:rsidRPr="00FD1EEC">
              <w:t>These three commands are used dynamically to set</w:t>
            </w:r>
            <w:r>
              <w:t xml:space="preserve"> </w:t>
            </w:r>
            <w:r w:rsidRPr="00FD1EEC">
              <w:t>up, change and remove any data structure e. g.</w:t>
            </w:r>
            <w:r>
              <w:t xml:space="preserve"> </w:t>
            </w:r>
            <w:r w:rsidRPr="00FD1EEC">
              <w:t>tables, views, indexes.  They are known collectively as DDL or Data Definition Language</w:t>
            </w:r>
            <w:r>
              <w:t xml:space="preserve"> </w:t>
            </w:r>
            <w:r w:rsidRPr="00FD1EEC">
              <w:t>commands.</w:t>
            </w:r>
          </w:p>
        </w:tc>
      </w:tr>
    </w:tbl>
    <w:p w14:paraId="64E0EC9D" w14:textId="77777777" w:rsidR="00BA0923" w:rsidRPr="00B20C77" w:rsidRDefault="00BA0923" w:rsidP="001B63C5"/>
    <w:p w14:paraId="23E22BC9" w14:textId="77777777" w:rsidR="00BA0923" w:rsidRPr="00FD1EEC" w:rsidRDefault="00BA0923" w:rsidP="00BA0923">
      <w:r w:rsidRPr="00FD1EEC">
        <w:rPr>
          <w:b/>
          <w:bCs/>
        </w:rPr>
        <w:t xml:space="preserve">NB.    </w:t>
      </w:r>
      <w:r w:rsidRPr="00FD1EEC">
        <w:t>There are more SQL commands, but this brief summary will do for now.</w:t>
      </w:r>
    </w:p>
    <w:p w14:paraId="36B69550" w14:textId="77777777" w:rsidR="00BA0923" w:rsidRPr="00B20C77" w:rsidRDefault="001B63C5" w:rsidP="001B63C5">
      <w:r w:rsidRPr="00B20C77">
        <w:br w:type="page"/>
      </w:r>
    </w:p>
    <w:p w14:paraId="158AE8FE" w14:textId="77777777" w:rsidR="001B63C5" w:rsidRPr="00FD1EEC" w:rsidRDefault="001B63C5" w:rsidP="001B63C5">
      <w:pPr>
        <w:rPr>
          <w:b/>
          <w:bCs/>
        </w:rPr>
      </w:pPr>
      <w:r w:rsidRPr="00FD1EEC">
        <w:rPr>
          <w:b/>
          <w:bCs/>
        </w:rPr>
        <w:t>Writing SQL Commands</w:t>
      </w:r>
    </w:p>
    <w:p w14:paraId="0D192454" w14:textId="77777777" w:rsidR="001B63C5" w:rsidRPr="00FD1EEC" w:rsidRDefault="001B63C5" w:rsidP="001B63C5">
      <w:pPr>
        <w:rPr>
          <w:b/>
          <w:bCs/>
        </w:rPr>
      </w:pPr>
    </w:p>
    <w:p w14:paraId="18936C01" w14:textId="77777777" w:rsidR="001B63C5" w:rsidRPr="00FD1EEC" w:rsidRDefault="001B63C5" w:rsidP="001B63C5">
      <w:r w:rsidRPr="00FD1EEC">
        <w:t>When writing SQL commands, remember these few rules and guidelines, in order to construct valid statement</w:t>
      </w:r>
      <w:r>
        <w:t>s that are easy to read and edit</w:t>
      </w:r>
      <w:r w:rsidRPr="00FD1EEC">
        <w:t xml:space="preserve">: </w:t>
      </w:r>
    </w:p>
    <w:p w14:paraId="6AA332C2" w14:textId="77777777" w:rsidR="001B63C5" w:rsidRPr="00FD1EEC" w:rsidRDefault="001B63C5" w:rsidP="001B63C5"/>
    <w:p w14:paraId="11DF38DC" w14:textId="77777777" w:rsidR="001B63C5" w:rsidRPr="00FD1EEC" w:rsidRDefault="00BA0923" w:rsidP="00BA0923">
      <w:pPr>
        <w:ind w:left="284" w:hanging="284"/>
      </w:pPr>
      <w:r>
        <w:t xml:space="preserve">1. </w:t>
      </w:r>
      <w:r>
        <w:tab/>
      </w:r>
      <w:r w:rsidR="001B63C5" w:rsidRPr="00FD1EEC">
        <w:t>SQL commands may be on one or many lines</w:t>
      </w:r>
    </w:p>
    <w:p w14:paraId="3B95177B" w14:textId="77777777" w:rsidR="001B63C5" w:rsidRPr="00FD1EEC" w:rsidRDefault="001B63C5" w:rsidP="00BA0923">
      <w:pPr>
        <w:ind w:left="284" w:hanging="284"/>
      </w:pPr>
    </w:p>
    <w:p w14:paraId="61B28F11" w14:textId="77777777" w:rsidR="001B63C5" w:rsidRPr="00FD1EEC" w:rsidRDefault="00BA0923" w:rsidP="00BA0923">
      <w:pPr>
        <w:ind w:left="284" w:hanging="284"/>
      </w:pPr>
      <w:r>
        <w:t xml:space="preserve">2. </w:t>
      </w:r>
      <w:r>
        <w:tab/>
      </w:r>
      <w:r w:rsidR="001B63C5" w:rsidRPr="00FD1EEC">
        <w:t>Clauses are usually placed on separate lines</w:t>
      </w:r>
    </w:p>
    <w:p w14:paraId="1A2760A9" w14:textId="77777777" w:rsidR="001B63C5" w:rsidRPr="00FD1EEC" w:rsidRDefault="001B63C5" w:rsidP="00BA0923">
      <w:pPr>
        <w:ind w:left="284" w:hanging="284"/>
      </w:pPr>
    </w:p>
    <w:p w14:paraId="73B3F2EE" w14:textId="77777777" w:rsidR="001B63C5" w:rsidRPr="00FD1EEC" w:rsidRDefault="00BA0923" w:rsidP="00BA0923">
      <w:pPr>
        <w:ind w:left="284" w:hanging="284"/>
      </w:pPr>
      <w:r>
        <w:t xml:space="preserve">3. </w:t>
      </w:r>
      <w:r>
        <w:tab/>
      </w:r>
      <w:r w:rsidR="001B63C5" w:rsidRPr="00FD1EEC">
        <w:t>Tabulation can be used</w:t>
      </w:r>
    </w:p>
    <w:p w14:paraId="597B95DC" w14:textId="77777777" w:rsidR="001B63C5" w:rsidRPr="00FD1EEC" w:rsidRDefault="001B63C5" w:rsidP="00BA0923">
      <w:pPr>
        <w:ind w:left="284" w:hanging="284"/>
      </w:pPr>
      <w:r w:rsidRPr="00FD1EEC">
        <w:tab/>
      </w:r>
    </w:p>
    <w:p w14:paraId="75310D6F" w14:textId="77777777" w:rsidR="001B63C5" w:rsidRPr="00FD1EEC" w:rsidRDefault="00BA0923" w:rsidP="00BA0923">
      <w:pPr>
        <w:ind w:left="284" w:hanging="284"/>
      </w:pPr>
      <w:r>
        <w:t>4.</w:t>
      </w:r>
      <w:r>
        <w:tab/>
      </w:r>
      <w:r w:rsidR="001B63C5" w:rsidRPr="00FD1EEC">
        <w:t>Command words cannot be split</w:t>
      </w:r>
    </w:p>
    <w:p w14:paraId="75DD4678" w14:textId="77777777" w:rsidR="001B63C5" w:rsidRPr="00FD1EEC" w:rsidRDefault="001B63C5" w:rsidP="00BA0923">
      <w:pPr>
        <w:ind w:left="284" w:hanging="284"/>
      </w:pPr>
    </w:p>
    <w:p w14:paraId="44E56035" w14:textId="77777777" w:rsidR="001B63C5" w:rsidRPr="00FD1EEC" w:rsidRDefault="00BA0923" w:rsidP="00BA0923">
      <w:pPr>
        <w:ind w:left="284" w:hanging="284"/>
      </w:pPr>
      <w:r>
        <w:t>5.</w:t>
      </w:r>
      <w:r>
        <w:tab/>
      </w:r>
      <w:r w:rsidR="001B63C5" w:rsidRPr="00FD1EEC">
        <w:t xml:space="preserve">SQL commands are not </w:t>
      </w:r>
      <w:r w:rsidR="001B63C5" w:rsidRPr="00FD1EEC">
        <w:rPr>
          <w:i/>
          <w:iCs/>
        </w:rPr>
        <w:t xml:space="preserve">case sensitive </w:t>
      </w:r>
      <w:r w:rsidR="001B63C5" w:rsidRPr="00FD1EEC">
        <w:t>(unless indicated otherwise)</w:t>
      </w:r>
    </w:p>
    <w:p w14:paraId="2EA89969" w14:textId="77777777" w:rsidR="001B63C5" w:rsidRPr="00FD1EEC" w:rsidRDefault="001B63C5" w:rsidP="00BA0923">
      <w:pPr>
        <w:ind w:left="284" w:hanging="284"/>
      </w:pPr>
    </w:p>
    <w:p w14:paraId="151227EA" w14:textId="77777777" w:rsidR="001B63C5" w:rsidRPr="00C2742E" w:rsidRDefault="00BA0923" w:rsidP="00BA0923">
      <w:pPr>
        <w:ind w:left="284" w:hanging="284"/>
        <w:rPr>
          <w:iCs/>
        </w:rPr>
      </w:pPr>
      <w:r>
        <w:t>5.</w:t>
      </w:r>
      <w:r>
        <w:tab/>
      </w:r>
      <w:r w:rsidR="001B63C5" w:rsidRPr="00FD1EEC">
        <w:t xml:space="preserve">An SQL command is entered at the SQL prompt, and subsequent lines are numbered.  This is called the </w:t>
      </w:r>
      <w:r w:rsidR="001B63C5" w:rsidRPr="00FD1EEC">
        <w:rPr>
          <w:i/>
          <w:iCs/>
        </w:rPr>
        <w:t>SQL buffer</w:t>
      </w:r>
      <w:r w:rsidR="001B63C5">
        <w:rPr>
          <w:i/>
          <w:iCs/>
        </w:rPr>
        <w:t xml:space="preserve"> </w:t>
      </w:r>
      <w:r w:rsidR="001B63C5">
        <w:rPr>
          <w:iCs/>
        </w:rPr>
        <w:t>and used with SQL+, not with SQL+ Worksheet</w:t>
      </w:r>
    </w:p>
    <w:p w14:paraId="7491FC85" w14:textId="77777777" w:rsidR="001B63C5" w:rsidRPr="00FD1EEC" w:rsidRDefault="001B63C5" w:rsidP="00BA0923">
      <w:pPr>
        <w:ind w:left="284" w:hanging="284"/>
        <w:rPr>
          <w:i/>
          <w:iCs/>
        </w:rPr>
      </w:pPr>
    </w:p>
    <w:p w14:paraId="1F916338" w14:textId="77777777" w:rsidR="001B63C5" w:rsidRPr="00BA0923" w:rsidRDefault="00BA0923" w:rsidP="00BA0923">
      <w:pPr>
        <w:ind w:left="284" w:hanging="284"/>
      </w:pPr>
      <w:r w:rsidRPr="00BA0923">
        <w:rPr>
          <w:iCs/>
        </w:rPr>
        <w:t>6.</w:t>
      </w:r>
      <w:r>
        <w:rPr>
          <w:iCs/>
        </w:rPr>
        <w:tab/>
      </w:r>
      <w:r w:rsidR="001B63C5" w:rsidRPr="00BA0923">
        <w:t>Only one statement can be current at any one time within the buffer,</w:t>
      </w:r>
      <w:r w:rsidR="001B63C5" w:rsidRPr="00BA0923">
        <w:tab/>
      </w:r>
      <w:r w:rsidR="00E50C25">
        <w:t xml:space="preserve"> </w:t>
      </w:r>
      <w:r w:rsidR="001B63C5" w:rsidRPr="00BA0923">
        <w:t>and can be run in a number of ways:</w:t>
      </w:r>
    </w:p>
    <w:p w14:paraId="27981A36" w14:textId="77777777" w:rsidR="001B63C5" w:rsidRPr="00FD1EEC" w:rsidRDefault="001B63C5" w:rsidP="001B63C5"/>
    <w:p w14:paraId="11324C4E" w14:textId="77777777" w:rsidR="001B63C5" w:rsidRPr="00FD1EEC" w:rsidRDefault="001B63C5" w:rsidP="00BA0923">
      <w:pPr>
        <w:ind w:left="720"/>
      </w:pPr>
      <w:r w:rsidRPr="00FD1EEC">
        <w:t>Place a semi-colon (;) at the end of the last clause</w:t>
      </w:r>
    </w:p>
    <w:p w14:paraId="51A61923" w14:textId="77777777" w:rsidR="001B63C5" w:rsidRPr="00FD1EEC" w:rsidRDefault="001B63C5" w:rsidP="00BA0923"/>
    <w:p w14:paraId="6C1F3485" w14:textId="77777777" w:rsidR="001B63C5" w:rsidRPr="00FD1EEC" w:rsidRDefault="001B63C5" w:rsidP="00BA0923">
      <w:pPr>
        <w:ind w:left="720"/>
      </w:pPr>
      <w:r w:rsidRPr="00FD1EEC">
        <w:t xml:space="preserve">Place </w:t>
      </w:r>
      <w:proofErr w:type="gramStart"/>
      <w:r w:rsidRPr="00FD1EEC">
        <w:t>a ;</w:t>
      </w:r>
      <w:proofErr w:type="gramEnd"/>
      <w:r w:rsidRPr="00FD1EEC">
        <w:t xml:space="preserve"> or / on last line in the buffer</w:t>
      </w:r>
    </w:p>
    <w:p w14:paraId="042EC63C" w14:textId="77777777" w:rsidR="001B63C5" w:rsidRPr="00FD1EEC" w:rsidRDefault="001B63C5" w:rsidP="00BA0923"/>
    <w:p w14:paraId="11779F47" w14:textId="77777777" w:rsidR="001B63C5" w:rsidRPr="00FD1EEC" w:rsidRDefault="001B63C5" w:rsidP="00BA0923">
      <w:pPr>
        <w:ind w:left="720"/>
      </w:pPr>
      <w:r w:rsidRPr="00FD1EEC">
        <w:t>Place a / at SQL prompt</w:t>
      </w:r>
    </w:p>
    <w:p w14:paraId="3526121A" w14:textId="77777777" w:rsidR="001B63C5" w:rsidRPr="00FD1EEC" w:rsidRDefault="001B63C5" w:rsidP="00BA0923"/>
    <w:p w14:paraId="109148D7" w14:textId="77777777" w:rsidR="001B63C5" w:rsidRPr="00FD1EEC" w:rsidRDefault="001B63C5" w:rsidP="00BA0923">
      <w:pPr>
        <w:ind w:left="720"/>
      </w:pPr>
      <w:r w:rsidRPr="00FD1EEC">
        <w:t>Issue R(un) command at SQL prompt</w:t>
      </w:r>
    </w:p>
    <w:p w14:paraId="30A407F8" w14:textId="77777777" w:rsidR="001B63C5" w:rsidRPr="00FD1EEC" w:rsidRDefault="001B63C5" w:rsidP="00BA0923"/>
    <w:p w14:paraId="1FD280D9" w14:textId="77777777" w:rsidR="001B63C5" w:rsidRDefault="001B63C5" w:rsidP="00BA0923">
      <w:pPr>
        <w:ind w:left="720"/>
      </w:pPr>
      <w:r>
        <w:t xml:space="preserve">Or, if using SQL+ Worksheet, click on the execute button </w:t>
      </w:r>
      <w:r w:rsidR="00A600EB">
        <w:rPr>
          <w:noProof/>
        </w:rPr>
        <w:pict w14:anchorId="4A6168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2.8pt;height:17.4pt;mso-width-percent:0;mso-height-percent:0;mso-width-percent:0;mso-height-percent:0">
            <v:imagedata r:id="rId8" o:title="" croptop="15545f" cropbottom="48249f" cropleft="8515f" cropright="55393f"/>
          </v:shape>
        </w:pict>
      </w:r>
    </w:p>
    <w:p w14:paraId="69A5D0CF" w14:textId="77777777" w:rsidR="001B63C5" w:rsidRPr="00FD1EEC" w:rsidRDefault="001B63C5" w:rsidP="001B63C5"/>
    <w:p w14:paraId="19487616" w14:textId="77777777" w:rsidR="001B63C5" w:rsidRDefault="001B63C5" w:rsidP="001B63C5"/>
    <w:p w14:paraId="0BE6D827" w14:textId="77777777" w:rsidR="001B63C5" w:rsidRPr="00FD1EEC" w:rsidRDefault="001B63C5" w:rsidP="001B63C5">
      <w:r w:rsidRPr="00FD1EEC">
        <w:t>Therefore, any one of th</w:t>
      </w:r>
      <w:r>
        <w:t>e following statements is valid</w:t>
      </w:r>
      <w:r w:rsidRPr="00FD1EEC">
        <w:t>:</w:t>
      </w:r>
    </w:p>
    <w:p w14:paraId="31FEFF73" w14:textId="77777777" w:rsidR="001B63C5" w:rsidRPr="00FD1EEC" w:rsidRDefault="001B63C5" w:rsidP="001B63C5"/>
    <w:p w14:paraId="1E9AA9DC" w14:textId="77777777" w:rsidR="001B63C5" w:rsidRPr="00FD1EEC" w:rsidRDefault="001B63C5" w:rsidP="001B63C5">
      <w:r w:rsidRPr="00FD1EEC">
        <w:t>SELECT * FROM EMP;</w:t>
      </w:r>
    </w:p>
    <w:p w14:paraId="2E73108D" w14:textId="77777777" w:rsidR="001B63C5" w:rsidRPr="00FD1EEC" w:rsidRDefault="001B63C5" w:rsidP="001B63C5"/>
    <w:p w14:paraId="0F4EAA79" w14:textId="77777777" w:rsidR="001B63C5" w:rsidRPr="00FD1EEC" w:rsidRDefault="001B63C5" w:rsidP="001B63C5">
      <w:r w:rsidRPr="00FD1EEC">
        <w:t>SELECT</w:t>
      </w:r>
    </w:p>
    <w:p w14:paraId="57EE8EBD" w14:textId="77777777" w:rsidR="001B63C5" w:rsidRPr="00FD1EEC" w:rsidRDefault="001B63C5" w:rsidP="001B63C5">
      <w:r w:rsidRPr="00FD1EEC">
        <w:t>*</w:t>
      </w:r>
    </w:p>
    <w:p w14:paraId="75E6DDFF" w14:textId="77777777" w:rsidR="001B63C5" w:rsidRPr="00FD1EEC" w:rsidRDefault="001B63C5" w:rsidP="001B63C5">
      <w:r w:rsidRPr="00FD1EEC">
        <w:t>FROM</w:t>
      </w:r>
    </w:p>
    <w:p w14:paraId="34DF6AB6" w14:textId="77777777" w:rsidR="001B63C5" w:rsidRPr="00FD1EEC" w:rsidRDefault="001B63C5" w:rsidP="001B63C5">
      <w:r w:rsidRPr="00FD1EEC">
        <w:t>EMP</w:t>
      </w:r>
    </w:p>
    <w:p w14:paraId="7A0D9152" w14:textId="77777777" w:rsidR="001B63C5" w:rsidRPr="00FD1EEC" w:rsidRDefault="001B63C5" w:rsidP="001B63C5">
      <w:r w:rsidRPr="00FD1EEC">
        <w:t>;</w:t>
      </w:r>
    </w:p>
    <w:p w14:paraId="758CE262" w14:textId="77777777" w:rsidR="001B63C5" w:rsidRPr="00FD1EEC" w:rsidRDefault="001B63C5" w:rsidP="001B63C5"/>
    <w:p w14:paraId="38D5C383" w14:textId="77777777" w:rsidR="001B63C5" w:rsidRPr="00FD1EEC" w:rsidRDefault="001B63C5" w:rsidP="001B63C5">
      <w:r w:rsidRPr="00FD1EEC">
        <w:t xml:space="preserve">SELECT * </w:t>
      </w:r>
    </w:p>
    <w:p w14:paraId="7BBA4071" w14:textId="77777777" w:rsidR="001B63C5" w:rsidRPr="00FD1EEC" w:rsidRDefault="001B63C5" w:rsidP="001B63C5">
      <w:r w:rsidRPr="00FD1EEC">
        <w:t>FROM EMP;</w:t>
      </w:r>
    </w:p>
    <w:p w14:paraId="334736AC" w14:textId="77777777" w:rsidR="001B63C5" w:rsidRDefault="001B63C5" w:rsidP="001B63C5"/>
    <w:p w14:paraId="4E0935A2" w14:textId="77777777" w:rsidR="00BA0923" w:rsidRDefault="001B63C5" w:rsidP="001B63C5">
      <w:pPr>
        <w:rPr>
          <w:b/>
          <w:bCs/>
        </w:rPr>
      </w:pPr>
      <w:r>
        <w:rPr>
          <w:b/>
          <w:bCs/>
        </w:rPr>
        <w:br w:type="page"/>
      </w:r>
    </w:p>
    <w:p w14:paraId="525B56D3" w14:textId="77777777" w:rsidR="001B63C5" w:rsidRPr="00FD1EEC" w:rsidRDefault="001B63C5" w:rsidP="001B63C5">
      <w:pPr>
        <w:rPr>
          <w:b/>
          <w:bCs/>
        </w:rPr>
      </w:pPr>
      <w:r w:rsidRPr="00FD1EEC">
        <w:rPr>
          <w:b/>
          <w:bCs/>
        </w:rPr>
        <w:t>Simple SELECT Statements</w:t>
      </w:r>
    </w:p>
    <w:p w14:paraId="151EC7BA" w14:textId="77777777" w:rsidR="001B63C5" w:rsidRPr="00FD1EEC" w:rsidRDefault="001B63C5" w:rsidP="001B63C5">
      <w:pPr>
        <w:rPr>
          <w:b/>
          <w:bCs/>
        </w:rPr>
      </w:pPr>
    </w:p>
    <w:p w14:paraId="58E0F3B3" w14:textId="77777777" w:rsidR="001B63C5" w:rsidRPr="00FD1EEC" w:rsidRDefault="001B63C5" w:rsidP="001B63C5">
      <w:r w:rsidRPr="00FD1EEC">
        <w:t>We shall now proceed to explain how straightforward queries may be made on a single table.</w:t>
      </w:r>
    </w:p>
    <w:p w14:paraId="48F1FEA8" w14:textId="77777777" w:rsidR="001B63C5" w:rsidRPr="00FD1EEC" w:rsidRDefault="001B63C5" w:rsidP="001B63C5"/>
    <w:p w14:paraId="06C34AB3" w14:textId="77777777" w:rsidR="001B63C5" w:rsidRPr="00FD1EEC" w:rsidRDefault="001B63C5" w:rsidP="001B63C5">
      <w:r w:rsidRPr="00FD1EEC">
        <w:t>The basic query block of the SELECT statement is outlined, including the following:</w:t>
      </w:r>
    </w:p>
    <w:p w14:paraId="0D157C70" w14:textId="77777777" w:rsidR="001B63C5" w:rsidRPr="00FD1EEC" w:rsidRDefault="001B63C5" w:rsidP="001B63C5"/>
    <w:p w14:paraId="0C538C23" w14:textId="77777777" w:rsidR="001B63C5" w:rsidRPr="00FD1EEC" w:rsidRDefault="001B63C5" w:rsidP="001B63C5">
      <w:r w:rsidRPr="00FD1EEC">
        <w:tab/>
        <w:t xml:space="preserve">ability to perform </w:t>
      </w:r>
      <w:r w:rsidRPr="00FD1EEC">
        <w:rPr>
          <w:i/>
          <w:iCs/>
        </w:rPr>
        <w:t>arithmetic calculations</w:t>
      </w:r>
      <w:r w:rsidRPr="00FD1EEC">
        <w:t xml:space="preserve">, </w:t>
      </w:r>
    </w:p>
    <w:p w14:paraId="7C33DE12" w14:textId="77777777" w:rsidR="001B63C5" w:rsidRPr="00FD1EEC" w:rsidRDefault="001B63C5" w:rsidP="001B63C5">
      <w:r w:rsidRPr="00FD1EEC">
        <w:tab/>
        <w:t xml:space="preserve">handle </w:t>
      </w:r>
      <w:r w:rsidRPr="00FD1EEC">
        <w:rPr>
          <w:i/>
          <w:iCs/>
        </w:rPr>
        <w:t xml:space="preserve">null </w:t>
      </w:r>
      <w:proofErr w:type="gramStart"/>
      <w:r w:rsidRPr="00FD1EEC">
        <w:rPr>
          <w:i/>
          <w:iCs/>
        </w:rPr>
        <w:t>values</w:t>
      </w:r>
      <w:r w:rsidRPr="00FD1EEC">
        <w:t xml:space="preserve">  correctly</w:t>
      </w:r>
      <w:proofErr w:type="gramEnd"/>
      <w:r w:rsidRPr="00FD1EEC">
        <w:t xml:space="preserve">, </w:t>
      </w:r>
    </w:p>
    <w:p w14:paraId="6CDB640E" w14:textId="77777777" w:rsidR="001B63C5" w:rsidRPr="00FD1EEC" w:rsidRDefault="001B63C5" w:rsidP="001B63C5">
      <w:r w:rsidRPr="00FD1EEC">
        <w:tab/>
        <w:t xml:space="preserve">give alternative </w:t>
      </w:r>
      <w:r w:rsidRPr="00FD1EEC">
        <w:rPr>
          <w:i/>
          <w:iCs/>
        </w:rPr>
        <w:t xml:space="preserve">column </w:t>
      </w:r>
      <w:proofErr w:type="gramStart"/>
      <w:r w:rsidRPr="00FD1EEC">
        <w:rPr>
          <w:i/>
          <w:iCs/>
        </w:rPr>
        <w:t xml:space="preserve">headings </w:t>
      </w:r>
      <w:r w:rsidRPr="00FD1EEC">
        <w:t>,</w:t>
      </w:r>
      <w:proofErr w:type="gramEnd"/>
    </w:p>
    <w:p w14:paraId="379A4F51" w14:textId="77777777" w:rsidR="001B63C5" w:rsidRPr="00FD1EEC" w:rsidRDefault="001B63C5" w:rsidP="001B63C5">
      <w:r w:rsidRPr="00FD1EEC">
        <w:tab/>
      </w:r>
      <w:proofErr w:type="gramStart"/>
      <w:r w:rsidRPr="00FD1EEC">
        <w:rPr>
          <w:i/>
          <w:iCs/>
        </w:rPr>
        <w:t xml:space="preserve">concatenate  </w:t>
      </w:r>
      <w:r w:rsidRPr="00FD1EEC">
        <w:t>columns</w:t>
      </w:r>
      <w:proofErr w:type="gramEnd"/>
      <w:r w:rsidRPr="00FD1EEC">
        <w:t>,</w:t>
      </w:r>
    </w:p>
    <w:p w14:paraId="35E1B55C" w14:textId="77777777" w:rsidR="001B63C5" w:rsidRPr="00FD1EEC" w:rsidRDefault="001B63C5" w:rsidP="001B63C5">
      <w:r w:rsidRPr="00FD1EEC">
        <w:tab/>
        <w:t xml:space="preserve">include </w:t>
      </w:r>
      <w:proofErr w:type="gramStart"/>
      <w:r w:rsidRPr="00FD1EEC">
        <w:rPr>
          <w:i/>
          <w:iCs/>
        </w:rPr>
        <w:t xml:space="preserve">literals </w:t>
      </w:r>
      <w:r w:rsidRPr="00FD1EEC">
        <w:t>,</w:t>
      </w:r>
      <w:proofErr w:type="gramEnd"/>
    </w:p>
    <w:p w14:paraId="2EF76995" w14:textId="77777777" w:rsidR="001B63C5" w:rsidRPr="00FD1EEC" w:rsidRDefault="001B63C5" w:rsidP="001B63C5">
      <w:r w:rsidRPr="00FD1EEC">
        <w:tab/>
        <w:t xml:space="preserve">and </w:t>
      </w:r>
      <w:r w:rsidRPr="00FD1EEC">
        <w:rPr>
          <w:i/>
          <w:iCs/>
        </w:rPr>
        <w:t xml:space="preserve">sort </w:t>
      </w:r>
      <w:proofErr w:type="gramStart"/>
      <w:r w:rsidRPr="00FD1EEC">
        <w:rPr>
          <w:i/>
          <w:iCs/>
        </w:rPr>
        <w:t xml:space="preserve">rows </w:t>
      </w:r>
      <w:r w:rsidRPr="00FD1EEC">
        <w:t>.</w:t>
      </w:r>
      <w:proofErr w:type="gramEnd"/>
    </w:p>
    <w:p w14:paraId="649A46D4" w14:textId="77777777" w:rsidR="001B63C5" w:rsidRPr="00FD1EEC" w:rsidRDefault="001B63C5" w:rsidP="001B63C5"/>
    <w:p w14:paraId="0D9C1AB8" w14:textId="77777777" w:rsidR="001B63C5" w:rsidRPr="00FD1EEC" w:rsidRDefault="001B63C5" w:rsidP="001B63C5">
      <w:r w:rsidRPr="00FD1EEC">
        <w:t>The WHERE clause is also explained as the means of restricting the rows returned by a query according to specified conditions.</w:t>
      </w:r>
    </w:p>
    <w:p w14:paraId="38B9C74E" w14:textId="77777777" w:rsidR="001B63C5" w:rsidRDefault="001B63C5" w:rsidP="001B63C5"/>
    <w:p w14:paraId="4A1FD998" w14:textId="77777777" w:rsidR="001B63C5" w:rsidRPr="00FD1EEC" w:rsidRDefault="001B63C5" w:rsidP="001B63C5">
      <w:pPr>
        <w:rPr>
          <w:b/>
          <w:bCs/>
        </w:rPr>
      </w:pPr>
      <w:r w:rsidRPr="00FD1EEC">
        <w:rPr>
          <w:b/>
          <w:bCs/>
        </w:rPr>
        <w:t>The Basic QUERY Block</w:t>
      </w:r>
    </w:p>
    <w:p w14:paraId="42EB8964" w14:textId="77777777" w:rsidR="001B63C5" w:rsidRPr="00FD1EEC" w:rsidRDefault="001B63C5" w:rsidP="001B63C5">
      <w:pPr>
        <w:rPr>
          <w:b/>
          <w:bCs/>
        </w:rPr>
      </w:pPr>
    </w:p>
    <w:p w14:paraId="61028DC1" w14:textId="77777777" w:rsidR="001B63C5" w:rsidRPr="00FD1EEC" w:rsidRDefault="001B63C5" w:rsidP="001B63C5">
      <w:r w:rsidRPr="00FD1EEC">
        <w:t xml:space="preserve">The SELECT statement retrieves and lists information from the database, implementing all the operators of </w:t>
      </w:r>
      <w:r w:rsidRPr="00FD1EEC">
        <w:rPr>
          <w:b/>
          <w:bCs/>
        </w:rPr>
        <w:t>Relational Algebra</w:t>
      </w:r>
      <w:r w:rsidRPr="00FD1EEC">
        <w:t xml:space="preserve">. </w:t>
      </w:r>
    </w:p>
    <w:p w14:paraId="3A050971" w14:textId="77777777" w:rsidR="001B63C5" w:rsidRPr="00FD1EEC" w:rsidRDefault="001B63C5" w:rsidP="001B63C5"/>
    <w:p w14:paraId="6E481634" w14:textId="77777777" w:rsidR="001B63C5" w:rsidRPr="00FD1EEC" w:rsidRDefault="001B63C5" w:rsidP="001B63C5">
      <w:r w:rsidRPr="00FD1EEC">
        <w:t>In it</w:t>
      </w:r>
      <w:r>
        <w:t>s simplest form it must include</w:t>
      </w:r>
      <w:r w:rsidRPr="00FD1EEC">
        <w:t>:</w:t>
      </w:r>
    </w:p>
    <w:p w14:paraId="5E88C725" w14:textId="77777777" w:rsidR="001B63C5" w:rsidRPr="00FD1EEC" w:rsidRDefault="001B63C5" w:rsidP="001B63C5"/>
    <w:p w14:paraId="404CB2D4" w14:textId="77777777" w:rsidR="001B63C5" w:rsidRDefault="001B63C5" w:rsidP="001B63C5">
      <w:r w:rsidRPr="00FD1EEC">
        <w:tab/>
        <w:t>1.</w:t>
      </w:r>
      <w:r w:rsidRPr="00FD1EEC">
        <w:tab/>
        <w:t xml:space="preserve">a SELECT clause, which lists the columns to be displayed </w:t>
      </w:r>
    </w:p>
    <w:p w14:paraId="5975476E" w14:textId="77777777" w:rsidR="001B63C5" w:rsidRPr="00FD1EEC" w:rsidRDefault="001B63C5" w:rsidP="001B63C5">
      <w:pPr>
        <w:ind w:left="720" w:firstLine="720"/>
      </w:pPr>
      <w:r w:rsidRPr="00FD1EEC">
        <w:t>(i.e. it is essentially a PROJECTION);</w:t>
      </w:r>
    </w:p>
    <w:p w14:paraId="03422DB1" w14:textId="77777777" w:rsidR="001B63C5" w:rsidRPr="00FD1EEC" w:rsidRDefault="001B63C5" w:rsidP="001B63C5"/>
    <w:p w14:paraId="1CDF93E7" w14:textId="77777777" w:rsidR="001B63C5" w:rsidRPr="00FD1EEC" w:rsidRDefault="001B63C5" w:rsidP="001B63C5">
      <w:r w:rsidRPr="00FD1EEC">
        <w:tab/>
        <w:t>2.</w:t>
      </w:r>
      <w:r w:rsidRPr="00FD1EEC">
        <w:tab/>
        <w:t>a FROM clause, which specifies the table involved.</w:t>
      </w:r>
    </w:p>
    <w:p w14:paraId="4839CC07" w14:textId="77777777" w:rsidR="001B63C5" w:rsidRPr="00FD1EEC" w:rsidRDefault="001B63C5" w:rsidP="001B63C5"/>
    <w:p w14:paraId="6C55017B" w14:textId="77777777" w:rsidR="001B63C5" w:rsidRPr="00FD1EEC" w:rsidRDefault="001B63C5" w:rsidP="001B63C5">
      <w:r w:rsidRPr="00FD1EEC">
        <w:t>To list all department numbers, employee names and manager numbers in the EMP ta</w:t>
      </w:r>
      <w:r>
        <w:t>ble you may enter the following</w:t>
      </w:r>
      <w:r w:rsidRPr="00FD1EEC">
        <w:t xml:space="preserve">: </w:t>
      </w:r>
    </w:p>
    <w:p w14:paraId="1426BCD4" w14:textId="77777777" w:rsidR="001B63C5" w:rsidRPr="00FD1EEC" w:rsidRDefault="001B63C5" w:rsidP="001B63C5"/>
    <w:p w14:paraId="2D26CF48" w14:textId="77777777" w:rsidR="001B63C5" w:rsidRPr="00FD1EEC" w:rsidRDefault="001B63C5" w:rsidP="001B63C5">
      <w:r w:rsidRPr="00FD1EEC">
        <w:tab/>
      </w:r>
      <w:r w:rsidRPr="00FD1EEC">
        <w:tab/>
      </w:r>
      <w:r w:rsidRPr="00FD1EEC">
        <w:tab/>
        <w:t>SELECT</w:t>
      </w:r>
      <w:r w:rsidRPr="00FD1EEC">
        <w:tab/>
        <w:t>DEPTNO, ENAME, MGR</w:t>
      </w:r>
    </w:p>
    <w:p w14:paraId="44EAD4D3" w14:textId="77777777" w:rsidR="001B63C5" w:rsidRPr="00FD1EEC" w:rsidRDefault="001B63C5" w:rsidP="001B63C5">
      <w:r w:rsidRPr="00FD1EEC">
        <w:tab/>
      </w:r>
      <w:r w:rsidRPr="00FD1EEC">
        <w:tab/>
      </w:r>
      <w:r w:rsidRPr="00FD1EEC">
        <w:tab/>
        <w:t>FROM</w:t>
      </w:r>
      <w:r w:rsidRPr="00FD1EEC">
        <w:tab/>
        <w:t>EMP;</w:t>
      </w:r>
    </w:p>
    <w:p w14:paraId="7FF36A0E" w14:textId="77777777" w:rsidR="001B63C5" w:rsidRPr="00FD1EEC" w:rsidRDefault="001B63C5" w:rsidP="001B63C5"/>
    <w:p w14:paraId="38389F43" w14:textId="77777777" w:rsidR="001B63C5" w:rsidRPr="00FD1EEC" w:rsidRDefault="001B63C5" w:rsidP="001B63C5">
      <w:r w:rsidRPr="00FD1EEC">
        <w:t>Note that the column names are separated by a comma.  This statement would produce the following result.</w:t>
      </w:r>
    </w:p>
    <w:p w14:paraId="6F4290B3" w14:textId="77777777" w:rsidR="00BA0923" w:rsidRDefault="00BA0923" w:rsidP="001B63C5"/>
    <w:tbl>
      <w:tblPr>
        <w:tblW w:w="0" w:type="auto"/>
        <w:tblInd w:w="108" w:type="dxa"/>
        <w:tblLook w:val="04A0" w:firstRow="1" w:lastRow="0" w:firstColumn="1" w:lastColumn="0" w:noHBand="0" w:noVBand="1"/>
      </w:tblPr>
      <w:tblGrid>
        <w:gridCol w:w="1134"/>
        <w:gridCol w:w="1276"/>
        <w:gridCol w:w="851"/>
      </w:tblGrid>
      <w:tr w:rsidR="00BA0923" w:rsidRPr="00021976" w14:paraId="054BB080" w14:textId="77777777" w:rsidTr="00B20C77">
        <w:tc>
          <w:tcPr>
            <w:tcW w:w="1134" w:type="dxa"/>
            <w:shd w:val="clear" w:color="auto" w:fill="auto"/>
          </w:tcPr>
          <w:p w14:paraId="67B6082E" w14:textId="77777777" w:rsidR="00BA0923" w:rsidRPr="00021976" w:rsidRDefault="00BA0923" w:rsidP="00BA0923">
            <w:r w:rsidRPr="00021976">
              <w:t>DEPTNO</w:t>
            </w:r>
          </w:p>
          <w:p w14:paraId="4D64AEF1" w14:textId="77777777" w:rsidR="00BA0923" w:rsidRPr="00021976" w:rsidRDefault="00BA0923" w:rsidP="00BA0923">
            <w:r w:rsidRPr="00021976">
              <w:t>- - - - - - -</w:t>
            </w:r>
          </w:p>
          <w:p w14:paraId="2A983269" w14:textId="77777777" w:rsidR="00BA0923" w:rsidRPr="00021976" w:rsidRDefault="00BA0923" w:rsidP="00BA0923">
            <w:r w:rsidRPr="00021976">
              <w:t>20</w:t>
            </w:r>
          </w:p>
          <w:p w14:paraId="2BD2BE56" w14:textId="77777777" w:rsidR="00BA0923" w:rsidRPr="00021976" w:rsidRDefault="00BA0923" w:rsidP="00BA0923">
            <w:r w:rsidRPr="00021976">
              <w:t>30</w:t>
            </w:r>
          </w:p>
          <w:p w14:paraId="4EDCBB10" w14:textId="77777777" w:rsidR="00BA0923" w:rsidRPr="00021976" w:rsidRDefault="00BA0923" w:rsidP="00BA0923">
            <w:r w:rsidRPr="00021976">
              <w:t>30</w:t>
            </w:r>
          </w:p>
          <w:p w14:paraId="05013C24" w14:textId="77777777" w:rsidR="00BA0923" w:rsidRPr="00021976" w:rsidRDefault="00BA0923" w:rsidP="00BA0923">
            <w:r w:rsidRPr="00021976">
              <w:t>20</w:t>
            </w:r>
          </w:p>
          <w:p w14:paraId="1B6CF710" w14:textId="77777777" w:rsidR="00BA0923" w:rsidRPr="00021976" w:rsidRDefault="00BA0923" w:rsidP="00BA0923">
            <w:r w:rsidRPr="00021976">
              <w:t>30</w:t>
            </w:r>
          </w:p>
          <w:p w14:paraId="3E4EED51" w14:textId="77777777" w:rsidR="00BA0923" w:rsidRPr="00021976" w:rsidRDefault="00BA0923" w:rsidP="00BA0923">
            <w:r w:rsidRPr="00021976">
              <w:t>30</w:t>
            </w:r>
          </w:p>
          <w:p w14:paraId="74F3015B" w14:textId="77777777" w:rsidR="00BA0923" w:rsidRPr="00021976" w:rsidRDefault="00BA0923" w:rsidP="00BA0923">
            <w:r w:rsidRPr="00021976">
              <w:t>10</w:t>
            </w:r>
          </w:p>
          <w:p w14:paraId="29880475" w14:textId="77777777" w:rsidR="00BA0923" w:rsidRPr="00021976" w:rsidRDefault="00BA0923" w:rsidP="00BA0923">
            <w:r w:rsidRPr="00021976">
              <w:t>20</w:t>
            </w:r>
          </w:p>
          <w:p w14:paraId="621FD4D8" w14:textId="77777777" w:rsidR="00BA0923" w:rsidRPr="00021976" w:rsidRDefault="00BA0923" w:rsidP="00BA0923">
            <w:r w:rsidRPr="00021976">
              <w:lastRenderedPageBreak/>
              <w:t>10</w:t>
            </w:r>
          </w:p>
          <w:p w14:paraId="7A354239" w14:textId="77777777" w:rsidR="00BA0923" w:rsidRPr="00021976" w:rsidRDefault="00BA0923" w:rsidP="00BA0923">
            <w:r w:rsidRPr="00021976">
              <w:t>30</w:t>
            </w:r>
          </w:p>
          <w:p w14:paraId="683A8A27" w14:textId="77777777" w:rsidR="00BA0923" w:rsidRPr="00021976" w:rsidRDefault="00BA0923" w:rsidP="00BA0923">
            <w:r w:rsidRPr="00021976">
              <w:t>20</w:t>
            </w:r>
          </w:p>
          <w:p w14:paraId="28D2E757" w14:textId="77777777" w:rsidR="00BA0923" w:rsidRPr="00021976" w:rsidRDefault="00BA0923" w:rsidP="00BA0923">
            <w:r w:rsidRPr="00021976">
              <w:t>30</w:t>
            </w:r>
          </w:p>
          <w:p w14:paraId="3E01C108" w14:textId="77777777" w:rsidR="00BA0923" w:rsidRPr="00021976" w:rsidRDefault="00BA0923" w:rsidP="00BA0923">
            <w:r w:rsidRPr="00021976">
              <w:t>20</w:t>
            </w:r>
          </w:p>
          <w:p w14:paraId="6457343C" w14:textId="77777777" w:rsidR="00BA0923" w:rsidRPr="00021976" w:rsidRDefault="00BA0923" w:rsidP="00BA0923">
            <w:r w:rsidRPr="00021976">
              <w:t>10</w:t>
            </w:r>
          </w:p>
        </w:tc>
        <w:tc>
          <w:tcPr>
            <w:tcW w:w="1276" w:type="dxa"/>
            <w:shd w:val="clear" w:color="auto" w:fill="auto"/>
          </w:tcPr>
          <w:p w14:paraId="007BC3F5" w14:textId="77777777" w:rsidR="00BA0923" w:rsidRPr="00021976" w:rsidRDefault="00BA0923" w:rsidP="00BA0923">
            <w:r w:rsidRPr="00021976">
              <w:lastRenderedPageBreak/>
              <w:t>ENAME</w:t>
            </w:r>
          </w:p>
          <w:p w14:paraId="27193F89" w14:textId="77777777" w:rsidR="00BA0923" w:rsidRPr="00021976" w:rsidRDefault="00BA0923" w:rsidP="00BA0923">
            <w:r w:rsidRPr="00021976">
              <w:t>- - - - - - -</w:t>
            </w:r>
          </w:p>
          <w:p w14:paraId="0EA720B9" w14:textId="77777777" w:rsidR="00BA0923" w:rsidRPr="00021976" w:rsidRDefault="00BA0923" w:rsidP="00BA0923">
            <w:r w:rsidRPr="00021976">
              <w:t>SMITH</w:t>
            </w:r>
          </w:p>
          <w:p w14:paraId="3C9F0FCB" w14:textId="77777777" w:rsidR="00BA0923" w:rsidRPr="00021976" w:rsidRDefault="00BA0923" w:rsidP="00BA0923">
            <w:r w:rsidRPr="00021976">
              <w:t>ALLEN</w:t>
            </w:r>
          </w:p>
          <w:p w14:paraId="3D2DB1E1" w14:textId="77777777" w:rsidR="00BA0923" w:rsidRPr="00021976" w:rsidRDefault="00BA0923" w:rsidP="00BA0923">
            <w:r w:rsidRPr="00021976">
              <w:t>WARD</w:t>
            </w:r>
          </w:p>
          <w:p w14:paraId="1D0DDFB4" w14:textId="77777777" w:rsidR="00BA0923" w:rsidRPr="00021976" w:rsidRDefault="00BA0923" w:rsidP="00BA0923">
            <w:r w:rsidRPr="00021976">
              <w:t>JONES</w:t>
            </w:r>
          </w:p>
          <w:p w14:paraId="384BC380" w14:textId="77777777" w:rsidR="00BA0923" w:rsidRPr="00021976" w:rsidRDefault="00BA0923" w:rsidP="00BA0923">
            <w:r w:rsidRPr="00021976">
              <w:t>MARTIN</w:t>
            </w:r>
          </w:p>
          <w:p w14:paraId="4D97C770" w14:textId="77777777" w:rsidR="00BA0923" w:rsidRPr="00021976" w:rsidRDefault="00BA0923" w:rsidP="00BA0923">
            <w:r w:rsidRPr="00021976">
              <w:t>BLAKE</w:t>
            </w:r>
          </w:p>
          <w:p w14:paraId="52CAE788" w14:textId="77777777" w:rsidR="00BA0923" w:rsidRPr="00021976" w:rsidRDefault="00BA0923" w:rsidP="00BA0923">
            <w:r w:rsidRPr="00021976">
              <w:t>CLARK</w:t>
            </w:r>
          </w:p>
          <w:p w14:paraId="4D21300F" w14:textId="77777777" w:rsidR="00BA0923" w:rsidRPr="00021976" w:rsidRDefault="00BA0923" w:rsidP="00BA0923">
            <w:r w:rsidRPr="00021976">
              <w:t>SCOTT</w:t>
            </w:r>
          </w:p>
          <w:p w14:paraId="0D3D9F9F" w14:textId="77777777" w:rsidR="00BA0923" w:rsidRPr="00021976" w:rsidRDefault="00BA0923" w:rsidP="00BA0923">
            <w:r w:rsidRPr="00021976">
              <w:lastRenderedPageBreak/>
              <w:t>KING</w:t>
            </w:r>
          </w:p>
          <w:p w14:paraId="10214705" w14:textId="77777777" w:rsidR="00BA0923" w:rsidRPr="00021976" w:rsidRDefault="00BA0923" w:rsidP="00BA0923">
            <w:r w:rsidRPr="00021976">
              <w:t>TURNER</w:t>
            </w:r>
          </w:p>
          <w:p w14:paraId="67AE3D64" w14:textId="77777777" w:rsidR="00BA0923" w:rsidRPr="00021976" w:rsidRDefault="00BA0923" w:rsidP="00BA0923">
            <w:r w:rsidRPr="00021976">
              <w:t>ADAMS</w:t>
            </w:r>
          </w:p>
          <w:p w14:paraId="22761679" w14:textId="77777777" w:rsidR="00BA0923" w:rsidRPr="00021976" w:rsidRDefault="00BA0923" w:rsidP="00BA0923">
            <w:r w:rsidRPr="00021976">
              <w:t>JAMES</w:t>
            </w:r>
          </w:p>
          <w:p w14:paraId="2748DE13" w14:textId="77777777" w:rsidR="00BA0923" w:rsidRPr="00021976" w:rsidRDefault="00BA0923" w:rsidP="00BA0923">
            <w:r w:rsidRPr="00021976">
              <w:t>FORD</w:t>
            </w:r>
          </w:p>
          <w:p w14:paraId="317C48A2" w14:textId="77777777" w:rsidR="00BA0923" w:rsidRPr="00021976" w:rsidRDefault="00BA0923" w:rsidP="00BA0923">
            <w:r w:rsidRPr="00021976">
              <w:t>MILLER</w:t>
            </w:r>
          </w:p>
        </w:tc>
        <w:tc>
          <w:tcPr>
            <w:tcW w:w="851" w:type="dxa"/>
            <w:shd w:val="clear" w:color="auto" w:fill="auto"/>
          </w:tcPr>
          <w:p w14:paraId="07FB3E81" w14:textId="77777777" w:rsidR="00BA0923" w:rsidRPr="00021976" w:rsidRDefault="00BA0923" w:rsidP="00BA0923">
            <w:r w:rsidRPr="00021976">
              <w:lastRenderedPageBreak/>
              <w:t>MGR</w:t>
            </w:r>
          </w:p>
          <w:p w14:paraId="4C99918F" w14:textId="77777777" w:rsidR="00BA0923" w:rsidRPr="00021976" w:rsidRDefault="00BA0923" w:rsidP="00BA0923">
            <w:r w:rsidRPr="00021976">
              <w:t>- - - -</w:t>
            </w:r>
          </w:p>
          <w:p w14:paraId="3A720BB8" w14:textId="77777777" w:rsidR="00BA0923" w:rsidRPr="00021976" w:rsidRDefault="00BA0923" w:rsidP="00BA0923">
            <w:r w:rsidRPr="00021976">
              <w:t>7902</w:t>
            </w:r>
          </w:p>
          <w:p w14:paraId="4438537B" w14:textId="77777777" w:rsidR="00BA0923" w:rsidRPr="00021976" w:rsidRDefault="00BA0923" w:rsidP="00BA0923">
            <w:r w:rsidRPr="00021976">
              <w:t>7698</w:t>
            </w:r>
          </w:p>
          <w:p w14:paraId="3FE77405" w14:textId="77777777" w:rsidR="00BA0923" w:rsidRPr="00021976" w:rsidRDefault="00BA0923" w:rsidP="00BA0923">
            <w:r w:rsidRPr="00021976">
              <w:t>7698</w:t>
            </w:r>
          </w:p>
          <w:p w14:paraId="2D5AB198" w14:textId="77777777" w:rsidR="00BA0923" w:rsidRPr="00021976" w:rsidRDefault="00BA0923" w:rsidP="00BA0923">
            <w:r w:rsidRPr="00021976">
              <w:t>7839</w:t>
            </w:r>
          </w:p>
          <w:p w14:paraId="0B5BDC87" w14:textId="77777777" w:rsidR="00BA0923" w:rsidRPr="00021976" w:rsidRDefault="00BA0923" w:rsidP="00BA0923">
            <w:r w:rsidRPr="00021976">
              <w:t>7698</w:t>
            </w:r>
          </w:p>
          <w:p w14:paraId="5E27E562" w14:textId="77777777" w:rsidR="00BA0923" w:rsidRPr="00021976" w:rsidRDefault="00BA0923" w:rsidP="00BA0923">
            <w:r w:rsidRPr="00021976">
              <w:t>7839</w:t>
            </w:r>
          </w:p>
          <w:p w14:paraId="3B97BF3D" w14:textId="77777777" w:rsidR="00BA0923" w:rsidRPr="00021976" w:rsidRDefault="00BA0923" w:rsidP="00BA0923">
            <w:r w:rsidRPr="00021976">
              <w:t>7839</w:t>
            </w:r>
          </w:p>
          <w:p w14:paraId="47904A72" w14:textId="77777777" w:rsidR="00BA0923" w:rsidRPr="00021976" w:rsidRDefault="00BA0923" w:rsidP="00BA0923">
            <w:r w:rsidRPr="00021976">
              <w:t>7566</w:t>
            </w:r>
          </w:p>
          <w:p w14:paraId="0584D59A" w14:textId="77777777" w:rsidR="00BA0923" w:rsidRPr="00021976" w:rsidRDefault="00BA0923" w:rsidP="00BA0923"/>
          <w:p w14:paraId="540334C9" w14:textId="77777777" w:rsidR="00BA0923" w:rsidRPr="00021976" w:rsidRDefault="00BA0923" w:rsidP="00BA0923">
            <w:r w:rsidRPr="00021976">
              <w:t>7698</w:t>
            </w:r>
          </w:p>
          <w:p w14:paraId="1A0CD392" w14:textId="77777777" w:rsidR="00BA0923" w:rsidRPr="00021976" w:rsidRDefault="00BA0923" w:rsidP="00BA0923">
            <w:r w:rsidRPr="00021976">
              <w:t>7788</w:t>
            </w:r>
          </w:p>
          <w:p w14:paraId="791D45A1" w14:textId="77777777" w:rsidR="00BA0923" w:rsidRPr="00021976" w:rsidRDefault="00BA0923" w:rsidP="00BA0923">
            <w:r w:rsidRPr="00021976">
              <w:t>7698</w:t>
            </w:r>
          </w:p>
          <w:p w14:paraId="7305172A" w14:textId="77777777" w:rsidR="00BA0923" w:rsidRPr="00021976" w:rsidRDefault="00BA0923" w:rsidP="00BA0923">
            <w:r w:rsidRPr="00021976">
              <w:t>7566</w:t>
            </w:r>
          </w:p>
          <w:p w14:paraId="255692D5" w14:textId="77777777" w:rsidR="00BA0923" w:rsidRPr="00021976" w:rsidRDefault="00BA0923" w:rsidP="00021976">
            <w:r w:rsidRPr="00021976">
              <w:t>7782</w:t>
            </w:r>
          </w:p>
        </w:tc>
      </w:tr>
    </w:tbl>
    <w:p w14:paraId="43BEDE0A" w14:textId="77777777" w:rsidR="00BA0923" w:rsidRDefault="00BA0923" w:rsidP="001B63C5"/>
    <w:p w14:paraId="0C5900AD" w14:textId="77777777" w:rsidR="00BA0923" w:rsidRDefault="00BA0923" w:rsidP="001B63C5"/>
    <w:p w14:paraId="4D7B948F" w14:textId="77777777" w:rsidR="001B63C5" w:rsidRPr="00FD1EEC" w:rsidRDefault="001B63C5" w:rsidP="001B63C5">
      <w:r w:rsidRPr="00FD1EEC">
        <w:t>It is also possible to list all columns from a table, by specifying an * (asterisk) after the SELECT command word.  In the example of the EMP table, for instance, such</w:t>
      </w:r>
      <w:r>
        <w:t xml:space="preserve"> a command would look like this</w:t>
      </w:r>
      <w:r w:rsidRPr="00FD1EEC">
        <w:t>:</w:t>
      </w:r>
    </w:p>
    <w:p w14:paraId="18FF1622" w14:textId="77777777" w:rsidR="001B63C5" w:rsidRPr="00FD1EEC" w:rsidRDefault="001B63C5" w:rsidP="001B63C5"/>
    <w:p w14:paraId="0D00C436" w14:textId="77777777" w:rsidR="001B63C5" w:rsidRPr="00FD1EEC" w:rsidRDefault="001B63C5" w:rsidP="001B63C5">
      <w:r w:rsidRPr="00FD1EEC">
        <w:tab/>
        <w:t>SELECT</w:t>
      </w:r>
      <w:r w:rsidRPr="00FD1EEC">
        <w:tab/>
        <w:t>*</w:t>
      </w:r>
    </w:p>
    <w:p w14:paraId="71740562" w14:textId="77777777" w:rsidR="001B63C5" w:rsidRPr="00FD1EEC" w:rsidRDefault="001B63C5" w:rsidP="001B63C5">
      <w:r w:rsidRPr="00FD1EEC">
        <w:tab/>
        <w:t>FROM</w:t>
      </w:r>
      <w:r w:rsidRPr="00FD1EEC">
        <w:tab/>
        <w:t>EMP;</w:t>
      </w:r>
    </w:p>
    <w:p w14:paraId="0AFF8288" w14:textId="77777777" w:rsidR="001B63C5" w:rsidRPr="00FD1EEC" w:rsidRDefault="001B63C5" w:rsidP="001B63C5"/>
    <w:p w14:paraId="073F4DB0" w14:textId="49B3D896" w:rsidR="001B63C5" w:rsidRDefault="001B63C5" w:rsidP="001B63C5">
      <w:r w:rsidRPr="00FD1EEC">
        <w:t>Such a command would produce the full complement of columns as shown below.</w:t>
      </w:r>
    </w:p>
    <w:p w14:paraId="1388CBA9" w14:textId="01F9CBB8" w:rsidR="00A600EB" w:rsidRDefault="00A600EB" w:rsidP="001B63C5"/>
    <w:tbl>
      <w:tblPr>
        <w:tblW w:w="0" w:type="auto"/>
        <w:tblInd w:w="108" w:type="dxa"/>
        <w:tblLook w:val="04A0" w:firstRow="1" w:lastRow="0" w:firstColumn="1" w:lastColumn="0" w:noHBand="0" w:noVBand="1"/>
      </w:tblPr>
      <w:tblGrid>
        <w:gridCol w:w="1047"/>
        <w:gridCol w:w="1155"/>
        <w:gridCol w:w="1342"/>
        <w:gridCol w:w="968"/>
        <w:gridCol w:w="1300"/>
        <w:gridCol w:w="1010"/>
        <w:gridCol w:w="1156"/>
        <w:gridCol w:w="1156"/>
      </w:tblGrid>
      <w:tr w:rsidR="00A600EB" w:rsidRPr="00021976" w14:paraId="49753BB5" w14:textId="77777777" w:rsidTr="00CD507E">
        <w:tc>
          <w:tcPr>
            <w:tcW w:w="1047" w:type="dxa"/>
            <w:shd w:val="clear" w:color="auto" w:fill="auto"/>
          </w:tcPr>
          <w:p w14:paraId="5FDBCF70" w14:textId="77777777" w:rsidR="00A600EB" w:rsidRPr="00B20C77" w:rsidRDefault="00A600EB" w:rsidP="00CD507E">
            <w:r w:rsidRPr="00B20C77">
              <w:t>EMPNO</w:t>
            </w:r>
          </w:p>
          <w:p w14:paraId="0EB1D7C7" w14:textId="77777777" w:rsidR="00A600EB" w:rsidRPr="00B20C77" w:rsidRDefault="00A600EB" w:rsidP="00CD507E">
            <w:r w:rsidRPr="00B20C77">
              <w:t>- - - - - -</w:t>
            </w:r>
          </w:p>
          <w:p w14:paraId="57AFA9D5" w14:textId="77777777" w:rsidR="00A600EB" w:rsidRPr="00B20C77" w:rsidRDefault="00A600EB" w:rsidP="00CD507E">
            <w:r w:rsidRPr="00B20C77">
              <w:t>7369</w:t>
            </w:r>
          </w:p>
          <w:p w14:paraId="09134798" w14:textId="77777777" w:rsidR="00A600EB" w:rsidRPr="00B20C77" w:rsidRDefault="00A600EB" w:rsidP="00CD507E">
            <w:r w:rsidRPr="00B20C77">
              <w:t>7499</w:t>
            </w:r>
          </w:p>
          <w:p w14:paraId="43AE4552" w14:textId="77777777" w:rsidR="00A600EB" w:rsidRPr="00B20C77" w:rsidRDefault="00A600EB" w:rsidP="00CD507E">
            <w:r w:rsidRPr="00B20C77">
              <w:t>7521</w:t>
            </w:r>
          </w:p>
          <w:p w14:paraId="0FA62FFC" w14:textId="77777777" w:rsidR="00A600EB" w:rsidRPr="00B20C77" w:rsidRDefault="00A600EB" w:rsidP="00CD507E">
            <w:r w:rsidRPr="00B20C77">
              <w:t>7566</w:t>
            </w:r>
          </w:p>
          <w:p w14:paraId="758B9E2D" w14:textId="77777777" w:rsidR="00A600EB" w:rsidRPr="00B20C77" w:rsidRDefault="00A600EB" w:rsidP="00CD507E">
            <w:r w:rsidRPr="00B20C77">
              <w:t>7654</w:t>
            </w:r>
          </w:p>
          <w:p w14:paraId="08401711" w14:textId="77777777" w:rsidR="00A600EB" w:rsidRPr="00B20C77" w:rsidRDefault="00A600EB" w:rsidP="00CD507E">
            <w:r w:rsidRPr="00B20C77">
              <w:t>7698</w:t>
            </w:r>
          </w:p>
          <w:p w14:paraId="1DC19E40" w14:textId="77777777" w:rsidR="00A600EB" w:rsidRPr="00B20C77" w:rsidRDefault="00A600EB" w:rsidP="00CD507E">
            <w:r w:rsidRPr="00B20C77">
              <w:t>7782</w:t>
            </w:r>
          </w:p>
          <w:p w14:paraId="27E0C422" w14:textId="77777777" w:rsidR="00A600EB" w:rsidRPr="00B20C77" w:rsidRDefault="00A600EB" w:rsidP="00CD507E">
            <w:r w:rsidRPr="00B20C77">
              <w:t>7788</w:t>
            </w:r>
          </w:p>
          <w:p w14:paraId="74D11FBE" w14:textId="77777777" w:rsidR="00A600EB" w:rsidRPr="00B20C77" w:rsidRDefault="00A600EB" w:rsidP="00CD507E">
            <w:r w:rsidRPr="00B20C77">
              <w:t>7839</w:t>
            </w:r>
          </w:p>
          <w:p w14:paraId="15BBC299" w14:textId="77777777" w:rsidR="00A600EB" w:rsidRPr="00B20C77" w:rsidRDefault="00A600EB" w:rsidP="00CD507E">
            <w:r w:rsidRPr="00B20C77">
              <w:t>7844</w:t>
            </w:r>
          </w:p>
          <w:p w14:paraId="5F2523BF" w14:textId="77777777" w:rsidR="00A600EB" w:rsidRPr="00B20C77" w:rsidRDefault="00A600EB" w:rsidP="00CD507E">
            <w:r w:rsidRPr="00B20C77">
              <w:t>7876</w:t>
            </w:r>
          </w:p>
          <w:p w14:paraId="2ED9511F" w14:textId="77777777" w:rsidR="00A600EB" w:rsidRPr="00B20C77" w:rsidRDefault="00A600EB" w:rsidP="00CD507E">
            <w:r w:rsidRPr="00B20C77">
              <w:t>7900</w:t>
            </w:r>
          </w:p>
          <w:p w14:paraId="6209D9F7" w14:textId="77777777" w:rsidR="00A600EB" w:rsidRPr="00B20C77" w:rsidRDefault="00A600EB" w:rsidP="00CD507E">
            <w:r w:rsidRPr="00B20C77">
              <w:t>7902</w:t>
            </w:r>
          </w:p>
          <w:p w14:paraId="2EFBD26A" w14:textId="77777777" w:rsidR="00A600EB" w:rsidRPr="00B20C77" w:rsidRDefault="00A600EB" w:rsidP="00CD507E">
            <w:r w:rsidRPr="00B20C77">
              <w:t>7934</w:t>
            </w:r>
          </w:p>
        </w:tc>
        <w:tc>
          <w:tcPr>
            <w:tcW w:w="1155" w:type="dxa"/>
            <w:shd w:val="clear" w:color="auto" w:fill="auto"/>
          </w:tcPr>
          <w:p w14:paraId="0DC405C0" w14:textId="77777777" w:rsidR="00A600EB" w:rsidRPr="00B20C77" w:rsidRDefault="00A600EB" w:rsidP="00CD507E">
            <w:r w:rsidRPr="00B20C77">
              <w:t>ENAME</w:t>
            </w:r>
          </w:p>
          <w:p w14:paraId="341D570A" w14:textId="77777777" w:rsidR="00A600EB" w:rsidRPr="00B20C77" w:rsidRDefault="00A600EB" w:rsidP="00CD507E">
            <w:r w:rsidRPr="00B20C77">
              <w:t>- - - - - - -</w:t>
            </w:r>
          </w:p>
          <w:p w14:paraId="64A0EEA0" w14:textId="77777777" w:rsidR="00A600EB" w:rsidRPr="00B20C77" w:rsidRDefault="00A600EB" w:rsidP="00CD507E">
            <w:r w:rsidRPr="00B20C77">
              <w:t>SMITH</w:t>
            </w:r>
          </w:p>
          <w:p w14:paraId="0CEF61B8" w14:textId="77777777" w:rsidR="00A600EB" w:rsidRPr="00B20C77" w:rsidRDefault="00A600EB" w:rsidP="00CD507E">
            <w:r w:rsidRPr="00B20C77">
              <w:t>ALLEN</w:t>
            </w:r>
          </w:p>
          <w:p w14:paraId="56849168" w14:textId="77777777" w:rsidR="00A600EB" w:rsidRPr="00B20C77" w:rsidRDefault="00A600EB" w:rsidP="00CD507E">
            <w:r w:rsidRPr="00B20C77">
              <w:t>WARD</w:t>
            </w:r>
          </w:p>
          <w:p w14:paraId="36CB1A26" w14:textId="77777777" w:rsidR="00A600EB" w:rsidRPr="00B20C77" w:rsidRDefault="00A600EB" w:rsidP="00CD507E">
            <w:r w:rsidRPr="00B20C77">
              <w:t>JONES</w:t>
            </w:r>
          </w:p>
          <w:p w14:paraId="28B6F5B4" w14:textId="77777777" w:rsidR="00A600EB" w:rsidRPr="00B20C77" w:rsidRDefault="00A600EB" w:rsidP="00CD507E">
            <w:r w:rsidRPr="00B20C77">
              <w:t>MARTIN</w:t>
            </w:r>
          </w:p>
          <w:p w14:paraId="0DFCC253" w14:textId="77777777" w:rsidR="00A600EB" w:rsidRPr="00B20C77" w:rsidRDefault="00A600EB" w:rsidP="00CD507E">
            <w:r w:rsidRPr="00B20C77">
              <w:t>BLAKE</w:t>
            </w:r>
          </w:p>
          <w:p w14:paraId="34B7AC04" w14:textId="77777777" w:rsidR="00A600EB" w:rsidRPr="00B20C77" w:rsidRDefault="00A600EB" w:rsidP="00CD507E">
            <w:r w:rsidRPr="00B20C77">
              <w:t>CLARK</w:t>
            </w:r>
          </w:p>
          <w:p w14:paraId="054EE255" w14:textId="77777777" w:rsidR="00A600EB" w:rsidRPr="00B20C77" w:rsidRDefault="00A600EB" w:rsidP="00CD507E">
            <w:r w:rsidRPr="00B20C77">
              <w:t>SCOTT</w:t>
            </w:r>
          </w:p>
          <w:p w14:paraId="3E4D984B" w14:textId="77777777" w:rsidR="00A600EB" w:rsidRPr="00B20C77" w:rsidRDefault="00A600EB" w:rsidP="00CD507E">
            <w:r w:rsidRPr="00B20C77">
              <w:t>KING</w:t>
            </w:r>
          </w:p>
          <w:p w14:paraId="41D83EAD" w14:textId="77777777" w:rsidR="00A600EB" w:rsidRPr="00B20C77" w:rsidRDefault="00A600EB" w:rsidP="00CD507E">
            <w:r w:rsidRPr="00B20C77">
              <w:t>TURNER</w:t>
            </w:r>
          </w:p>
          <w:p w14:paraId="1FE94CFD" w14:textId="77777777" w:rsidR="00A600EB" w:rsidRPr="00B20C77" w:rsidRDefault="00A600EB" w:rsidP="00CD507E">
            <w:r w:rsidRPr="00B20C77">
              <w:t>ADAMS</w:t>
            </w:r>
          </w:p>
          <w:p w14:paraId="543B4D17" w14:textId="77777777" w:rsidR="00A600EB" w:rsidRPr="00B20C77" w:rsidRDefault="00A600EB" w:rsidP="00CD507E">
            <w:r w:rsidRPr="00B20C77">
              <w:t>JAMES</w:t>
            </w:r>
          </w:p>
          <w:p w14:paraId="02095AA1" w14:textId="77777777" w:rsidR="00A600EB" w:rsidRPr="00B20C77" w:rsidRDefault="00A600EB" w:rsidP="00CD507E">
            <w:r w:rsidRPr="00B20C77">
              <w:t>FORD</w:t>
            </w:r>
          </w:p>
          <w:p w14:paraId="3BE67BD9" w14:textId="77777777" w:rsidR="00A600EB" w:rsidRPr="00B20C77" w:rsidRDefault="00A600EB" w:rsidP="00CD507E">
            <w:r w:rsidRPr="00B20C77">
              <w:t>MILLER</w:t>
            </w:r>
          </w:p>
        </w:tc>
        <w:tc>
          <w:tcPr>
            <w:tcW w:w="1342" w:type="dxa"/>
            <w:shd w:val="clear" w:color="auto" w:fill="auto"/>
          </w:tcPr>
          <w:p w14:paraId="142A17DE" w14:textId="77777777" w:rsidR="00A600EB" w:rsidRPr="00B20C77" w:rsidRDefault="00A600EB" w:rsidP="00CD507E">
            <w:r w:rsidRPr="00B20C77">
              <w:t>JOB</w:t>
            </w:r>
          </w:p>
          <w:p w14:paraId="2DE25693" w14:textId="77777777" w:rsidR="00A600EB" w:rsidRPr="00B20C77" w:rsidRDefault="00A600EB" w:rsidP="00CD507E">
            <w:r w:rsidRPr="00B20C77">
              <w:t>- - - - - - - - - -</w:t>
            </w:r>
          </w:p>
          <w:p w14:paraId="5F1FFE59" w14:textId="77777777" w:rsidR="00A600EB" w:rsidRPr="00B20C77" w:rsidRDefault="00A600EB" w:rsidP="00CD507E">
            <w:r w:rsidRPr="00B20C77">
              <w:t>CLERK</w:t>
            </w:r>
          </w:p>
          <w:p w14:paraId="696D77F8" w14:textId="77777777" w:rsidR="00A600EB" w:rsidRPr="00B20C77" w:rsidRDefault="00A600EB" w:rsidP="00CD507E">
            <w:r w:rsidRPr="00B20C77">
              <w:t>SALESMAN</w:t>
            </w:r>
          </w:p>
          <w:p w14:paraId="27A0448E" w14:textId="77777777" w:rsidR="00A600EB" w:rsidRPr="00B20C77" w:rsidRDefault="00A600EB" w:rsidP="00CD507E">
            <w:r w:rsidRPr="00B20C77">
              <w:t>SALESMAN</w:t>
            </w:r>
          </w:p>
          <w:p w14:paraId="4A72BECC" w14:textId="77777777" w:rsidR="00A600EB" w:rsidRPr="00B20C77" w:rsidRDefault="00A600EB" w:rsidP="00CD507E">
            <w:r w:rsidRPr="00B20C77">
              <w:t>MANAGER</w:t>
            </w:r>
          </w:p>
          <w:p w14:paraId="2F0E6F54" w14:textId="77777777" w:rsidR="00A600EB" w:rsidRPr="00B20C77" w:rsidRDefault="00A600EB" w:rsidP="00CD507E">
            <w:r w:rsidRPr="00B20C77">
              <w:t>SALESMAN</w:t>
            </w:r>
          </w:p>
          <w:p w14:paraId="57D1AD79" w14:textId="77777777" w:rsidR="00A600EB" w:rsidRPr="00B20C77" w:rsidRDefault="00A600EB" w:rsidP="00CD507E">
            <w:r w:rsidRPr="00B20C77">
              <w:t>MANAGER</w:t>
            </w:r>
          </w:p>
          <w:p w14:paraId="21F8F17F" w14:textId="77777777" w:rsidR="00A600EB" w:rsidRPr="00B20C77" w:rsidRDefault="00A600EB" w:rsidP="00CD507E">
            <w:r w:rsidRPr="00B20C77">
              <w:t>MANAGER</w:t>
            </w:r>
          </w:p>
          <w:p w14:paraId="6655563F" w14:textId="77777777" w:rsidR="00A600EB" w:rsidRPr="00B20C77" w:rsidRDefault="00A600EB" w:rsidP="00CD507E">
            <w:r w:rsidRPr="00B20C77">
              <w:t>ANALYST</w:t>
            </w:r>
          </w:p>
          <w:p w14:paraId="72DAA92B" w14:textId="77777777" w:rsidR="00A600EB" w:rsidRPr="00B20C77" w:rsidRDefault="00A600EB" w:rsidP="00CD507E">
            <w:r w:rsidRPr="00B20C77">
              <w:t>PRESIDENT</w:t>
            </w:r>
          </w:p>
          <w:p w14:paraId="4998C13E" w14:textId="77777777" w:rsidR="00A600EB" w:rsidRPr="00B20C77" w:rsidRDefault="00A600EB" w:rsidP="00CD507E">
            <w:r w:rsidRPr="00B20C77">
              <w:t>SALESMAN</w:t>
            </w:r>
          </w:p>
          <w:p w14:paraId="043A53A6" w14:textId="77777777" w:rsidR="00A600EB" w:rsidRPr="00B20C77" w:rsidRDefault="00A600EB" w:rsidP="00CD507E">
            <w:r w:rsidRPr="00B20C77">
              <w:t>CLERK</w:t>
            </w:r>
          </w:p>
          <w:p w14:paraId="4CA7BEE7" w14:textId="77777777" w:rsidR="00A600EB" w:rsidRPr="00B20C77" w:rsidRDefault="00A600EB" w:rsidP="00CD507E">
            <w:r w:rsidRPr="00B20C77">
              <w:t>CLERK</w:t>
            </w:r>
          </w:p>
          <w:p w14:paraId="5A537537" w14:textId="77777777" w:rsidR="00A600EB" w:rsidRPr="00B20C77" w:rsidRDefault="00A600EB" w:rsidP="00CD507E">
            <w:r w:rsidRPr="00B20C77">
              <w:t xml:space="preserve">ANALYST </w:t>
            </w:r>
          </w:p>
          <w:p w14:paraId="4EC49BE4" w14:textId="77777777" w:rsidR="00A600EB" w:rsidRPr="00B20C77" w:rsidRDefault="00A600EB" w:rsidP="00CD507E">
            <w:r w:rsidRPr="00B20C77">
              <w:t>CLERK</w:t>
            </w:r>
          </w:p>
        </w:tc>
        <w:tc>
          <w:tcPr>
            <w:tcW w:w="968" w:type="dxa"/>
            <w:shd w:val="clear" w:color="auto" w:fill="auto"/>
          </w:tcPr>
          <w:p w14:paraId="679D5CA8" w14:textId="77777777" w:rsidR="00A600EB" w:rsidRPr="00B20C77" w:rsidRDefault="00A600EB" w:rsidP="00CD507E">
            <w:r w:rsidRPr="00B20C77">
              <w:t>MGR</w:t>
            </w:r>
          </w:p>
          <w:p w14:paraId="1AF88947" w14:textId="77777777" w:rsidR="00A600EB" w:rsidRPr="00B20C77" w:rsidRDefault="00A600EB" w:rsidP="00CD507E">
            <w:r w:rsidRPr="00B20C77">
              <w:t>- - - -</w:t>
            </w:r>
          </w:p>
          <w:p w14:paraId="4BB72004" w14:textId="77777777" w:rsidR="00A600EB" w:rsidRPr="00B20C77" w:rsidRDefault="00A600EB" w:rsidP="00CD507E">
            <w:r w:rsidRPr="00B20C77">
              <w:t>7902</w:t>
            </w:r>
          </w:p>
          <w:p w14:paraId="4B540E46" w14:textId="77777777" w:rsidR="00A600EB" w:rsidRPr="00B20C77" w:rsidRDefault="00A600EB" w:rsidP="00CD507E">
            <w:r w:rsidRPr="00B20C77">
              <w:t>7698</w:t>
            </w:r>
          </w:p>
          <w:p w14:paraId="72B45E94" w14:textId="77777777" w:rsidR="00A600EB" w:rsidRPr="00B20C77" w:rsidRDefault="00A600EB" w:rsidP="00CD507E">
            <w:r w:rsidRPr="00B20C77">
              <w:t>7698</w:t>
            </w:r>
          </w:p>
          <w:p w14:paraId="0C9D5B17" w14:textId="77777777" w:rsidR="00A600EB" w:rsidRPr="00B20C77" w:rsidRDefault="00A600EB" w:rsidP="00CD507E">
            <w:r w:rsidRPr="00B20C77">
              <w:t>7839</w:t>
            </w:r>
          </w:p>
          <w:p w14:paraId="0BBC36A2" w14:textId="77777777" w:rsidR="00A600EB" w:rsidRPr="00B20C77" w:rsidRDefault="00A600EB" w:rsidP="00CD507E">
            <w:r w:rsidRPr="00B20C77">
              <w:t>7698</w:t>
            </w:r>
          </w:p>
          <w:p w14:paraId="4E889DF2" w14:textId="77777777" w:rsidR="00A600EB" w:rsidRPr="00B20C77" w:rsidRDefault="00A600EB" w:rsidP="00CD507E">
            <w:r w:rsidRPr="00B20C77">
              <w:t>7839</w:t>
            </w:r>
          </w:p>
          <w:p w14:paraId="6A20367C" w14:textId="77777777" w:rsidR="00A600EB" w:rsidRPr="00B20C77" w:rsidRDefault="00A600EB" w:rsidP="00CD507E">
            <w:r w:rsidRPr="00B20C77">
              <w:t>7839</w:t>
            </w:r>
          </w:p>
          <w:p w14:paraId="70D730A0" w14:textId="77777777" w:rsidR="00A600EB" w:rsidRPr="00B20C77" w:rsidRDefault="00A600EB" w:rsidP="00CD507E">
            <w:r w:rsidRPr="00B20C77">
              <w:t>7566</w:t>
            </w:r>
          </w:p>
          <w:p w14:paraId="0A715474" w14:textId="77777777" w:rsidR="00A600EB" w:rsidRPr="00B20C77" w:rsidRDefault="00A600EB" w:rsidP="00CD507E"/>
          <w:p w14:paraId="38C19007" w14:textId="77777777" w:rsidR="00A600EB" w:rsidRPr="00B20C77" w:rsidRDefault="00A600EB" w:rsidP="00CD507E">
            <w:r w:rsidRPr="00B20C77">
              <w:t>7698</w:t>
            </w:r>
          </w:p>
          <w:p w14:paraId="74BF249F" w14:textId="77777777" w:rsidR="00A600EB" w:rsidRPr="00B20C77" w:rsidRDefault="00A600EB" w:rsidP="00CD507E">
            <w:r w:rsidRPr="00B20C77">
              <w:t>7788</w:t>
            </w:r>
          </w:p>
          <w:p w14:paraId="63ECDDEC" w14:textId="77777777" w:rsidR="00A600EB" w:rsidRPr="00B20C77" w:rsidRDefault="00A600EB" w:rsidP="00CD507E">
            <w:r w:rsidRPr="00B20C77">
              <w:t>7698</w:t>
            </w:r>
          </w:p>
          <w:p w14:paraId="110A91CF" w14:textId="77777777" w:rsidR="00A600EB" w:rsidRPr="00B20C77" w:rsidRDefault="00A600EB" w:rsidP="00CD507E">
            <w:r w:rsidRPr="00B20C77">
              <w:t>7566</w:t>
            </w:r>
          </w:p>
          <w:p w14:paraId="5D887B54" w14:textId="77777777" w:rsidR="00A600EB" w:rsidRPr="00B20C77" w:rsidRDefault="00A600EB" w:rsidP="00CD507E">
            <w:r w:rsidRPr="00B20C77">
              <w:t>7782</w:t>
            </w:r>
          </w:p>
        </w:tc>
        <w:tc>
          <w:tcPr>
            <w:tcW w:w="1300" w:type="dxa"/>
            <w:shd w:val="clear" w:color="auto" w:fill="auto"/>
          </w:tcPr>
          <w:p w14:paraId="57F02A25" w14:textId="77777777" w:rsidR="00A600EB" w:rsidRPr="00B20C77" w:rsidRDefault="00A600EB" w:rsidP="00CD507E">
            <w:r w:rsidRPr="00B20C77">
              <w:t>HIREDATE</w:t>
            </w:r>
          </w:p>
          <w:p w14:paraId="338DA51C" w14:textId="77777777" w:rsidR="00A600EB" w:rsidRPr="00B20C77" w:rsidRDefault="00A600EB" w:rsidP="00CD507E">
            <w:r w:rsidRPr="00B20C77">
              <w:t xml:space="preserve">- - - - - - - - </w:t>
            </w:r>
          </w:p>
          <w:p w14:paraId="5C03EA94" w14:textId="77777777" w:rsidR="00A600EB" w:rsidRPr="00B20C77" w:rsidRDefault="00A600EB" w:rsidP="00CD507E">
            <w:r w:rsidRPr="00B20C77">
              <w:t>13-JUN-</w:t>
            </w:r>
            <w:r>
              <w:t>1</w:t>
            </w:r>
            <w:r w:rsidRPr="00B20C77">
              <w:t>3</w:t>
            </w:r>
          </w:p>
          <w:p w14:paraId="1D4B0D94" w14:textId="77777777" w:rsidR="00A600EB" w:rsidRPr="00B20C77" w:rsidRDefault="00A600EB" w:rsidP="00CD507E">
            <w:r w:rsidRPr="00B20C77">
              <w:t>15-AUG-</w:t>
            </w:r>
            <w:r>
              <w:t>1</w:t>
            </w:r>
            <w:r w:rsidRPr="00B20C77">
              <w:t>3</w:t>
            </w:r>
          </w:p>
          <w:p w14:paraId="6354AA20" w14:textId="77777777" w:rsidR="00A600EB" w:rsidRPr="00B20C77" w:rsidRDefault="00A600EB" w:rsidP="00CD507E">
            <w:r w:rsidRPr="00B20C77">
              <w:t>26-MAR-</w:t>
            </w:r>
            <w:r>
              <w:t>1</w:t>
            </w:r>
            <w:r w:rsidRPr="00B20C77">
              <w:t>4</w:t>
            </w:r>
          </w:p>
          <w:p w14:paraId="420F72C7" w14:textId="77777777" w:rsidR="00A600EB" w:rsidRPr="00B20C77" w:rsidRDefault="00A600EB" w:rsidP="00CD507E">
            <w:r w:rsidRPr="00B20C77">
              <w:t>31-OCT-</w:t>
            </w:r>
            <w:r>
              <w:t>1</w:t>
            </w:r>
            <w:r w:rsidRPr="00B20C77">
              <w:t>3</w:t>
            </w:r>
          </w:p>
          <w:p w14:paraId="65B31E5F" w14:textId="77777777" w:rsidR="00A600EB" w:rsidRPr="00B20C77" w:rsidRDefault="00A600EB" w:rsidP="00CD507E">
            <w:r w:rsidRPr="00B20C77">
              <w:t>05-DEC-</w:t>
            </w:r>
            <w:r>
              <w:t>1</w:t>
            </w:r>
            <w:r w:rsidRPr="00B20C77">
              <w:t>3</w:t>
            </w:r>
          </w:p>
          <w:p w14:paraId="23A119CD" w14:textId="77777777" w:rsidR="00A600EB" w:rsidRPr="00B20C77" w:rsidRDefault="00A600EB" w:rsidP="00CD507E">
            <w:r w:rsidRPr="00B20C77">
              <w:t>11-JUN-</w:t>
            </w:r>
            <w:r>
              <w:t>1</w:t>
            </w:r>
            <w:r w:rsidRPr="00B20C77">
              <w:t>4</w:t>
            </w:r>
          </w:p>
          <w:p w14:paraId="7667878A" w14:textId="77777777" w:rsidR="00A600EB" w:rsidRPr="00B20C77" w:rsidRDefault="00A600EB" w:rsidP="00CD507E">
            <w:r w:rsidRPr="00B20C77">
              <w:t>14-MAY-</w:t>
            </w:r>
            <w:r>
              <w:t>1</w:t>
            </w:r>
            <w:r w:rsidRPr="00B20C77">
              <w:t>4</w:t>
            </w:r>
          </w:p>
          <w:p w14:paraId="7CC7B091" w14:textId="77777777" w:rsidR="00A600EB" w:rsidRPr="00B20C77" w:rsidRDefault="00A600EB" w:rsidP="00CD507E">
            <w:r w:rsidRPr="00B20C77">
              <w:t>05-MAR-</w:t>
            </w:r>
            <w:r>
              <w:t>1</w:t>
            </w:r>
            <w:r w:rsidRPr="00B20C77">
              <w:t>4</w:t>
            </w:r>
          </w:p>
          <w:p w14:paraId="13CD9933" w14:textId="77777777" w:rsidR="00A600EB" w:rsidRPr="00B20C77" w:rsidRDefault="00A600EB" w:rsidP="00CD507E">
            <w:r w:rsidRPr="00B20C77">
              <w:t>09-JUL-</w:t>
            </w:r>
            <w:r>
              <w:t>1</w:t>
            </w:r>
            <w:r w:rsidRPr="00B20C77">
              <w:t>4</w:t>
            </w:r>
          </w:p>
          <w:p w14:paraId="517AEA01" w14:textId="77777777" w:rsidR="00A600EB" w:rsidRPr="00B20C77" w:rsidRDefault="00A600EB" w:rsidP="00CD507E">
            <w:r w:rsidRPr="00B20C77">
              <w:t>04-JUN-</w:t>
            </w:r>
            <w:r>
              <w:t>1</w:t>
            </w:r>
            <w:r w:rsidRPr="00B20C77">
              <w:t>4</w:t>
            </w:r>
          </w:p>
          <w:p w14:paraId="73701635" w14:textId="77777777" w:rsidR="00A600EB" w:rsidRPr="00B20C77" w:rsidRDefault="00A600EB" w:rsidP="00CD507E">
            <w:r w:rsidRPr="00B20C77">
              <w:t>04-JUN-</w:t>
            </w:r>
            <w:r>
              <w:t>1</w:t>
            </w:r>
            <w:r w:rsidRPr="00B20C77">
              <w:t>4</w:t>
            </w:r>
          </w:p>
          <w:p w14:paraId="2E10D409" w14:textId="77777777" w:rsidR="00A600EB" w:rsidRPr="00B20C77" w:rsidRDefault="00A600EB" w:rsidP="00CD507E">
            <w:r w:rsidRPr="00B20C77">
              <w:t>23-JUL-</w:t>
            </w:r>
            <w:r>
              <w:t>1</w:t>
            </w:r>
            <w:r w:rsidRPr="00B20C77">
              <w:t>4</w:t>
            </w:r>
          </w:p>
          <w:p w14:paraId="56A31C95" w14:textId="77777777" w:rsidR="00A600EB" w:rsidRPr="00B20C77" w:rsidRDefault="00A600EB" w:rsidP="00CD507E">
            <w:r w:rsidRPr="00B20C77">
              <w:t>05-DEC-</w:t>
            </w:r>
            <w:r>
              <w:t>1</w:t>
            </w:r>
            <w:r w:rsidRPr="00B20C77">
              <w:t>3</w:t>
            </w:r>
          </w:p>
          <w:p w14:paraId="4A8C6CA0" w14:textId="77777777" w:rsidR="00A600EB" w:rsidRPr="00B20C77" w:rsidRDefault="00A600EB" w:rsidP="00CD507E">
            <w:r w:rsidRPr="00B20C77">
              <w:t>21-NOV-</w:t>
            </w:r>
            <w:r>
              <w:t>1</w:t>
            </w:r>
            <w:r w:rsidRPr="00B20C77">
              <w:t>3</w:t>
            </w:r>
          </w:p>
        </w:tc>
        <w:tc>
          <w:tcPr>
            <w:tcW w:w="1010" w:type="dxa"/>
            <w:shd w:val="clear" w:color="auto" w:fill="auto"/>
          </w:tcPr>
          <w:p w14:paraId="08301091" w14:textId="77777777" w:rsidR="00A600EB" w:rsidRPr="00B20C77" w:rsidRDefault="00A600EB" w:rsidP="00CD507E">
            <w:r w:rsidRPr="00B20C77">
              <w:t>SAL</w:t>
            </w:r>
          </w:p>
          <w:p w14:paraId="36F8475E" w14:textId="77777777" w:rsidR="00A600EB" w:rsidRPr="00B20C77" w:rsidRDefault="00A600EB" w:rsidP="00CD507E">
            <w:r w:rsidRPr="00B20C77">
              <w:t>- - - -</w:t>
            </w:r>
          </w:p>
          <w:p w14:paraId="6DD6BFEE" w14:textId="77777777" w:rsidR="00A600EB" w:rsidRPr="00B20C77" w:rsidRDefault="00A600EB" w:rsidP="00CD507E">
            <w:r w:rsidRPr="00B20C77">
              <w:t>800</w:t>
            </w:r>
          </w:p>
          <w:p w14:paraId="628E050B" w14:textId="77777777" w:rsidR="00A600EB" w:rsidRPr="00B20C77" w:rsidRDefault="00A600EB" w:rsidP="00CD507E">
            <w:r w:rsidRPr="00B20C77">
              <w:t>1600</w:t>
            </w:r>
          </w:p>
          <w:p w14:paraId="7D64734C" w14:textId="77777777" w:rsidR="00A600EB" w:rsidRPr="00B20C77" w:rsidRDefault="00A600EB" w:rsidP="00CD507E">
            <w:r w:rsidRPr="00B20C77">
              <w:t>1250</w:t>
            </w:r>
          </w:p>
          <w:p w14:paraId="11A837ED" w14:textId="77777777" w:rsidR="00A600EB" w:rsidRPr="00B20C77" w:rsidRDefault="00A600EB" w:rsidP="00CD507E">
            <w:r w:rsidRPr="00B20C77">
              <w:t>2975</w:t>
            </w:r>
          </w:p>
          <w:p w14:paraId="7D7648C0" w14:textId="77777777" w:rsidR="00A600EB" w:rsidRPr="00B20C77" w:rsidRDefault="00A600EB" w:rsidP="00CD507E">
            <w:r w:rsidRPr="00B20C77">
              <w:t>1250</w:t>
            </w:r>
          </w:p>
          <w:p w14:paraId="3DD1DCCB" w14:textId="77777777" w:rsidR="00A600EB" w:rsidRPr="00B20C77" w:rsidRDefault="00A600EB" w:rsidP="00CD507E">
            <w:r w:rsidRPr="00B20C77">
              <w:t>2850</w:t>
            </w:r>
          </w:p>
          <w:p w14:paraId="37103914" w14:textId="77777777" w:rsidR="00A600EB" w:rsidRPr="00B20C77" w:rsidRDefault="00A600EB" w:rsidP="00CD507E">
            <w:r w:rsidRPr="00B20C77">
              <w:t>2450</w:t>
            </w:r>
          </w:p>
          <w:p w14:paraId="046A8C3C" w14:textId="77777777" w:rsidR="00A600EB" w:rsidRPr="00B20C77" w:rsidRDefault="00A600EB" w:rsidP="00CD507E">
            <w:r w:rsidRPr="00B20C77">
              <w:t>3000</w:t>
            </w:r>
          </w:p>
          <w:p w14:paraId="069296B8" w14:textId="77777777" w:rsidR="00A600EB" w:rsidRPr="00B20C77" w:rsidRDefault="00A600EB" w:rsidP="00CD507E">
            <w:r w:rsidRPr="00B20C77">
              <w:t>5000</w:t>
            </w:r>
          </w:p>
          <w:p w14:paraId="40ACB7CF" w14:textId="77777777" w:rsidR="00A600EB" w:rsidRPr="00B20C77" w:rsidRDefault="00A600EB" w:rsidP="00CD507E">
            <w:r w:rsidRPr="00B20C77">
              <w:t>1500</w:t>
            </w:r>
          </w:p>
          <w:p w14:paraId="3D14450F" w14:textId="77777777" w:rsidR="00A600EB" w:rsidRPr="00B20C77" w:rsidRDefault="00A600EB" w:rsidP="00CD507E">
            <w:r w:rsidRPr="00B20C77">
              <w:t>1100</w:t>
            </w:r>
          </w:p>
          <w:p w14:paraId="4DAA2784" w14:textId="77777777" w:rsidR="00A600EB" w:rsidRPr="00B20C77" w:rsidRDefault="00A600EB" w:rsidP="00CD507E">
            <w:r w:rsidRPr="00B20C77">
              <w:t>950</w:t>
            </w:r>
          </w:p>
          <w:p w14:paraId="13BACF58" w14:textId="77777777" w:rsidR="00A600EB" w:rsidRPr="00B20C77" w:rsidRDefault="00A600EB" w:rsidP="00CD507E">
            <w:r w:rsidRPr="00B20C77">
              <w:t>3000</w:t>
            </w:r>
          </w:p>
          <w:p w14:paraId="00B11506" w14:textId="77777777" w:rsidR="00A600EB" w:rsidRPr="00B20C77" w:rsidRDefault="00A600EB" w:rsidP="00CD507E">
            <w:r w:rsidRPr="00B20C77">
              <w:t>1300</w:t>
            </w:r>
          </w:p>
        </w:tc>
        <w:tc>
          <w:tcPr>
            <w:tcW w:w="1156" w:type="dxa"/>
            <w:shd w:val="clear" w:color="auto" w:fill="auto"/>
          </w:tcPr>
          <w:p w14:paraId="2480478C" w14:textId="77777777" w:rsidR="00A600EB" w:rsidRPr="00B20C77" w:rsidRDefault="00A600EB" w:rsidP="00CD507E">
            <w:r w:rsidRPr="00B20C77">
              <w:t>COMM</w:t>
            </w:r>
          </w:p>
          <w:p w14:paraId="68457A75" w14:textId="77777777" w:rsidR="00A600EB" w:rsidRPr="00B20C77" w:rsidRDefault="00A600EB" w:rsidP="00CD507E">
            <w:r w:rsidRPr="00B20C77">
              <w:t>- - - - - -</w:t>
            </w:r>
          </w:p>
          <w:p w14:paraId="4C77D37A" w14:textId="77777777" w:rsidR="00A600EB" w:rsidRPr="00B20C77" w:rsidRDefault="00A600EB" w:rsidP="00CD507E"/>
          <w:p w14:paraId="2BF8BFF2" w14:textId="77777777" w:rsidR="00A600EB" w:rsidRPr="00B20C77" w:rsidRDefault="00A600EB" w:rsidP="00CD507E">
            <w:r w:rsidRPr="00B20C77">
              <w:t>300</w:t>
            </w:r>
          </w:p>
          <w:p w14:paraId="00E86B7A" w14:textId="77777777" w:rsidR="00A600EB" w:rsidRPr="00B20C77" w:rsidRDefault="00A600EB" w:rsidP="00CD507E">
            <w:r w:rsidRPr="00B20C77">
              <w:t>500</w:t>
            </w:r>
          </w:p>
          <w:p w14:paraId="6F6FE283" w14:textId="77777777" w:rsidR="00A600EB" w:rsidRPr="00B20C77" w:rsidRDefault="00A600EB" w:rsidP="00CD507E"/>
          <w:p w14:paraId="3251A877" w14:textId="77777777" w:rsidR="00A600EB" w:rsidRPr="00B20C77" w:rsidRDefault="00A600EB" w:rsidP="00CD507E">
            <w:r w:rsidRPr="00B20C77">
              <w:t>1400</w:t>
            </w:r>
          </w:p>
          <w:p w14:paraId="01B89967" w14:textId="77777777" w:rsidR="00A600EB" w:rsidRPr="00B20C77" w:rsidRDefault="00A600EB" w:rsidP="00CD507E"/>
          <w:p w14:paraId="21E1B26D" w14:textId="77777777" w:rsidR="00A600EB" w:rsidRPr="00B20C77" w:rsidRDefault="00A600EB" w:rsidP="00CD507E"/>
          <w:p w14:paraId="6A86C74E" w14:textId="77777777" w:rsidR="00A600EB" w:rsidRPr="00B20C77" w:rsidRDefault="00A600EB" w:rsidP="00CD507E"/>
          <w:p w14:paraId="4F98E5A9" w14:textId="77777777" w:rsidR="00A600EB" w:rsidRPr="00B20C77" w:rsidRDefault="00A600EB" w:rsidP="00CD507E"/>
          <w:p w14:paraId="37AF5492" w14:textId="77777777" w:rsidR="00A600EB" w:rsidRPr="00B20C77" w:rsidRDefault="00A600EB" w:rsidP="00CD507E">
            <w:r w:rsidRPr="00B20C77">
              <w:t>0</w:t>
            </w:r>
          </w:p>
        </w:tc>
        <w:tc>
          <w:tcPr>
            <w:tcW w:w="1156" w:type="dxa"/>
            <w:shd w:val="clear" w:color="auto" w:fill="auto"/>
          </w:tcPr>
          <w:p w14:paraId="5C4C2626" w14:textId="77777777" w:rsidR="00A600EB" w:rsidRPr="00B20C77" w:rsidRDefault="00A600EB" w:rsidP="00CD507E">
            <w:r w:rsidRPr="00B20C77">
              <w:t>DEPTNO</w:t>
            </w:r>
          </w:p>
          <w:p w14:paraId="70607A16" w14:textId="77777777" w:rsidR="00A600EB" w:rsidRPr="00B20C77" w:rsidRDefault="00A600EB" w:rsidP="00CD507E">
            <w:r w:rsidRPr="00B20C77">
              <w:t>- - - - - - -</w:t>
            </w:r>
          </w:p>
          <w:p w14:paraId="4038889E" w14:textId="77777777" w:rsidR="00A600EB" w:rsidRPr="00B20C77" w:rsidRDefault="00A600EB" w:rsidP="00CD507E">
            <w:r w:rsidRPr="00B20C77">
              <w:t>20</w:t>
            </w:r>
          </w:p>
          <w:p w14:paraId="53DDDB28" w14:textId="77777777" w:rsidR="00A600EB" w:rsidRPr="00B20C77" w:rsidRDefault="00A600EB" w:rsidP="00CD507E">
            <w:r w:rsidRPr="00B20C77">
              <w:t>30</w:t>
            </w:r>
          </w:p>
          <w:p w14:paraId="012D6B7F" w14:textId="77777777" w:rsidR="00A600EB" w:rsidRPr="00B20C77" w:rsidRDefault="00A600EB" w:rsidP="00CD507E">
            <w:r w:rsidRPr="00B20C77">
              <w:t>30</w:t>
            </w:r>
          </w:p>
          <w:p w14:paraId="46819212" w14:textId="77777777" w:rsidR="00A600EB" w:rsidRPr="00B20C77" w:rsidRDefault="00A600EB" w:rsidP="00CD507E">
            <w:r w:rsidRPr="00B20C77">
              <w:t>20</w:t>
            </w:r>
          </w:p>
          <w:p w14:paraId="73CD9973" w14:textId="77777777" w:rsidR="00A600EB" w:rsidRPr="00B20C77" w:rsidRDefault="00A600EB" w:rsidP="00CD507E">
            <w:r w:rsidRPr="00B20C77">
              <w:t>30</w:t>
            </w:r>
          </w:p>
          <w:p w14:paraId="3184BF13" w14:textId="77777777" w:rsidR="00A600EB" w:rsidRPr="00B20C77" w:rsidRDefault="00A600EB" w:rsidP="00CD507E">
            <w:r w:rsidRPr="00B20C77">
              <w:t>30</w:t>
            </w:r>
          </w:p>
          <w:p w14:paraId="4CA2FDC4" w14:textId="77777777" w:rsidR="00A600EB" w:rsidRPr="00B20C77" w:rsidRDefault="00A600EB" w:rsidP="00CD507E">
            <w:r w:rsidRPr="00B20C77">
              <w:t>10</w:t>
            </w:r>
          </w:p>
          <w:p w14:paraId="23EE1515" w14:textId="77777777" w:rsidR="00A600EB" w:rsidRPr="00B20C77" w:rsidRDefault="00A600EB" w:rsidP="00CD507E">
            <w:r w:rsidRPr="00B20C77">
              <w:t>20</w:t>
            </w:r>
          </w:p>
          <w:p w14:paraId="7FAB880A" w14:textId="77777777" w:rsidR="00A600EB" w:rsidRPr="00B20C77" w:rsidRDefault="00A600EB" w:rsidP="00CD507E">
            <w:r w:rsidRPr="00B20C77">
              <w:t>10</w:t>
            </w:r>
          </w:p>
          <w:p w14:paraId="728ED76C" w14:textId="77777777" w:rsidR="00A600EB" w:rsidRPr="00B20C77" w:rsidRDefault="00A600EB" w:rsidP="00CD507E">
            <w:r w:rsidRPr="00B20C77">
              <w:t>30</w:t>
            </w:r>
          </w:p>
          <w:p w14:paraId="6CEB4ABC" w14:textId="77777777" w:rsidR="00A600EB" w:rsidRPr="00B20C77" w:rsidRDefault="00A600EB" w:rsidP="00CD507E">
            <w:r w:rsidRPr="00B20C77">
              <w:t>20</w:t>
            </w:r>
          </w:p>
          <w:p w14:paraId="199EFBEB" w14:textId="77777777" w:rsidR="00A600EB" w:rsidRPr="00B20C77" w:rsidRDefault="00A600EB" w:rsidP="00CD507E">
            <w:r w:rsidRPr="00B20C77">
              <w:t>30</w:t>
            </w:r>
          </w:p>
          <w:p w14:paraId="03333653" w14:textId="77777777" w:rsidR="00A600EB" w:rsidRPr="00B20C77" w:rsidRDefault="00A600EB" w:rsidP="00CD507E">
            <w:r w:rsidRPr="00B20C77">
              <w:t>20</w:t>
            </w:r>
          </w:p>
          <w:p w14:paraId="5EB7BA5C" w14:textId="77777777" w:rsidR="00A600EB" w:rsidRPr="00B20C77" w:rsidRDefault="00A600EB" w:rsidP="00CD507E">
            <w:r w:rsidRPr="00B20C77">
              <w:t>10</w:t>
            </w:r>
          </w:p>
        </w:tc>
      </w:tr>
    </w:tbl>
    <w:p w14:paraId="67090398" w14:textId="77777777" w:rsidR="00A600EB" w:rsidRDefault="00A600EB" w:rsidP="001B63C5"/>
    <w:p w14:paraId="38AE1239" w14:textId="77777777" w:rsidR="001B63C5" w:rsidRPr="00FD1EEC" w:rsidRDefault="001B63C5" w:rsidP="001B63C5"/>
    <w:p w14:paraId="08FDDE24" w14:textId="77777777" w:rsidR="001B63C5" w:rsidRPr="00FD1EEC" w:rsidRDefault="001B63C5" w:rsidP="001B63C5">
      <w:pPr>
        <w:rPr>
          <w:b/>
          <w:bCs/>
        </w:rPr>
      </w:pPr>
      <w:r w:rsidRPr="00FD1EEC">
        <w:rPr>
          <w:b/>
          <w:bCs/>
        </w:rPr>
        <w:t>The WHERE Clause</w:t>
      </w:r>
    </w:p>
    <w:p w14:paraId="0E3FBEDB" w14:textId="77777777" w:rsidR="001B63C5" w:rsidRPr="00FD1EEC" w:rsidRDefault="001B63C5" w:rsidP="001B63C5">
      <w:pPr>
        <w:rPr>
          <w:b/>
          <w:bCs/>
        </w:rPr>
      </w:pPr>
    </w:p>
    <w:p w14:paraId="3E899EBE" w14:textId="77777777" w:rsidR="001B63C5" w:rsidRPr="00FD1EEC" w:rsidRDefault="001B63C5" w:rsidP="001B63C5">
      <w:r w:rsidRPr="00FD1EEC">
        <w:t xml:space="preserve">The WHERE clause corresponds to the </w:t>
      </w:r>
      <w:r w:rsidRPr="00FD1EEC">
        <w:rPr>
          <w:i/>
          <w:iCs/>
        </w:rPr>
        <w:t>Restriction</w:t>
      </w:r>
      <w:r>
        <w:t xml:space="preserve"> </w:t>
      </w:r>
      <w:r w:rsidRPr="00FD1EEC">
        <w:t>operator of Relational Algebra.</w:t>
      </w:r>
    </w:p>
    <w:p w14:paraId="409BA7EE" w14:textId="77777777" w:rsidR="001B63C5" w:rsidRPr="00FD1EEC" w:rsidRDefault="001B63C5" w:rsidP="001B63C5"/>
    <w:p w14:paraId="2E862530" w14:textId="77777777" w:rsidR="001B63C5" w:rsidRPr="00FD1EEC" w:rsidRDefault="001B63C5" w:rsidP="001B63C5">
      <w:r w:rsidRPr="00FD1EEC">
        <w:t xml:space="preserve">It contains a </w:t>
      </w:r>
      <w:r w:rsidRPr="00FD1EEC">
        <w:rPr>
          <w:i/>
          <w:iCs/>
        </w:rPr>
        <w:t>condition</w:t>
      </w:r>
      <w:r>
        <w:t xml:space="preserve"> </w:t>
      </w:r>
      <w:r w:rsidRPr="00FD1EEC">
        <w:t>which rows must meet in order to be selected and displayed.</w:t>
      </w:r>
    </w:p>
    <w:p w14:paraId="6B4D601A" w14:textId="77777777" w:rsidR="001B63C5" w:rsidRPr="00FD1EEC" w:rsidRDefault="001B63C5" w:rsidP="001B63C5"/>
    <w:p w14:paraId="126CB218" w14:textId="77777777" w:rsidR="001B63C5" w:rsidRPr="00FD1EEC" w:rsidRDefault="001B63C5" w:rsidP="001B63C5">
      <w:r w:rsidRPr="00FD1EEC">
        <w:t xml:space="preserve">The WHERE clause, if used, </w:t>
      </w:r>
      <w:r w:rsidRPr="00FD1EEC">
        <w:rPr>
          <w:i/>
          <w:iCs/>
        </w:rPr>
        <w:t>must follow the FROM clause</w:t>
      </w:r>
      <w:r w:rsidRPr="00FD1EEC">
        <w:t xml:space="preserve">: </w:t>
      </w:r>
    </w:p>
    <w:p w14:paraId="6EF904E1" w14:textId="77777777" w:rsidR="001B63C5" w:rsidRPr="00FD1EEC" w:rsidRDefault="001B63C5" w:rsidP="001B63C5"/>
    <w:p w14:paraId="623D147C" w14:textId="77777777" w:rsidR="001B63C5" w:rsidRPr="00FD1EEC" w:rsidRDefault="001B63C5" w:rsidP="001B63C5">
      <w:pPr>
        <w:rPr>
          <w:i/>
          <w:iCs/>
        </w:rPr>
      </w:pPr>
      <w:r w:rsidRPr="00FD1EEC">
        <w:tab/>
      </w:r>
      <w:r w:rsidRPr="00FD1EEC">
        <w:tab/>
        <w:t>SELECT</w:t>
      </w:r>
      <w:r w:rsidRPr="00FD1EEC">
        <w:tab/>
      </w:r>
      <w:r w:rsidRPr="00FD1EEC">
        <w:rPr>
          <w:i/>
          <w:iCs/>
        </w:rPr>
        <w:t>columns</w:t>
      </w:r>
    </w:p>
    <w:p w14:paraId="5C47D6DA" w14:textId="77777777" w:rsidR="001B63C5" w:rsidRPr="00FD1EEC" w:rsidRDefault="001B63C5" w:rsidP="001B63C5">
      <w:pPr>
        <w:rPr>
          <w:i/>
          <w:iCs/>
        </w:rPr>
      </w:pPr>
      <w:r w:rsidRPr="00FD1EEC">
        <w:tab/>
      </w:r>
      <w:r w:rsidRPr="00FD1EEC">
        <w:tab/>
        <w:t>FROM</w:t>
      </w:r>
      <w:r w:rsidRPr="00FD1EEC">
        <w:tab/>
      </w:r>
      <w:r w:rsidRPr="00FD1EEC">
        <w:rPr>
          <w:i/>
          <w:iCs/>
        </w:rPr>
        <w:t>table</w:t>
      </w:r>
    </w:p>
    <w:p w14:paraId="4B0A420F" w14:textId="77777777" w:rsidR="001B63C5" w:rsidRPr="00FD1EEC" w:rsidRDefault="001B63C5" w:rsidP="001B63C5">
      <w:r w:rsidRPr="00FD1EEC">
        <w:tab/>
      </w:r>
      <w:r w:rsidRPr="00FD1EEC">
        <w:tab/>
        <w:t>WHERE</w:t>
      </w:r>
      <w:r w:rsidRPr="00FD1EEC">
        <w:tab/>
      </w:r>
      <w:r w:rsidRPr="00FD1EEC">
        <w:rPr>
          <w:i/>
          <w:iCs/>
        </w:rPr>
        <w:t xml:space="preserve">certain conditions are </w:t>
      </w:r>
      <w:proofErr w:type="gramStart"/>
      <w:r w:rsidRPr="00FD1EEC">
        <w:rPr>
          <w:i/>
          <w:iCs/>
        </w:rPr>
        <w:t xml:space="preserve">met </w:t>
      </w:r>
      <w:r w:rsidRPr="00FD1EEC">
        <w:t>;</w:t>
      </w:r>
      <w:proofErr w:type="gramEnd"/>
    </w:p>
    <w:p w14:paraId="6395239F" w14:textId="77777777" w:rsidR="001B63C5" w:rsidRPr="00FD1EEC" w:rsidRDefault="001B63C5" w:rsidP="001B63C5"/>
    <w:p w14:paraId="6B84735C" w14:textId="77777777" w:rsidR="001B63C5" w:rsidRDefault="001B63C5" w:rsidP="001B63C5">
      <w:r w:rsidRPr="00FD1EEC">
        <w:lastRenderedPageBreak/>
        <w:t xml:space="preserve">The WHERE clause may compare values in columns, literal values, arithmetic expressions or functions.  </w:t>
      </w:r>
    </w:p>
    <w:p w14:paraId="534A8024" w14:textId="77777777" w:rsidR="001B63C5" w:rsidRPr="00FD1EEC" w:rsidRDefault="001B63C5" w:rsidP="001B63C5">
      <w:r w:rsidRPr="00FD1EEC">
        <w:t xml:space="preserve">The WHERE clause expects 3 elements: </w:t>
      </w:r>
    </w:p>
    <w:p w14:paraId="6C22B852" w14:textId="77777777" w:rsidR="001B63C5" w:rsidRPr="00FD1EEC" w:rsidRDefault="001B63C5" w:rsidP="001B63C5"/>
    <w:p w14:paraId="0B061A6D" w14:textId="77777777" w:rsidR="001B63C5" w:rsidRPr="00FD1EEC" w:rsidRDefault="001B63C5" w:rsidP="001B63C5">
      <w:r w:rsidRPr="00FD1EEC">
        <w:tab/>
        <w:t>1.  A column name</w:t>
      </w:r>
    </w:p>
    <w:p w14:paraId="04308C29" w14:textId="77777777" w:rsidR="001B63C5" w:rsidRPr="00FD1EEC" w:rsidRDefault="001B63C5" w:rsidP="001B63C5"/>
    <w:p w14:paraId="557DBC16" w14:textId="77777777" w:rsidR="001B63C5" w:rsidRPr="00FD1EEC" w:rsidRDefault="001B63C5" w:rsidP="001B63C5">
      <w:r w:rsidRPr="00FD1EEC">
        <w:tab/>
        <w:t>2.  A comparison operator</w:t>
      </w:r>
    </w:p>
    <w:p w14:paraId="53A584DD" w14:textId="77777777" w:rsidR="001B63C5" w:rsidRPr="00FD1EEC" w:rsidRDefault="001B63C5" w:rsidP="001B63C5"/>
    <w:p w14:paraId="0FE6E935" w14:textId="77777777" w:rsidR="001B63C5" w:rsidRPr="00FD1EEC" w:rsidRDefault="001B63C5" w:rsidP="001B63C5">
      <w:r w:rsidRPr="00FD1EEC">
        <w:tab/>
        <w:t>3.  A column name, constant or list of values.</w:t>
      </w:r>
    </w:p>
    <w:p w14:paraId="288D3E58" w14:textId="77777777" w:rsidR="001B63C5" w:rsidRPr="00FD1EEC" w:rsidRDefault="001B63C5" w:rsidP="001B63C5"/>
    <w:p w14:paraId="4D9D7043" w14:textId="77777777" w:rsidR="001B63C5" w:rsidRPr="00FD1EEC" w:rsidRDefault="001B63C5" w:rsidP="001B63C5">
      <w:r w:rsidRPr="00FD1EEC">
        <w:t xml:space="preserve">Comparison Operators are used on the WHERE clause and can be divided into two categories, </w:t>
      </w:r>
      <w:r w:rsidRPr="00FD1EEC">
        <w:rPr>
          <w:i/>
          <w:iCs/>
        </w:rPr>
        <w:t>Logical</w:t>
      </w:r>
      <w:r>
        <w:t xml:space="preserve"> </w:t>
      </w:r>
      <w:r w:rsidRPr="00FD1EEC">
        <w:t xml:space="preserve">and </w:t>
      </w:r>
      <w:r w:rsidRPr="00FD1EEC">
        <w:rPr>
          <w:i/>
          <w:iCs/>
        </w:rPr>
        <w:t>SQL</w:t>
      </w:r>
      <w:r w:rsidRPr="00FD1EEC">
        <w:t xml:space="preserve">. </w:t>
      </w:r>
    </w:p>
    <w:p w14:paraId="2BE8A052" w14:textId="77777777" w:rsidR="001B63C5" w:rsidRDefault="001B63C5" w:rsidP="001B63C5"/>
    <w:p w14:paraId="165B256F" w14:textId="77777777" w:rsidR="00497DD3" w:rsidRDefault="00497DD3" w:rsidP="001B63C5"/>
    <w:p w14:paraId="41B7DD47" w14:textId="77777777" w:rsidR="001B63C5" w:rsidRPr="00FD1EEC" w:rsidRDefault="001B63C5" w:rsidP="001B63C5">
      <w:pPr>
        <w:rPr>
          <w:b/>
          <w:bCs/>
        </w:rPr>
      </w:pPr>
      <w:r w:rsidRPr="00FD1EEC">
        <w:rPr>
          <w:b/>
          <w:bCs/>
        </w:rPr>
        <w:t>Logical Operators</w:t>
      </w:r>
    </w:p>
    <w:p w14:paraId="45B0D159" w14:textId="77777777" w:rsidR="001B63C5" w:rsidRPr="00FD1EEC" w:rsidRDefault="001B63C5" w:rsidP="001B63C5">
      <w:pPr>
        <w:rPr>
          <w:b/>
          <w:bCs/>
        </w:rPr>
      </w:pPr>
    </w:p>
    <w:p w14:paraId="2B5C1408" w14:textId="77777777" w:rsidR="001B63C5" w:rsidRPr="00FD1EEC" w:rsidRDefault="001B63C5" w:rsidP="001B63C5">
      <w:r w:rsidRPr="00FD1EEC">
        <w:t>The following standard logical operators wi</w:t>
      </w:r>
      <w:r>
        <w:t>ll test the outlined conditions</w:t>
      </w:r>
      <w:r w:rsidRPr="00FD1EEC">
        <w:t>:</w:t>
      </w:r>
    </w:p>
    <w:p w14:paraId="06794270" w14:textId="77777777" w:rsidR="001B63C5" w:rsidRPr="00FD1EEC" w:rsidRDefault="001B63C5" w:rsidP="001B63C5"/>
    <w:p w14:paraId="74F679C2" w14:textId="77777777" w:rsidR="001B63C5" w:rsidRPr="00FD1EEC" w:rsidRDefault="001B63C5" w:rsidP="001B63C5">
      <w:pPr>
        <w:rPr>
          <w:b/>
          <w:bCs/>
          <w:u w:val="single"/>
        </w:rPr>
      </w:pPr>
      <w:r w:rsidRPr="00FD1EEC">
        <w:rPr>
          <w:b/>
          <w:bCs/>
          <w:u w:val="single"/>
        </w:rPr>
        <w:t>Operator</w:t>
      </w:r>
      <w:r w:rsidRPr="007445E0">
        <w:rPr>
          <w:b/>
          <w:bCs/>
        </w:rPr>
        <w:tab/>
      </w:r>
      <w:r w:rsidRPr="007445E0">
        <w:rPr>
          <w:b/>
          <w:bCs/>
        </w:rPr>
        <w:tab/>
      </w:r>
      <w:r w:rsidRPr="007445E0">
        <w:rPr>
          <w:b/>
          <w:bCs/>
        </w:rPr>
        <w:tab/>
      </w:r>
      <w:r w:rsidRPr="00FD1EEC">
        <w:rPr>
          <w:b/>
          <w:bCs/>
          <w:u w:val="single"/>
        </w:rPr>
        <w:t>Meaning</w:t>
      </w:r>
    </w:p>
    <w:p w14:paraId="2EA9F4B9" w14:textId="77777777" w:rsidR="001B63C5" w:rsidRPr="00FD1EEC" w:rsidRDefault="001B63C5" w:rsidP="001B63C5">
      <w:pPr>
        <w:rPr>
          <w:b/>
          <w:bCs/>
          <w:u w:val="single"/>
        </w:rPr>
      </w:pPr>
    </w:p>
    <w:p w14:paraId="491E30C0" w14:textId="77777777" w:rsidR="001B63C5" w:rsidRPr="00FD1EEC" w:rsidRDefault="001B63C5" w:rsidP="001B63C5">
      <w:pPr>
        <w:numPr>
          <w:ilvl w:val="0"/>
          <w:numId w:val="2"/>
        </w:numPr>
      </w:pPr>
      <w:r w:rsidRPr="00FD1EEC">
        <w:tab/>
      </w:r>
      <w:r w:rsidRPr="00FD1EEC">
        <w:tab/>
      </w:r>
      <w:r>
        <w:tab/>
      </w:r>
      <w:r w:rsidRPr="00FD1EEC">
        <w:t>equal to</w:t>
      </w:r>
    </w:p>
    <w:p w14:paraId="264123E5" w14:textId="77777777" w:rsidR="001B63C5" w:rsidRPr="00FD1EEC" w:rsidRDefault="001B63C5" w:rsidP="001B63C5"/>
    <w:p w14:paraId="2C0AE27B" w14:textId="77777777" w:rsidR="001B63C5" w:rsidRPr="00FD1EEC" w:rsidRDefault="001B63C5" w:rsidP="001B63C5">
      <w:pPr>
        <w:numPr>
          <w:ilvl w:val="0"/>
          <w:numId w:val="3"/>
        </w:numPr>
      </w:pPr>
      <w:r w:rsidRPr="00FD1EEC">
        <w:tab/>
      </w:r>
      <w:r w:rsidRPr="00FD1EEC">
        <w:tab/>
      </w:r>
      <w:r>
        <w:tab/>
      </w:r>
      <w:r w:rsidRPr="00FD1EEC">
        <w:t>greater than</w:t>
      </w:r>
    </w:p>
    <w:p w14:paraId="389F5DCE" w14:textId="77777777" w:rsidR="001B63C5" w:rsidRPr="00FD1EEC" w:rsidRDefault="001B63C5" w:rsidP="001B63C5"/>
    <w:p w14:paraId="54DE6880" w14:textId="77777777" w:rsidR="001B63C5" w:rsidRPr="00FD1EEC" w:rsidRDefault="001B63C5" w:rsidP="001B63C5">
      <w:pPr>
        <w:ind w:firstLine="360"/>
      </w:pPr>
      <w:r w:rsidRPr="00FD1EEC">
        <w:t>&gt;=</w:t>
      </w:r>
      <w:r w:rsidRPr="00FD1EEC">
        <w:tab/>
      </w:r>
      <w:r w:rsidRPr="00FD1EEC">
        <w:tab/>
      </w:r>
      <w:r w:rsidRPr="00FD1EEC">
        <w:tab/>
      </w:r>
      <w:r>
        <w:tab/>
      </w:r>
      <w:r w:rsidRPr="00FD1EEC">
        <w:t>greater than or equal to</w:t>
      </w:r>
    </w:p>
    <w:p w14:paraId="735BC6F8" w14:textId="77777777" w:rsidR="001B63C5" w:rsidRPr="00FD1EEC" w:rsidRDefault="001B63C5" w:rsidP="001B63C5"/>
    <w:p w14:paraId="22ED1B72" w14:textId="77777777" w:rsidR="001B63C5" w:rsidRPr="00FD1EEC" w:rsidRDefault="001B63C5" w:rsidP="001B63C5">
      <w:pPr>
        <w:numPr>
          <w:ilvl w:val="0"/>
          <w:numId w:val="4"/>
        </w:numPr>
      </w:pPr>
      <w:r w:rsidRPr="00FD1EEC">
        <w:tab/>
      </w:r>
      <w:r w:rsidRPr="00FD1EEC">
        <w:tab/>
      </w:r>
      <w:r>
        <w:tab/>
      </w:r>
      <w:r w:rsidRPr="00FD1EEC">
        <w:t>less than</w:t>
      </w:r>
    </w:p>
    <w:p w14:paraId="7D42A7EC" w14:textId="77777777" w:rsidR="001B63C5" w:rsidRPr="00FD1EEC" w:rsidRDefault="001B63C5" w:rsidP="001B63C5"/>
    <w:p w14:paraId="0130FBD4" w14:textId="77777777" w:rsidR="001B63C5" w:rsidRPr="00FD1EEC" w:rsidRDefault="001B63C5" w:rsidP="001B63C5">
      <w:pPr>
        <w:ind w:firstLine="360"/>
      </w:pPr>
      <w:r w:rsidRPr="00FD1EEC">
        <w:t>&lt;=</w:t>
      </w:r>
      <w:r w:rsidRPr="00FD1EEC">
        <w:tab/>
      </w:r>
      <w:r w:rsidRPr="00FD1EEC">
        <w:tab/>
      </w:r>
      <w:r w:rsidRPr="00FD1EEC">
        <w:tab/>
      </w:r>
      <w:r>
        <w:tab/>
      </w:r>
      <w:r w:rsidRPr="00FD1EEC">
        <w:t>less than or equal to</w:t>
      </w:r>
    </w:p>
    <w:p w14:paraId="4F39A77E" w14:textId="77777777" w:rsidR="001B63C5" w:rsidRPr="00FD1EEC" w:rsidRDefault="001B63C5" w:rsidP="001B63C5"/>
    <w:p w14:paraId="71DB5E72" w14:textId="77777777" w:rsidR="001B63C5" w:rsidRPr="00FD1EEC" w:rsidRDefault="001B63C5" w:rsidP="001B63C5"/>
    <w:p w14:paraId="07C32045" w14:textId="77777777" w:rsidR="001B63C5" w:rsidRPr="00FD1EEC" w:rsidRDefault="001B63C5" w:rsidP="001B63C5"/>
    <w:p w14:paraId="63B9BD6C" w14:textId="77777777" w:rsidR="001B63C5" w:rsidRPr="00FD1EEC" w:rsidRDefault="001B63C5" w:rsidP="001B63C5">
      <w:pPr>
        <w:rPr>
          <w:b/>
          <w:bCs/>
        </w:rPr>
      </w:pPr>
      <w:r w:rsidRPr="00FD1EEC">
        <w:rPr>
          <w:b/>
          <w:bCs/>
        </w:rPr>
        <w:t>Character Strings and Dates in the WHERE clause</w:t>
      </w:r>
    </w:p>
    <w:p w14:paraId="67A4C793" w14:textId="77777777" w:rsidR="001B63C5" w:rsidRPr="00FD1EEC" w:rsidRDefault="001B63C5" w:rsidP="001B63C5">
      <w:pPr>
        <w:rPr>
          <w:b/>
          <w:bCs/>
        </w:rPr>
      </w:pPr>
    </w:p>
    <w:p w14:paraId="37894F75" w14:textId="77777777" w:rsidR="001B63C5" w:rsidRPr="00FD1EEC" w:rsidRDefault="001B63C5" w:rsidP="001B63C5">
      <w:r>
        <w:t>ORACLE columns may be</w:t>
      </w:r>
      <w:r w:rsidRPr="00FD1EEC">
        <w:t xml:space="preserve">: </w:t>
      </w:r>
      <w:r w:rsidRPr="00FD1EEC">
        <w:rPr>
          <w:i/>
          <w:iCs/>
        </w:rPr>
        <w:t>Character, Number</w:t>
      </w:r>
      <w:r w:rsidRPr="00FD1EEC">
        <w:t xml:space="preserve"> or </w:t>
      </w:r>
      <w:r w:rsidR="00E50C25">
        <w:rPr>
          <w:i/>
          <w:iCs/>
        </w:rPr>
        <w:t>Date</w:t>
      </w:r>
      <w:r w:rsidRPr="00FD1EEC">
        <w:t>.</w:t>
      </w:r>
    </w:p>
    <w:p w14:paraId="29BA1B6A" w14:textId="77777777" w:rsidR="001B63C5" w:rsidRPr="00FD1EEC" w:rsidRDefault="001B63C5" w:rsidP="001B63C5"/>
    <w:p w14:paraId="63BA782A" w14:textId="77777777" w:rsidR="001B63C5" w:rsidRPr="00B016B0" w:rsidRDefault="001B63C5" w:rsidP="001B63C5">
      <w:pPr>
        <w:rPr>
          <w:b/>
          <w:color w:val="FF0000"/>
        </w:rPr>
      </w:pPr>
      <w:r w:rsidRPr="00FD1EEC">
        <w:t xml:space="preserve">Character strings and dates in the WHERE clause must be enclosed in single quotation marks ('). Character strings must match case with the column value unless modified by a function (see later under "Character Functions"). </w:t>
      </w:r>
      <w:r w:rsidR="00B016B0" w:rsidRPr="00B016B0">
        <w:rPr>
          <w:b/>
          <w:color w:val="FF0000"/>
        </w:rPr>
        <w:t>Be careful if copy/paste is used from this Word document as the</w:t>
      </w:r>
      <w:r w:rsidR="00316BA9">
        <w:rPr>
          <w:b/>
          <w:color w:val="FF0000"/>
        </w:rPr>
        <w:t xml:space="preserve"> apostrophes </w:t>
      </w:r>
      <w:r w:rsidR="00316BA9" w:rsidRPr="00B016B0">
        <w:rPr>
          <w:b/>
          <w:color w:val="FF0000"/>
        </w:rPr>
        <w:t>(</w:t>
      </w:r>
      <w:r w:rsidR="00B016B0" w:rsidRPr="00B016B0">
        <w:rPr>
          <w:b/>
          <w:color w:val="FF0000"/>
        </w:rPr>
        <w:t xml:space="preserve">‘) do not always paste across as the correct </w:t>
      </w:r>
      <w:r w:rsidR="00316BA9">
        <w:rPr>
          <w:b/>
          <w:color w:val="FF0000"/>
        </w:rPr>
        <w:t>character. Better to manually type in.</w:t>
      </w:r>
    </w:p>
    <w:p w14:paraId="03A0C81E" w14:textId="77777777" w:rsidR="001B63C5" w:rsidRPr="00FD1EEC" w:rsidRDefault="001B63C5" w:rsidP="001B63C5"/>
    <w:p w14:paraId="4A29C6BE" w14:textId="77777777" w:rsidR="001B63C5" w:rsidRPr="00FD1EEC" w:rsidRDefault="001B63C5" w:rsidP="001B63C5">
      <w:r w:rsidRPr="00FD1EEC">
        <w:t>To list the names, numbers, job and d</w:t>
      </w:r>
      <w:r>
        <w:t>epartments of all clerks, enter</w:t>
      </w:r>
      <w:r w:rsidRPr="00FD1EEC">
        <w:t>:</w:t>
      </w:r>
    </w:p>
    <w:p w14:paraId="3FBA486E" w14:textId="77777777" w:rsidR="001B63C5" w:rsidRPr="00FD1EEC" w:rsidRDefault="001B63C5" w:rsidP="001B63C5"/>
    <w:p w14:paraId="687982E5" w14:textId="77777777" w:rsidR="001B63C5" w:rsidRPr="00FD1EEC" w:rsidRDefault="001B63C5" w:rsidP="001B63C5">
      <w:r w:rsidRPr="00FD1EEC">
        <w:tab/>
        <w:t>SELECT</w:t>
      </w:r>
      <w:r w:rsidRPr="00FD1EEC">
        <w:tab/>
        <w:t>ENAME, EMPNO, JOB, DEPTNO</w:t>
      </w:r>
    </w:p>
    <w:p w14:paraId="189F6A5A" w14:textId="77777777" w:rsidR="001B63C5" w:rsidRPr="00FD1EEC" w:rsidRDefault="001B63C5" w:rsidP="001B63C5">
      <w:r w:rsidRPr="00FD1EEC">
        <w:tab/>
        <w:t>FROM</w:t>
      </w:r>
      <w:r w:rsidRPr="00FD1EEC">
        <w:tab/>
        <w:t>EMP</w:t>
      </w:r>
    </w:p>
    <w:p w14:paraId="36BFCC66" w14:textId="77777777" w:rsidR="001B63C5" w:rsidRPr="00FD1EEC" w:rsidRDefault="001B63C5" w:rsidP="001B63C5">
      <w:r w:rsidRPr="00FD1EEC">
        <w:tab/>
        <w:t>WHERE</w:t>
      </w:r>
      <w:r w:rsidRPr="00FD1EEC">
        <w:tab/>
        <w:t>JOB = 'CLERK';</w:t>
      </w:r>
    </w:p>
    <w:p w14:paraId="77112664" w14:textId="77777777" w:rsidR="001B63C5" w:rsidRDefault="001B63C5" w:rsidP="001B63C5"/>
    <w:p w14:paraId="67FAB327" w14:textId="77777777" w:rsidR="00E50C25" w:rsidRDefault="00E50C25" w:rsidP="001B63C5"/>
    <w:p w14:paraId="17B7BD81" w14:textId="77777777" w:rsidR="003C1E78" w:rsidRDefault="003C1E78" w:rsidP="001B63C5"/>
    <w:p w14:paraId="7EEDCBA3" w14:textId="77777777" w:rsidR="003C1E78" w:rsidRDefault="003C1E78" w:rsidP="001B63C5"/>
    <w:p w14:paraId="03AA1AE3" w14:textId="77777777" w:rsidR="003C1E78" w:rsidRDefault="003C1E78" w:rsidP="001B63C5"/>
    <w:tbl>
      <w:tblPr>
        <w:tblW w:w="0" w:type="auto"/>
        <w:tblInd w:w="108" w:type="dxa"/>
        <w:tblLook w:val="04A0" w:firstRow="1" w:lastRow="0" w:firstColumn="1" w:lastColumn="0" w:noHBand="0" w:noVBand="1"/>
      </w:tblPr>
      <w:tblGrid>
        <w:gridCol w:w="993"/>
        <w:gridCol w:w="1134"/>
        <w:gridCol w:w="992"/>
        <w:gridCol w:w="1134"/>
      </w:tblGrid>
      <w:tr w:rsidR="00BA0923" w:rsidRPr="00021976" w14:paraId="1A65B26B" w14:textId="77777777" w:rsidTr="00B20C77">
        <w:tc>
          <w:tcPr>
            <w:tcW w:w="993" w:type="dxa"/>
            <w:shd w:val="clear" w:color="auto" w:fill="auto"/>
          </w:tcPr>
          <w:p w14:paraId="2FD634E2" w14:textId="77777777" w:rsidR="00B51D4C" w:rsidRPr="00021976" w:rsidRDefault="00BA0923" w:rsidP="00B51D4C">
            <w:r w:rsidRPr="00021976">
              <w:t>ENAME</w:t>
            </w:r>
          </w:p>
          <w:p w14:paraId="47B78157" w14:textId="77777777" w:rsidR="00BA0923" w:rsidRPr="00B20C77" w:rsidRDefault="00B51D4C" w:rsidP="001B63C5">
            <w:r w:rsidRPr="00B20C77">
              <w:rPr>
                <w:rFonts w:cs="Arial"/>
                <w:bCs/>
              </w:rPr>
              <w:t>- - - - - - -</w:t>
            </w:r>
          </w:p>
          <w:p w14:paraId="65E9CC22" w14:textId="77777777" w:rsidR="00BA0923" w:rsidRPr="00021976" w:rsidRDefault="00BA0923" w:rsidP="001B63C5">
            <w:r w:rsidRPr="00021976">
              <w:t>SMITH</w:t>
            </w:r>
          </w:p>
          <w:p w14:paraId="554912E9" w14:textId="77777777" w:rsidR="00BA0923" w:rsidRPr="00021976" w:rsidRDefault="00BA0923" w:rsidP="001B63C5">
            <w:r w:rsidRPr="00021976">
              <w:t>ADAMS</w:t>
            </w:r>
          </w:p>
          <w:p w14:paraId="6F675753" w14:textId="77777777" w:rsidR="00BA0923" w:rsidRPr="00021976" w:rsidRDefault="00BA0923" w:rsidP="001B63C5">
            <w:r w:rsidRPr="00021976">
              <w:t>JAMES</w:t>
            </w:r>
          </w:p>
          <w:p w14:paraId="6A8DED75" w14:textId="77777777" w:rsidR="00BA0923" w:rsidRPr="00021976" w:rsidRDefault="00BA0923" w:rsidP="001B63C5">
            <w:r w:rsidRPr="00021976">
              <w:t>MILLER</w:t>
            </w:r>
          </w:p>
        </w:tc>
        <w:tc>
          <w:tcPr>
            <w:tcW w:w="1134" w:type="dxa"/>
            <w:shd w:val="clear" w:color="auto" w:fill="auto"/>
          </w:tcPr>
          <w:p w14:paraId="61DB8754" w14:textId="77777777" w:rsidR="00B51D4C" w:rsidRPr="00021976" w:rsidRDefault="00BA0923" w:rsidP="001B63C5">
            <w:r w:rsidRPr="00021976">
              <w:t xml:space="preserve">EMPNO </w:t>
            </w:r>
            <w:r w:rsidR="00B51D4C" w:rsidRPr="00021976">
              <w:t xml:space="preserve"> </w:t>
            </w:r>
          </w:p>
          <w:p w14:paraId="3DE39BF3" w14:textId="77777777" w:rsidR="00BA0923" w:rsidRPr="00021976" w:rsidRDefault="00BA0923" w:rsidP="00B51D4C">
            <w:r w:rsidRPr="00021976">
              <w:t>- - - - - -</w:t>
            </w:r>
          </w:p>
          <w:p w14:paraId="5FE28B79" w14:textId="77777777" w:rsidR="00BA0923" w:rsidRPr="00021976" w:rsidRDefault="00BA0923" w:rsidP="001B63C5">
            <w:r w:rsidRPr="00021976">
              <w:t>7369</w:t>
            </w:r>
          </w:p>
          <w:p w14:paraId="110D84C4" w14:textId="77777777" w:rsidR="00BA0923" w:rsidRPr="00021976" w:rsidRDefault="00BA0923" w:rsidP="001B63C5">
            <w:r w:rsidRPr="00021976">
              <w:t>7876</w:t>
            </w:r>
          </w:p>
          <w:p w14:paraId="4EAB0495" w14:textId="77777777" w:rsidR="00BA0923" w:rsidRPr="00021976" w:rsidRDefault="00BA0923" w:rsidP="001B63C5">
            <w:r w:rsidRPr="00021976">
              <w:t>7900</w:t>
            </w:r>
          </w:p>
          <w:p w14:paraId="11DB9682" w14:textId="77777777" w:rsidR="00BA0923" w:rsidRPr="00021976" w:rsidRDefault="00BA0923" w:rsidP="001B63C5">
            <w:r w:rsidRPr="00021976">
              <w:t>7934</w:t>
            </w:r>
          </w:p>
        </w:tc>
        <w:tc>
          <w:tcPr>
            <w:tcW w:w="992" w:type="dxa"/>
            <w:shd w:val="clear" w:color="auto" w:fill="auto"/>
          </w:tcPr>
          <w:p w14:paraId="3029AC8E" w14:textId="77777777" w:rsidR="00B51D4C" w:rsidRPr="00021976" w:rsidRDefault="00B51D4C" w:rsidP="00B51D4C">
            <w:r w:rsidRPr="00021976">
              <w:t>JOB</w:t>
            </w:r>
          </w:p>
          <w:p w14:paraId="49CD8752" w14:textId="77777777" w:rsidR="00B51D4C" w:rsidRPr="00021976" w:rsidRDefault="00B51D4C" w:rsidP="00B51D4C">
            <w:r w:rsidRPr="00021976">
              <w:t>- - - - - -</w:t>
            </w:r>
          </w:p>
          <w:p w14:paraId="6CCD366B" w14:textId="77777777" w:rsidR="00B51D4C" w:rsidRPr="00021976" w:rsidRDefault="00B51D4C" w:rsidP="00B51D4C">
            <w:r w:rsidRPr="00021976">
              <w:t>CLERK</w:t>
            </w:r>
          </w:p>
          <w:p w14:paraId="17AD9AB7" w14:textId="77777777" w:rsidR="00B51D4C" w:rsidRPr="00021976" w:rsidRDefault="00B51D4C" w:rsidP="00B51D4C">
            <w:r w:rsidRPr="00021976">
              <w:t xml:space="preserve">CLERK </w:t>
            </w:r>
          </w:p>
          <w:p w14:paraId="7A150B0F" w14:textId="77777777" w:rsidR="00B51D4C" w:rsidRPr="00021976" w:rsidRDefault="00B51D4C" w:rsidP="00B51D4C">
            <w:r w:rsidRPr="00021976">
              <w:t>CLERK</w:t>
            </w:r>
          </w:p>
          <w:p w14:paraId="14564194" w14:textId="77777777" w:rsidR="00BA0923" w:rsidRPr="00021976" w:rsidRDefault="00B51D4C" w:rsidP="00B51D4C">
            <w:r w:rsidRPr="00021976">
              <w:t>CLERK</w:t>
            </w:r>
          </w:p>
        </w:tc>
        <w:tc>
          <w:tcPr>
            <w:tcW w:w="1134" w:type="dxa"/>
            <w:shd w:val="clear" w:color="auto" w:fill="auto"/>
          </w:tcPr>
          <w:p w14:paraId="4C1E7972" w14:textId="77777777" w:rsidR="00B51D4C" w:rsidRPr="00021976" w:rsidRDefault="00B51D4C" w:rsidP="001B63C5">
            <w:r w:rsidRPr="00021976">
              <w:t>DEPTNO</w:t>
            </w:r>
          </w:p>
          <w:p w14:paraId="4825EA79" w14:textId="77777777" w:rsidR="00B51D4C" w:rsidRPr="00021976" w:rsidRDefault="00B51D4C" w:rsidP="001B63C5">
            <w:r w:rsidRPr="00021976">
              <w:t>- - - - - - -</w:t>
            </w:r>
          </w:p>
          <w:p w14:paraId="71A0F88C" w14:textId="77777777" w:rsidR="00B51D4C" w:rsidRPr="00021976" w:rsidRDefault="00B51D4C" w:rsidP="001B63C5">
            <w:r w:rsidRPr="00021976">
              <w:t>20</w:t>
            </w:r>
          </w:p>
          <w:p w14:paraId="476C15D5" w14:textId="77777777" w:rsidR="00B51D4C" w:rsidRPr="00021976" w:rsidRDefault="00B51D4C" w:rsidP="001B63C5">
            <w:r w:rsidRPr="00021976">
              <w:t>20</w:t>
            </w:r>
          </w:p>
          <w:p w14:paraId="188E79B4" w14:textId="77777777" w:rsidR="00B51D4C" w:rsidRPr="00021976" w:rsidRDefault="00B51D4C" w:rsidP="001B63C5">
            <w:r w:rsidRPr="00021976">
              <w:t>30</w:t>
            </w:r>
          </w:p>
          <w:p w14:paraId="2CDFA264" w14:textId="77777777" w:rsidR="00BA0923" w:rsidRPr="00021976" w:rsidRDefault="00B51D4C" w:rsidP="001B63C5">
            <w:r w:rsidRPr="00021976">
              <w:t>10</w:t>
            </w:r>
          </w:p>
        </w:tc>
      </w:tr>
    </w:tbl>
    <w:p w14:paraId="4A7A6F6A" w14:textId="77777777" w:rsidR="001B63C5" w:rsidRPr="007445E0" w:rsidRDefault="001B63C5" w:rsidP="001B63C5">
      <w:pPr>
        <w:rPr>
          <w:rFonts w:ascii="Arial" w:hAnsi="Arial" w:cs="Arial"/>
          <w:b/>
          <w:bCs/>
          <w:sz w:val="18"/>
          <w:szCs w:val="18"/>
        </w:rPr>
      </w:pPr>
      <w:r w:rsidRPr="007445E0">
        <w:rPr>
          <w:rFonts w:ascii="Arial" w:hAnsi="Arial" w:cs="Arial"/>
          <w:b/>
          <w:bCs/>
          <w:sz w:val="18"/>
          <w:szCs w:val="18"/>
        </w:rPr>
        <w:tab/>
      </w:r>
      <w:r w:rsidRPr="007445E0">
        <w:rPr>
          <w:rFonts w:ascii="Arial" w:hAnsi="Arial" w:cs="Arial"/>
          <w:b/>
          <w:bCs/>
          <w:sz w:val="18"/>
          <w:szCs w:val="18"/>
        </w:rPr>
        <w:tab/>
      </w:r>
      <w:r w:rsidRPr="007445E0">
        <w:rPr>
          <w:rFonts w:ascii="Arial" w:hAnsi="Arial" w:cs="Arial"/>
          <w:b/>
          <w:bCs/>
          <w:sz w:val="18"/>
          <w:szCs w:val="18"/>
        </w:rPr>
        <w:tab/>
      </w:r>
    </w:p>
    <w:p w14:paraId="5611065B" w14:textId="77777777" w:rsidR="001B63C5" w:rsidRPr="00FD1EEC" w:rsidRDefault="001B63C5" w:rsidP="001B63C5"/>
    <w:p w14:paraId="662DAA85" w14:textId="77777777" w:rsidR="001B63C5" w:rsidRPr="00FD1EEC" w:rsidRDefault="001B63C5" w:rsidP="001B63C5">
      <w:r w:rsidRPr="00FD1EEC">
        <w:t>To find all department names with department</w:t>
      </w:r>
      <w:r>
        <w:t xml:space="preserve"> numbers greater than 20, enter</w:t>
      </w:r>
      <w:r w:rsidRPr="00FD1EEC">
        <w:t>:</w:t>
      </w:r>
    </w:p>
    <w:p w14:paraId="00F3ABE1" w14:textId="77777777" w:rsidR="001B63C5" w:rsidRPr="00FD1EEC" w:rsidRDefault="001B63C5" w:rsidP="001B63C5"/>
    <w:p w14:paraId="1F157802" w14:textId="77777777" w:rsidR="001B63C5" w:rsidRPr="00FD1EEC" w:rsidRDefault="001B63C5" w:rsidP="001B63C5">
      <w:r w:rsidRPr="00FD1EEC">
        <w:tab/>
        <w:t>SELECT</w:t>
      </w:r>
      <w:r w:rsidRPr="00FD1EEC">
        <w:tab/>
        <w:t>DNAME, DEPTNO</w:t>
      </w:r>
    </w:p>
    <w:p w14:paraId="15A9B115" w14:textId="77777777" w:rsidR="001B63C5" w:rsidRPr="00FD1EEC" w:rsidRDefault="001B63C5" w:rsidP="001B63C5">
      <w:r w:rsidRPr="00FD1EEC">
        <w:tab/>
        <w:t>FROM</w:t>
      </w:r>
      <w:r w:rsidRPr="00FD1EEC">
        <w:tab/>
        <w:t>DEPT</w:t>
      </w:r>
    </w:p>
    <w:p w14:paraId="29FB3521" w14:textId="77777777" w:rsidR="001B63C5" w:rsidRPr="00FD1EEC" w:rsidRDefault="001B63C5" w:rsidP="001B63C5">
      <w:r w:rsidRPr="00FD1EEC">
        <w:tab/>
        <w:t>WHERE</w:t>
      </w:r>
      <w:r w:rsidRPr="00FD1EEC">
        <w:tab/>
        <w:t>DEPTNO &gt; 20;</w:t>
      </w:r>
    </w:p>
    <w:p w14:paraId="2532018D" w14:textId="77777777" w:rsidR="001B63C5" w:rsidRPr="00FD1EEC" w:rsidRDefault="001B63C5" w:rsidP="001B63C5"/>
    <w:tbl>
      <w:tblPr>
        <w:tblW w:w="0" w:type="auto"/>
        <w:tblInd w:w="108" w:type="dxa"/>
        <w:tblLook w:val="04A0" w:firstRow="1" w:lastRow="0" w:firstColumn="1" w:lastColumn="0" w:noHBand="0" w:noVBand="1"/>
      </w:tblPr>
      <w:tblGrid>
        <w:gridCol w:w="1418"/>
        <w:gridCol w:w="1134"/>
      </w:tblGrid>
      <w:tr w:rsidR="00B51D4C" w14:paraId="591E3192" w14:textId="77777777" w:rsidTr="00B20C77">
        <w:tc>
          <w:tcPr>
            <w:tcW w:w="1418" w:type="dxa"/>
            <w:shd w:val="clear" w:color="auto" w:fill="auto"/>
          </w:tcPr>
          <w:p w14:paraId="0A725628" w14:textId="77777777" w:rsidR="00B51D4C" w:rsidRPr="00021976" w:rsidRDefault="00B51D4C" w:rsidP="001B63C5">
            <w:r w:rsidRPr="00021976">
              <w:t>DNAME</w:t>
            </w:r>
          </w:p>
          <w:p w14:paraId="5F5FE2C8" w14:textId="77777777" w:rsidR="00B51D4C" w:rsidRPr="00021976" w:rsidRDefault="00B51D4C" w:rsidP="001B63C5">
            <w:r w:rsidRPr="00021976">
              <w:t xml:space="preserve">- - - - - - - - </w:t>
            </w:r>
          </w:p>
          <w:p w14:paraId="7C8BF539" w14:textId="77777777" w:rsidR="00B51D4C" w:rsidRPr="00021976" w:rsidRDefault="00B51D4C" w:rsidP="00B73C30">
            <w:r w:rsidRPr="00021976">
              <w:t>SALES</w:t>
            </w:r>
            <w:r w:rsidR="00B73C30" w:rsidRPr="00021976">
              <w:t xml:space="preserve"> </w:t>
            </w:r>
            <w:r w:rsidRPr="00021976">
              <w:t>OPERATIONS</w:t>
            </w:r>
          </w:p>
        </w:tc>
        <w:tc>
          <w:tcPr>
            <w:tcW w:w="1134" w:type="dxa"/>
            <w:shd w:val="clear" w:color="auto" w:fill="auto"/>
          </w:tcPr>
          <w:p w14:paraId="204B76B5" w14:textId="77777777" w:rsidR="00B51D4C" w:rsidRPr="00021976" w:rsidRDefault="00B51D4C" w:rsidP="001B63C5">
            <w:r w:rsidRPr="00021976">
              <w:t>DEPTNO</w:t>
            </w:r>
          </w:p>
          <w:p w14:paraId="0A15BFEB" w14:textId="77777777" w:rsidR="00B51D4C" w:rsidRPr="00021976" w:rsidRDefault="00B51D4C" w:rsidP="001B63C5">
            <w:r w:rsidRPr="00021976">
              <w:t>- - - - - - - -</w:t>
            </w:r>
          </w:p>
          <w:p w14:paraId="7F705CC1" w14:textId="77777777" w:rsidR="00B51D4C" w:rsidRPr="00021976" w:rsidRDefault="00B51D4C" w:rsidP="001B63C5">
            <w:r w:rsidRPr="00021976">
              <w:t>30</w:t>
            </w:r>
          </w:p>
          <w:p w14:paraId="14A355C5" w14:textId="77777777" w:rsidR="00B51D4C" w:rsidRPr="00021976" w:rsidRDefault="00B51D4C" w:rsidP="001B63C5">
            <w:r w:rsidRPr="00021976">
              <w:t>40</w:t>
            </w:r>
          </w:p>
        </w:tc>
      </w:tr>
    </w:tbl>
    <w:p w14:paraId="7660810E" w14:textId="77777777" w:rsidR="00B51D4C" w:rsidRDefault="00B51D4C" w:rsidP="001B63C5">
      <w:pPr>
        <w:rPr>
          <w:rFonts w:ascii="Arial" w:hAnsi="Arial" w:cs="Arial"/>
          <w:b/>
          <w:bCs/>
          <w:sz w:val="18"/>
          <w:szCs w:val="18"/>
        </w:rPr>
      </w:pPr>
    </w:p>
    <w:p w14:paraId="6F44002D" w14:textId="77777777" w:rsidR="001B63C5" w:rsidRPr="00FD1EEC" w:rsidRDefault="001B63C5" w:rsidP="001B63C5">
      <w:pPr>
        <w:rPr>
          <w:b/>
          <w:bCs/>
        </w:rPr>
      </w:pPr>
    </w:p>
    <w:p w14:paraId="1EC7B590" w14:textId="77777777" w:rsidR="001B63C5" w:rsidRPr="00FD1EEC" w:rsidRDefault="001B63C5" w:rsidP="001B63C5">
      <w:pPr>
        <w:rPr>
          <w:b/>
          <w:bCs/>
        </w:rPr>
      </w:pPr>
      <w:r w:rsidRPr="00FD1EEC">
        <w:rPr>
          <w:b/>
          <w:bCs/>
        </w:rPr>
        <w:t>Comparing One Column with Another in the Same Row</w:t>
      </w:r>
    </w:p>
    <w:p w14:paraId="6E8D087C" w14:textId="77777777" w:rsidR="001B63C5" w:rsidRPr="00FD1EEC" w:rsidRDefault="001B63C5" w:rsidP="001B63C5">
      <w:pPr>
        <w:rPr>
          <w:b/>
          <w:bCs/>
        </w:rPr>
      </w:pPr>
    </w:p>
    <w:p w14:paraId="338B7F93" w14:textId="77777777" w:rsidR="001B63C5" w:rsidRPr="00FD1EEC" w:rsidRDefault="001B63C5" w:rsidP="001B63C5">
      <w:r w:rsidRPr="00FD1EEC">
        <w:t>You can compare a column with another column in the same row, as well as with a constant value.</w:t>
      </w:r>
    </w:p>
    <w:p w14:paraId="09A9EE11" w14:textId="77777777" w:rsidR="001B63C5" w:rsidRPr="00FD1EEC" w:rsidRDefault="001B63C5" w:rsidP="001B63C5"/>
    <w:p w14:paraId="571EB67A" w14:textId="77777777" w:rsidR="001B63C5" w:rsidRPr="00FD1EEC" w:rsidRDefault="001B63C5" w:rsidP="001B63C5">
      <w:r w:rsidRPr="00FD1EEC">
        <w:t>For example, suppose you want to find those employees whose commission is g</w:t>
      </w:r>
      <w:r>
        <w:t>reater than their salary, enter</w:t>
      </w:r>
      <w:r w:rsidRPr="00FD1EEC">
        <w:t>:</w:t>
      </w:r>
    </w:p>
    <w:p w14:paraId="504B37EB" w14:textId="77777777" w:rsidR="001B63C5" w:rsidRPr="00FD1EEC" w:rsidRDefault="001B63C5" w:rsidP="001B63C5"/>
    <w:p w14:paraId="70AD04CA" w14:textId="77777777" w:rsidR="001B63C5" w:rsidRPr="00FD1EEC" w:rsidRDefault="001B63C5" w:rsidP="001B63C5">
      <w:r w:rsidRPr="00FD1EEC">
        <w:tab/>
        <w:t>SELECT</w:t>
      </w:r>
      <w:r w:rsidRPr="00FD1EEC">
        <w:tab/>
        <w:t>ENAME, SAL, COMM</w:t>
      </w:r>
    </w:p>
    <w:p w14:paraId="389DB218" w14:textId="77777777" w:rsidR="001B63C5" w:rsidRPr="00FD1EEC" w:rsidRDefault="001B63C5" w:rsidP="001B63C5">
      <w:r w:rsidRPr="00FD1EEC">
        <w:tab/>
        <w:t>FROM</w:t>
      </w:r>
      <w:r w:rsidRPr="00FD1EEC">
        <w:tab/>
        <w:t>EMP</w:t>
      </w:r>
    </w:p>
    <w:p w14:paraId="14C60E2D" w14:textId="77777777" w:rsidR="001B63C5" w:rsidRPr="00FD1EEC" w:rsidRDefault="001B63C5" w:rsidP="001B63C5">
      <w:r w:rsidRPr="00FD1EEC">
        <w:tab/>
        <w:t>WHERE</w:t>
      </w:r>
      <w:r w:rsidRPr="00FD1EEC">
        <w:tab/>
        <w:t>COMM &gt; SAL;</w:t>
      </w:r>
    </w:p>
    <w:p w14:paraId="0D1A8474" w14:textId="77777777" w:rsidR="00B73C30" w:rsidRDefault="00B73C30" w:rsidP="001B63C5">
      <w:pPr>
        <w:rPr>
          <w:rFonts w:ascii="Arial" w:hAnsi="Arial" w:cs="Arial"/>
          <w:b/>
          <w:bCs/>
          <w:sz w:val="18"/>
          <w:szCs w:val="18"/>
        </w:rPr>
      </w:pPr>
    </w:p>
    <w:tbl>
      <w:tblPr>
        <w:tblW w:w="0" w:type="auto"/>
        <w:tblInd w:w="108" w:type="dxa"/>
        <w:tblLayout w:type="fixed"/>
        <w:tblLook w:val="04A0" w:firstRow="1" w:lastRow="0" w:firstColumn="1" w:lastColumn="0" w:noHBand="0" w:noVBand="1"/>
      </w:tblPr>
      <w:tblGrid>
        <w:gridCol w:w="1232"/>
        <w:gridCol w:w="831"/>
        <w:gridCol w:w="998"/>
      </w:tblGrid>
      <w:tr w:rsidR="00B73C30" w14:paraId="3BF5BB3A" w14:textId="77777777" w:rsidTr="00B20C77">
        <w:tc>
          <w:tcPr>
            <w:tcW w:w="1232" w:type="dxa"/>
            <w:shd w:val="clear" w:color="auto" w:fill="auto"/>
          </w:tcPr>
          <w:p w14:paraId="4D582125" w14:textId="77777777" w:rsidR="00B73C30" w:rsidRPr="00021976" w:rsidRDefault="00B73C30" w:rsidP="00B73C30">
            <w:r w:rsidRPr="00021976">
              <w:t>ENAME</w:t>
            </w:r>
          </w:p>
          <w:p w14:paraId="48FC5B76" w14:textId="77777777" w:rsidR="00021976" w:rsidRDefault="00B73C30" w:rsidP="00021976">
            <w:r w:rsidRPr="00021976">
              <w:t xml:space="preserve">- - - - - - </w:t>
            </w:r>
            <w:r w:rsidR="00021976" w:rsidRPr="00021976">
              <w:t>- -</w:t>
            </w:r>
          </w:p>
          <w:p w14:paraId="144DA19A" w14:textId="77777777" w:rsidR="00B73C30" w:rsidRPr="00021976" w:rsidRDefault="00B73C30" w:rsidP="00021976">
            <w:r w:rsidRPr="00021976">
              <w:t>MARTIN</w:t>
            </w:r>
          </w:p>
        </w:tc>
        <w:tc>
          <w:tcPr>
            <w:tcW w:w="831" w:type="dxa"/>
            <w:shd w:val="clear" w:color="auto" w:fill="auto"/>
          </w:tcPr>
          <w:p w14:paraId="013D3B5C" w14:textId="77777777" w:rsidR="00B73C30" w:rsidRPr="00021976" w:rsidRDefault="00B73C30" w:rsidP="00B73C30">
            <w:r w:rsidRPr="00021976">
              <w:t>SAL</w:t>
            </w:r>
          </w:p>
          <w:p w14:paraId="251AE48E" w14:textId="77777777" w:rsidR="00B73C30" w:rsidRPr="00021976" w:rsidRDefault="00B73C30" w:rsidP="00B73C30">
            <w:r w:rsidRPr="00021976">
              <w:t>-- - - -</w:t>
            </w:r>
          </w:p>
          <w:p w14:paraId="13BEF4E8" w14:textId="77777777" w:rsidR="00B73C30" w:rsidRPr="00021976" w:rsidRDefault="00B73C30" w:rsidP="00B73C30">
            <w:r w:rsidRPr="00021976">
              <w:t>1250</w:t>
            </w:r>
          </w:p>
        </w:tc>
        <w:tc>
          <w:tcPr>
            <w:tcW w:w="998" w:type="dxa"/>
            <w:shd w:val="clear" w:color="auto" w:fill="auto"/>
          </w:tcPr>
          <w:p w14:paraId="1FC614AE" w14:textId="77777777" w:rsidR="00B73C30" w:rsidRPr="00021976" w:rsidRDefault="00B73C30" w:rsidP="00B73C30">
            <w:r w:rsidRPr="00021976">
              <w:t>COMM</w:t>
            </w:r>
          </w:p>
          <w:p w14:paraId="0D140F60" w14:textId="77777777" w:rsidR="00B73C30" w:rsidRPr="00021976" w:rsidRDefault="00B73C30" w:rsidP="00B73C30">
            <w:r w:rsidRPr="00021976">
              <w:t>- - - - - -</w:t>
            </w:r>
          </w:p>
          <w:p w14:paraId="559E7B87" w14:textId="77777777" w:rsidR="00B73C30" w:rsidRPr="00021976" w:rsidRDefault="00B73C30" w:rsidP="00B73C30">
            <w:r w:rsidRPr="00021976">
              <w:t>1400</w:t>
            </w:r>
          </w:p>
        </w:tc>
      </w:tr>
    </w:tbl>
    <w:p w14:paraId="5D1C85AC" w14:textId="77777777" w:rsidR="00B73C30" w:rsidRDefault="00B73C30" w:rsidP="001B63C5">
      <w:pPr>
        <w:rPr>
          <w:rFonts w:ascii="Arial" w:hAnsi="Arial" w:cs="Arial"/>
          <w:b/>
          <w:bCs/>
          <w:sz w:val="18"/>
          <w:szCs w:val="18"/>
        </w:rPr>
      </w:pPr>
    </w:p>
    <w:p w14:paraId="2A40FD04" w14:textId="77777777" w:rsidR="00B73C30" w:rsidRDefault="00B73C30" w:rsidP="001B63C5">
      <w:pPr>
        <w:rPr>
          <w:rFonts w:ascii="Arial" w:hAnsi="Arial" w:cs="Arial"/>
          <w:b/>
          <w:bCs/>
          <w:sz w:val="18"/>
          <w:szCs w:val="18"/>
        </w:rPr>
      </w:pPr>
    </w:p>
    <w:p w14:paraId="1A373AA7" w14:textId="77777777" w:rsidR="00B73C30" w:rsidRDefault="00B73C30" w:rsidP="001B63C5">
      <w:pPr>
        <w:rPr>
          <w:rFonts w:ascii="Arial" w:hAnsi="Arial" w:cs="Arial"/>
          <w:b/>
          <w:bCs/>
          <w:sz w:val="18"/>
          <w:szCs w:val="18"/>
        </w:rPr>
      </w:pPr>
    </w:p>
    <w:p w14:paraId="53D1D4FC" w14:textId="77777777" w:rsidR="001B63C5" w:rsidRPr="007445E0" w:rsidRDefault="001B63C5" w:rsidP="001B63C5">
      <w:pPr>
        <w:rPr>
          <w:b/>
          <w:bCs/>
          <w:iCs/>
        </w:rPr>
      </w:pPr>
      <w:r w:rsidRPr="007445E0">
        <w:rPr>
          <w:b/>
          <w:bCs/>
          <w:iCs/>
        </w:rPr>
        <w:t>SQL Operators</w:t>
      </w:r>
    </w:p>
    <w:p w14:paraId="33E4A9DB" w14:textId="77777777" w:rsidR="001B63C5" w:rsidRPr="007445E0" w:rsidRDefault="001B63C5" w:rsidP="001B63C5">
      <w:pPr>
        <w:rPr>
          <w:bCs/>
          <w:iCs/>
        </w:rPr>
      </w:pPr>
    </w:p>
    <w:p w14:paraId="6654F605" w14:textId="77777777" w:rsidR="001B63C5" w:rsidRPr="007445E0" w:rsidRDefault="001B63C5" w:rsidP="001B63C5">
      <w:pPr>
        <w:rPr>
          <w:bCs/>
          <w:iCs/>
        </w:rPr>
      </w:pPr>
      <w:r w:rsidRPr="007445E0">
        <w:rPr>
          <w:bCs/>
          <w:iCs/>
        </w:rPr>
        <w:t>There are four SQL operators wh</w:t>
      </w:r>
      <w:r>
        <w:rPr>
          <w:bCs/>
          <w:iCs/>
        </w:rPr>
        <w:t>ich operate with all data types</w:t>
      </w:r>
      <w:r w:rsidRPr="007445E0">
        <w:rPr>
          <w:bCs/>
          <w:iCs/>
        </w:rPr>
        <w:t>:</w:t>
      </w:r>
    </w:p>
    <w:p w14:paraId="646F183F" w14:textId="77777777" w:rsidR="001B63C5" w:rsidRPr="007445E0" w:rsidRDefault="001B63C5" w:rsidP="001B63C5">
      <w:pPr>
        <w:rPr>
          <w:bCs/>
          <w:iCs/>
        </w:rPr>
      </w:pPr>
    </w:p>
    <w:p w14:paraId="15022173" w14:textId="77777777" w:rsidR="001B63C5" w:rsidRPr="007445E0" w:rsidRDefault="001B63C5" w:rsidP="001B63C5">
      <w:pPr>
        <w:rPr>
          <w:b/>
          <w:bCs/>
          <w:iCs/>
          <w:u w:val="single"/>
        </w:rPr>
      </w:pPr>
      <w:r w:rsidRPr="007445E0">
        <w:rPr>
          <w:b/>
          <w:bCs/>
          <w:iCs/>
          <w:u w:val="single"/>
        </w:rPr>
        <w:t>Operator</w:t>
      </w:r>
      <w:r w:rsidRPr="007445E0">
        <w:rPr>
          <w:b/>
          <w:bCs/>
          <w:iCs/>
        </w:rPr>
        <w:tab/>
      </w:r>
      <w:r w:rsidRPr="007445E0">
        <w:rPr>
          <w:b/>
          <w:bCs/>
          <w:iCs/>
        </w:rPr>
        <w:tab/>
      </w:r>
      <w:r>
        <w:rPr>
          <w:b/>
          <w:bCs/>
          <w:iCs/>
        </w:rPr>
        <w:tab/>
      </w:r>
      <w:r w:rsidRPr="007445E0">
        <w:rPr>
          <w:b/>
          <w:bCs/>
          <w:iCs/>
          <w:u w:val="single"/>
        </w:rPr>
        <w:t>Meaning</w:t>
      </w:r>
    </w:p>
    <w:p w14:paraId="0DC9F639" w14:textId="77777777" w:rsidR="001B63C5" w:rsidRPr="007445E0" w:rsidRDefault="001B63C5" w:rsidP="001B63C5">
      <w:pPr>
        <w:rPr>
          <w:bCs/>
          <w:iCs/>
        </w:rPr>
      </w:pPr>
    </w:p>
    <w:p w14:paraId="17F79A16" w14:textId="77777777" w:rsidR="001B63C5" w:rsidRPr="007445E0" w:rsidRDefault="001B63C5" w:rsidP="001B63C5">
      <w:pPr>
        <w:rPr>
          <w:bCs/>
          <w:iCs/>
        </w:rPr>
      </w:pPr>
      <w:r w:rsidRPr="007445E0">
        <w:rPr>
          <w:bCs/>
          <w:iCs/>
        </w:rPr>
        <w:t>BETWEEN...AND...</w:t>
      </w:r>
      <w:r w:rsidRPr="007445E0">
        <w:rPr>
          <w:bCs/>
          <w:iCs/>
        </w:rPr>
        <w:tab/>
      </w:r>
      <w:r>
        <w:rPr>
          <w:bCs/>
          <w:iCs/>
        </w:rPr>
        <w:tab/>
      </w:r>
      <w:r w:rsidRPr="007445E0">
        <w:rPr>
          <w:bCs/>
          <w:iCs/>
        </w:rPr>
        <w:t>between two values (inclusive)</w:t>
      </w:r>
    </w:p>
    <w:p w14:paraId="10DF0C5F" w14:textId="77777777" w:rsidR="001B63C5" w:rsidRPr="007445E0" w:rsidRDefault="001B63C5" w:rsidP="001B63C5">
      <w:pPr>
        <w:rPr>
          <w:bCs/>
          <w:iCs/>
        </w:rPr>
      </w:pPr>
    </w:p>
    <w:p w14:paraId="57EA4BD6" w14:textId="77777777" w:rsidR="001B63C5" w:rsidRPr="007445E0" w:rsidRDefault="001B63C5" w:rsidP="001B63C5">
      <w:pPr>
        <w:rPr>
          <w:bCs/>
          <w:iCs/>
        </w:rPr>
      </w:pPr>
      <w:r w:rsidRPr="007445E0">
        <w:rPr>
          <w:bCs/>
          <w:iCs/>
        </w:rPr>
        <w:t>IN (list)</w:t>
      </w:r>
      <w:r w:rsidRPr="007445E0">
        <w:rPr>
          <w:bCs/>
          <w:iCs/>
        </w:rPr>
        <w:tab/>
      </w:r>
      <w:r w:rsidRPr="007445E0">
        <w:rPr>
          <w:bCs/>
          <w:iCs/>
        </w:rPr>
        <w:tab/>
      </w:r>
      <w:r>
        <w:rPr>
          <w:bCs/>
          <w:iCs/>
        </w:rPr>
        <w:tab/>
      </w:r>
      <w:r w:rsidR="00B73C30">
        <w:rPr>
          <w:bCs/>
          <w:iCs/>
        </w:rPr>
        <w:tab/>
      </w:r>
      <w:r w:rsidRPr="007445E0">
        <w:rPr>
          <w:bCs/>
          <w:iCs/>
        </w:rPr>
        <w:t>match any of a list of values</w:t>
      </w:r>
    </w:p>
    <w:p w14:paraId="526C3AD7" w14:textId="77777777" w:rsidR="001B63C5" w:rsidRPr="007445E0" w:rsidRDefault="001B63C5" w:rsidP="001B63C5">
      <w:pPr>
        <w:rPr>
          <w:bCs/>
          <w:iCs/>
        </w:rPr>
      </w:pPr>
    </w:p>
    <w:p w14:paraId="1D1A2BBD" w14:textId="77777777" w:rsidR="001B63C5" w:rsidRPr="007445E0" w:rsidRDefault="001B63C5" w:rsidP="001B63C5">
      <w:pPr>
        <w:rPr>
          <w:bCs/>
          <w:iCs/>
        </w:rPr>
      </w:pPr>
      <w:r w:rsidRPr="007445E0">
        <w:rPr>
          <w:bCs/>
          <w:iCs/>
        </w:rPr>
        <w:lastRenderedPageBreak/>
        <w:t>LIKE</w:t>
      </w:r>
      <w:r w:rsidRPr="007445E0">
        <w:rPr>
          <w:bCs/>
          <w:iCs/>
        </w:rPr>
        <w:tab/>
      </w:r>
      <w:r w:rsidRPr="007445E0">
        <w:rPr>
          <w:bCs/>
          <w:iCs/>
        </w:rPr>
        <w:tab/>
      </w:r>
      <w:r>
        <w:rPr>
          <w:bCs/>
          <w:iCs/>
        </w:rPr>
        <w:tab/>
      </w:r>
      <w:r>
        <w:rPr>
          <w:bCs/>
          <w:iCs/>
        </w:rPr>
        <w:tab/>
      </w:r>
      <w:r w:rsidRPr="007445E0">
        <w:rPr>
          <w:bCs/>
          <w:iCs/>
        </w:rPr>
        <w:t>match a character pattern</w:t>
      </w:r>
    </w:p>
    <w:p w14:paraId="100CBF24" w14:textId="77777777" w:rsidR="001B63C5" w:rsidRPr="007445E0" w:rsidRDefault="001B63C5" w:rsidP="001B63C5">
      <w:pPr>
        <w:rPr>
          <w:bCs/>
          <w:iCs/>
        </w:rPr>
      </w:pPr>
    </w:p>
    <w:p w14:paraId="540D7482" w14:textId="77777777" w:rsidR="001B63C5" w:rsidRPr="007445E0" w:rsidRDefault="001B63C5" w:rsidP="001B63C5">
      <w:pPr>
        <w:rPr>
          <w:bCs/>
          <w:iCs/>
        </w:rPr>
      </w:pPr>
      <w:r w:rsidRPr="007445E0">
        <w:rPr>
          <w:bCs/>
          <w:iCs/>
        </w:rPr>
        <w:t>IS NULL</w:t>
      </w:r>
      <w:r w:rsidRPr="007445E0">
        <w:rPr>
          <w:bCs/>
          <w:iCs/>
        </w:rPr>
        <w:tab/>
      </w:r>
      <w:r w:rsidRPr="007445E0">
        <w:rPr>
          <w:bCs/>
          <w:iCs/>
        </w:rPr>
        <w:tab/>
      </w:r>
      <w:r>
        <w:rPr>
          <w:bCs/>
          <w:iCs/>
        </w:rPr>
        <w:tab/>
      </w:r>
      <w:r w:rsidR="00B73C30">
        <w:rPr>
          <w:bCs/>
          <w:iCs/>
        </w:rPr>
        <w:tab/>
      </w:r>
      <w:r w:rsidRPr="007445E0">
        <w:rPr>
          <w:bCs/>
          <w:iCs/>
        </w:rPr>
        <w:t xml:space="preserve">is a null value </w:t>
      </w:r>
    </w:p>
    <w:p w14:paraId="233B946B" w14:textId="77777777" w:rsidR="001B63C5" w:rsidRPr="007445E0" w:rsidRDefault="001B63C5" w:rsidP="001B63C5">
      <w:pPr>
        <w:rPr>
          <w:b/>
          <w:bCs/>
          <w:iCs/>
        </w:rPr>
      </w:pPr>
      <w:r w:rsidRPr="007445E0">
        <w:rPr>
          <w:b/>
          <w:bCs/>
          <w:iCs/>
        </w:rPr>
        <w:t>The BETWEEN Operator</w:t>
      </w:r>
    </w:p>
    <w:p w14:paraId="3FB983A5" w14:textId="77777777" w:rsidR="001B63C5" w:rsidRPr="007445E0" w:rsidRDefault="001B63C5" w:rsidP="001B63C5">
      <w:pPr>
        <w:rPr>
          <w:bCs/>
          <w:iCs/>
        </w:rPr>
      </w:pPr>
    </w:p>
    <w:p w14:paraId="4AFC2250" w14:textId="77777777" w:rsidR="001B63C5" w:rsidRPr="007445E0" w:rsidRDefault="001B63C5" w:rsidP="001B63C5">
      <w:pPr>
        <w:rPr>
          <w:bCs/>
          <w:iCs/>
        </w:rPr>
      </w:pPr>
      <w:r w:rsidRPr="007445E0">
        <w:rPr>
          <w:bCs/>
          <w:iCs/>
        </w:rPr>
        <w:t>Tests for values between, and inclusive of, low and high range.</w:t>
      </w:r>
    </w:p>
    <w:p w14:paraId="45BD3AF1" w14:textId="77777777" w:rsidR="001B63C5" w:rsidRPr="007445E0" w:rsidRDefault="001B63C5" w:rsidP="001B63C5">
      <w:pPr>
        <w:rPr>
          <w:bCs/>
          <w:iCs/>
        </w:rPr>
      </w:pPr>
    </w:p>
    <w:p w14:paraId="078B0E44" w14:textId="77777777" w:rsidR="001B63C5" w:rsidRPr="007445E0" w:rsidRDefault="001B63C5" w:rsidP="001B63C5">
      <w:pPr>
        <w:rPr>
          <w:bCs/>
          <w:iCs/>
        </w:rPr>
      </w:pPr>
      <w:r w:rsidRPr="007445E0">
        <w:rPr>
          <w:bCs/>
          <w:iCs/>
        </w:rPr>
        <w:t>Suppose we want to see those employees whose salary is betw</w:t>
      </w:r>
      <w:r>
        <w:rPr>
          <w:bCs/>
          <w:iCs/>
        </w:rPr>
        <w:t>een 1000 and 2000</w:t>
      </w:r>
      <w:r w:rsidRPr="007445E0">
        <w:rPr>
          <w:bCs/>
          <w:iCs/>
        </w:rPr>
        <w:t>:</w:t>
      </w:r>
    </w:p>
    <w:p w14:paraId="7CAEEA97" w14:textId="77777777" w:rsidR="001B63C5" w:rsidRPr="007445E0" w:rsidRDefault="001B63C5" w:rsidP="001B63C5">
      <w:pPr>
        <w:rPr>
          <w:bCs/>
          <w:iCs/>
        </w:rPr>
      </w:pPr>
    </w:p>
    <w:p w14:paraId="5D6AA348" w14:textId="77777777" w:rsidR="001B63C5" w:rsidRPr="007445E0" w:rsidRDefault="001B63C5" w:rsidP="001B63C5">
      <w:pPr>
        <w:rPr>
          <w:bCs/>
          <w:iCs/>
        </w:rPr>
      </w:pPr>
      <w:r w:rsidRPr="007445E0">
        <w:rPr>
          <w:bCs/>
          <w:iCs/>
        </w:rPr>
        <w:tab/>
        <w:t>SELECT</w:t>
      </w:r>
      <w:r w:rsidRPr="007445E0">
        <w:rPr>
          <w:bCs/>
          <w:iCs/>
        </w:rPr>
        <w:tab/>
        <w:t>ENAME, SAL</w:t>
      </w:r>
    </w:p>
    <w:p w14:paraId="5F06E7E2" w14:textId="77777777" w:rsidR="001B63C5" w:rsidRPr="007445E0" w:rsidRDefault="001B63C5" w:rsidP="001B63C5">
      <w:pPr>
        <w:rPr>
          <w:bCs/>
          <w:iCs/>
        </w:rPr>
      </w:pPr>
      <w:r w:rsidRPr="007445E0">
        <w:rPr>
          <w:bCs/>
          <w:iCs/>
        </w:rPr>
        <w:tab/>
        <w:t>FROM</w:t>
      </w:r>
      <w:r w:rsidRPr="007445E0">
        <w:rPr>
          <w:bCs/>
          <w:iCs/>
        </w:rPr>
        <w:tab/>
        <w:t>EMP</w:t>
      </w:r>
    </w:p>
    <w:p w14:paraId="26FAA411" w14:textId="77777777" w:rsidR="001B63C5" w:rsidRPr="007445E0" w:rsidRDefault="001B63C5" w:rsidP="001B63C5">
      <w:pPr>
        <w:rPr>
          <w:bCs/>
          <w:iCs/>
        </w:rPr>
      </w:pPr>
      <w:r w:rsidRPr="007445E0">
        <w:rPr>
          <w:bCs/>
          <w:iCs/>
        </w:rPr>
        <w:tab/>
        <w:t>WHERE</w:t>
      </w:r>
      <w:r w:rsidRPr="007445E0">
        <w:rPr>
          <w:bCs/>
          <w:iCs/>
        </w:rPr>
        <w:tab/>
        <w:t>SAL BETWEEN 1000 AND 2000;</w:t>
      </w:r>
    </w:p>
    <w:p w14:paraId="7874E748" w14:textId="77777777" w:rsidR="00021976" w:rsidRPr="007445E0" w:rsidRDefault="00021976" w:rsidP="001B63C5">
      <w:pPr>
        <w:rPr>
          <w:bCs/>
          <w:iCs/>
        </w:rPr>
      </w:pPr>
    </w:p>
    <w:tbl>
      <w:tblPr>
        <w:tblW w:w="0" w:type="auto"/>
        <w:tblInd w:w="108" w:type="dxa"/>
        <w:tblLook w:val="04A0" w:firstRow="1" w:lastRow="0" w:firstColumn="1" w:lastColumn="0" w:noHBand="0" w:noVBand="1"/>
      </w:tblPr>
      <w:tblGrid>
        <w:gridCol w:w="993"/>
        <w:gridCol w:w="1134"/>
      </w:tblGrid>
      <w:tr w:rsidR="00B73C30" w:rsidRPr="00021976" w14:paraId="15B7A5A8" w14:textId="77777777" w:rsidTr="00B20C77">
        <w:tc>
          <w:tcPr>
            <w:tcW w:w="993" w:type="dxa"/>
            <w:shd w:val="clear" w:color="auto" w:fill="auto"/>
          </w:tcPr>
          <w:p w14:paraId="37D99D75" w14:textId="77777777" w:rsidR="00B73C30" w:rsidRPr="00B20C77" w:rsidRDefault="00B73C30" w:rsidP="00B73C30">
            <w:pPr>
              <w:rPr>
                <w:rFonts w:cs="Arial"/>
                <w:bCs/>
              </w:rPr>
            </w:pPr>
            <w:r w:rsidRPr="00B20C77">
              <w:rPr>
                <w:rFonts w:cs="Arial"/>
                <w:bCs/>
              </w:rPr>
              <w:t>ENAME</w:t>
            </w:r>
          </w:p>
          <w:p w14:paraId="327A655A" w14:textId="77777777" w:rsidR="00B73C30" w:rsidRPr="00B20C77" w:rsidRDefault="00B73C30" w:rsidP="00B73C30">
            <w:pPr>
              <w:rPr>
                <w:rFonts w:cs="Arial"/>
                <w:bCs/>
              </w:rPr>
            </w:pPr>
            <w:r w:rsidRPr="00B20C77">
              <w:rPr>
                <w:rFonts w:cs="Arial"/>
                <w:bCs/>
              </w:rPr>
              <w:t>- - - - - - -</w:t>
            </w:r>
          </w:p>
          <w:p w14:paraId="1C8EEAFD" w14:textId="77777777" w:rsidR="00B73C30" w:rsidRPr="00B20C77" w:rsidRDefault="00B73C30" w:rsidP="00B73C30">
            <w:pPr>
              <w:rPr>
                <w:rFonts w:cs="Arial"/>
                <w:bCs/>
              </w:rPr>
            </w:pPr>
            <w:r w:rsidRPr="00B20C77">
              <w:rPr>
                <w:rFonts w:cs="Arial"/>
                <w:bCs/>
              </w:rPr>
              <w:t>ALLEN</w:t>
            </w:r>
            <w:r w:rsidRPr="00B20C77">
              <w:rPr>
                <w:rFonts w:cs="Arial"/>
                <w:bCs/>
              </w:rPr>
              <w:tab/>
            </w:r>
          </w:p>
          <w:p w14:paraId="31D9B5B7" w14:textId="77777777" w:rsidR="00B73C30" w:rsidRPr="00B20C77" w:rsidRDefault="00B73C30" w:rsidP="00B73C30">
            <w:pPr>
              <w:rPr>
                <w:rFonts w:cs="Arial"/>
                <w:bCs/>
              </w:rPr>
            </w:pPr>
            <w:r w:rsidRPr="00B20C77">
              <w:rPr>
                <w:rFonts w:cs="Arial"/>
                <w:bCs/>
              </w:rPr>
              <w:t>WARD</w:t>
            </w:r>
            <w:r w:rsidRPr="00B20C77">
              <w:rPr>
                <w:rFonts w:cs="Arial"/>
                <w:bCs/>
              </w:rPr>
              <w:tab/>
            </w:r>
          </w:p>
          <w:p w14:paraId="081D041A" w14:textId="77777777" w:rsidR="00B73C30" w:rsidRPr="00B20C77" w:rsidRDefault="00B73C30" w:rsidP="00B73C30">
            <w:pPr>
              <w:rPr>
                <w:rFonts w:cs="Arial"/>
                <w:bCs/>
              </w:rPr>
            </w:pPr>
            <w:r w:rsidRPr="00B20C77">
              <w:rPr>
                <w:rFonts w:cs="Arial"/>
                <w:bCs/>
              </w:rPr>
              <w:t>MARTIN</w:t>
            </w:r>
          </w:p>
          <w:p w14:paraId="5C330C05" w14:textId="77777777" w:rsidR="00B73C30" w:rsidRPr="00B20C77" w:rsidRDefault="00B73C30" w:rsidP="00B73C30">
            <w:pPr>
              <w:rPr>
                <w:rFonts w:cs="Arial"/>
                <w:bCs/>
              </w:rPr>
            </w:pPr>
            <w:r w:rsidRPr="00B20C77">
              <w:rPr>
                <w:rFonts w:cs="Arial"/>
                <w:bCs/>
              </w:rPr>
              <w:t>TURNER</w:t>
            </w:r>
          </w:p>
          <w:p w14:paraId="2D610CF6" w14:textId="77777777" w:rsidR="00B73C30" w:rsidRPr="00B20C77" w:rsidRDefault="00B73C30" w:rsidP="00B73C30">
            <w:pPr>
              <w:rPr>
                <w:rFonts w:cs="Arial"/>
                <w:bCs/>
              </w:rPr>
            </w:pPr>
            <w:r w:rsidRPr="00B20C77">
              <w:rPr>
                <w:rFonts w:cs="Arial"/>
                <w:bCs/>
              </w:rPr>
              <w:t>ADAMS</w:t>
            </w:r>
          </w:p>
          <w:p w14:paraId="7F3AF77B" w14:textId="77777777" w:rsidR="00B73C30" w:rsidRPr="00B20C77" w:rsidRDefault="00B73C30" w:rsidP="001B63C5">
            <w:pPr>
              <w:rPr>
                <w:rFonts w:cs="Arial"/>
                <w:bCs/>
              </w:rPr>
            </w:pPr>
            <w:r w:rsidRPr="00B20C77">
              <w:rPr>
                <w:rFonts w:cs="Arial"/>
                <w:bCs/>
              </w:rPr>
              <w:t>MILLER</w:t>
            </w:r>
          </w:p>
        </w:tc>
        <w:tc>
          <w:tcPr>
            <w:tcW w:w="1134" w:type="dxa"/>
            <w:shd w:val="clear" w:color="auto" w:fill="auto"/>
          </w:tcPr>
          <w:p w14:paraId="143519C8" w14:textId="77777777" w:rsidR="00B73C30" w:rsidRPr="00B20C77" w:rsidRDefault="00B73C30" w:rsidP="00B73C30">
            <w:pPr>
              <w:rPr>
                <w:rFonts w:cs="Arial"/>
                <w:bCs/>
              </w:rPr>
            </w:pPr>
            <w:r w:rsidRPr="00B20C77">
              <w:rPr>
                <w:rFonts w:cs="Arial"/>
                <w:bCs/>
              </w:rPr>
              <w:t>SAL</w:t>
            </w:r>
          </w:p>
          <w:p w14:paraId="542AB6F1" w14:textId="77777777" w:rsidR="00B73C30" w:rsidRPr="00B20C77" w:rsidRDefault="00B73C30" w:rsidP="00B73C30">
            <w:pPr>
              <w:rPr>
                <w:rFonts w:cs="Arial"/>
                <w:bCs/>
              </w:rPr>
            </w:pPr>
            <w:r w:rsidRPr="00B20C77">
              <w:rPr>
                <w:rFonts w:cs="Arial"/>
                <w:bCs/>
              </w:rPr>
              <w:t>- - - - - - - -</w:t>
            </w:r>
          </w:p>
          <w:p w14:paraId="05B9189E" w14:textId="77777777" w:rsidR="00B73C30" w:rsidRPr="00B20C77" w:rsidRDefault="00B73C30" w:rsidP="00B73C30">
            <w:pPr>
              <w:rPr>
                <w:rFonts w:cs="Arial"/>
                <w:bCs/>
              </w:rPr>
            </w:pPr>
            <w:r w:rsidRPr="00B20C77">
              <w:rPr>
                <w:rFonts w:cs="Arial"/>
                <w:bCs/>
              </w:rPr>
              <w:t>1600</w:t>
            </w:r>
          </w:p>
          <w:p w14:paraId="28F20971" w14:textId="77777777" w:rsidR="00B73C30" w:rsidRPr="00B20C77" w:rsidRDefault="00B73C30" w:rsidP="00B73C30">
            <w:pPr>
              <w:rPr>
                <w:rFonts w:cs="Arial"/>
                <w:bCs/>
              </w:rPr>
            </w:pPr>
            <w:r w:rsidRPr="00B20C77">
              <w:rPr>
                <w:rFonts w:cs="Arial"/>
                <w:bCs/>
              </w:rPr>
              <w:t>1250</w:t>
            </w:r>
          </w:p>
          <w:p w14:paraId="6860F5B0" w14:textId="77777777" w:rsidR="00B73C30" w:rsidRPr="00B20C77" w:rsidRDefault="00B73C30" w:rsidP="00B73C30">
            <w:pPr>
              <w:rPr>
                <w:rFonts w:cs="Arial"/>
                <w:bCs/>
              </w:rPr>
            </w:pPr>
            <w:r w:rsidRPr="00B20C77">
              <w:rPr>
                <w:rFonts w:cs="Arial"/>
                <w:bCs/>
              </w:rPr>
              <w:t>1250</w:t>
            </w:r>
          </w:p>
          <w:p w14:paraId="6ABE3F45" w14:textId="77777777" w:rsidR="00B73C30" w:rsidRPr="00B20C77" w:rsidRDefault="00B73C30" w:rsidP="00B73C30">
            <w:pPr>
              <w:rPr>
                <w:rFonts w:cs="Arial"/>
                <w:bCs/>
              </w:rPr>
            </w:pPr>
            <w:r w:rsidRPr="00B20C77">
              <w:rPr>
                <w:rFonts w:cs="Arial"/>
                <w:bCs/>
              </w:rPr>
              <w:t>1500</w:t>
            </w:r>
          </w:p>
          <w:p w14:paraId="1F8E2E35" w14:textId="77777777" w:rsidR="00B73C30" w:rsidRPr="00B20C77" w:rsidRDefault="00B73C30" w:rsidP="00B73C30">
            <w:pPr>
              <w:rPr>
                <w:rFonts w:cs="Arial"/>
                <w:bCs/>
              </w:rPr>
            </w:pPr>
            <w:r w:rsidRPr="00B20C77">
              <w:rPr>
                <w:rFonts w:cs="Arial"/>
                <w:bCs/>
              </w:rPr>
              <w:t>1100</w:t>
            </w:r>
          </w:p>
          <w:p w14:paraId="2C8F6F90" w14:textId="77777777" w:rsidR="00B73C30" w:rsidRPr="00B20C77" w:rsidRDefault="00B73C30" w:rsidP="001968AB">
            <w:pPr>
              <w:rPr>
                <w:rFonts w:cs="Arial"/>
                <w:bCs/>
              </w:rPr>
            </w:pPr>
            <w:r w:rsidRPr="00B20C77">
              <w:rPr>
                <w:rFonts w:cs="Arial"/>
                <w:bCs/>
              </w:rPr>
              <w:t>1300</w:t>
            </w:r>
          </w:p>
        </w:tc>
      </w:tr>
    </w:tbl>
    <w:p w14:paraId="415AD64D" w14:textId="77777777" w:rsidR="00B73C30" w:rsidRDefault="00B73C30" w:rsidP="001B63C5">
      <w:pPr>
        <w:rPr>
          <w:rFonts w:ascii="Arial" w:hAnsi="Arial" w:cs="Arial"/>
          <w:bCs/>
          <w:iCs/>
          <w:sz w:val="18"/>
          <w:szCs w:val="18"/>
        </w:rPr>
      </w:pPr>
    </w:p>
    <w:p w14:paraId="54DC319F" w14:textId="77777777" w:rsidR="00B73C30" w:rsidRDefault="00B73C30" w:rsidP="001B63C5">
      <w:pPr>
        <w:rPr>
          <w:rFonts w:ascii="Arial" w:hAnsi="Arial" w:cs="Arial"/>
          <w:bCs/>
          <w:iCs/>
          <w:sz w:val="18"/>
          <w:szCs w:val="18"/>
        </w:rPr>
      </w:pPr>
    </w:p>
    <w:p w14:paraId="1E687EF3" w14:textId="77777777" w:rsidR="001B63C5" w:rsidRPr="007445E0" w:rsidRDefault="001B63C5" w:rsidP="001B63C5">
      <w:pPr>
        <w:rPr>
          <w:bCs/>
          <w:iCs/>
        </w:rPr>
      </w:pPr>
      <w:r w:rsidRPr="007445E0">
        <w:rPr>
          <w:bCs/>
          <w:iCs/>
        </w:rPr>
        <w:t xml:space="preserve">Note that values specified are </w:t>
      </w:r>
      <w:r w:rsidR="00E50C25" w:rsidRPr="007445E0">
        <w:rPr>
          <w:bCs/>
          <w:iCs/>
        </w:rPr>
        <w:t>inclusive</w:t>
      </w:r>
      <w:r w:rsidRPr="007445E0">
        <w:rPr>
          <w:bCs/>
          <w:iCs/>
        </w:rPr>
        <w:t xml:space="preserve"> and the lower limit must be specified first.</w:t>
      </w:r>
    </w:p>
    <w:p w14:paraId="29DAF01E" w14:textId="77777777" w:rsidR="001B63C5" w:rsidRPr="00FD1EEC" w:rsidRDefault="001B63C5" w:rsidP="001B63C5">
      <w:pPr>
        <w:rPr>
          <w:b/>
          <w:bCs/>
          <w:i/>
          <w:iCs/>
        </w:rPr>
      </w:pPr>
    </w:p>
    <w:p w14:paraId="4F3A7F72" w14:textId="77777777" w:rsidR="001B63C5" w:rsidRPr="00FD1EEC" w:rsidRDefault="001B63C5" w:rsidP="001B63C5">
      <w:pPr>
        <w:rPr>
          <w:b/>
          <w:bCs/>
          <w:iCs/>
        </w:rPr>
      </w:pPr>
      <w:r w:rsidRPr="00FD1EEC">
        <w:rPr>
          <w:b/>
          <w:bCs/>
          <w:iCs/>
        </w:rPr>
        <w:t>The IN Operator</w:t>
      </w:r>
    </w:p>
    <w:p w14:paraId="12381C5F" w14:textId="77777777" w:rsidR="001B63C5" w:rsidRPr="00FD1EEC" w:rsidRDefault="001B63C5" w:rsidP="001B63C5">
      <w:pPr>
        <w:rPr>
          <w:b/>
          <w:bCs/>
          <w:iCs/>
        </w:rPr>
      </w:pPr>
    </w:p>
    <w:p w14:paraId="0DA527D4" w14:textId="77777777" w:rsidR="001B63C5" w:rsidRPr="00FD1EEC" w:rsidRDefault="001B63C5" w:rsidP="001B63C5">
      <w:pPr>
        <w:rPr>
          <w:bCs/>
          <w:iCs/>
        </w:rPr>
      </w:pPr>
      <w:r w:rsidRPr="00FD1EEC">
        <w:rPr>
          <w:bCs/>
          <w:iCs/>
        </w:rPr>
        <w:t>Tests for values in a specified list.</w:t>
      </w:r>
    </w:p>
    <w:p w14:paraId="13F5B627" w14:textId="77777777" w:rsidR="001B63C5" w:rsidRPr="00FD1EEC" w:rsidRDefault="001B63C5" w:rsidP="001B63C5">
      <w:pPr>
        <w:rPr>
          <w:bCs/>
          <w:iCs/>
        </w:rPr>
      </w:pPr>
    </w:p>
    <w:p w14:paraId="5459AA3E" w14:textId="77777777" w:rsidR="001B63C5" w:rsidRPr="00FD1EEC" w:rsidRDefault="001B63C5" w:rsidP="001B63C5">
      <w:pPr>
        <w:rPr>
          <w:bCs/>
          <w:iCs/>
        </w:rPr>
      </w:pPr>
      <w:r w:rsidRPr="00FD1EEC">
        <w:rPr>
          <w:bCs/>
          <w:iCs/>
        </w:rPr>
        <w:t xml:space="preserve">To find all employees who have a given MGR number, </w:t>
      </w:r>
      <w:r w:rsidR="00E50C25" w:rsidRPr="00FD1EEC">
        <w:rPr>
          <w:bCs/>
          <w:iCs/>
        </w:rPr>
        <w:t>enter:</w:t>
      </w:r>
    </w:p>
    <w:p w14:paraId="0EE4EF95" w14:textId="77777777" w:rsidR="001B63C5" w:rsidRPr="00FD1EEC" w:rsidRDefault="001B63C5" w:rsidP="001B63C5">
      <w:pPr>
        <w:rPr>
          <w:bCs/>
          <w:iCs/>
        </w:rPr>
      </w:pPr>
    </w:p>
    <w:p w14:paraId="7FC7DF8C" w14:textId="77777777" w:rsidR="001B63C5" w:rsidRPr="00FD1EEC" w:rsidRDefault="001B63C5" w:rsidP="001B63C5">
      <w:pPr>
        <w:rPr>
          <w:bCs/>
          <w:iCs/>
        </w:rPr>
      </w:pPr>
      <w:r w:rsidRPr="00FD1EEC">
        <w:rPr>
          <w:bCs/>
          <w:iCs/>
        </w:rPr>
        <w:tab/>
        <w:t>SELECT</w:t>
      </w:r>
      <w:r w:rsidRPr="00FD1EEC">
        <w:rPr>
          <w:bCs/>
          <w:iCs/>
        </w:rPr>
        <w:tab/>
        <w:t>EMPNO, ENAME, SAL, MGR</w:t>
      </w:r>
    </w:p>
    <w:p w14:paraId="31D7F572" w14:textId="77777777" w:rsidR="001B63C5" w:rsidRPr="00FD1EEC" w:rsidRDefault="001B63C5" w:rsidP="001B63C5">
      <w:pPr>
        <w:rPr>
          <w:bCs/>
          <w:iCs/>
        </w:rPr>
      </w:pPr>
      <w:r w:rsidRPr="00FD1EEC">
        <w:rPr>
          <w:bCs/>
          <w:iCs/>
        </w:rPr>
        <w:tab/>
        <w:t>FROM</w:t>
      </w:r>
      <w:r w:rsidRPr="00FD1EEC">
        <w:rPr>
          <w:bCs/>
          <w:iCs/>
        </w:rPr>
        <w:tab/>
        <w:t>EMP</w:t>
      </w:r>
    </w:p>
    <w:p w14:paraId="44EFEC5B" w14:textId="77777777" w:rsidR="001B63C5" w:rsidRPr="00FD1EEC" w:rsidRDefault="001B63C5" w:rsidP="001B63C5">
      <w:pPr>
        <w:rPr>
          <w:bCs/>
          <w:iCs/>
        </w:rPr>
      </w:pPr>
      <w:r w:rsidRPr="00FD1EEC">
        <w:rPr>
          <w:bCs/>
          <w:iCs/>
        </w:rPr>
        <w:tab/>
        <w:t>WHERE</w:t>
      </w:r>
      <w:r w:rsidRPr="00FD1EEC">
        <w:rPr>
          <w:bCs/>
          <w:iCs/>
        </w:rPr>
        <w:tab/>
        <w:t>MGR</w:t>
      </w:r>
      <w:r w:rsidR="00E50C25">
        <w:rPr>
          <w:bCs/>
          <w:iCs/>
        </w:rPr>
        <w:t xml:space="preserve"> </w:t>
      </w:r>
      <w:r w:rsidRPr="00FD1EEC">
        <w:rPr>
          <w:bCs/>
          <w:iCs/>
        </w:rPr>
        <w:t>IN (7902, 7566, 7788);</w:t>
      </w:r>
    </w:p>
    <w:p w14:paraId="434B4603" w14:textId="77777777" w:rsidR="00B73C30" w:rsidRDefault="00B73C30" w:rsidP="001B63C5">
      <w:pPr>
        <w:rPr>
          <w:rFonts w:ascii="Arial" w:hAnsi="Arial" w:cs="Arial"/>
          <w:b/>
          <w:bCs/>
          <w:iCs/>
          <w:sz w:val="18"/>
          <w:szCs w:val="18"/>
        </w:rPr>
      </w:pPr>
    </w:p>
    <w:tbl>
      <w:tblPr>
        <w:tblW w:w="0" w:type="auto"/>
        <w:tblInd w:w="108" w:type="dxa"/>
        <w:tblLook w:val="04A0" w:firstRow="1" w:lastRow="0" w:firstColumn="1" w:lastColumn="0" w:noHBand="0" w:noVBand="1"/>
      </w:tblPr>
      <w:tblGrid>
        <w:gridCol w:w="1079"/>
        <w:gridCol w:w="1034"/>
        <w:gridCol w:w="759"/>
        <w:gridCol w:w="866"/>
      </w:tblGrid>
      <w:tr w:rsidR="00B73C30" w:rsidRPr="00021976" w14:paraId="454450A8" w14:textId="77777777" w:rsidTr="00B20C77">
        <w:trPr>
          <w:trHeight w:val="1292"/>
        </w:trPr>
        <w:tc>
          <w:tcPr>
            <w:tcW w:w="1079" w:type="dxa"/>
            <w:shd w:val="clear" w:color="auto" w:fill="auto"/>
          </w:tcPr>
          <w:p w14:paraId="39C9AA98" w14:textId="77777777" w:rsidR="00B73C30" w:rsidRPr="00B20C77" w:rsidRDefault="00B73C30" w:rsidP="00B73C30">
            <w:pPr>
              <w:rPr>
                <w:rFonts w:cs="Arial"/>
                <w:bCs/>
              </w:rPr>
            </w:pPr>
            <w:r w:rsidRPr="00B20C77">
              <w:rPr>
                <w:rFonts w:cs="Arial"/>
                <w:bCs/>
              </w:rPr>
              <w:t>EMPNO</w:t>
            </w:r>
          </w:p>
          <w:p w14:paraId="08A26A54" w14:textId="77777777" w:rsidR="00B73C30" w:rsidRPr="00B20C77" w:rsidRDefault="00B73C30" w:rsidP="00B73C30">
            <w:pPr>
              <w:rPr>
                <w:rFonts w:cs="Arial"/>
                <w:bCs/>
              </w:rPr>
            </w:pPr>
            <w:r w:rsidRPr="00B20C77">
              <w:rPr>
                <w:rFonts w:cs="Arial"/>
                <w:bCs/>
              </w:rPr>
              <w:t>- - - -  - -</w:t>
            </w:r>
            <w:r w:rsidR="001968AB" w:rsidRPr="00B20C77">
              <w:rPr>
                <w:rFonts w:cs="Arial"/>
                <w:bCs/>
              </w:rPr>
              <w:t xml:space="preserve"> -</w:t>
            </w:r>
          </w:p>
          <w:p w14:paraId="59D5DB93" w14:textId="77777777" w:rsidR="00B73C30" w:rsidRPr="00B20C77" w:rsidRDefault="00B73C30" w:rsidP="00B73C30">
            <w:pPr>
              <w:rPr>
                <w:rFonts w:cs="Arial"/>
                <w:bCs/>
              </w:rPr>
            </w:pPr>
            <w:r w:rsidRPr="00B20C77">
              <w:rPr>
                <w:rFonts w:cs="Arial"/>
                <w:bCs/>
              </w:rPr>
              <w:t>7369</w:t>
            </w:r>
          </w:p>
          <w:p w14:paraId="7C55860B" w14:textId="77777777" w:rsidR="00B73C30" w:rsidRPr="00B20C77" w:rsidRDefault="00B73C30" w:rsidP="00B73C30">
            <w:pPr>
              <w:rPr>
                <w:rFonts w:cs="Arial"/>
                <w:bCs/>
              </w:rPr>
            </w:pPr>
            <w:r w:rsidRPr="00B20C77">
              <w:rPr>
                <w:rFonts w:cs="Arial"/>
                <w:bCs/>
              </w:rPr>
              <w:t>7788</w:t>
            </w:r>
          </w:p>
          <w:p w14:paraId="7804468F" w14:textId="77777777" w:rsidR="00B73C30" w:rsidRPr="00B20C77" w:rsidRDefault="00B73C30" w:rsidP="00B73C30">
            <w:pPr>
              <w:rPr>
                <w:rFonts w:cs="Arial"/>
                <w:bCs/>
              </w:rPr>
            </w:pPr>
            <w:r w:rsidRPr="00B20C77">
              <w:rPr>
                <w:rFonts w:cs="Arial"/>
                <w:bCs/>
              </w:rPr>
              <w:t>7876</w:t>
            </w:r>
          </w:p>
          <w:p w14:paraId="5713D1CF" w14:textId="77777777" w:rsidR="00B73C30" w:rsidRPr="00B20C77" w:rsidRDefault="00B73C30" w:rsidP="00B73C30">
            <w:pPr>
              <w:rPr>
                <w:rFonts w:cs="Arial"/>
                <w:bCs/>
              </w:rPr>
            </w:pPr>
            <w:r w:rsidRPr="00B20C77">
              <w:rPr>
                <w:rFonts w:cs="Arial"/>
                <w:bCs/>
              </w:rPr>
              <w:t>7902</w:t>
            </w:r>
          </w:p>
        </w:tc>
        <w:tc>
          <w:tcPr>
            <w:tcW w:w="1034" w:type="dxa"/>
            <w:shd w:val="clear" w:color="auto" w:fill="auto"/>
          </w:tcPr>
          <w:p w14:paraId="2E64E7C3" w14:textId="77777777" w:rsidR="00B73C30" w:rsidRPr="00B20C77" w:rsidRDefault="00B73C30" w:rsidP="00B73C30">
            <w:pPr>
              <w:rPr>
                <w:rFonts w:cs="Arial"/>
                <w:bCs/>
              </w:rPr>
            </w:pPr>
            <w:r w:rsidRPr="00B20C77">
              <w:rPr>
                <w:rFonts w:cs="Arial"/>
                <w:bCs/>
              </w:rPr>
              <w:t>ENAME</w:t>
            </w:r>
          </w:p>
          <w:p w14:paraId="701BFD74" w14:textId="77777777" w:rsidR="00B73C30" w:rsidRPr="00B20C77" w:rsidRDefault="00B73C30" w:rsidP="00B73C30">
            <w:pPr>
              <w:rPr>
                <w:rFonts w:cs="Arial"/>
                <w:bCs/>
              </w:rPr>
            </w:pPr>
            <w:r w:rsidRPr="00B20C77">
              <w:rPr>
                <w:rFonts w:cs="Arial"/>
                <w:bCs/>
              </w:rPr>
              <w:t>- - - - -</w:t>
            </w:r>
            <w:r w:rsidR="001968AB" w:rsidRPr="00B20C77">
              <w:rPr>
                <w:rFonts w:cs="Arial"/>
                <w:bCs/>
              </w:rPr>
              <w:t xml:space="preserve"> - -</w:t>
            </w:r>
          </w:p>
          <w:p w14:paraId="7CD72E44" w14:textId="77777777" w:rsidR="00B73C30" w:rsidRPr="00B20C77" w:rsidRDefault="00B73C30" w:rsidP="00B73C30">
            <w:pPr>
              <w:rPr>
                <w:rFonts w:cs="Arial"/>
                <w:bCs/>
              </w:rPr>
            </w:pPr>
            <w:r w:rsidRPr="00B20C77">
              <w:rPr>
                <w:rFonts w:cs="Arial"/>
                <w:bCs/>
              </w:rPr>
              <w:t>SMITH</w:t>
            </w:r>
          </w:p>
          <w:p w14:paraId="6616F2E4" w14:textId="77777777" w:rsidR="00B73C30" w:rsidRPr="00B20C77" w:rsidRDefault="00B73C30" w:rsidP="00B73C30">
            <w:pPr>
              <w:rPr>
                <w:rFonts w:cs="Arial"/>
                <w:bCs/>
              </w:rPr>
            </w:pPr>
            <w:r w:rsidRPr="00B20C77">
              <w:rPr>
                <w:rFonts w:cs="Arial"/>
                <w:bCs/>
              </w:rPr>
              <w:t>SCOTT</w:t>
            </w:r>
          </w:p>
          <w:p w14:paraId="19710F57" w14:textId="77777777" w:rsidR="00B73C30" w:rsidRPr="00B20C77" w:rsidRDefault="00B73C30" w:rsidP="00B73C30">
            <w:pPr>
              <w:rPr>
                <w:rFonts w:cs="Arial"/>
                <w:bCs/>
              </w:rPr>
            </w:pPr>
            <w:r w:rsidRPr="00B20C77">
              <w:rPr>
                <w:rFonts w:cs="Arial"/>
                <w:bCs/>
              </w:rPr>
              <w:t>ADAMS</w:t>
            </w:r>
          </w:p>
          <w:p w14:paraId="21662F69" w14:textId="77777777" w:rsidR="00B73C30" w:rsidRPr="00B20C77" w:rsidRDefault="00B73C30" w:rsidP="00B73C30">
            <w:pPr>
              <w:rPr>
                <w:rFonts w:cs="Arial"/>
                <w:bCs/>
              </w:rPr>
            </w:pPr>
            <w:r w:rsidRPr="00B20C77">
              <w:rPr>
                <w:rFonts w:cs="Arial"/>
                <w:bCs/>
              </w:rPr>
              <w:t>FORD</w:t>
            </w:r>
          </w:p>
        </w:tc>
        <w:tc>
          <w:tcPr>
            <w:tcW w:w="759" w:type="dxa"/>
            <w:shd w:val="clear" w:color="auto" w:fill="auto"/>
          </w:tcPr>
          <w:p w14:paraId="68358876" w14:textId="77777777" w:rsidR="00B73C30" w:rsidRPr="00B20C77" w:rsidRDefault="00B73C30" w:rsidP="00B73C30">
            <w:pPr>
              <w:rPr>
                <w:rFonts w:cs="Arial"/>
                <w:bCs/>
              </w:rPr>
            </w:pPr>
            <w:r w:rsidRPr="00B20C77">
              <w:rPr>
                <w:rFonts w:cs="Arial"/>
                <w:bCs/>
              </w:rPr>
              <w:t>SAL</w:t>
            </w:r>
          </w:p>
          <w:p w14:paraId="68C11558" w14:textId="77777777" w:rsidR="00B73C30" w:rsidRPr="00B20C77" w:rsidRDefault="00B73C30" w:rsidP="00B73C30">
            <w:pPr>
              <w:rPr>
                <w:rFonts w:cs="Arial"/>
                <w:bCs/>
              </w:rPr>
            </w:pPr>
            <w:r w:rsidRPr="00B20C77">
              <w:rPr>
                <w:rFonts w:cs="Arial"/>
                <w:bCs/>
              </w:rPr>
              <w:t xml:space="preserve"> - -</w:t>
            </w:r>
            <w:r w:rsidR="001968AB" w:rsidRPr="00B20C77">
              <w:rPr>
                <w:rFonts w:cs="Arial"/>
                <w:bCs/>
              </w:rPr>
              <w:t xml:space="preserve"> - -</w:t>
            </w:r>
          </w:p>
          <w:p w14:paraId="525CC22F" w14:textId="77777777" w:rsidR="00B73C30" w:rsidRPr="00B20C77" w:rsidRDefault="00B73C30" w:rsidP="00B73C30">
            <w:pPr>
              <w:rPr>
                <w:rFonts w:cs="Arial"/>
                <w:bCs/>
              </w:rPr>
            </w:pPr>
            <w:r w:rsidRPr="00B20C77">
              <w:rPr>
                <w:rFonts w:cs="Arial"/>
                <w:bCs/>
              </w:rPr>
              <w:t>800</w:t>
            </w:r>
          </w:p>
          <w:p w14:paraId="4B927085" w14:textId="77777777" w:rsidR="00B73C30" w:rsidRPr="00B20C77" w:rsidRDefault="00B73C30" w:rsidP="00B73C30">
            <w:pPr>
              <w:rPr>
                <w:rFonts w:cs="Arial"/>
                <w:bCs/>
              </w:rPr>
            </w:pPr>
            <w:r w:rsidRPr="00B20C77">
              <w:rPr>
                <w:rFonts w:cs="Arial"/>
                <w:bCs/>
              </w:rPr>
              <w:t>3000</w:t>
            </w:r>
          </w:p>
          <w:p w14:paraId="4BF38A4A" w14:textId="77777777" w:rsidR="00B73C30" w:rsidRPr="00B20C77" w:rsidRDefault="00B73C30" w:rsidP="00B73C30">
            <w:pPr>
              <w:rPr>
                <w:rFonts w:cs="Arial"/>
                <w:bCs/>
              </w:rPr>
            </w:pPr>
            <w:r w:rsidRPr="00B20C77">
              <w:rPr>
                <w:rFonts w:cs="Arial"/>
                <w:bCs/>
              </w:rPr>
              <w:t>1100</w:t>
            </w:r>
          </w:p>
          <w:p w14:paraId="590D08E8" w14:textId="77777777" w:rsidR="00B73C30" w:rsidRPr="00B20C77" w:rsidRDefault="00B73C30" w:rsidP="00B73C30">
            <w:pPr>
              <w:rPr>
                <w:rFonts w:cs="Arial"/>
                <w:bCs/>
              </w:rPr>
            </w:pPr>
            <w:r w:rsidRPr="00B20C77">
              <w:rPr>
                <w:rFonts w:cs="Arial"/>
                <w:bCs/>
              </w:rPr>
              <w:t>3000</w:t>
            </w:r>
          </w:p>
        </w:tc>
        <w:tc>
          <w:tcPr>
            <w:tcW w:w="866" w:type="dxa"/>
            <w:shd w:val="clear" w:color="auto" w:fill="auto"/>
          </w:tcPr>
          <w:p w14:paraId="641B85D2" w14:textId="77777777" w:rsidR="00B73C30" w:rsidRPr="00B20C77" w:rsidRDefault="00B73C30" w:rsidP="00B73C30">
            <w:pPr>
              <w:rPr>
                <w:rFonts w:cs="Arial"/>
                <w:bCs/>
              </w:rPr>
            </w:pPr>
            <w:r w:rsidRPr="00B20C77">
              <w:rPr>
                <w:rFonts w:cs="Arial"/>
                <w:bCs/>
              </w:rPr>
              <w:t>MGR</w:t>
            </w:r>
          </w:p>
          <w:p w14:paraId="0EE9A574" w14:textId="77777777" w:rsidR="00B73C30" w:rsidRPr="00B20C77" w:rsidRDefault="00B73C30" w:rsidP="00B73C30">
            <w:pPr>
              <w:rPr>
                <w:rFonts w:cs="Arial"/>
                <w:bCs/>
              </w:rPr>
            </w:pPr>
            <w:r w:rsidRPr="00B20C77">
              <w:rPr>
                <w:rFonts w:cs="Arial"/>
                <w:bCs/>
              </w:rPr>
              <w:t xml:space="preserve">- - - - - </w:t>
            </w:r>
          </w:p>
          <w:p w14:paraId="347D16A7" w14:textId="77777777" w:rsidR="00B73C30" w:rsidRPr="00B20C77" w:rsidRDefault="00B73C30" w:rsidP="00B73C30">
            <w:pPr>
              <w:rPr>
                <w:rFonts w:cs="Arial"/>
                <w:bCs/>
              </w:rPr>
            </w:pPr>
            <w:r w:rsidRPr="00B20C77">
              <w:rPr>
                <w:rFonts w:cs="Arial"/>
                <w:bCs/>
              </w:rPr>
              <w:t>7902</w:t>
            </w:r>
          </w:p>
          <w:p w14:paraId="3DDAD165" w14:textId="77777777" w:rsidR="00B73C30" w:rsidRPr="00B20C77" w:rsidRDefault="00B73C30" w:rsidP="00B73C30">
            <w:pPr>
              <w:rPr>
                <w:rFonts w:cs="Arial"/>
                <w:bCs/>
              </w:rPr>
            </w:pPr>
            <w:r w:rsidRPr="00B20C77">
              <w:rPr>
                <w:rFonts w:cs="Arial"/>
                <w:bCs/>
              </w:rPr>
              <w:t>7566</w:t>
            </w:r>
          </w:p>
          <w:p w14:paraId="0E9FE989" w14:textId="77777777" w:rsidR="00B73C30" w:rsidRPr="00B20C77" w:rsidRDefault="00B73C30" w:rsidP="00B73C30">
            <w:pPr>
              <w:rPr>
                <w:rFonts w:cs="Arial"/>
                <w:bCs/>
              </w:rPr>
            </w:pPr>
            <w:r w:rsidRPr="00B20C77">
              <w:rPr>
                <w:rFonts w:cs="Arial"/>
                <w:bCs/>
              </w:rPr>
              <w:t>7788</w:t>
            </w:r>
          </w:p>
          <w:p w14:paraId="27CED814" w14:textId="77777777" w:rsidR="00B73C30" w:rsidRPr="00B20C77" w:rsidRDefault="00B73C30" w:rsidP="00B73C30">
            <w:pPr>
              <w:rPr>
                <w:rFonts w:cs="Arial"/>
                <w:bCs/>
              </w:rPr>
            </w:pPr>
            <w:r w:rsidRPr="00B20C77">
              <w:rPr>
                <w:rFonts w:cs="Arial"/>
                <w:bCs/>
              </w:rPr>
              <w:t>7566</w:t>
            </w:r>
          </w:p>
        </w:tc>
      </w:tr>
    </w:tbl>
    <w:p w14:paraId="68D70B41" w14:textId="77777777" w:rsidR="001B63C5" w:rsidRPr="00FD1EEC" w:rsidRDefault="001B63C5" w:rsidP="001B63C5">
      <w:pPr>
        <w:rPr>
          <w:b/>
          <w:bCs/>
          <w:iCs/>
        </w:rPr>
      </w:pPr>
    </w:p>
    <w:p w14:paraId="1CD7AEBB" w14:textId="77777777" w:rsidR="001B63C5" w:rsidRPr="00FD1EEC" w:rsidRDefault="001B63C5" w:rsidP="001B63C5">
      <w:pPr>
        <w:rPr>
          <w:bCs/>
          <w:iCs/>
        </w:rPr>
      </w:pPr>
      <w:r w:rsidRPr="00FD1EEC">
        <w:rPr>
          <w:bCs/>
          <w:iCs/>
        </w:rPr>
        <w:t>If characters or dates are used in the list they must be enclosed in single quotes (' ').</w:t>
      </w:r>
    </w:p>
    <w:p w14:paraId="195707EA" w14:textId="77777777" w:rsidR="001B63C5" w:rsidRPr="00FD1EEC" w:rsidRDefault="001B63C5" w:rsidP="001B63C5">
      <w:pPr>
        <w:rPr>
          <w:bCs/>
          <w:iCs/>
        </w:rPr>
      </w:pPr>
    </w:p>
    <w:p w14:paraId="3AD75687" w14:textId="77777777" w:rsidR="001B63C5" w:rsidRPr="00FD1EEC" w:rsidRDefault="001B63C5" w:rsidP="001B63C5">
      <w:pPr>
        <w:rPr>
          <w:b/>
          <w:bCs/>
          <w:iCs/>
        </w:rPr>
      </w:pPr>
      <w:r w:rsidRPr="00FD1EEC">
        <w:rPr>
          <w:b/>
          <w:bCs/>
          <w:iCs/>
        </w:rPr>
        <w:t>The LIKE Operator</w:t>
      </w:r>
    </w:p>
    <w:p w14:paraId="721F4D8F" w14:textId="77777777" w:rsidR="001B63C5" w:rsidRPr="00FD1EEC" w:rsidRDefault="001B63C5" w:rsidP="001B63C5">
      <w:pPr>
        <w:rPr>
          <w:b/>
          <w:bCs/>
          <w:iCs/>
        </w:rPr>
      </w:pPr>
    </w:p>
    <w:p w14:paraId="35EF62F5" w14:textId="77777777" w:rsidR="001B63C5" w:rsidRPr="00FD1EEC" w:rsidRDefault="001B63C5" w:rsidP="001B63C5">
      <w:pPr>
        <w:rPr>
          <w:bCs/>
          <w:iCs/>
        </w:rPr>
      </w:pPr>
      <w:r w:rsidRPr="00FD1EEC">
        <w:rPr>
          <w:bCs/>
          <w:iCs/>
        </w:rPr>
        <w:t xml:space="preserve">Sometimes you may not know the exact value to search for.  Using the LIKE </w:t>
      </w:r>
      <w:proofErr w:type="gramStart"/>
      <w:r w:rsidRPr="00FD1EEC">
        <w:rPr>
          <w:bCs/>
          <w:iCs/>
        </w:rPr>
        <w:t>operator</w:t>
      </w:r>
      <w:proofErr w:type="gramEnd"/>
      <w:r w:rsidRPr="00FD1EEC">
        <w:rPr>
          <w:bCs/>
          <w:iCs/>
        </w:rPr>
        <w:t xml:space="preserve"> it is possible to select rows that match a character pattern.  The character pattern matching operation may be referred to as a 'wild-card' search.  Two symbols can be used to construct the search string.</w:t>
      </w:r>
    </w:p>
    <w:p w14:paraId="3BB41C28" w14:textId="77777777" w:rsidR="001B63C5" w:rsidRPr="00FD1EEC" w:rsidRDefault="001B63C5" w:rsidP="001B63C5">
      <w:pPr>
        <w:rPr>
          <w:bCs/>
          <w:iCs/>
        </w:rPr>
      </w:pPr>
    </w:p>
    <w:p w14:paraId="07A90B7E" w14:textId="77777777" w:rsidR="003C1E78" w:rsidRDefault="003C1E78" w:rsidP="001B63C5">
      <w:pPr>
        <w:rPr>
          <w:b/>
          <w:bCs/>
          <w:iCs/>
          <w:u w:val="single"/>
        </w:rPr>
      </w:pPr>
    </w:p>
    <w:p w14:paraId="7B2A95E5" w14:textId="77777777" w:rsidR="003C1E78" w:rsidRDefault="003C1E78" w:rsidP="001B63C5">
      <w:pPr>
        <w:rPr>
          <w:b/>
          <w:bCs/>
          <w:iCs/>
          <w:u w:val="single"/>
        </w:rPr>
      </w:pPr>
    </w:p>
    <w:p w14:paraId="2BC56A14" w14:textId="77777777" w:rsidR="001B63C5" w:rsidRPr="00FD1EEC" w:rsidRDefault="001B63C5" w:rsidP="001B63C5">
      <w:pPr>
        <w:rPr>
          <w:b/>
          <w:bCs/>
          <w:iCs/>
          <w:u w:val="single"/>
        </w:rPr>
      </w:pPr>
      <w:r w:rsidRPr="00FD1EEC">
        <w:rPr>
          <w:b/>
          <w:bCs/>
          <w:iCs/>
          <w:u w:val="single"/>
        </w:rPr>
        <w:t>Symbol</w:t>
      </w:r>
      <w:r w:rsidRPr="007445E0">
        <w:rPr>
          <w:rFonts w:ascii="Arial" w:hAnsi="Arial" w:cs="Arial"/>
          <w:b/>
          <w:bCs/>
          <w:iCs/>
          <w:sz w:val="18"/>
          <w:szCs w:val="18"/>
        </w:rPr>
        <w:tab/>
      </w:r>
      <w:r w:rsidRPr="007445E0">
        <w:rPr>
          <w:rFonts w:ascii="Arial" w:hAnsi="Arial" w:cs="Arial"/>
          <w:b/>
          <w:bCs/>
          <w:iCs/>
          <w:sz w:val="18"/>
          <w:szCs w:val="18"/>
        </w:rPr>
        <w:tab/>
      </w:r>
      <w:r w:rsidRPr="00FD1EEC">
        <w:rPr>
          <w:b/>
          <w:bCs/>
          <w:iCs/>
          <w:u w:val="single"/>
        </w:rPr>
        <w:t>Represents</w:t>
      </w:r>
    </w:p>
    <w:p w14:paraId="4F834CB8" w14:textId="77777777" w:rsidR="001B63C5" w:rsidRPr="00FD1EEC" w:rsidRDefault="001B63C5" w:rsidP="001B63C5">
      <w:pPr>
        <w:rPr>
          <w:b/>
          <w:bCs/>
          <w:iCs/>
          <w:u w:val="single"/>
        </w:rPr>
      </w:pPr>
    </w:p>
    <w:p w14:paraId="7B23054F" w14:textId="77777777" w:rsidR="001B63C5" w:rsidRPr="00FD1EEC" w:rsidRDefault="001B63C5" w:rsidP="001B63C5">
      <w:pPr>
        <w:numPr>
          <w:ilvl w:val="0"/>
          <w:numId w:val="5"/>
        </w:numPr>
        <w:rPr>
          <w:bCs/>
          <w:iCs/>
        </w:rPr>
      </w:pPr>
      <w:r w:rsidRPr="00FD1EEC">
        <w:rPr>
          <w:bCs/>
          <w:iCs/>
        </w:rPr>
        <w:tab/>
        <w:t>any sequence of zero or more characters</w:t>
      </w:r>
      <w:r w:rsidR="006E4DDA">
        <w:rPr>
          <w:bCs/>
          <w:iCs/>
        </w:rPr>
        <w:t xml:space="preserve"> </w:t>
      </w:r>
      <w:r w:rsidR="006E4DDA" w:rsidRPr="006E4DDA">
        <w:rPr>
          <w:bCs/>
          <w:iCs/>
          <w:color w:val="FF0000"/>
        </w:rPr>
        <w:t>(Access uses an asterisk *)</w:t>
      </w:r>
    </w:p>
    <w:p w14:paraId="098F9912" w14:textId="77777777" w:rsidR="001B63C5" w:rsidRPr="00FD1EEC" w:rsidRDefault="001B63C5" w:rsidP="001B63C5">
      <w:pPr>
        <w:rPr>
          <w:bCs/>
          <w:iCs/>
        </w:rPr>
      </w:pPr>
    </w:p>
    <w:p w14:paraId="64EFF445" w14:textId="77777777" w:rsidR="001B63C5" w:rsidRPr="00FD1EEC" w:rsidRDefault="001B63C5" w:rsidP="001B63C5">
      <w:pPr>
        <w:numPr>
          <w:ilvl w:val="0"/>
          <w:numId w:val="6"/>
        </w:numPr>
        <w:rPr>
          <w:bCs/>
          <w:iCs/>
        </w:rPr>
      </w:pPr>
      <w:r w:rsidRPr="00FD1EEC">
        <w:rPr>
          <w:bCs/>
          <w:iCs/>
        </w:rPr>
        <w:tab/>
        <w:t>any single character</w:t>
      </w:r>
      <w:r w:rsidR="00860F65">
        <w:rPr>
          <w:bCs/>
          <w:iCs/>
        </w:rPr>
        <w:t xml:space="preserve"> </w:t>
      </w:r>
      <w:r w:rsidR="00860F65" w:rsidRPr="00860F65">
        <w:rPr>
          <w:bCs/>
          <w:iCs/>
          <w:color w:val="FF0000"/>
        </w:rPr>
        <w:t xml:space="preserve">(Access uses a question </w:t>
      </w:r>
      <w:proofErr w:type="gramStart"/>
      <w:r w:rsidR="00860F65" w:rsidRPr="00860F65">
        <w:rPr>
          <w:bCs/>
          <w:iCs/>
          <w:color w:val="FF0000"/>
        </w:rPr>
        <w:t>mark ?</w:t>
      </w:r>
      <w:proofErr w:type="gramEnd"/>
      <w:r w:rsidR="00860F65" w:rsidRPr="00860F65">
        <w:rPr>
          <w:bCs/>
          <w:iCs/>
          <w:color w:val="FF0000"/>
        </w:rPr>
        <w:t>)</w:t>
      </w:r>
    </w:p>
    <w:p w14:paraId="647AE5C3" w14:textId="77777777" w:rsidR="001B63C5" w:rsidRPr="00FD1EEC" w:rsidRDefault="001B63C5" w:rsidP="001B63C5">
      <w:pPr>
        <w:rPr>
          <w:bCs/>
          <w:iCs/>
        </w:rPr>
      </w:pPr>
    </w:p>
    <w:p w14:paraId="59CD5CDB" w14:textId="77777777" w:rsidR="001B63C5" w:rsidRPr="00FD1EEC" w:rsidRDefault="001B63C5" w:rsidP="001B63C5">
      <w:pPr>
        <w:rPr>
          <w:bCs/>
          <w:iCs/>
        </w:rPr>
      </w:pPr>
      <w:r w:rsidRPr="00FD1EEC">
        <w:rPr>
          <w:bCs/>
          <w:iCs/>
        </w:rPr>
        <w:t>For example, to list all employees who</w:t>
      </w:r>
      <w:r>
        <w:rPr>
          <w:bCs/>
          <w:iCs/>
        </w:rPr>
        <w:t>se names start with an S, enter</w:t>
      </w:r>
      <w:r w:rsidRPr="00FD1EEC">
        <w:rPr>
          <w:bCs/>
          <w:iCs/>
        </w:rPr>
        <w:t>:</w:t>
      </w:r>
    </w:p>
    <w:p w14:paraId="3670106E" w14:textId="77777777" w:rsidR="001B63C5" w:rsidRPr="00FD1EEC" w:rsidRDefault="001B63C5" w:rsidP="001B63C5">
      <w:pPr>
        <w:rPr>
          <w:bCs/>
          <w:iCs/>
        </w:rPr>
      </w:pPr>
    </w:p>
    <w:p w14:paraId="043321C2" w14:textId="77777777" w:rsidR="001B63C5" w:rsidRPr="00FD1EEC" w:rsidRDefault="001B63C5" w:rsidP="001B63C5">
      <w:pPr>
        <w:rPr>
          <w:bCs/>
          <w:iCs/>
        </w:rPr>
      </w:pPr>
      <w:r w:rsidRPr="00FD1EEC">
        <w:rPr>
          <w:bCs/>
          <w:iCs/>
        </w:rPr>
        <w:tab/>
        <w:t>SELECT</w:t>
      </w:r>
      <w:r w:rsidRPr="00FD1EEC">
        <w:rPr>
          <w:bCs/>
          <w:iCs/>
        </w:rPr>
        <w:tab/>
        <w:t>ENAME</w:t>
      </w:r>
    </w:p>
    <w:p w14:paraId="38A2C221" w14:textId="77777777" w:rsidR="001B63C5" w:rsidRPr="00FD1EEC" w:rsidRDefault="001B63C5" w:rsidP="001B63C5">
      <w:pPr>
        <w:rPr>
          <w:bCs/>
          <w:iCs/>
        </w:rPr>
      </w:pPr>
      <w:r w:rsidRPr="00FD1EEC">
        <w:rPr>
          <w:bCs/>
          <w:iCs/>
        </w:rPr>
        <w:tab/>
        <w:t>FROM</w:t>
      </w:r>
      <w:r w:rsidRPr="00FD1EEC">
        <w:rPr>
          <w:bCs/>
          <w:iCs/>
        </w:rPr>
        <w:tab/>
        <w:t>EMP</w:t>
      </w:r>
    </w:p>
    <w:p w14:paraId="56FE3DBC" w14:textId="77777777" w:rsidR="001B63C5" w:rsidRPr="00FD1EEC" w:rsidRDefault="006E4DDA" w:rsidP="001B63C5">
      <w:pPr>
        <w:rPr>
          <w:bCs/>
          <w:iCs/>
        </w:rPr>
      </w:pPr>
      <w:r>
        <w:rPr>
          <w:bCs/>
          <w:iCs/>
        </w:rPr>
        <w:tab/>
        <w:t>WHERE</w:t>
      </w:r>
      <w:r>
        <w:rPr>
          <w:bCs/>
          <w:iCs/>
        </w:rPr>
        <w:tab/>
        <w:t>ENAME LIKE 'S</w:t>
      </w:r>
      <w:r w:rsidR="001B63C5" w:rsidRPr="00FD1EEC">
        <w:rPr>
          <w:bCs/>
          <w:iCs/>
        </w:rPr>
        <w:t>%';</w:t>
      </w:r>
    </w:p>
    <w:p w14:paraId="729335A7" w14:textId="77777777" w:rsidR="001B63C5" w:rsidRPr="00FD1EEC" w:rsidRDefault="001B63C5" w:rsidP="001B63C5">
      <w:pPr>
        <w:rPr>
          <w:bCs/>
          <w:iCs/>
        </w:rPr>
      </w:pPr>
    </w:p>
    <w:p w14:paraId="147E3823" w14:textId="77777777" w:rsidR="001968AB" w:rsidRDefault="001968AB" w:rsidP="001B63C5">
      <w:pPr>
        <w:rPr>
          <w:rFonts w:ascii="Arial" w:hAnsi="Arial" w:cs="Arial"/>
          <w:b/>
          <w:bCs/>
          <w:iCs/>
          <w:sz w:val="18"/>
          <w:szCs w:val="18"/>
        </w:rPr>
      </w:pPr>
    </w:p>
    <w:tbl>
      <w:tblPr>
        <w:tblW w:w="0" w:type="auto"/>
        <w:tblInd w:w="108" w:type="dxa"/>
        <w:tblLook w:val="04A0" w:firstRow="1" w:lastRow="0" w:firstColumn="1" w:lastColumn="0" w:noHBand="0" w:noVBand="1"/>
      </w:tblPr>
      <w:tblGrid>
        <w:gridCol w:w="993"/>
      </w:tblGrid>
      <w:tr w:rsidR="001968AB" w:rsidRPr="00021976" w14:paraId="2E5C3779" w14:textId="77777777" w:rsidTr="00497DD3">
        <w:tc>
          <w:tcPr>
            <w:tcW w:w="993" w:type="dxa"/>
          </w:tcPr>
          <w:p w14:paraId="493C62EB" w14:textId="77777777" w:rsidR="001968AB" w:rsidRPr="00B20C77" w:rsidRDefault="001968AB" w:rsidP="001968AB">
            <w:pPr>
              <w:rPr>
                <w:rFonts w:cs="Arial"/>
                <w:bCs/>
              </w:rPr>
            </w:pPr>
            <w:r w:rsidRPr="00B20C77">
              <w:rPr>
                <w:rFonts w:cs="Arial"/>
                <w:bCs/>
              </w:rPr>
              <w:t>ENAME</w:t>
            </w:r>
          </w:p>
          <w:p w14:paraId="2CABA0CC" w14:textId="77777777" w:rsidR="001968AB" w:rsidRPr="00B20C77" w:rsidRDefault="001968AB" w:rsidP="001968AB">
            <w:pPr>
              <w:rPr>
                <w:rFonts w:cs="Arial"/>
                <w:bCs/>
              </w:rPr>
            </w:pPr>
            <w:r w:rsidRPr="00B20C77">
              <w:rPr>
                <w:rFonts w:cs="Arial"/>
                <w:bCs/>
              </w:rPr>
              <w:t>- - - - - - -</w:t>
            </w:r>
          </w:p>
          <w:p w14:paraId="4F447A44" w14:textId="77777777" w:rsidR="001968AB" w:rsidRPr="00B20C77" w:rsidRDefault="001968AB" w:rsidP="001968AB">
            <w:pPr>
              <w:rPr>
                <w:rFonts w:cs="Arial"/>
                <w:bCs/>
              </w:rPr>
            </w:pPr>
            <w:r w:rsidRPr="00B20C77">
              <w:rPr>
                <w:rFonts w:cs="Arial"/>
                <w:bCs/>
              </w:rPr>
              <w:t>SMITH</w:t>
            </w:r>
          </w:p>
          <w:p w14:paraId="11135979" w14:textId="77777777" w:rsidR="001968AB" w:rsidRPr="00021976" w:rsidRDefault="001968AB" w:rsidP="001968AB">
            <w:pPr>
              <w:rPr>
                <w:bCs/>
                <w:iCs/>
              </w:rPr>
            </w:pPr>
            <w:r w:rsidRPr="00B20C77">
              <w:rPr>
                <w:rFonts w:cs="Arial"/>
                <w:bCs/>
              </w:rPr>
              <w:t>SCOTT</w:t>
            </w:r>
          </w:p>
        </w:tc>
      </w:tr>
    </w:tbl>
    <w:p w14:paraId="22C8DF7F" w14:textId="77777777" w:rsidR="001968AB" w:rsidRDefault="001968AB" w:rsidP="001B63C5">
      <w:pPr>
        <w:rPr>
          <w:rFonts w:ascii="Arial" w:hAnsi="Arial" w:cs="Arial"/>
          <w:b/>
          <w:bCs/>
          <w:iCs/>
          <w:sz w:val="18"/>
          <w:szCs w:val="18"/>
        </w:rPr>
      </w:pPr>
    </w:p>
    <w:p w14:paraId="0F32CA01" w14:textId="77777777" w:rsidR="001968AB" w:rsidRDefault="001968AB" w:rsidP="001B63C5">
      <w:pPr>
        <w:rPr>
          <w:rFonts w:ascii="Arial" w:hAnsi="Arial" w:cs="Arial"/>
          <w:b/>
          <w:bCs/>
          <w:iCs/>
          <w:sz w:val="18"/>
          <w:szCs w:val="18"/>
        </w:rPr>
      </w:pPr>
    </w:p>
    <w:p w14:paraId="2A7C4B0D" w14:textId="77777777" w:rsidR="001B63C5" w:rsidRPr="00FD1EEC" w:rsidRDefault="001B63C5" w:rsidP="001B63C5">
      <w:r w:rsidRPr="00FD1EEC">
        <w:t>To list all employees who have a name exactl</w:t>
      </w:r>
      <w:r>
        <w:t>y 4 characters in length, enter</w:t>
      </w:r>
      <w:r w:rsidRPr="00FD1EEC">
        <w:t>:</w:t>
      </w:r>
    </w:p>
    <w:p w14:paraId="7D57FE85" w14:textId="77777777" w:rsidR="001B63C5" w:rsidRPr="00FD1EEC" w:rsidRDefault="001B63C5" w:rsidP="001B63C5"/>
    <w:p w14:paraId="33CC3B7D" w14:textId="77777777" w:rsidR="001B63C5" w:rsidRPr="00FD1EEC" w:rsidRDefault="001B63C5" w:rsidP="001B63C5">
      <w:r w:rsidRPr="00FD1EEC">
        <w:tab/>
        <w:t>SELECT</w:t>
      </w:r>
      <w:r w:rsidRPr="00FD1EEC">
        <w:tab/>
        <w:t>ENAME</w:t>
      </w:r>
    </w:p>
    <w:p w14:paraId="3D12F7F6" w14:textId="77777777" w:rsidR="001B63C5" w:rsidRPr="00FD1EEC" w:rsidRDefault="001B63C5" w:rsidP="001B63C5">
      <w:r w:rsidRPr="00FD1EEC">
        <w:tab/>
        <w:t>FROM</w:t>
      </w:r>
      <w:r w:rsidRPr="00FD1EEC">
        <w:tab/>
        <w:t>EMP</w:t>
      </w:r>
    </w:p>
    <w:p w14:paraId="1BBF7222" w14:textId="77777777" w:rsidR="001B63C5" w:rsidRPr="00FD1EEC" w:rsidRDefault="001B63C5" w:rsidP="001B63C5">
      <w:r>
        <w:tab/>
        <w:t>WHERE</w:t>
      </w:r>
      <w:r>
        <w:tab/>
        <w:t>ENAME LIKE '_ _ _ _'</w:t>
      </w:r>
      <w:r w:rsidRPr="00FD1EEC">
        <w:t>;</w:t>
      </w:r>
    </w:p>
    <w:p w14:paraId="1A8A4D0F" w14:textId="77777777" w:rsidR="001B63C5" w:rsidRPr="00FD1EEC" w:rsidRDefault="001B63C5" w:rsidP="001B63C5"/>
    <w:tbl>
      <w:tblPr>
        <w:tblW w:w="0" w:type="auto"/>
        <w:tblInd w:w="108" w:type="dxa"/>
        <w:tblLook w:val="04A0" w:firstRow="1" w:lastRow="0" w:firstColumn="1" w:lastColumn="0" w:noHBand="0" w:noVBand="1"/>
      </w:tblPr>
      <w:tblGrid>
        <w:gridCol w:w="993"/>
      </w:tblGrid>
      <w:tr w:rsidR="001968AB" w:rsidRPr="00021976" w14:paraId="015339D6" w14:textId="77777777" w:rsidTr="00497DD3">
        <w:tc>
          <w:tcPr>
            <w:tcW w:w="993" w:type="dxa"/>
          </w:tcPr>
          <w:p w14:paraId="46BAEF99" w14:textId="77777777" w:rsidR="001968AB" w:rsidRPr="00B20C77" w:rsidRDefault="001968AB" w:rsidP="001968AB">
            <w:pPr>
              <w:rPr>
                <w:rFonts w:cs="Arial"/>
                <w:bCs/>
              </w:rPr>
            </w:pPr>
            <w:r w:rsidRPr="00B20C77">
              <w:rPr>
                <w:rFonts w:cs="Arial"/>
                <w:bCs/>
              </w:rPr>
              <w:t>ENAME</w:t>
            </w:r>
          </w:p>
          <w:p w14:paraId="0C868E70" w14:textId="77777777" w:rsidR="001968AB" w:rsidRPr="00B20C77" w:rsidRDefault="001968AB" w:rsidP="001968AB">
            <w:pPr>
              <w:rPr>
                <w:rFonts w:cs="Arial"/>
                <w:bCs/>
              </w:rPr>
            </w:pPr>
            <w:r w:rsidRPr="00B20C77">
              <w:rPr>
                <w:rFonts w:cs="Arial"/>
                <w:bCs/>
              </w:rPr>
              <w:t xml:space="preserve">- - - - - - - </w:t>
            </w:r>
          </w:p>
          <w:p w14:paraId="2113079A" w14:textId="77777777" w:rsidR="001968AB" w:rsidRPr="00B20C77" w:rsidRDefault="001968AB" w:rsidP="001968AB">
            <w:pPr>
              <w:rPr>
                <w:rFonts w:cs="Arial"/>
                <w:bCs/>
              </w:rPr>
            </w:pPr>
            <w:r w:rsidRPr="00B20C77">
              <w:rPr>
                <w:rFonts w:cs="Arial"/>
                <w:bCs/>
              </w:rPr>
              <w:t>WARD</w:t>
            </w:r>
          </w:p>
          <w:p w14:paraId="72175929" w14:textId="77777777" w:rsidR="001968AB" w:rsidRPr="00B20C77" w:rsidRDefault="001968AB" w:rsidP="001968AB">
            <w:pPr>
              <w:rPr>
                <w:rFonts w:cs="Arial"/>
                <w:bCs/>
              </w:rPr>
            </w:pPr>
            <w:r w:rsidRPr="00B20C77">
              <w:rPr>
                <w:rFonts w:cs="Arial"/>
                <w:bCs/>
              </w:rPr>
              <w:t>KING</w:t>
            </w:r>
          </w:p>
          <w:p w14:paraId="04C47F45" w14:textId="77777777" w:rsidR="001968AB" w:rsidRPr="00B20C77" w:rsidRDefault="001968AB" w:rsidP="001D41EA">
            <w:pPr>
              <w:rPr>
                <w:rFonts w:cs="Arial"/>
                <w:bCs/>
              </w:rPr>
            </w:pPr>
            <w:r w:rsidRPr="00B20C77">
              <w:rPr>
                <w:rFonts w:cs="Arial"/>
                <w:bCs/>
              </w:rPr>
              <w:t>FORD</w:t>
            </w:r>
          </w:p>
        </w:tc>
      </w:tr>
    </w:tbl>
    <w:p w14:paraId="70DE69F5" w14:textId="77777777" w:rsidR="001968AB" w:rsidRDefault="001968AB" w:rsidP="001B63C5">
      <w:pPr>
        <w:rPr>
          <w:rFonts w:ascii="Arial" w:hAnsi="Arial" w:cs="Arial"/>
          <w:b/>
          <w:bCs/>
          <w:sz w:val="18"/>
          <w:szCs w:val="18"/>
        </w:rPr>
      </w:pPr>
    </w:p>
    <w:p w14:paraId="1F93C415" w14:textId="77777777" w:rsidR="001B63C5" w:rsidRPr="00FD1EEC" w:rsidRDefault="001B63C5" w:rsidP="001B63C5">
      <w:r w:rsidRPr="00FD1EEC">
        <w:t>Use _ to search for a specific number of characters.</w:t>
      </w:r>
    </w:p>
    <w:p w14:paraId="02D62430" w14:textId="77777777" w:rsidR="001B63C5" w:rsidRPr="00FD1EEC" w:rsidRDefault="001B63C5" w:rsidP="001B63C5"/>
    <w:p w14:paraId="6C36EEA5" w14:textId="77777777" w:rsidR="001B63C5" w:rsidRPr="00FD1EEC" w:rsidRDefault="001B63C5" w:rsidP="001B63C5">
      <w:r w:rsidRPr="00FD1EEC">
        <w:t>The % and _ may be used in any combination with literal characters.</w:t>
      </w:r>
    </w:p>
    <w:p w14:paraId="126E2C67" w14:textId="77777777" w:rsidR="001B63C5" w:rsidRDefault="001B63C5" w:rsidP="001B63C5"/>
    <w:p w14:paraId="27AA2A96" w14:textId="77777777" w:rsidR="001B63C5" w:rsidRPr="00FD1EEC" w:rsidRDefault="001B63C5" w:rsidP="001B63C5"/>
    <w:p w14:paraId="463074B0" w14:textId="77777777" w:rsidR="001B63C5" w:rsidRPr="00FD1EEC" w:rsidRDefault="001B63C5" w:rsidP="001B63C5">
      <w:pPr>
        <w:rPr>
          <w:b/>
          <w:bCs/>
        </w:rPr>
      </w:pPr>
      <w:r w:rsidRPr="00FD1EEC">
        <w:rPr>
          <w:b/>
          <w:bCs/>
        </w:rPr>
        <w:t>IS NULL Operator</w:t>
      </w:r>
    </w:p>
    <w:p w14:paraId="4BF9669E" w14:textId="77777777" w:rsidR="001B63C5" w:rsidRPr="00FD1EEC" w:rsidRDefault="001B63C5" w:rsidP="001B63C5">
      <w:pPr>
        <w:rPr>
          <w:b/>
          <w:bCs/>
        </w:rPr>
      </w:pPr>
    </w:p>
    <w:p w14:paraId="39E29DB4" w14:textId="77777777" w:rsidR="001B63C5" w:rsidRPr="00FD1EEC" w:rsidRDefault="001B63C5" w:rsidP="001B63C5">
      <w:r w:rsidRPr="00FD1EEC">
        <w:t>The IS NULL operator specifically tests for values that are NULL.</w:t>
      </w:r>
    </w:p>
    <w:p w14:paraId="45C8E838" w14:textId="77777777" w:rsidR="001B63C5" w:rsidRPr="00FD1EEC" w:rsidRDefault="001B63C5" w:rsidP="001B63C5"/>
    <w:p w14:paraId="4781806A" w14:textId="77777777" w:rsidR="001B63C5" w:rsidRPr="00FD1EEC" w:rsidRDefault="001B63C5" w:rsidP="001B63C5">
      <w:r w:rsidRPr="00FD1EEC">
        <w:t xml:space="preserve">So, to find all employees who have no manager, you are testing for a NULL </w:t>
      </w:r>
      <w:proofErr w:type="gramStart"/>
      <w:r w:rsidRPr="00FD1EEC">
        <w:t>value :</w:t>
      </w:r>
      <w:proofErr w:type="gramEnd"/>
    </w:p>
    <w:p w14:paraId="4E2834B4" w14:textId="77777777" w:rsidR="001B63C5" w:rsidRPr="00FD1EEC" w:rsidRDefault="001B63C5" w:rsidP="001B63C5"/>
    <w:p w14:paraId="777AC131" w14:textId="77777777" w:rsidR="001B63C5" w:rsidRPr="00FD1EEC" w:rsidRDefault="001B63C5" w:rsidP="001B63C5">
      <w:r w:rsidRPr="00FD1EEC">
        <w:tab/>
        <w:t>SELECT</w:t>
      </w:r>
      <w:r w:rsidRPr="00FD1EEC">
        <w:tab/>
        <w:t>ENAME, MGR</w:t>
      </w:r>
    </w:p>
    <w:p w14:paraId="3B5272E8" w14:textId="77777777" w:rsidR="001B63C5" w:rsidRPr="00FD1EEC" w:rsidRDefault="001B63C5" w:rsidP="001B63C5">
      <w:r w:rsidRPr="00FD1EEC">
        <w:tab/>
        <w:t>FROM</w:t>
      </w:r>
      <w:r w:rsidRPr="00FD1EEC">
        <w:tab/>
        <w:t>EMP</w:t>
      </w:r>
    </w:p>
    <w:p w14:paraId="650EFCBB" w14:textId="77777777" w:rsidR="001B63C5" w:rsidRPr="00FD1EEC" w:rsidRDefault="001B63C5" w:rsidP="001B63C5">
      <w:r w:rsidRPr="00FD1EEC">
        <w:tab/>
        <w:t>WHERE</w:t>
      </w:r>
      <w:r w:rsidRPr="00FD1EEC">
        <w:tab/>
        <w:t>MGR IS NULL;</w:t>
      </w:r>
    </w:p>
    <w:p w14:paraId="0B027298" w14:textId="77777777" w:rsidR="001B63C5" w:rsidRPr="00FD1EEC" w:rsidRDefault="00497DD3" w:rsidP="001B63C5">
      <w:r>
        <w:br w:type="page"/>
      </w:r>
    </w:p>
    <w:tbl>
      <w:tblPr>
        <w:tblW w:w="0" w:type="auto"/>
        <w:tblInd w:w="108" w:type="dxa"/>
        <w:tblLook w:val="04A0" w:firstRow="1" w:lastRow="0" w:firstColumn="1" w:lastColumn="0" w:noHBand="0" w:noVBand="1"/>
      </w:tblPr>
      <w:tblGrid>
        <w:gridCol w:w="993"/>
        <w:gridCol w:w="708"/>
      </w:tblGrid>
      <w:tr w:rsidR="001968AB" w:rsidRPr="00021976" w14:paraId="3CDEBCA3" w14:textId="77777777" w:rsidTr="00B20C77">
        <w:tc>
          <w:tcPr>
            <w:tcW w:w="993" w:type="dxa"/>
            <w:shd w:val="clear" w:color="auto" w:fill="auto"/>
          </w:tcPr>
          <w:p w14:paraId="77F2F0D4" w14:textId="77777777" w:rsidR="001968AB" w:rsidRPr="00B20C77" w:rsidRDefault="001968AB" w:rsidP="001968AB">
            <w:pPr>
              <w:rPr>
                <w:rFonts w:cs="Arial"/>
                <w:bCs/>
              </w:rPr>
            </w:pPr>
            <w:r w:rsidRPr="00B20C77">
              <w:rPr>
                <w:rFonts w:cs="Arial"/>
                <w:bCs/>
              </w:rPr>
              <w:t>ENAME</w:t>
            </w:r>
          </w:p>
          <w:p w14:paraId="3E0DFD63" w14:textId="77777777" w:rsidR="001968AB" w:rsidRPr="00B20C77" w:rsidRDefault="001968AB" w:rsidP="001968AB">
            <w:pPr>
              <w:rPr>
                <w:rFonts w:cs="Arial"/>
                <w:bCs/>
              </w:rPr>
            </w:pPr>
            <w:r w:rsidRPr="00B20C77">
              <w:rPr>
                <w:rFonts w:cs="Arial"/>
                <w:bCs/>
              </w:rPr>
              <w:t>- - - - - - -</w:t>
            </w:r>
          </w:p>
          <w:p w14:paraId="39BE88EB" w14:textId="77777777" w:rsidR="001968AB" w:rsidRPr="00B20C77" w:rsidRDefault="001968AB" w:rsidP="001B63C5">
            <w:pPr>
              <w:rPr>
                <w:rFonts w:cs="Arial"/>
                <w:bCs/>
              </w:rPr>
            </w:pPr>
            <w:r w:rsidRPr="00B20C77">
              <w:rPr>
                <w:rFonts w:cs="Arial"/>
                <w:bCs/>
              </w:rPr>
              <w:t>KING</w:t>
            </w:r>
          </w:p>
        </w:tc>
        <w:tc>
          <w:tcPr>
            <w:tcW w:w="708" w:type="dxa"/>
            <w:shd w:val="clear" w:color="auto" w:fill="auto"/>
          </w:tcPr>
          <w:p w14:paraId="5D9783EC" w14:textId="77777777" w:rsidR="001968AB" w:rsidRPr="00B20C77" w:rsidRDefault="001968AB" w:rsidP="001B63C5">
            <w:pPr>
              <w:rPr>
                <w:rFonts w:cs="Arial"/>
                <w:bCs/>
              </w:rPr>
            </w:pPr>
            <w:r w:rsidRPr="00B20C77">
              <w:rPr>
                <w:rFonts w:cs="Arial"/>
                <w:bCs/>
              </w:rPr>
              <w:t>MGR</w:t>
            </w:r>
          </w:p>
          <w:p w14:paraId="18ACEBCC" w14:textId="77777777" w:rsidR="001968AB" w:rsidRPr="00B20C77" w:rsidRDefault="001968AB" w:rsidP="001B63C5">
            <w:pPr>
              <w:rPr>
                <w:rFonts w:cs="Arial"/>
                <w:bCs/>
              </w:rPr>
            </w:pPr>
            <w:r w:rsidRPr="00B20C77">
              <w:rPr>
                <w:rFonts w:cs="Arial"/>
                <w:bCs/>
              </w:rPr>
              <w:t>- - - - -</w:t>
            </w:r>
          </w:p>
        </w:tc>
      </w:tr>
    </w:tbl>
    <w:p w14:paraId="47F796A6" w14:textId="77777777" w:rsidR="001968AB" w:rsidRDefault="001968AB" w:rsidP="001B63C5">
      <w:pPr>
        <w:rPr>
          <w:rFonts w:ascii="Arial" w:hAnsi="Arial" w:cs="Arial"/>
          <w:b/>
          <w:bCs/>
          <w:sz w:val="18"/>
          <w:szCs w:val="18"/>
        </w:rPr>
      </w:pPr>
    </w:p>
    <w:p w14:paraId="005B4B8E" w14:textId="77777777" w:rsidR="001968AB" w:rsidRDefault="001968AB" w:rsidP="001B63C5">
      <w:pPr>
        <w:rPr>
          <w:rFonts w:ascii="Arial" w:hAnsi="Arial" w:cs="Arial"/>
          <w:b/>
          <w:bCs/>
          <w:sz w:val="18"/>
          <w:szCs w:val="18"/>
        </w:rPr>
      </w:pPr>
    </w:p>
    <w:p w14:paraId="496E339E" w14:textId="77777777" w:rsidR="001B63C5" w:rsidRPr="00FD1EEC" w:rsidRDefault="001B63C5" w:rsidP="001B63C5">
      <w:pPr>
        <w:rPr>
          <w:b/>
          <w:bCs/>
        </w:rPr>
      </w:pPr>
      <w:r w:rsidRPr="00FD1EEC">
        <w:rPr>
          <w:b/>
          <w:bCs/>
        </w:rPr>
        <w:t>Negating Expressions</w:t>
      </w:r>
    </w:p>
    <w:p w14:paraId="23BF149C" w14:textId="77777777" w:rsidR="001B63C5" w:rsidRPr="00FD1EEC" w:rsidRDefault="001B63C5" w:rsidP="001B63C5">
      <w:pPr>
        <w:rPr>
          <w:b/>
          <w:bCs/>
        </w:rPr>
      </w:pPr>
    </w:p>
    <w:p w14:paraId="74866F39" w14:textId="77777777" w:rsidR="001B63C5" w:rsidRPr="00FD1EEC" w:rsidRDefault="001B63C5" w:rsidP="001B63C5">
      <w:r w:rsidRPr="00FD1EEC">
        <w:t xml:space="preserve">The following operators are negative </w:t>
      </w:r>
      <w:r w:rsidR="005429DA" w:rsidRPr="00FD1EEC">
        <w:t>tests:</w:t>
      </w:r>
    </w:p>
    <w:p w14:paraId="6465D3A4" w14:textId="77777777" w:rsidR="001B63C5" w:rsidRPr="00FD1EEC" w:rsidRDefault="001B63C5" w:rsidP="001B63C5"/>
    <w:p w14:paraId="3175372F" w14:textId="77777777" w:rsidR="001B63C5" w:rsidRPr="00FD1EEC" w:rsidRDefault="001B63C5" w:rsidP="001B63C5">
      <w:pPr>
        <w:rPr>
          <w:b/>
          <w:bCs/>
          <w:u w:val="single"/>
        </w:rPr>
      </w:pPr>
      <w:r w:rsidRPr="00FD1EEC">
        <w:rPr>
          <w:b/>
          <w:bCs/>
          <w:u w:val="single"/>
        </w:rPr>
        <w:t>Operator</w:t>
      </w:r>
      <w:r w:rsidRPr="007445E0">
        <w:rPr>
          <w:b/>
          <w:bCs/>
        </w:rPr>
        <w:tab/>
      </w:r>
      <w:r w:rsidRPr="007445E0">
        <w:rPr>
          <w:b/>
          <w:bCs/>
        </w:rPr>
        <w:tab/>
      </w:r>
      <w:r w:rsidRPr="00FD1EEC">
        <w:rPr>
          <w:b/>
          <w:bCs/>
          <w:u w:val="single"/>
        </w:rPr>
        <w:t>Description</w:t>
      </w:r>
    </w:p>
    <w:p w14:paraId="78D2E288" w14:textId="77777777" w:rsidR="001B63C5" w:rsidRPr="00FD1EEC" w:rsidRDefault="001B63C5" w:rsidP="001B63C5">
      <w:pPr>
        <w:rPr>
          <w:b/>
          <w:bCs/>
          <w:u w:val="single"/>
        </w:rPr>
      </w:pPr>
    </w:p>
    <w:p w14:paraId="4D498127" w14:textId="77777777" w:rsidR="001B63C5" w:rsidRDefault="001B63C5" w:rsidP="001B63C5">
      <w:r w:rsidRPr="00FD1EEC">
        <w:t>! =</w:t>
      </w:r>
      <w:r w:rsidRPr="00FD1EEC">
        <w:tab/>
      </w:r>
      <w:r w:rsidRPr="00FD1EEC">
        <w:tab/>
      </w:r>
      <w:r>
        <w:tab/>
      </w:r>
      <w:r w:rsidRPr="00FD1EEC">
        <w:t xml:space="preserve">not equal to </w:t>
      </w:r>
    </w:p>
    <w:p w14:paraId="17EC97DA" w14:textId="77777777" w:rsidR="001B63C5" w:rsidRPr="00FD1EEC" w:rsidRDefault="001B63C5" w:rsidP="001B63C5"/>
    <w:p w14:paraId="6A8A4223" w14:textId="77777777" w:rsidR="001B63C5" w:rsidRPr="00FD1EEC" w:rsidRDefault="001B63C5" w:rsidP="001B63C5">
      <w:r w:rsidRPr="00FD1EEC">
        <w:t>&lt; &gt;</w:t>
      </w:r>
      <w:r w:rsidRPr="00FD1EEC">
        <w:tab/>
      </w:r>
      <w:r w:rsidRPr="00FD1EEC">
        <w:tab/>
      </w:r>
      <w:r>
        <w:tab/>
      </w:r>
      <w:r w:rsidRPr="00FD1EEC">
        <w:t>not equal to</w:t>
      </w:r>
    </w:p>
    <w:p w14:paraId="55181E8B" w14:textId="77777777" w:rsidR="001B63C5" w:rsidRPr="00FD1EEC" w:rsidRDefault="001B63C5" w:rsidP="001B63C5"/>
    <w:p w14:paraId="19588E91" w14:textId="77777777" w:rsidR="001B63C5" w:rsidRPr="00FD1EEC" w:rsidRDefault="001B63C5" w:rsidP="001B63C5">
      <w:pPr>
        <w:rPr>
          <w:b/>
          <w:bCs/>
        </w:rPr>
      </w:pPr>
      <w:r w:rsidRPr="00FD1EEC">
        <w:rPr>
          <w:b/>
          <w:bCs/>
        </w:rPr>
        <w:t>SQL Operators</w:t>
      </w:r>
    </w:p>
    <w:p w14:paraId="756222DF" w14:textId="77777777" w:rsidR="001B63C5" w:rsidRPr="00FD1EEC" w:rsidRDefault="001B63C5" w:rsidP="001B63C5">
      <w:pPr>
        <w:rPr>
          <w:b/>
          <w:bCs/>
        </w:rPr>
      </w:pPr>
    </w:p>
    <w:p w14:paraId="50E0A8D1" w14:textId="77777777" w:rsidR="001B63C5" w:rsidRPr="00FD1EEC" w:rsidRDefault="001B63C5" w:rsidP="001B63C5">
      <w:pPr>
        <w:rPr>
          <w:b/>
          <w:bCs/>
          <w:u w:val="single"/>
        </w:rPr>
      </w:pPr>
      <w:r w:rsidRPr="00FD1EEC">
        <w:rPr>
          <w:b/>
          <w:bCs/>
          <w:u w:val="single"/>
        </w:rPr>
        <w:t>Operator</w:t>
      </w:r>
      <w:r w:rsidRPr="007445E0">
        <w:rPr>
          <w:b/>
          <w:bCs/>
        </w:rPr>
        <w:tab/>
      </w:r>
      <w:r w:rsidRPr="007445E0">
        <w:rPr>
          <w:b/>
          <w:bCs/>
        </w:rPr>
        <w:tab/>
      </w:r>
      <w:r w:rsidRPr="00FD1EEC">
        <w:rPr>
          <w:b/>
          <w:bCs/>
          <w:u w:val="single"/>
        </w:rPr>
        <w:t>Description</w:t>
      </w:r>
    </w:p>
    <w:p w14:paraId="55B931AA" w14:textId="77777777" w:rsidR="001B63C5" w:rsidRPr="00FD1EEC" w:rsidRDefault="001B63C5" w:rsidP="001B63C5">
      <w:pPr>
        <w:rPr>
          <w:b/>
          <w:bCs/>
          <w:u w:val="single"/>
        </w:rPr>
      </w:pPr>
    </w:p>
    <w:p w14:paraId="3CB33B7F" w14:textId="77777777" w:rsidR="001B63C5" w:rsidRPr="00FD1EEC" w:rsidRDefault="001B63C5" w:rsidP="001B63C5">
      <w:r w:rsidRPr="00FD1EEC">
        <w:t>NOT BETWEEN</w:t>
      </w:r>
      <w:r w:rsidRPr="00FD1EEC">
        <w:tab/>
      </w:r>
      <w:r w:rsidR="001968AB">
        <w:tab/>
      </w:r>
      <w:r w:rsidRPr="00FD1EEC">
        <w:t>not between two given values</w:t>
      </w:r>
    </w:p>
    <w:p w14:paraId="42FE50D3" w14:textId="77777777" w:rsidR="001B63C5" w:rsidRPr="00FD1EEC" w:rsidRDefault="001B63C5" w:rsidP="001B63C5"/>
    <w:p w14:paraId="316F98C1" w14:textId="77777777" w:rsidR="001B63C5" w:rsidRPr="00FD1EEC" w:rsidRDefault="001B63C5" w:rsidP="001B63C5">
      <w:r w:rsidRPr="00FD1EEC">
        <w:t>NOT IN</w:t>
      </w:r>
      <w:r w:rsidRPr="00FD1EEC">
        <w:tab/>
      </w:r>
      <w:r w:rsidRPr="00FD1EEC">
        <w:tab/>
      </w:r>
      <w:r w:rsidR="001968AB">
        <w:tab/>
      </w:r>
      <w:r w:rsidRPr="00FD1EEC">
        <w:t>not in given list of values</w:t>
      </w:r>
    </w:p>
    <w:p w14:paraId="2143DF62" w14:textId="77777777" w:rsidR="001B63C5" w:rsidRPr="00FD1EEC" w:rsidRDefault="001B63C5" w:rsidP="001B63C5"/>
    <w:p w14:paraId="43DD8014" w14:textId="77777777" w:rsidR="001B63C5" w:rsidRPr="00FD1EEC" w:rsidRDefault="001B63C5" w:rsidP="001B63C5">
      <w:r w:rsidRPr="00FD1EEC">
        <w:t>NOT LIKE</w:t>
      </w:r>
      <w:r w:rsidRPr="00FD1EEC">
        <w:tab/>
      </w:r>
      <w:r w:rsidRPr="00FD1EEC">
        <w:tab/>
        <w:t>not like string</w:t>
      </w:r>
    </w:p>
    <w:p w14:paraId="23875210" w14:textId="77777777" w:rsidR="001B63C5" w:rsidRPr="00FD1EEC" w:rsidRDefault="001B63C5" w:rsidP="001B63C5"/>
    <w:p w14:paraId="1963FEA4" w14:textId="77777777" w:rsidR="001B63C5" w:rsidRPr="00FD1EEC" w:rsidRDefault="001B63C5" w:rsidP="001B63C5">
      <w:r>
        <w:t>IS NOT NULL</w:t>
      </w:r>
      <w:r>
        <w:tab/>
      </w:r>
      <w:r w:rsidR="001968AB">
        <w:tab/>
      </w:r>
      <w:r w:rsidRPr="00FD1EEC">
        <w:t>is not a null value</w:t>
      </w:r>
    </w:p>
    <w:p w14:paraId="2C2C905A" w14:textId="77777777" w:rsidR="001B63C5" w:rsidRPr="00FD1EEC" w:rsidRDefault="001B63C5" w:rsidP="001B63C5"/>
    <w:p w14:paraId="44AA9E11" w14:textId="77777777" w:rsidR="001B63C5" w:rsidRPr="00FD1EEC" w:rsidRDefault="001B63C5" w:rsidP="001B63C5">
      <w:r w:rsidRPr="00FD1EEC">
        <w:t>To find all employees whose salar</w:t>
      </w:r>
      <w:r>
        <w:t>y is not between a range, enter</w:t>
      </w:r>
      <w:r w:rsidRPr="00FD1EEC">
        <w:t>:</w:t>
      </w:r>
    </w:p>
    <w:p w14:paraId="607ED60E" w14:textId="77777777" w:rsidR="001B63C5" w:rsidRPr="00FD1EEC" w:rsidRDefault="001B63C5" w:rsidP="001B63C5"/>
    <w:p w14:paraId="7CE6B5CB" w14:textId="77777777" w:rsidR="001B63C5" w:rsidRPr="00FD1EEC" w:rsidRDefault="001B63C5" w:rsidP="001B63C5">
      <w:r w:rsidRPr="00FD1EEC">
        <w:tab/>
        <w:t>SELECT</w:t>
      </w:r>
      <w:r w:rsidRPr="00FD1EEC">
        <w:tab/>
        <w:t>ENAME, SAL</w:t>
      </w:r>
    </w:p>
    <w:p w14:paraId="39D91D5D" w14:textId="77777777" w:rsidR="001B63C5" w:rsidRPr="00FD1EEC" w:rsidRDefault="001B63C5" w:rsidP="001B63C5">
      <w:r w:rsidRPr="00FD1EEC">
        <w:tab/>
        <w:t>FROM</w:t>
      </w:r>
      <w:r w:rsidRPr="00FD1EEC">
        <w:tab/>
        <w:t>EMP</w:t>
      </w:r>
    </w:p>
    <w:p w14:paraId="594852EC" w14:textId="77777777" w:rsidR="001B63C5" w:rsidRPr="00FD1EEC" w:rsidRDefault="001B63C5" w:rsidP="001B63C5">
      <w:r w:rsidRPr="00FD1EEC">
        <w:tab/>
        <w:t>WHERE</w:t>
      </w:r>
      <w:r w:rsidRPr="00FD1EEC">
        <w:tab/>
        <w:t>SAL NOT BETWEEN 1000 AND 2000;</w:t>
      </w:r>
    </w:p>
    <w:p w14:paraId="46A21548" w14:textId="77777777" w:rsidR="001B63C5" w:rsidRPr="00FD1EEC" w:rsidRDefault="001B63C5" w:rsidP="001B63C5"/>
    <w:tbl>
      <w:tblPr>
        <w:tblW w:w="0" w:type="auto"/>
        <w:tblInd w:w="108" w:type="dxa"/>
        <w:tblLayout w:type="fixed"/>
        <w:tblLook w:val="04A0" w:firstRow="1" w:lastRow="0" w:firstColumn="1" w:lastColumn="0" w:noHBand="0" w:noVBand="1"/>
      </w:tblPr>
      <w:tblGrid>
        <w:gridCol w:w="1276"/>
        <w:gridCol w:w="851"/>
      </w:tblGrid>
      <w:tr w:rsidR="001968AB" w:rsidRPr="00021976" w14:paraId="401465D2" w14:textId="77777777" w:rsidTr="00B20C77">
        <w:tc>
          <w:tcPr>
            <w:tcW w:w="1276" w:type="dxa"/>
            <w:shd w:val="clear" w:color="auto" w:fill="auto"/>
          </w:tcPr>
          <w:p w14:paraId="53173410" w14:textId="77777777" w:rsidR="001968AB" w:rsidRPr="00B20C77" w:rsidRDefault="001968AB" w:rsidP="001968AB">
            <w:pPr>
              <w:rPr>
                <w:rFonts w:cs="Arial"/>
                <w:bCs/>
              </w:rPr>
            </w:pPr>
            <w:r w:rsidRPr="00B20C77">
              <w:rPr>
                <w:rFonts w:cs="Arial"/>
                <w:bCs/>
              </w:rPr>
              <w:t>ENAME</w:t>
            </w:r>
          </w:p>
          <w:p w14:paraId="3C351989" w14:textId="77777777" w:rsidR="00DC184E" w:rsidRPr="00B20C77" w:rsidRDefault="001968AB" w:rsidP="001968AB">
            <w:pPr>
              <w:rPr>
                <w:rFonts w:cs="Arial"/>
                <w:bCs/>
              </w:rPr>
            </w:pPr>
            <w:r w:rsidRPr="00B20C77">
              <w:rPr>
                <w:rFonts w:cs="Arial"/>
                <w:bCs/>
              </w:rPr>
              <w:t>- - - - - - -</w:t>
            </w:r>
            <w:r w:rsidR="00DC184E" w:rsidRPr="00B20C77">
              <w:rPr>
                <w:rFonts w:cs="Arial"/>
                <w:bCs/>
              </w:rPr>
              <w:t xml:space="preserve"> -  </w:t>
            </w:r>
          </w:p>
          <w:p w14:paraId="5C2180CC" w14:textId="77777777" w:rsidR="001968AB" w:rsidRPr="00B20C77" w:rsidRDefault="001968AB" w:rsidP="001968AB">
            <w:pPr>
              <w:rPr>
                <w:rFonts w:cs="Arial"/>
                <w:bCs/>
              </w:rPr>
            </w:pPr>
            <w:r w:rsidRPr="00B20C77">
              <w:rPr>
                <w:rFonts w:cs="Arial"/>
                <w:bCs/>
              </w:rPr>
              <w:t>SMITH</w:t>
            </w:r>
          </w:p>
          <w:p w14:paraId="0C56FEC2" w14:textId="77777777" w:rsidR="001968AB" w:rsidRPr="00B20C77" w:rsidRDefault="001968AB" w:rsidP="001968AB">
            <w:pPr>
              <w:rPr>
                <w:rFonts w:cs="Arial"/>
                <w:bCs/>
              </w:rPr>
            </w:pPr>
            <w:r w:rsidRPr="00B20C77">
              <w:rPr>
                <w:rFonts w:cs="Arial"/>
                <w:bCs/>
              </w:rPr>
              <w:t>JONES</w:t>
            </w:r>
          </w:p>
          <w:p w14:paraId="00781A7E" w14:textId="77777777" w:rsidR="001968AB" w:rsidRPr="00B20C77" w:rsidRDefault="001968AB" w:rsidP="001968AB">
            <w:pPr>
              <w:rPr>
                <w:rFonts w:cs="Arial"/>
                <w:bCs/>
              </w:rPr>
            </w:pPr>
            <w:r w:rsidRPr="00B20C77">
              <w:rPr>
                <w:rFonts w:cs="Arial"/>
                <w:bCs/>
              </w:rPr>
              <w:t>BLAKE</w:t>
            </w:r>
          </w:p>
          <w:p w14:paraId="1A9D083A" w14:textId="77777777" w:rsidR="001968AB" w:rsidRPr="00B20C77" w:rsidRDefault="001968AB" w:rsidP="001968AB">
            <w:pPr>
              <w:rPr>
                <w:rFonts w:cs="Arial"/>
                <w:bCs/>
              </w:rPr>
            </w:pPr>
            <w:r w:rsidRPr="00B20C77">
              <w:rPr>
                <w:rFonts w:cs="Arial"/>
                <w:bCs/>
              </w:rPr>
              <w:t>CLARK</w:t>
            </w:r>
          </w:p>
          <w:p w14:paraId="1551523F" w14:textId="77777777" w:rsidR="001968AB" w:rsidRPr="00B20C77" w:rsidRDefault="001968AB" w:rsidP="001968AB">
            <w:pPr>
              <w:rPr>
                <w:rFonts w:cs="Arial"/>
                <w:bCs/>
              </w:rPr>
            </w:pPr>
            <w:r w:rsidRPr="00B20C77">
              <w:rPr>
                <w:rFonts w:cs="Arial"/>
                <w:bCs/>
              </w:rPr>
              <w:t>SCOTT</w:t>
            </w:r>
          </w:p>
          <w:p w14:paraId="6BCCEA34" w14:textId="77777777" w:rsidR="001968AB" w:rsidRPr="00B20C77" w:rsidRDefault="001968AB" w:rsidP="001968AB">
            <w:pPr>
              <w:rPr>
                <w:rFonts w:cs="Arial"/>
                <w:bCs/>
              </w:rPr>
            </w:pPr>
            <w:r w:rsidRPr="00B20C77">
              <w:rPr>
                <w:rFonts w:cs="Arial"/>
                <w:bCs/>
              </w:rPr>
              <w:t>KING</w:t>
            </w:r>
          </w:p>
          <w:p w14:paraId="2F41AEA3" w14:textId="77777777" w:rsidR="001968AB" w:rsidRPr="00B20C77" w:rsidRDefault="001968AB" w:rsidP="001968AB">
            <w:pPr>
              <w:rPr>
                <w:rFonts w:cs="Arial"/>
                <w:bCs/>
              </w:rPr>
            </w:pPr>
            <w:r w:rsidRPr="00B20C77">
              <w:rPr>
                <w:rFonts w:cs="Arial"/>
                <w:bCs/>
              </w:rPr>
              <w:t>JAMES</w:t>
            </w:r>
          </w:p>
          <w:p w14:paraId="05D56814" w14:textId="77777777" w:rsidR="001968AB" w:rsidRPr="00B20C77" w:rsidRDefault="001968AB" w:rsidP="001B63C5">
            <w:pPr>
              <w:rPr>
                <w:rFonts w:cs="Arial"/>
                <w:bCs/>
              </w:rPr>
            </w:pPr>
            <w:r w:rsidRPr="00B20C77">
              <w:rPr>
                <w:rFonts w:cs="Arial"/>
                <w:bCs/>
              </w:rPr>
              <w:t>FORD</w:t>
            </w:r>
          </w:p>
        </w:tc>
        <w:tc>
          <w:tcPr>
            <w:tcW w:w="851" w:type="dxa"/>
            <w:shd w:val="clear" w:color="auto" w:fill="auto"/>
          </w:tcPr>
          <w:p w14:paraId="670677F8" w14:textId="77777777" w:rsidR="001968AB" w:rsidRPr="00B20C77" w:rsidRDefault="001968AB" w:rsidP="001968AB">
            <w:pPr>
              <w:rPr>
                <w:rFonts w:cs="Arial"/>
                <w:bCs/>
              </w:rPr>
            </w:pPr>
            <w:r w:rsidRPr="00B20C77">
              <w:rPr>
                <w:rFonts w:cs="Arial"/>
                <w:bCs/>
              </w:rPr>
              <w:t>SAL</w:t>
            </w:r>
          </w:p>
          <w:p w14:paraId="7E35417A" w14:textId="77777777" w:rsidR="001968AB" w:rsidRPr="00B20C77" w:rsidRDefault="001968AB" w:rsidP="001968AB">
            <w:pPr>
              <w:rPr>
                <w:rFonts w:cs="Arial"/>
                <w:bCs/>
              </w:rPr>
            </w:pPr>
            <w:r w:rsidRPr="00B20C77">
              <w:rPr>
                <w:rFonts w:cs="Arial"/>
                <w:bCs/>
              </w:rPr>
              <w:t xml:space="preserve">- - - - </w:t>
            </w:r>
          </w:p>
          <w:p w14:paraId="5C1DE419" w14:textId="77777777" w:rsidR="001968AB" w:rsidRPr="00B20C77" w:rsidRDefault="001968AB" w:rsidP="001968AB">
            <w:pPr>
              <w:rPr>
                <w:rFonts w:cs="Arial"/>
                <w:bCs/>
              </w:rPr>
            </w:pPr>
            <w:r w:rsidRPr="00B20C77">
              <w:rPr>
                <w:rFonts w:cs="Arial"/>
                <w:bCs/>
              </w:rPr>
              <w:t xml:space="preserve">  800</w:t>
            </w:r>
          </w:p>
          <w:p w14:paraId="01C479D0" w14:textId="77777777" w:rsidR="001968AB" w:rsidRPr="00B20C77" w:rsidRDefault="001968AB" w:rsidP="001968AB">
            <w:pPr>
              <w:rPr>
                <w:rFonts w:cs="Arial"/>
                <w:bCs/>
              </w:rPr>
            </w:pPr>
            <w:r w:rsidRPr="00B20C77">
              <w:rPr>
                <w:rFonts w:cs="Arial"/>
                <w:bCs/>
              </w:rPr>
              <w:t>2975</w:t>
            </w:r>
          </w:p>
          <w:p w14:paraId="6981D529" w14:textId="77777777" w:rsidR="001968AB" w:rsidRPr="00B20C77" w:rsidRDefault="001968AB" w:rsidP="001968AB">
            <w:pPr>
              <w:rPr>
                <w:rFonts w:cs="Arial"/>
                <w:bCs/>
              </w:rPr>
            </w:pPr>
            <w:r w:rsidRPr="00B20C77">
              <w:rPr>
                <w:rFonts w:cs="Arial"/>
                <w:bCs/>
              </w:rPr>
              <w:t>2850</w:t>
            </w:r>
          </w:p>
          <w:p w14:paraId="34DB735E" w14:textId="77777777" w:rsidR="001968AB" w:rsidRPr="00B20C77" w:rsidRDefault="001968AB" w:rsidP="001968AB">
            <w:pPr>
              <w:rPr>
                <w:rFonts w:cs="Arial"/>
                <w:bCs/>
              </w:rPr>
            </w:pPr>
            <w:r w:rsidRPr="00B20C77">
              <w:rPr>
                <w:rFonts w:cs="Arial"/>
                <w:bCs/>
              </w:rPr>
              <w:t>2450</w:t>
            </w:r>
          </w:p>
          <w:p w14:paraId="61E5B616" w14:textId="77777777" w:rsidR="001968AB" w:rsidRPr="00B20C77" w:rsidRDefault="001968AB" w:rsidP="001968AB">
            <w:pPr>
              <w:rPr>
                <w:rFonts w:cs="Arial"/>
                <w:bCs/>
              </w:rPr>
            </w:pPr>
            <w:r w:rsidRPr="00B20C77">
              <w:rPr>
                <w:rFonts w:cs="Arial"/>
                <w:bCs/>
              </w:rPr>
              <w:t>3000</w:t>
            </w:r>
          </w:p>
          <w:p w14:paraId="44875B22" w14:textId="77777777" w:rsidR="001968AB" w:rsidRPr="00B20C77" w:rsidRDefault="001968AB" w:rsidP="001968AB">
            <w:pPr>
              <w:rPr>
                <w:rFonts w:cs="Arial"/>
                <w:bCs/>
              </w:rPr>
            </w:pPr>
            <w:r w:rsidRPr="00B20C77">
              <w:rPr>
                <w:rFonts w:cs="Arial"/>
                <w:bCs/>
              </w:rPr>
              <w:t>5000</w:t>
            </w:r>
          </w:p>
          <w:p w14:paraId="17C00BD5" w14:textId="77777777" w:rsidR="001968AB" w:rsidRPr="00B20C77" w:rsidRDefault="001968AB" w:rsidP="001968AB">
            <w:pPr>
              <w:rPr>
                <w:rFonts w:cs="Arial"/>
                <w:bCs/>
              </w:rPr>
            </w:pPr>
            <w:r w:rsidRPr="00B20C77">
              <w:rPr>
                <w:rFonts w:cs="Arial"/>
                <w:bCs/>
              </w:rPr>
              <w:t xml:space="preserve">  950</w:t>
            </w:r>
          </w:p>
          <w:p w14:paraId="3D92B41C" w14:textId="77777777" w:rsidR="001968AB" w:rsidRPr="00B20C77" w:rsidRDefault="001968AB" w:rsidP="001968AB">
            <w:pPr>
              <w:rPr>
                <w:rFonts w:cs="Arial"/>
                <w:bCs/>
              </w:rPr>
            </w:pPr>
            <w:r w:rsidRPr="00B20C77">
              <w:rPr>
                <w:rFonts w:cs="Arial"/>
                <w:bCs/>
              </w:rPr>
              <w:t>3000</w:t>
            </w:r>
          </w:p>
        </w:tc>
      </w:tr>
    </w:tbl>
    <w:p w14:paraId="69930659" w14:textId="77777777" w:rsidR="001968AB" w:rsidRDefault="001968AB" w:rsidP="001B63C5">
      <w:pPr>
        <w:rPr>
          <w:rFonts w:ascii="Arial" w:hAnsi="Arial" w:cs="Arial"/>
          <w:b/>
          <w:bCs/>
          <w:sz w:val="18"/>
          <w:szCs w:val="18"/>
        </w:rPr>
      </w:pPr>
    </w:p>
    <w:p w14:paraId="48677519" w14:textId="77777777" w:rsidR="001968AB" w:rsidRDefault="001968AB" w:rsidP="001B63C5">
      <w:pPr>
        <w:rPr>
          <w:rFonts w:ascii="Arial" w:hAnsi="Arial" w:cs="Arial"/>
          <w:b/>
          <w:bCs/>
          <w:sz w:val="18"/>
          <w:szCs w:val="18"/>
        </w:rPr>
      </w:pPr>
    </w:p>
    <w:p w14:paraId="44042815" w14:textId="77777777" w:rsidR="003C1E78" w:rsidRDefault="003C1E78" w:rsidP="001B63C5">
      <w:pPr>
        <w:rPr>
          <w:bCs/>
        </w:rPr>
      </w:pPr>
    </w:p>
    <w:p w14:paraId="6E828BF6" w14:textId="77777777" w:rsidR="003C1E78" w:rsidRDefault="003C1E78" w:rsidP="001B63C5">
      <w:pPr>
        <w:rPr>
          <w:bCs/>
        </w:rPr>
      </w:pPr>
    </w:p>
    <w:p w14:paraId="21405082" w14:textId="77777777" w:rsidR="003C1E78" w:rsidRDefault="003C1E78" w:rsidP="001B63C5">
      <w:pPr>
        <w:rPr>
          <w:bCs/>
        </w:rPr>
      </w:pPr>
    </w:p>
    <w:p w14:paraId="3B5D53AF" w14:textId="77777777" w:rsidR="001B63C5" w:rsidRPr="007445E0" w:rsidRDefault="001B63C5" w:rsidP="001B63C5">
      <w:pPr>
        <w:rPr>
          <w:bCs/>
        </w:rPr>
      </w:pPr>
      <w:r w:rsidRPr="007445E0">
        <w:rPr>
          <w:bCs/>
        </w:rPr>
        <w:lastRenderedPageBreak/>
        <w:t xml:space="preserve">To find those employees whose job does not start with M, </w:t>
      </w:r>
      <w:r w:rsidR="003C1E78" w:rsidRPr="007445E0">
        <w:rPr>
          <w:bCs/>
        </w:rPr>
        <w:t>enter:</w:t>
      </w:r>
    </w:p>
    <w:p w14:paraId="06602CDB" w14:textId="77777777" w:rsidR="001B63C5" w:rsidRPr="007445E0" w:rsidRDefault="001B63C5" w:rsidP="001B63C5">
      <w:pPr>
        <w:rPr>
          <w:bCs/>
        </w:rPr>
      </w:pPr>
    </w:p>
    <w:p w14:paraId="32A57D97" w14:textId="77777777" w:rsidR="001B63C5" w:rsidRPr="007445E0" w:rsidRDefault="001B63C5" w:rsidP="001B63C5">
      <w:pPr>
        <w:rPr>
          <w:bCs/>
        </w:rPr>
      </w:pPr>
      <w:r w:rsidRPr="007445E0">
        <w:rPr>
          <w:bCs/>
        </w:rPr>
        <w:tab/>
        <w:t>SELECT</w:t>
      </w:r>
      <w:r w:rsidRPr="007445E0">
        <w:rPr>
          <w:bCs/>
        </w:rPr>
        <w:tab/>
        <w:t>ENAME, JOB</w:t>
      </w:r>
    </w:p>
    <w:p w14:paraId="11CFCDE5" w14:textId="77777777" w:rsidR="001B63C5" w:rsidRPr="007445E0" w:rsidRDefault="001B63C5" w:rsidP="001B63C5">
      <w:pPr>
        <w:rPr>
          <w:bCs/>
        </w:rPr>
      </w:pPr>
      <w:r w:rsidRPr="007445E0">
        <w:rPr>
          <w:bCs/>
        </w:rPr>
        <w:tab/>
        <w:t>FROM</w:t>
      </w:r>
      <w:r w:rsidRPr="007445E0">
        <w:rPr>
          <w:bCs/>
        </w:rPr>
        <w:tab/>
        <w:t>EMP</w:t>
      </w:r>
    </w:p>
    <w:p w14:paraId="6C1A7AF8" w14:textId="77777777" w:rsidR="001B63C5" w:rsidRDefault="0004565A" w:rsidP="001B63C5">
      <w:pPr>
        <w:rPr>
          <w:bCs/>
        </w:rPr>
      </w:pPr>
      <w:r>
        <w:rPr>
          <w:bCs/>
        </w:rPr>
        <w:tab/>
        <w:t>WHERE</w:t>
      </w:r>
      <w:r>
        <w:rPr>
          <w:bCs/>
        </w:rPr>
        <w:tab/>
        <w:t>JOB NOT LIKE ' M% ';</w:t>
      </w:r>
    </w:p>
    <w:p w14:paraId="4EEC5F73" w14:textId="77777777" w:rsidR="001968AB" w:rsidRDefault="001968AB" w:rsidP="001B63C5">
      <w:pPr>
        <w:rPr>
          <w:bCs/>
        </w:rPr>
      </w:pPr>
    </w:p>
    <w:tbl>
      <w:tblPr>
        <w:tblW w:w="0" w:type="auto"/>
        <w:tblInd w:w="108" w:type="dxa"/>
        <w:tblLook w:val="04A0" w:firstRow="1" w:lastRow="0" w:firstColumn="1" w:lastColumn="0" w:noHBand="0" w:noVBand="1"/>
      </w:tblPr>
      <w:tblGrid>
        <w:gridCol w:w="1134"/>
        <w:gridCol w:w="1560"/>
      </w:tblGrid>
      <w:tr w:rsidR="001968AB" w:rsidRPr="00DC184E" w14:paraId="27B50397" w14:textId="77777777" w:rsidTr="00B20C77">
        <w:tc>
          <w:tcPr>
            <w:tcW w:w="1134" w:type="dxa"/>
            <w:shd w:val="clear" w:color="auto" w:fill="auto"/>
          </w:tcPr>
          <w:p w14:paraId="5D169338" w14:textId="77777777" w:rsidR="001968AB" w:rsidRPr="00B20C77" w:rsidRDefault="001968AB" w:rsidP="00B20C77">
            <w:pPr>
              <w:autoSpaceDE w:val="0"/>
              <w:autoSpaceDN w:val="0"/>
              <w:adjustRightInd w:val="0"/>
              <w:rPr>
                <w:rFonts w:cs="Arial"/>
                <w:bCs/>
                <w:color w:val="000000"/>
              </w:rPr>
            </w:pPr>
            <w:r w:rsidRPr="00B20C77">
              <w:rPr>
                <w:rFonts w:cs="Arial"/>
                <w:bCs/>
                <w:color w:val="000000"/>
              </w:rPr>
              <w:t>ENAME</w:t>
            </w:r>
          </w:p>
          <w:p w14:paraId="461AC062" w14:textId="77777777" w:rsidR="001968AB" w:rsidRPr="00B20C77" w:rsidRDefault="001968AB" w:rsidP="00B20C77">
            <w:pPr>
              <w:autoSpaceDE w:val="0"/>
              <w:autoSpaceDN w:val="0"/>
              <w:adjustRightInd w:val="0"/>
              <w:rPr>
                <w:rFonts w:cs="Arial"/>
                <w:bCs/>
                <w:color w:val="000000"/>
              </w:rPr>
            </w:pPr>
            <w:r w:rsidRPr="00B20C77">
              <w:rPr>
                <w:rFonts w:cs="Arial"/>
                <w:bCs/>
                <w:color w:val="000000"/>
              </w:rPr>
              <w:t>- - - - - - -</w:t>
            </w:r>
          </w:p>
          <w:p w14:paraId="0B533ECE" w14:textId="77777777" w:rsidR="001968AB" w:rsidRPr="00B20C77" w:rsidRDefault="001968AB" w:rsidP="00B20C77">
            <w:pPr>
              <w:autoSpaceDE w:val="0"/>
              <w:autoSpaceDN w:val="0"/>
              <w:adjustRightInd w:val="0"/>
              <w:rPr>
                <w:rFonts w:cs="Arial"/>
                <w:bCs/>
                <w:color w:val="000000"/>
              </w:rPr>
            </w:pPr>
            <w:r w:rsidRPr="00B20C77">
              <w:rPr>
                <w:rFonts w:cs="Arial"/>
                <w:bCs/>
                <w:color w:val="000000"/>
              </w:rPr>
              <w:t>SMITH</w:t>
            </w:r>
          </w:p>
          <w:p w14:paraId="139D1817" w14:textId="77777777" w:rsidR="001968AB" w:rsidRPr="00B20C77" w:rsidRDefault="001968AB" w:rsidP="00B20C77">
            <w:pPr>
              <w:autoSpaceDE w:val="0"/>
              <w:autoSpaceDN w:val="0"/>
              <w:adjustRightInd w:val="0"/>
              <w:rPr>
                <w:rFonts w:cs="Arial"/>
                <w:bCs/>
                <w:color w:val="000000"/>
              </w:rPr>
            </w:pPr>
            <w:r w:rsidRPr="00B20C77">
              <w:rPr>
                <w:rFonts w:cs="Arial"/>
                <w:bCs/>
                <w:color w:val="000000"/>
              </w:rPr>
              <w:t>ALLEN</w:t>
            </w:r>
          </w:p>
          <w:p w14:paraId="0CB1E720" w14:textId="77777777" w:rsidR="001968AB" w:rsidRPr="00B20C77" w:rsidRDefault="001968AB" w:rsidP="00B20C77">
            <w:pPr>
              <w:autoSpaceDE w:val="0"/>
              <w:autoSpaceDN w:val="0"/>
              <w:adjustRightInd w:val="0"/>
              <w:rPr>
                <w:rFonts w:cs="Arial"/>
                <w:bCs/>
                <w:color w:val="000000"/>
              </w:rPr>
            </w:pPr>
            <w:r w:rsidRPr="00B20C77">
              <w:rPr>
                <w:rFonts w:cs="Arial"/>
                <w:bCs/>
                <w:color w:val="000000"/>
              </w:rPr>
              <w:t>WARD</w:t>
            </w:r>
          </w:p>
          <w:p w14:paraId="1FFC7604" w14:textId="77777777" w:rsidR="001968AB" w:rsidRPr="00B20C77" w:rsidRDefault="001968AB" w:rsidP="00B20C77">
            <w:pPr>
              <w:autoSpaceDE w:val="0"/>
              <w:autoSpaceDN w:val="0"/>
              <w:adjustRightInd w:val="0"/>
              <w:rPr>
                <w:rFonts w:cs="Arial"/>
                <w:bCs/>
                <w:color w:val="000000"/>
              </w:rPr>
            </w:pPr>
            <w:r w:rsidRPr="00B20C77">
              <w:rPr>
                <w:rFonts w:cs="Arial"/>
                <w:bCs/>
                <w:color w:val="000000"/>
              </w:rPr>
              <w:t>MARTIN</w:t>
            </w:r>
          </w:p>
          <w:p w14:paraId="3348448E" w14:textId="77777777" w:rsidR="001968AB" w:rsidRPr="00B20C77" w:rsidRDefault="001968AB" w:rsidP="00B20C77">
            <w:pPr>
              <w:autoSpaceDE w:val="0"/>
              <w:autoSpaceDN w:val="0"/>
              <w:adjustRightInd w:val="0"/>
              <w:rPr>
                <w:rFonts w:cs="Arial"/>
                <w:bCs/>
                <w:color w:val="000000"/>
              </w:rPr>
            </w:pPr>
            <w:r w:rsidRPr="00B20C77">
              <w:rPr>
                <w:rFonts w:cs="Arial"/>
                <w:bCs/>
                <w:color w:val="000000"/>
              </w:rPr>
              <w:t>SCOTT</w:t>
            </w:r>
          </w:p>
          <w:p w14:paraId="767AD1E6" w14:textId="77777777" w:rsidR="001968AB" w:rsidRPr="00B20C77" w:rsidRDefault="001968AB" w:rsidP="00B20C77">
            <w:pPr>
              <w:autoSpaceDE w:val="0"/>
              <w:autoSpaceDN w:val="0"/>
              <w:adjustRightInd w:val="0"/>
              <w:rPr>
                <w:rFonts w:cs="Arial"/>
                <w:bCs/>
                <w:color w:val="000000"/>
              </w:rPr>
            </w:pPr>
            <w:r w:rsidRPr="00B20C77">
              <w:rPr>
                <w:rFonts w:cs="Arial"/>
                <w:bCs/>
                <w:color w:val="000000"/>
              </w:rPr>
              <w:t>KING</w:t>
            </w:r>
          </w:p>
          <w:p w14:paraId="60D36E59" w14:textId="77777777" w:rsidR="001968AB" w:rsidRPr="00B20C77" w:rsidRDefault="001968AB" w:rsidP="00B20C77">
            <w:pPr>
              <w:autoSpaceDE w:val="0"/>
              <w:autoSpaceDN w:val="0"/>
              <w:adjustRightInd w:val="0"/>
              <w:rPr>
                <w:rFonts w:cs="Arial"/>
                <w:bCs/>
                <w:color w:val="000000"/>
              </w:rPr>
            </w:pPr>
            <w:r w:rsidRPr="00B20C77">
              <w:rPr>
                <w:rFonts w:cs="Arial"/>
                <w:bCs/>
                <w:color w:val="000000"/>
              </w:rPr>
              <w:t>TURNER</w:t>
            </w:r>
          </w:p>
          <w:p w14:paraId="2A3D27AC" w14:textId="77777777" w:rsidR="001968AB" w:rsidRPr="00B20C77" w:rsidRDefault="001968AB" w:rsidP="00B20C77">
            <w:pPr>
              <w:autoSpaceDE w:val="0"/>
              <w:autoSpaceDN w:val="0"/>
              <w:adjustRightInd w:val="0"/>
              <w:rPr>
                <w:rFonts w:cs="Arial"/>
                <w:bCs/>
                <w:color w:val="000000"/>
              </w:rPr>
            </w:pPr>
            <w:r w:rsidRPr="00B20C77">
              <w:rPr>
                <w:rFonts w:cs="Arial"/>
                <w:bCs/>
                <w:color w:val="000000"/>
              </w:rPr>
              <w:t>ADAMS</w:t>
            </w:r>
          </w:p>
          <w:p w14:paraId="0727B513" w14:textId="77777777" w:rsidR="001968AB" w:rsidRPr="00B20C77" w:rsidRDefault="001968AB" w:rsidP="00B20C77">
            <w:pPr>
              <w:autoSpaceDE w:val="0"/>
              <w:autoSpaceDN w:val="0"/>
              <w:adjustRightInd w:val="0"/>
              <w:rPr>
                <w:rFonts w:cs="Arial"/>
                <w:bCs/>
                <w:color w:val="000000"/>
              </w:rPr>
            </w:pPr>
            <w:r w:rsidRPr="00B20C77">
              <w:rPr>
                <w:rFonts w:cs="Arial"/>
                <w:bCs/>
                <w:color w:val="000000"/>
              </w:rPr>
              <w:t>JAMES</w:t>
            </w:r>
          </w:p>
          <w:p w14:paraId="195A473D" w14:textId="77777777" w:rsidR="001968AB" w:rsidRPr="00B20C77" w:rsidRDefault="001968AB" w:rsidP="00B20C77">
            <w:pPr>
              <w:autoSpaceDE w:val="0"/>
              <w:autoSpaceDN w:val="0"/>
              <w:adjustRightInd w:val="0"/>
              <w:rPr>
                <w:rFonts w:cs="Arial"/>
                <w:bCs/>
                <w:color w:val="000000"/>
              </w:rPr>
            </w:pPr>
            <w:r w:rsidRPr="00B20C77">
              <w:rPr>
                <w:rFonts w:cs="Arial"/>
                <w:bCs/>
                <w:color w:val="000000"/>
              </w:rPr>
              <w:t>FORD</w:t>
            </w:r>
          </w:p>
          <w:p w14:paraId="376B9E84" w14:textId="77777777" w:rsidR="001968AB" w:rsidRPr="00B20C77" w:rsidRDefault="001968AB" w:rsidP="00B20C77">
            <w:pPr>
              <w:autoSpaceDE w:val="0"/>
              <w:autoSpaceDN w:val="0"/>
              <w:adjustRightInd w:val="0"/>
              <w:rPr>
                <w:rFonts w:cs="Arial"/>
                <w:bCs/>
                <w:color w:val="000000"/>
              </w:rPr>
            </w:pPr>
            <w:r w:rsidRPr="00B20C77">
              <w:rPr>
                <w:rFonts w:cs="Arial"/>
                <w:bCs/>
                <w:color w:val="000000"/>
              </w:rPr>
              <w:t>MILLER</w:t>
            </w:r>
          </w:p>
        </w:tc>
        <w:tc>
          <w:tcPr>
            <w:tcW w:w="1560" w:type="dxa"/>
            <w:shd w:val="clear" w:color="auto" w:fill="auto"/>
          </w:tcPr>
          <w:p w14:paraId="36AD0000" w14:textId="77777777" w:rsidR="001968AB" w:rsidRPr="00B20C77" w:rsidRDefault="001968AB" w:rsidP="00B20C77">
            <w:pPr>
              <w:autoSpaceDE w:val="0"/>
              <w:autoSpaceDN w:val="0"/>
              <w:adjustRightInd w:val="0"/>
              <w:rPr>
                <w:rFonts w:cs="Arial"/>
                <w:bCs/>
                <w:color w:val="000000"/>
              </w:rPr>
            </w:pPr>
            <w:r w:rsidRPr="00B20C77">
              <w:rPr>
                <w:rFonts w:cs="Arial"/>
                <w:bCs/>
                <w:color w:val="000000"/>
              </w:rPr>
              <w:t>JOB</w:t>
            </w:r>
          </w:p>
          <w:p w14:paraId="25E5D5DF" w14:textId="77777777" w:rsidR="001968AB" w:rsidRPr="00B20C77" w:rsidRDefault="001968AB" w:rsidP="00B20C77">
            <w:pPr>
              <w:autoSpaceDE w:val="0"/>
              <w:autoSpaceDN w:val="0"/>
              <w:adjustRightInd w:val="0"/>
              <w:rPr>
                <w:rFonts w:cs="Arial"/>
                <w:bCs/>
                <w:color w:val="000000"/>
              </w:rPr>
            </w:pPr>
            <w:r w:rsidRPr="00B20C77">
              <w:rPr>
                <w:rFonts w:cs="Arial"/>
                <w:bCs/>
                <w:color w:val="000000"/>
              </w:rPr>
              <w:t>- - - - - - - - - -</w:t>
            </w:r>
          </w:p>
          <w:p w14:paraId="7D4A85A1" w14:textId="77777777" w:rsidR="001968AB" w:rsidRPr="00B20C77" w:rsidRDefault="001968AB" w:rsidP="00B20C77">
            <w:pPr>
              <w:autoSpaceDE w:val="0"/>
              <w:autoSpaceDN w:val="0"/>
              <w:adjustRightInd w:val="0"/>
              <w:rPr>
                <w:rFonts w:cs="Arial"/>
                <w:bCs/>
                <w:color w:val="000000"/>
              </w:rPr>
            </w:pPr>
            <w:r w:rsidRPr="00B20C77">
              <w:rPr>
                <w:rFonts w:cs="Arial"/>
                <w:bCs/>
                <w:color w:val="000000"/>
              </w:rPr>
              <w:t>CLERK</w:t>
            </w:r>
          </w:p>
          <w:p w14:paraId="2EF5657B" w14:textId="77777777" w:rsidR="001968AB" w:rsidRPr="00B20C77" w:rsidRDefault="001968AB" w:rsidP="00B20C77">
            <w:pPr>
              <w:autoSpaceDE w:val="0"/>
              <w:autoSpaceDN w:val="0"/>
              <w:adjustRightInd w:val="0"/>
              <w:rPr>
                <w:rFonts w:cs="Arial"/>
                <w:bCs/>
                <w:color w:val="000000"/>
              </w:rPr>
            </w:pPr>
            <w:r w:rsidRPr="00B20C77">
              <w:rPr>
                <w:rFonts w:cs="Arial"/>
                <w:bCs/>
                <w:color w:val="000000"/>
              </w:rPr>
              <w:t>SALESMAN</w:t>
            </w:r>
          </w:p>
          <w:p w14:paraId="1742DA0E" w14:textId="77777777" w:rsidR="001968AB" w:rsidRPr="00B20C77" w:rsidRDefault="001968AB" w:rsidP="00B20C77">
            <w:pPr>
              <w:autoSpaceDE w:val="0"/>
              <w:autoSpaceDN w:val="0"/>
              <w:adjustRightInd w:val="0"/>
              <w:rPr>
                <w:rFonts w:cs="Arial"/>
                <w:bCs/>
                <w:color w:val="000000"/>
              </w:rPr>
            </w:pPr>
            <w:r w:rsidRPr="00B20C77">
              <w:rPr>
                <w:rFonts w:cs="Arial"/>
                <w:bCs/>
                <w:color w:val="000000"/>
              </w:rPr>
              <w:t>SALESMAN</w:t>
            </w:r>
          </w:p>
          <w:p w14:paraId="7AB411AA" w14:textId="77777777" w:rsidR="001968AB" w:rsidRPr="00B20C77" w:rsidRDefault="001968AB" w:rsidP="00B20C77">
            <w:pPr>
              <w:autoSpaceDE w:val="0"/>
              <w:autoSpaceDN w:val="0"/>
              <w:adjustRightInd w:val="0"/>
              <w:rPr>
                <w:rFonts w:cs="Arial"/>
                <w:bCs/>
                <w:color w:val="000000"/>
              </w:rPr>
            </w:pPr>
            <w:r w:rsidRPr="00B20C77">
              <w:rPr>
                <w:rFonts w:cs="Arial"/>
                <w:bCs/>
                <w:color w:val="000000"/>
              </w:rPr>
              <w:t>SALESMAN</w:t>
            </w:r>
          </w:p>
          <w:p w14:paraId="6916AB01" w14:textId="77777777" w:rsidR="001968AB" w:rsidRPr="00B20C77" w:rsidRDefault="001968AB" w:rsidP="00B20C77">
            <w:pPr>
              <w:autoSpaceDE w:val="0"/>
              <w:autoSpaceDN w:val="0"/>
              <w:adjustRightInd w:val="0"/>
              <w:rPr>
                <w:rFonts w:cs="Arial"/>
                <w:bCs/>
                <w:color w:val="000000"/>
              </w:rPr>
            </w:pPr>
            <w:r w:rsidRPr="00B20C77">
              <w:rPr>
                <w:rFonts w:cs="Arial"/>
                <w:bCs/>
                <w:color w:val="000000"/>
              </w:rPr>
              <w:t>ANALYST</w:t>
            </w:r>
          </w:p>
          <w:p w14:paraId="25AB3622" w14:textId="77777777" w:rsidR="001968AB" w:rsidRPr="00B20C77" w:rsidRDefault="001968AB" w:rsidP="00B20C77">
            <w:pPr>
              <w:autoSpaceDE w:val="0"/>
              <w:autoSpaceDN w:val="0"/>
              <w:adjustRightInd w:val="0"/>
              <w:rPr>
                <w:rFonts w:cs="Arial"/>
                <w:bCs/>
                <w:color w:val="000000"/>
              </w:rPr>
            </w:pPr>
            <w:r w:rsidRPr="00B20C77">
              <w:rPr>
                <w:rFonts w:cs="Arial"/>
                <w:bCs/>
                <w:color w:val="000000"/>
              </w:rPr>
              <w:t>PRESIDENT</w:t>
            </w:r>
          </w:p>
          <w:p w14:paraId="344877FD" w14:textId="77777777" w:rsidR="001968AB" w:rsidRPr="00B20C77" w:rsidRDefault="001968AB" w:rsidP="00B20C77">
            <w:pPr>
              <w:autoSpaceDE w:val="0"/>
              <w:autoSpaceDN w:val="0"/>
              <w:adjustRightInd w:val="0"/>
              <w:rPr>
                <w:rFonts w:cs="Arial"/>
                <w:bCs/>
                <w:color w:val="000000"/>
              </w:rPr>
            </w:pPr>
            <w:r w:rsidRPr="00B20C77">
              <w:rPr>
                <w:rFonts w:cs="Arial"/>
                <w:bCs/>
                <w:color w:val="000000"/>
              </w:rPr>
              <w:t>SALESMAN</w:t>
            </w:r>
          </w:p>
          <w:p w14:paraId="5B30033E" w14:textId="77777777" w:rsidR="001968AB" w:rsidRPr="00B20C77" w:rsidRDefault="001968AB" w:rsidP="00B20C77">
            <w:pPr>
              <w:autoSpaceDE w:val="0"/>
              <w:autoSpaceDN w:val="0"/>
              <w:adjustRightInd w:val="0"/>
              <w:rPr>
                <w:rFonts w:cs="Arial"/>
                <w:bCs/>
                <w:color w:val="000000"/>
              </w:rPr>
            </w:pPr>
            <w:r w:rsidRPr="00B20C77">
              <w:rPr>
                <w:rFonts w:cs="Arial"/>
                <w:bCs/>
                <w:color w:val="000000"/>
              </w:rPr>
              <w:t>CLERK</w:t>
            </w:r>
          </w:p>
          <w:p w14:paraId="5BF955A9" w14:textId="77777777" w:rsidR="001968AB" w:rsidRPr="00B20C77" w:rsidRDefault="001968AB" w:rsidP="00B20C77">
            <w:pPr>
              <w:autoSpaceDE w:val="0"/>
              <w:autoSpaceDN w:val="0"/>
              <w:adjustRightInd w:val="0"/>
              <w:rPr>
                <w:rFonts w:cs="Arial"/>
                <w:bCs/>
                <w:color w:val="000000"/>
              </w:rPr>
            </w:pPr>
            <w:r w:rsidRPr="00B20C77">
              <w:rPr>
                <w:rFonts w:cs="Arial"/>
                <w:bCs/>
                <w:color w:val="000000"/>
              </w:rPr>
              <w:t>CLERK</w:t>
            </w:r>
          </w:p>
          <w:p w14:paraId="07582311" w14:textId="77777777" w:rsidR="001968AB" w:rsidRPr="00B20C77" w:rsidRDefault="001968AB" w:rsidP="00B20C77">
            <w:pPr>
              <w:autoSpaceDE w:val="0"/>
              <w:autoSpaceDN w:val="0"/>
              <w:adjustRightInd w:val="0"/>
              <w:rPr>
                <w:rFonts w:cs="Arial"/>
                <w:bCs/>
                <w:color w:val="000000"/>
              </w:rPr>
            </w:pPr>
            <w:r w:rsidRPr="00B20C77">
              <w:rPr>
                <w:rFonts w:cs="Arial"/>
                <w:bCs/>
                <w:color w:val="000000"/>
              </w:rPr>
              <w:t xml:space="preserve">ANALYST </w:t>
            </w:r>
          </w:p>
          <w:p w14:paraId="5B460184" w14:textId="77777777" w:rsidR="001968AB" w:rsidRPr="00B20C77" w:rsidRDefault="001968AB" w:rsidP="00B20C77">
            <w:pPr>
              <w:autoSpaceDE w:val="0"/>
              <w:autoSpaceDN w:val="0"/>
              <w:adjustRightInd w:val="0"/>
              <w:rPr>
                <w:bCs/>
              </w:rPr>
            </w:pPr>
            <w:r w:rsidRPr="00B20C77">
              <w:rPr>
                <w:rFonts w:cs="Arial"/>
                <w:bCs/>
                <w:color w:val="000000"/>
              </w:rPr>
              <w:t>CLERK</w:t>
            </w:r>
          </w:p>
        </w:tc>
      </w:tr>
    </w:tbl>
    <w:p w14:paraId="66577B24" w14:textId="77777777" w:rsidR="001968AB" w:rsidRDefault="001968AB" w:rsidP="001B63C5">
      <w:pPr>
        <w:rPr>
          <w:bCs/>
        </w:rPr>
      </w:pPr>
    </w:p>
    <w:p w14:paraId="451BF243" w14:textId="77777777" w:rsidR="001968AB" w:rsidRDefault="001968AB" w:rsidP="001B63C5">
      <w:pPr>
        <w:rPr>
          <w:bCs/>
        </w:rPr>
      </w:pPr>
    </w:p>
    <w:p w14:paraId="5C29DA8A" w14:textId="77777777" w:rsidR="001B63C5" w:rsidRPr="007445E0" w:rsidRDefault="00A600EB" w:rsidP="001B63C5">
      <w:pPr>
        <w:rPr>
          <w:bCs/>
        </w:rPr>
      </w:pPr>
      <w:r>
        <w:rPr>
          <w:b/>
          <w:bCs/>
          <w:noProof/>
        </w:rPr>
        <w:pict w14:anchorId="15E6EDA7">
          <v:rect id="_x0000_s1043" alt="" style="position:absolute;margin-left:63pt;margin-top:8.55pt;width:16.45pt;height:17.45pt;z-index:251649024;mso-wrap-style:none;mso-wrap-edited:f;mso-width-percent:0;mso-height-percent:0;mso-width-percent:0;mso-height-percent:0;v-text-anchor:top" filled="f" fillcolor="blue" stroked="f" strokeweight="1pt">
            <v:shadow color="red"/>
            <v:textbox style="mso-fit-shape-to-text:t" inset="5pt,2pt,5pt,2pt">
              <w:txbxContent>
                <w:p w14:paraId="075D8BF9" w14:textId="77777777" w:rsidR="00E50C25" w:rsidRDefault="00E50C25"/>
              </w:txbxContent>
            </v:textbox>
          </v:rect>
        </w:pict>
      </w:r>
      <w:r>
        <w:rPr>
          <w:b/>
          <w:bCs/>
          <w:noProof/>
        </w:rPr>
        <w:pict w14:anchorId="5737EEF1">
          <v:rect id="_x0000_s1042" alt="" style="position:absolute;margin-left:0;margin-top:8.55pt;width:16.45pt;height:17.45pt;z-index:251650048;mso-wrap-style:none;mso-wrap-edited:f;mso-width-percent:0;mso-height-percent:0;mso-width-percent:0;mso-height-percent:0;v-text-anchor:top" filled="f" fillcolor="blue" stroked="f" strokeweight="1pt">
            <v:shadow color="red"/>
            <v:textbox style="mso-fit-shape-to-text:t" inset="5pt,2pt,5pt,2pt">
              <w:txbxContent>
                <w:p w14:paraId="738EB722" w14:textId="77777777" w:rsidR="00E50C25" w:rsidRDefault="00E50C25"/>
              </w:txbxContent>
            </v:textbox>
          </v:rect>
        </w:pict>
      </w:r>
      <w:r w:rsidR="001B63C5" w:rsidRPr="007445E0">
        <w:rPr>
          <w:bCs/>
        </w:rPr>
        <w:t xml:space="preserve">To find all employees who have a manager (MGR), </w:t>
      </w:r>
      <w:r w:rsidR="001968AB" w:rsidRPr="007445E0">
        <w:rPr>
          <w:bCs/>
        </w:rPr>
        <w:t>enter:</w:t>
      </w:r>
    </w:p>
    <w:p w14:paraId="4CB1D70B" w14:textId="77777777" w:rsidR="001B63C5" w:rsidRPr="007445E0" w:rsidRDefault="001B63C5" w:rsidP="001B63C5">
      <w:pPr>
        <w:rPr>
          <w:bCs/>
        </w:rPr>
      </w:pPr>
    </w:p>
    <w:p w14:paraId="5D93A4F3" w14:textId="77777777" w:rsidR="001B63C5" w:rsidRPr="007445E0" w:rsidRDefault="001B63C5" w:rsidP="001B63C5">
      <w:pPr>
        <w:rPr>
          <w:bCs/>
        </w:rPr>
      </w:pPr>
      <w:r w:rsidRPr="007445E0">
        <w:rPr>
          <w:bCs/>
        </w:rPr>
        <w:tab/>
        <w:t>SELECT</w:t>
      </w:r>
      <w:r w:rsidRPr="007445E0">
        <w:rPr>
          <w:bCs/>
        </w:rPr>
        <w:tab/>
        <w:t>ENAME, MGR</w:t>
      </w:r>
    </w:p>
    <w:p w14:paraId="042BE3F6" w14:textId="77777777" w:rsidR="001B63C5" w:rsidRPr="007445E0" w:rsidRDefault="001B63C5" w:rsidP="001B63C5">
      <w:pPr>
        <w:rPr>
          <w:bCs/>
        </w:rPr>
      </w:pPr>
      <w:r w:rsidRPr="007445E0">
        <w:rPr>
          <w:bCs/>
        </w:rPr>
        <w:tab/>
        <w:t>FROM</w:t>
      </w:r>
      <w:r w:rsidRPr="007445E0">
        <w:rPr>
          <w:bCs/>
        </w:rPr>
        <w:tab/>
        <w:t>EMP</w:t>
      </w:r>
    </w:p>
    <w:p w14:paraId="22D4F424" w14:textId="77777777" w:rsidR="001B63C5" w:rsidRPr="007445E0" w:rsidRDefault="0004565A" w:rsidP="001B63C5">
      <w:pPr>
        <w:rPr>
          <w:bCs/>
        </w:rPr>
      </w:pPr>
      <w:r>
        <w:rPr>
          <w:bCs/>
        </w:rPr>
        <w:tab/>
        <w:t>WHERE</w:t>
      </w:r>
      <w:r>
        <w:rPr>
          <w:bCs/>
        </w:rPr>
        <w:tab/>
        <w:t>MGR IS NOT NULL;</w:t>
      </w:r>
    </w:p>
    <w:p w14:paraId="5EA6BD27" w14:textId="77777777" w:rsidR="001B63C5" w:rsidRDefault="001B63C5" w:rsidP="001B63C5">
      <w:pPr>
        <w:rPr>
          <w:b/>
          <w:bCs/>
        </w:rPr>
      </w:pPr>
    </w:p>
    <w:tbl>
      <w:tblPr>
        <w:tblW w:w="0" w:type="auto"/>
        <w:tblInd w:w="108" w:type="dxa"/>
        <w:tblLook w:val="04A0" w:firstRow="1" w:lastRow="0" w:firstColumn="1" w:lastColumn="0" w:noHBand="0" w:noVBand="1"/>
      </w:tblPr>
      <w:tblGrid>
        <w:gridCol w:w="1134"/>
        <w:gridCol w:w="851"/>
      </w:tblGrid>
      <w:tr w:rsidR="001968AB" w:rsidRPr="00DC184E" w14:paraId="400B493A" w14:textId="77777777" w:rsidTr="00B20C77">
        <w:trPr>
          <w:trHeight w:val="3218"/>
        </w:trPr>
        <w:tc>
          <w:tcPr>
            <w:tcW w:w="1134" w:type="dxa"/>
            <w:shd w:val="clear" w:color="auto" w:fill="auto"/>
          </w:tcPr>
          <w:p w14:paraId="3DB36439" w14:textId="77777777" w:rsidR="001968AB" w:rsidRPr="00B20C77" w:rsidRDefault="001968AB" w:rsidP="00B20C77">
            <w:pPr>
              <w:autoSpaceDE w:val="0"/>
              <w:autoSpaceDN w:val="0"/>
              <w:adjustRightInd w:val="0"/>
              <w:rPr>
                <w:rFonts w:cs="Arial"/>
                <w:bCs/>
                <w:color w:val="000000"/>
              </w:rPr>
            </w:pPr>
            <w:r w:rsidRPr="00B20C77">
              <w:rPr>
                <w:rFonts w:cs="Arial"/>
                <w:bCs/>
                <w:color w:val="000000"/>
              </w:rPr>
              <w:t>ENAME</w:t>
            </w:r>
          </w:p>
          <w:p w14:paraId="2618BD7E" w14:textId="77777777" w:rsidR="001968AB" w:rsidRPr="00B20C77" w:rsidRDefault="001968AB" w:rsidP="00B20C77">
            <w:pPr>
              <w:autoSpaceDE w:val="0"/>
              <w:autoSpaceDN w:val="0"/>
              <w:adjustRightInd w:val="0"/>
              <w:rPr>
                <w:rFonts w:cs="Arial"/>
                <w:bCs/>
                <w:color w:val="000000"/>
              </w:rPr>
            </w:pPr>
            <w:r w:rsidRPr="00B20C77">
              <w:rPr>
                <w:rFonts w:cs="Arial"/>
                <w:bCs/>
                <w:color w:val="000000"/>
              </w:rPr>
              <w:t>- - - - - - -</w:t>
            </w:r>
          </w:p>
          <w:p w14:paraId="1E2A5C00" w14:textId="77777777" w:rsidR="001968AB" w:rsidRPr="00B20C77" w:rsidRDefault="001968AB" w:rsidP="00B20C77">
            <w:pPr>
              <w:autoSpaceDE w:val="0"/>
              <w:autoSpaceDN w:val="0"/>
              <w:adjustRightInd w:val="0"/>
              <w:rPr>
                <w:rFonts w:cs="Arial"/>
                <w:bCs/>
                <w:color w:val="000000"/>
              </w:rPr>
            </w:pPr>
            <w:r w:rsidRPr="00B20C77">
              <w:rPr>
                <w:rFonts w:cs="Arial"/>
                <w:bCs/>
                <w:color w:val="000000"/>
              </w:rPr>
              <w:t>SMITH</w:t>
            </w:r>
          </w:p>
          <w:p w14:paraId="5A181B94" w14:textId="77777777" w:rsidR="001968AB" w:rsidRPr="00B20C77" w:rsidRDefault="001968AB" w:rsidP="00B20C77">
            <w:pPr>
              <w:autoSpaceDE w:val="0"/>
              <w:autoSpaceDN w:val="0"/>
              <w:adjustRightInd w:val="0"/>
              <w:rPr>
                <w:rFonts w:cs="Arial"/>
                <w:bCs/>
                <w:color w:val="000000"/>
              </w:rPr>
            </w:pPr>
            <w:r w:rsidRPr="00B20C77">
              <w:rPr>
                <w:rFonts w:cs="Arial"/>
                <w:bCs/>
                <w:color w:val="000000"/>
              </w:rPr>
              <w:t>ALLEN</w:t>
            </w:r>
          </w:p>
          <w:p w14:paraId="69E6E3B7" w14:textId="77777777" w:rsidR="001968AB" w:rsidRPr="00B20C77" w:rsidRDefault="001968AB" w:rsidP="00B20C77">
            <w:pPr>
              <w:autoSpaceDE w:val="0"/>
              <w:autoSpaceDN w:val="0"/>
              <w:adjustRightInd w:val="0"/>
              <w:rPr>
                <w:rFonts w:cs="Arial"/>
                <w:bCs/>
                <w:color w:val="000000"/>
              </w:rPr>
            </w:pPr>
            <w:r w:rsidRPr="00B20C77">
              <w:rPr>
                <w:rFonts w:cs="Arial"/>
                <w:bCs/>
                <w:color w:val="000000"/>
              </w:rPr>
              <w:t>WARD</w:t>
            </w:r>
          </w:p>
          <w:p w14:paraId="59BAD359" w14:textId="77777777" w:rsidR="001968AB" w:rsidRPr="00B20C77" w:rsidRDefault="001968AB" w:rsidP="00B20C77">
            <w:pPr>
              <w:autoSpaceDE w:val="0"/>
              <w:autoSpaceDN w:val="0"/>
              <w:adjustRightInd w:val="0"/>
              <w:rPr>
                <w:rFonts w:cs="Arial"/>
                <w:bCs/>
                <w:color w:val="000000"/>
              </w:rPr>
            </w:pPr>
            <w:r w:rsidRPr="00B20C77">
              <w:rPr>
                <w:rFonts w:cs="Arial"/>
                <w:bCs/>
                <w:color w:val="000000"/>
              </w:rPr>
              <w:t>JONES</w:t>
            </w:r>
          </w:p>
          <w:p w14:paraId="6F4ADE70" w14:textId="77777777" w:rsidR="001968AB" w:rsidRPr="00B20C77" w:rsidRDefault="001968AB" w:rsidP="00B20C77">
            <w:pPr>
              <w:autoSpaceDE w:val="0"/>
              <w:autoSpaceDN w:val="0"/>
              <w:adjustRightInd w:val="0"/>
              <w:rPr>
                <w:rFonts w:cs="Arial"/>
                <w:bCs/>
                <w:color w:val="000000"/>
              </w:rPr>
            </w:pPr>
            <w:r w:rsidRPr="00B20C77">
              <w:rPr>
                <w:rFonts w:cs="Arial"/>
                <w:bCs/>
                <w:color w:val="000000"/>
              </w:rPr>
              <w:t>MARTIN</w:t>
            </w:r>
          </w:p>
          <w:p w14:paraId="2644581D" w14:textId="77777777" w:rsidR="001968AB" w:rsidRPr="00B20C77" w:rsidRDefault="001968AB" w:rsidP="00B20C77">
            <w:pPr>
              <w:autoSpaceDE w:val="0"/>
              <w:autoSpaceDN w:val="0"/>
              <w:adjustRightInd w:val="0"/>
              <w:rPr>
                <w:rFonts w:cs="Arial"/>
                <w:bCs/>
                <w:color w:val="000000"/>
              </w:rPr>
            </w:pPr>
            <w:r w:rsidRPr="00B20C77">
              <w:rPr>
                <w:rFonts w:cs="Arial"/>
                <w:bCs/>
                <w:color w:val="000000"/>
              </w:rPr>
              <w:t>BLAKE</w:t>
            </w:r>
          </w:p>
          <w:p w14:paraId="26F519E4" w14:textId="77777777" w:rsidR="001968AB" w:rsidRPr="00B20C77" w:rsidRDefault="001968AB" w:rsidP="00B20C77">
            <w:pPr>
              <w:autoSpaceDE w:val="0"/>
              <w:autoSpaceDN w:val="0"/>
              <w:adjustRightInd w:val="0"/>
              <w:rPr>
                <w:rFonts w:cs="Arial"/>
                <w:bCs/>
                <w:color w:val="000000"/>
              </w:rPr>
            </w:pPr>
            <w:r w:rsidRPr="00B20C77">
              <w:rPr>
                <w:rFonts w:cs="Arial"/>
                <w:bCs/>
                <w:color w:val="000000"/>
              </w:rPr>
              <w:t>CLARK</w:t>
            </w:r>
          </w:p>
          <w:p w14:paraId="23EF1300" w14:textId="77777777" w:rsidR="001968AB" w:rsidRPr="00B20C77" w:rsidRDefault="001968AB" w:rsidP="00B20C77">
            <w:pPr>
              <w:autoSpaceDE w:val="0"/>
              <w:autoSpaceDN w:val="0"/>
              <w:adjustRightInd w:val="0"/>
              <w:rPr>
                <w:rFonts w:cs="Arial"/>
                <w:bCs/>
                <w:color w:val="000000"/>
              </w:rPr>
            </w:pPr>
            <w:r w:rsidRPr="00B20C77">
              <w:rPr>
                <w:rFonts w:cs="Arial"/>
                <w:bCs/>
                <w:color w:val="000000"/>
              </w:rPr>
              <w:t>SCOTT</w:t>
            </w:r>
          </w:p>
          <w:p w14:paraId="25B8B24E" w14:textId="77777777" w:rsidR="001968AB" w:rsidRPr="00B20C77" w:rsidRDefault="001968AB" w:rsidP="00B20C77">
            <w:pPr>
              <w:autoSpaceDE w:val="0"/>
              <w:autoSpaceDN w:val="0"/>
              <w:adjustRightInd w:val="0"/>
              <w:rPr>
                <w:rFonts w:cs="Arial"/>
                <w:bCs/>
                <w:color w:val="000000"/>
              </w:rPr>
            </w:pPr>
            <w:r w:rsidRPr="00B20C77">
              <w:rPr>
                <w:rFonts w:cs="Arial"/>
                <w:bCs/>
                <w:color w:val="000000"/>
              </w:rPr>
              <w:t>TURNER</w:t>
            </w:r>
          </w:p>
          <w:p w14:paraId="399D22DE" w14:textId="77777777" w:rsidR="001968AB" w:rsidRPr="00B20C77" w:rsidRDefault="001968AB" w:rsidP="00B20C77">
            <w:pPr>
              <w:autoSpaceDE w:val="0"/>
              <w:autoSpaceDN w:val="0"/>
              <w:adjustRightInd w:val="0"/>
              <w:rPr>
                <w:rFonts w:cs="Arial"/>
                <w:bCs/>
                <w:color w:val="000000"/>
              </w:rPr>
            </w:pPr>
            <w:r w:rsidRPr="00B20C77">
              <w:rPr>
                <w:rFonts w:cs="Arial"/>
                <w:bCs/>
                <w:color w:val="000000"/>
              </w:rPr>
              <w:t>ADAMS</w:t>
            </w:r>
          </w:p>
          <w:p w14:paraId="5C4F71E4" w14:textId="77777777" w:rsidR="001968AB" w:rsidRPr="00B20C77" w:rsidRDefault="001968AB" w:rsidP="00B20C77">
            <w:pPr>
              <w:autoSpaceDE w:val="0"/>
              <w:autoSpaceDN w:val="0"/>
              <w:adjustRightInd w:val="0"/>
              <w:rPr>
                <w:rFonts w:cs="Arial"/>
                <w:bCs/>
                <w:color w:val="000000"/>
              </w:rPr>
            </w:pPr>
            <w:r w:rsidRPr="00B20C77">
              <w:rPr>
                <w:rFonts w:cs="Arial"/>
                <w:bCs/>
                <w:color w:val="000000"/>
              </w:rPr>
              <w:t>JAMES</w:t>
            </w:r>
          </w:p>
          <w:p w14:paraId="6ED13076" w14:textId="77777777" w:rsidR="001968AB" w:rsidRPr="00B20C77" w:rsidRDefault="001968AB" w:rsidP="00B20C77">
            <w:pPr>
              <w:autoSpaceDE w:val="0"/>
              <w:autoSpaceDN w:val="0"/>
              <w:adjustRightInd w:val="0"/>
              <w:rPr>
                <w:rFonts w:cs="Arial"/>
                <w:bCs/>
                <w:color w:val="000000"/>
              </w:rPr>
            </w:pPr>
            <w:r w:rsidRPr="00B20C77">
              <w:rPr>
                <w:rFonts w:cs="Arial"/>
                <w:bCs/>
                <w:color w:val="000000"/>
              </w:rPr>
              <w:t>FORD</w:t>
            </w:r>
          </w:p>
          <w:p w14:paraId="6A3D09A3" w14:textId="77777777" w:rsidR="001968AB" w:rsidRPr="00B20C77" w:rsidRDefault="001968AB" w:rsidP="00B20C77">
            <w:pPr>
              <w:autoSpaceDE w:val="0"/>
              <w:autoSpaceDN w:val="0"/>
              <w:adjustRightInd w:val="0"/>
              <w:rPr>
                <w:bCs/>
              </w:rPr>
            </w:pPr>
            <w:r w:rsidRPr="00B20C77">
              <w:rPr>
                <w:rFonts w:cs="Arial"/>
                <w:bCs/>
                <w:color w:val="000000"/>
              </w:rPr>
              <w:t>MILLER</w:t>
            </w:r>
          </w:p>
        </w:tc>
        <w:tc>
          <w:tcPr>
            <w:tcW w:w="851" w:type="dxa"/>
            <w:shd w:val="clear" w:color="auto" w:fill="auto"/>
          </w:tcPr>
          <w:p w14:paraId="42A7AC46" w14:textId="77777777" w:rsidR="001968AB" w:rsidRPr="00B20C77" w:rsidRDefault="001968AB" w:rsidP="00B20C77">
            <w:pPr>
              <w:autoSpaceDE w:val="0"/>
              <w:autoSpaceDN w:val="0"/>
              <w:adjustRightInd w:val="0"/>
              <w:rPr>
                <w:rFonts w:cs="Arial"/>
                <w:bCs/>
                <w:color w:val="000000"/>
              </w:rPr>
            </w:pPr>
            <w:r w:rsidRPr="00B20C77">
              <w:rPr>
                <w:rFonts w:cs="Arial"/>
                <w:bCs/>
                <w:color w:val="000000"/>
              </w:rPr>
              <w:t>MGR</w:t>
            </w:r>
          </w:p>
          <w:p w14:paraId="3588CF26" w14:textId="77777777" w:rsidR="001968AB" w:rsidRPr="00B20C77" w:rsidRDefault="001968AB" w:rsidP="00B20C77">
            <w:pPr>
              <w:autoSpaceDE w:val="0"/>
              <w:autoSpaceDN w:val="0"/>
              <w:adjustRightInd w:val="0"/>
              <w:rPr>
                <w:rFonts w:cs="Arial"/>
                <w:bCs/>
                <w:color w:val="000000"/>
              </w:rPr>
            </w:pPr>
            <w:r w:rsidRPr="00B20C77">
              <w:rPr>
                <w:rFonts w:cs="Arial"/>
                <w:bCs/>
                <w:color w:val="000000"/>
              </w:rPr>
              <w:t>- - - -</w:t>
            </w:r>
          </w:p>
          <w:p w14:paraId="5C7FB6DA" w14:textId="77777777" w:rsidR="001968AB" w:rsidRPr="00B20C77" w:rsidRDefault="001968AB" w:rsidP="00B20C77">
            <w:pPr>
              <w:autoSpaceDE w:val="0"/>
              <w:autoSpaceDN w:val="0"/>
              <w:adjustRightInd w:val="0"/>
              <w:rPr>
                <w:rFonts w:cs="Arial"/>
                <w:bCs/>
                <w:color w:val="000000"/>
              </w:rPr>
            </w:pPr>
            <w:r w:rsidRPr="00B20C77">
              <w:rPr>
                <w:rFonts w:cs="Arial"/>
                <w:bCs/>
                <w:color w:val="000000"/>
              </w:rPr>
              <w:t>7902</w:t>
            </w:r>
          </w:p>
          <w:p w14:paraId="2A969F11" w14:textId="77777777" w:rsidR="001968AB" w:rsidRPr="00B20C77" w:rsidRDefault="001968AB" w:rsidP="00B20C77">
            <w:pPr>
              <w:autoSpaceDE w:val="0"/>
              <w:autoSpaceDN w:val="0"/>
              <w:adjustRightInd w:val="0"/>
              <w:rPr>
                <w:rFonts w:cs="Arial"/>
                <w:bCs/>
                <w:color w:val="000000"/>
              </w:rPr>
            </w:pPr>
            <w:r w:rsidRPr="00B20C77">
              <w:rPr>
                <w:rFonts w:cs="Arial"/>
                <w:bCs/>
                <w:color w:val="000000"/>
              </w:rPr>
              <w:t>7698</w:t>
            </w:r>
          </w:p>
          <w:p w14:paraId="6F6108CB" w14:textId="77777777" w:rsidR="001968AB" w:rsidRPr="00B20C77" w:rsidRDefault="001968AB" w:rsidP="00B20C77">
            <w:pPr>
              <w:autoSpaceDE w:val="0"/>
              <w:autoSpaceDN w:val="0"/>
              <w:adjustRightInd w:val="0"/>
              <w:rPr>
                <w:rFonts w:cs="Arial"/>
                <w:bCs/>
                <w:color w:val="000000"/>
              </w:rPr>
            </w:pPr>
            <w:r w:rsidRPr="00B20C77">
              <w:rPr>
                <w:rFonts w:cs="Arial"/>
                <w:bCs/>
                <w:color w:val="000000"/>
              </w:rPr>
              <w:t>7698</w:t>
            </w:r>
          </w:p>
          <w:p w14:paraId="789B47BB" w14:textId="77777777" w:rsidR="001968AB" w:rsidRPr="00B20C77" w:rsidRDefault="001968AB" w:rsidP="00B20C77">
            <w:pPr>
              <w:autoSpaceDE w:val="0"/>
              <w:autoSpaceDN w:val="0"/>
              <w:adjustRightInd w:val="0"/>
              <w:rPr>
                <w:rFonts w:cs="Arial"/>
                <w:bCs/>
                <w:color w:val="000000"/>
              </w:rPr>
            </w:pPr>
            <w:r w:rsidRPr="00B20C77">
              <w:rPr>
                <w:rFonts w:cs="Arial"/>
                <w:bCs/>
                <w:color w:val="000000"/>
              </w:rPr>
              <w:t>7839</w:t>
            </w:r>
          </w:p>
          <w:p w14:paraId="781BD807" w14:textId="77777777" w:rsidR="001968AB" w:rsidRPr="00B20C77" w:rsidRDefault="001968AB" w:rsidP="00B20C77">
            <w:pPr>
              <w:autoSpaceDE w:val="0"/>
              <w:autoSpaceDN w:val="0"/>
              <w:adjustRightInd w:val="0"/>
              <w:rPr>
                <w:rFonts w:cs="Arial"/>
                <w:bCs/>
                <w:color w:val="000000"/>
              </w:rPr>
            </w:pPr>
            <w:r w:rsidRPr="00B20C77">
              <w:rPr>
                <w:rFonts w:cs="Arial"/>
                <w:bCs/>
                <w:color w:val="000000"/>
              </w:rPr>
              <w:t>7698</w:t>
            </w:r>
          </w:p>
          <w:p w14:paraId="5F3B7190" w14:textId="77777777" w:rsidR="001968AB" w:rsidRPr="00B20C77" w:rsidRDefault="001968AB" w:rsidP="00B20C77">
            <w:pPr>
              <w:autoSpaceDE w:val="0"/>
              <w:autoSpaceDN w:val="0"/>
              <w:adjustRightInd w:val="0"/>
              <w:rPr>
                <w:rFonts w:cs="Arial"/>
                <w:bCs/>
                <w:color w:val="000000"/>
              </w:rPr>
            </w:pPr>
            <w:r w:rsidRPr="00B20C77">
              <w:rPr>
                <w:rFonts w:cs="Arial"/>
                <w:bCs/>
                <w:color w:val="000000"/>
              </w:rPr>
              <w:t>7839</w:t>
            </w:r>
          </w:p>
          <w:p w14:paraId="0680863F" w14:textId="77777777" w:rsidR="001968AB" w:rsidRPr="00B20C77" w:rsidRDefault="001968AB" w:rsidP="00B20C77">
            <w:pPr>
              <w:autoSpaceDE w:val="0"/>
              <w:autoSpaceDN w:val="0"/>
              <w:adjustRightInd w:val="0"/>
              <w:rPr>
                <w:rFonts w:cs="Arial"/>
                <w:bCs/>
                <w:color w:val="000000"/>
              </w:rPr>
            </w:pPr>
            <w:r w:rsidRPr="00B20C77">
              <w:rPr>
                <w:rFonts w:cs="Arial"/>
                <w:bCs/>
                <w:color w:val="000000"/>
              </w:rPr>
              <w:t>7839</w:t>
            </w:r>
          </w:p>
          <w:p w14:paraId="0BAAC5B4" w14:textId="77777777" w:rsidR="001968AB" w:rsidRPr="00B20C77" w:rsidRDefault="001968AB" w:rsidP="00B20C77">
            <w:pPr>
              <w:autoSpaceDE w:val="0"/>
              <w:autoSpaceDN w:val="0"/>
              <w:adjustRightInd w:val="0"/>
              <w:rPr>
                <w:rFonts w:cs="Arial"/>
                <w:bCs/>
                <w:color w:val="000000"/>
              </w:rPr>
            </w:pPr>
            <w:r w:rsidRPr="00B20C77">
              <w:rPr>
                <w:rFonts w:cs="Arial"/>
                <w:bCs/>
                <w:color w:val="000000"/>
              </w:rPr>
              <w:t>7566</w:t>
            </w:r>
          </w:p>
          <w:p w14:paraId="316F4150" w14:textId="77777777" w:rsidR="001968AB" w:rsidRPr="00B20C77" w:rsidRDefault="001968AB" w:rsidP="00B20C77">
            <w:pPr>
              <w:autoSpaceDE w:val="0"/>
              <w:autoSpaceDN w:val="0"/>
              <w:adjustRightInd w:val="0"/>
              <w:rPr>
                <w:rFonts w:cs="Arial"/>
                <w:bCs/>
                <w:color w:val="000000"/>
              </w:rPr>
            </w:pPr>
            <w:r w:rsidRPr="00B20C77">
              <w:rPr>
                <w:rFonts w:cs="Arial"/>
                <w:bCs/>
                <w:color w:val="000000"/>
              </w:rPr>
              <w:t>7698</w:t>
            </w:r>
          </w:p>
          <w:p w14:paraId="14297960" w14:textId="77777777" w:rsidR="001968AB" w:rsidRPr="00B20C77" w:rsidRDefault="001968AB" w:rsidP="00B20C77">
            <w:pPr>
              <w:autoSpaceDE w:val="0"/>
              <w:autoSpaceDN w:val="0"/>
              <w:adjustRightInd w:val="0"/>
              <w:rPr>
                <w:rFonts w:cs="Arial"/>
                <w:bCs/>
                <w:color w:val="000000"/>
              </w:rPr>
            </w:pPr>
            <w:r w:rsidRPr="00B20C77">
              <w:rPr>
                <w:rFonts w:cs="Arial"/>
                <w:bCs/>
                <w:color w:val="000000"/>
              </w:rPr>
              <w:t>7788</w:t>
            </w:r>
          </w:p>
          <w:p w14:paraId="16220D27" w14:textId="77777777" w:rsidR="001968AB" w:rsidRPr="00B20C77" w:rsidRDefault="001968AB" w:rsidP="00B20C77">
            <w:pPr>
              <w:autoSpaceDE w:val="0"/>
              <w:autoSpaceDN w:val="0"/>
              <w:adjustRightInd w:val="0"/>
              <w:rPr>
                <w:rFonts w:cs="Arial"/>
                <w:bCs/>
                <w:color w:val="000000"/>
              </w:rPr>
            </w:pPr>
            <w:r w:rsidRPr="00B20C77">
              <w:rPr>
                <w:rFonts w:cs="Arial"/>
                <w:bCs/>
                <w:color w:val="000000"/>
              </w:rPr>
              <w:t>7698</w:t>
            </w:r>
          </w:p>
          <w:p w14:paraId="335F4A44" w14:textId="77777777" w:rsidR="001968AB" w:rsidRPr="00B20C77" w:rsidRDefault="001968AB" w:rsidP="00B20C77">
            <w:pPr>
              <w:autoSpaceDE w:val="0"/>
              <w:autoSpaceDN w:val="0"/>
              <w:adjustRightInd w:val="0"/>
              <w:rPr>
                <w:rFonts w:cs="Arial"/>
                <w:bCs/>
                <w:color w:val="000000"/>
              </w:rPr>
            </w:pPr>
            <w:r w:rsidRPr="00B20C77">
              <w:rPr>
                <w:rFonts w:cs="Arial"/>
                <w:bCs/>
                <w:color w:val="000000"/>
              </w:rPr>
              <w:t>7566</w:t>
            </w:r>
          </w:p>
          <w:p w14:paraId="69B0D5E9" w14:textId="77777777" w:rsidR="001968AB" w:rsidRPr="00B20C77" w:rsidRDefault="001968AB" w:rsidP="00B20C77">
            <w:pPr>
              <w:autoSpaceDE w:val="0"/>
              <w:autoSpaceDN w:val="0"/>
              <w:adjustRightInd w:val="0"/>
              <w:rPr>
                <w:bCs/>
              </w:rPr>
            </w:pPr>
            <w:r w:rsidRPr="00B20C77">
              <w:rPr>
                <w:rFonts w:cs="Arial"/>
                <w:bCs/>
                <w:color w:val="000000"/>
              </w:rPr>
              <w:t>7782</w:t>
            </w:r>
          </w:p>
        </w:tc>
      </w:tr>
    </w:tbl>
    <w:p w14:paraId="0C04FA09" w14:textId="77777777" w:rsidR="001968AB" w:rsidRPr="00FD1EEC" w:rsidRDefault="001968AB" w:rsidP="001B63C5">
      <w:pPr>
        <w:rPr>
          <w:b/>
          <w:bCs/>
        </w:rPr>
      </w:pPr>
    </w:p>
    <w:p w14:paraId="35F8D515" w14:textId="77777777" w:rsidR="001B63C5" w:rsidRDefault="00A600EB" w:rsidP="001B63C5">
      <w:r>
        <w:rPr>
          <w:noProof/>
        </w:rPr>
        <w:pict w14:anchorId="17D67423">
          <v:rect id="_x0000_s1041" alt="" style="position:absolute;margin-left:-9pt;margin-top:7.4pt;width:16.45pt;height:17.45pt;z-index:251652096;mso-wrap-style:none;mso-wrap-edited:f;mso-width-percent:0;mso-height-percent:0;mso-width-percent:0;mso-height-percent:0;v-text-anchor:top" filled="f" fillcolor="blue" stroked="f" strokeweight="1pt">
            <v:shadow color="red"/>
            <v:textbox style="mso-fit-shape-to-text:t" inset="5pt,2pt,5pt,2pt">
              <w:txbxContent>
                <w:p w14:paraId="4219F893" w14:textId="77777777" w:rsidR="00E50C25" w:rsidRDefault="00E50C25"/>
              </w:txbxContent>
            </v:textbox>
          </v:rect>
        </w:pict>
      </w:r>
      <w:r>
        <w:rPr>
          <w:noProof/>
        </w:rPr>
        <w:pict w14:anchorId="19321B5D">
          <v:rect id="_x0000_s1040" alt="" style="position:absolute;margin-left:54pt;margin-top:7.4pt;width:16.45pt;height:17.45pt;z-index:251651072;mso-wrap-style:none;mso-wrap-edited:f;mso-width-percent:0;mso-height-percent:0;mso-width-percent:0;mso-height-percent:0;v-text-anchor:top" filled="f" fillcolor="blue" stroked="f" strokeweight="1pt">
            <v:shadow color="red"/>
            <v:textbox style="mso-fit-shape-to-text:t" inset="5pt,2pt,5pt,2pt">
              <w:txbxContent>
                <w:p w14:paraId="3D0E436E" w14:textId="77777777" w:rsidR="00E50C25" w:rsidRDefault="00E50C25"/>
              </w:txbxContent>
            </v:textbox>
          </v:rect>
        </w:pict>
      </w:r>
    </w:p>
    <w:p w14:paraId="261347BE" w14:textId="77777777" w:rsidR="001B63C5" w:rsidRDefault="001B63C5" w:rsidP="001B63C5"/>
    <w:p w14:paraId="4CB417F1" w14:textId="77777777" w:rsidR="001B63C5" w:rsidRDefault="001B63C5" w:rsidP="001B63C5">
      <w:pPr>
        <w:rPr>
          <w:b/>
          <w:bCs/>
        </w:rPr>
      </w:pPr>
    </w:p>
    <w:p w14:paraId="3407632D" w14:textId="77777777" w:rsidR="005429DA" w:rsidRDefault="001B63C5" w:rsidP="001B63C5">
      <w:pPr>
        <w:rPr>
          <w:b/>
          <w:bCs/>
        </w:rPr>
      </w:pPr>
      <w:r>
        <w:rPr>
          <w:b/>
          <w:bCs/>
        </w:rPr>
        <w:br w:type="page"/>
      </w:r>
    </w:p>
    <w:p w14:paraId="1A747B09" w14:textId="77777777" w:rsidR="001B63C5" w:rsidRPr="00FD1EEC" w:rsidRDefault="001B63C5" w:rsidP="001B63C5">
      <w:pPr>
        <w:rPr>
          <w:b/>
          <w:bCs/>
        </w:rPr>
      </w:pPr>
      <w:r w:rsidRPr="00FD1EEC">
        <w:rPr>
          <w:b/>
          <w:bCs/>
        </w:rPr>
        <w:t>Querying Data with Multiple Conditions</w:t>
      </w:r>
    </w:p>
    <w:p w14:paraId="01A0B8E7" w14:textId="77777777" w:rsidR="001B63C5" w:rsidRPr="00FD1EEC" w:rsidRDefault="001B63C5" w:rsidP="001B63C5">
      <w:pPr>
        <w:rPr>
          <w:b/>
          <w:bCs/>
        </w:rPr>
      </w:pPr>
    </w:p>
    <w:p w14:paraId="0DE224FA" w14:textId="77777777" w:rsidR="001B63C5" w:rsidRPr="00FD1EEC" w:rsidRDefault="001B63C5" w:rsidP="001B63C5">
      <w:r w:rsidRPr="00FD1EEC">
        <w:t xml:space="preserve">The AND </w:t>
      </w:r>
      <w:proofErr w:type="spellStart"/>
      <w:r w:rsidRPr="00FD1EEC">
        <w:t>and</w:t>
      </w:r>
      <w:proofErr w:type="spellEnd"/>
      <w:r w:rsidRPr="00FD1EEC">
        <w:t xml:space="preserve"> OR operators may be used to make compound logical expressions.</w:t>
      </w:r>
    </w:p>
    <w:p w14:paraId="37B140FF" w14:textId="77777777" w:rsidR="001B63C5" w:rsidRPr="00FD1EEC" w:rsidRDefault="001B63C5" w:rsidP="001B63C5"/>
    <w:p w14:paraId="26174221" w14:textId="77777777" w:rsidR="001B63C5" w:rsidRPr="00FD1EEC" w:rsidRDefault="001B63C5" w:rsidP="001B63C5">
      <w:r w:rsidRPr="00FD1EEC">
        <w:t xml:space="preserve">The AND predicate will expect </w:t>
      </w:r>
      <w:r w:rsidRPr="00FD1EEC">
        <w:rPr>
          <w:i/>
          <w:iCs/>
        </w:rPr>
        <w:t>both</w:t>
      </w:r>
      <w:r>
        <w:t xml:space="preserve"> </w:t>
      </w:r>
      <w:r w:rsidRPr="00FD1EEC">
        <w:t xml:space="preserve">conditions to be 'true'; whereas the OR predicate will expect </w:t>
      </w:r>
      <w:r w:rsidRPr="00FD1EEC">
        <w:rPr>
          <w:i/>
          <w:iCs/>
        </w:rPr>
        <w:t>either</w:t>
      </w:r>
      <w:r w:rsidRPr="00FD1EEC">
        <w:t xml:space="preserve"> condition to be 'true'.</w:t>
      </w:r>
    </w:p>
    <w:p w14:paraId="6550B2B8" w14:textId="77777777" w:rsidR="001B63C5" w:rsidRPr="00FD1EEC" w:rsidRDefault="001B63C5" w:rsidP="001B63C5"/>
    <w:p w14:paraId="63E528AA" w14:textId="77777777" w:rsidR="001B63C5" w:rsidRPr="00FD1EEC" w:rsidRDefault="001B63C5" w:rsidP="001B63C5">
      <w:r w:rsidRPr="00FD1EEC">
        <w:t>In the following two examples the conditions are the same, the predicate is different.  See how the result is dramatically changed.</w:t>
      </w:r>
    </w:p>
    <w:p w14:paraId="6955EA35" w14:textId="77777777" w:rsidR="001B63C5" w:rsidRPr="00FD1EEC" w:rsidRDefault="001B63C5" w:rsidP="001B63C5"/>
    <w:p w14:paraId="2006D50A" w14:textId="77777777" w:rsidR="001B63C5" w:rsidRPr="00FD1EEC" w:rsidRDefault="001B63C5" w:rsidP="001B63C5">
      <w:r w:rsidRPr="00FD1EEC">
        <w:t>To find all clerks who ea</w:t>
      </w:r>
      <w:r>
        <w:t>rn between 1000 and 2000, enter</w:t>
      </w:r>
      <w:r w:rsidRPr="00FD1EEC">
        <w:t>:</w:t>
      </w:r>
    </w:p>
    <w:p w14:paraId="412795AF" w14:textId="77777777" w:rsidR="001B63C5" w:rsidRPr="00FD1EEC" w:rsidRDefault="001B63C5" w:rsidP="001B63C5"/>
    <w:p w14:paraId="26A62521" w14:textId="77777777" w:rsidR="001B63C5" w:rsidRPr="00FD1EEC" w:rsidRDefault="001B63C5" w:rsidP="001B63C5">
      <w:r w:rsidRPr="00FD1EEC">
        <w:tab/>
        <w:t>SELECT</w:t>
      </w:r>
      <w:r w:rsidRPr="00FD1EEC">
        <w:tab/>
        <w:t>EMPNO, ENAME, JOB, SAL</w:t>
      </w:r>
    </w:p>
    <w:p w14:paraId="4EEB3290" w14:textId="77777777" w:rsidR="001B63C5" w:rsidRPr="00FD1EEC" w:rsidRDefault="001B63C5" w:rsidP="001B63C5">
      <w:r w:rsidRPr="00FD1EEC">
        <w:tab/>
        <w:t>FROM</w:t>
      </w:r>
      <w:r w:rsidRPr="00FD1EEC">
        <w:tab/>
        <w:t>EMP</w:t>
      </w:r>
    </w:p>
    <w:p w14:paraId="2FFF9468" w14:textId="77777777" w:rsidR="001B63C5" w:rsidRPr="00FD1EEC" w:rsidRDefault="001B63C5" w:rsidP="001B63C5">
      <w:r w:rsidRPr="00FD1EEC">
        <w:tab/>
        <w:t>WHERE</w:t>
      </w:r>
      <w:r w:rsidRPr="00FD1EEC">
        <w:tab/>
        <w:t>SAL BETWEEN 1000 AND 2000</w:t>
      </w:r>
    </w:p>
    <w:p w14:paraId="7AED284E" w14:textId="77777777" w:rsidR="001B63C5" w:rsidRPr="00FD1EEC" w:rsidRDefault="001B63C5" w:rsidP="001B63C5">
      <w:r w:rsidRPr="00FD1EEC">
        <w:tab/>
        <w:t>AND</w:t>
      </w:r>
      <w:r w:rsidRPr="00FD1EEC">
        <w:tab/>
        <w:t>JOB = 'CLERK';</w:t>
      </w:r>
    </w:p>
    <w:p w14:paraId="77301FF5" w14:textId="77777777" w:rsidR="001B63C5" w:rsidRDefault="001B63C5" w:rsidP="001B63C5"/>
    <w:tbl>
      <w:tblPr>
        <w:tblW w:w="0" w:type="auto"/>
        <w:tblInd w:w="108" w:type="dxa"/>
        <w:tblLook w:val="04A0" w:firstRow="1" w:lastRow="0" w:firstColumn="1" w:lastColumn="0" w:noHBand="0" w:noVBand="1"/>
      </w:tblPr>
      <w:tblGrid>
        <w:gridCol w:w="993"/>
        <w:gridCol w:w="992"/>
        <w:gridCol w:w="850"/>
        <w:gridCol w:w="709"/>
      </w:tblGrid>
      <w:tr w:rsidR="001D41EA" w:rsidRPr="00DC184E" w14:paraId="2881CF14" w14:textId="77777777" w:rsidTr="00B20C77">
        <w:tc>
          <w:tcPr>
            <w:tcW w:w="993" w:type="dxa"/>
            <w:shd w:val="clear" w:color="auto" w:fill="auto"/>
          </w:tcPr>
          <w:p w14:paraId="0C47024D" w14:textId="77777777" w:rsidR="001D41EA" w:rsidRPr="00B20C77" w:rsidRDefault="001D41EA" w:rsidP="001B63C5">
            <w:r w:rsidRPr="00B20C77">
              <w:t>EMPNO</w:t>
            </w:r>
          </w:p>
          <w:p w14:paraId="1B300709" w14:textId="77777777" w:rsidR="001D41EA" w:rsidRPr="00B20C77" w:rsidRDefault="001D41EA" w:rsidP="001B63C5">
            <w:pPr>
              <w:rPr>
                <w:rFonts w:cs="Arial"/>
                <w:bCs/>
              </w:rPr>
            </w:pPr>
            <w:r w:rsidRPr="00B20C77">
              <w:rPr>
                <w:rFonts w:cs="Arial"/>
                <w:bCs/>
              </w:rPr>
              <w:t>- - - - - - -</w:t>
            </w:r>
          </w:p>
          <w:p w14:paraId="1C8AAD8D" w14:textId="77777777" w:rsidR="001D41EA" w:rsidRPr="00B20C77" w:rsidRDefault="001D41EA" w:rsidP="001B63C5">
            <w:pPr>
              <w:rPr>
                <w:rFonts w:cs="Arial"/>
                <w:bCs/>
              </w:rPr>
            </w:pPr>
            <w:r w:rsidRPr="00B20C77">
              <w:rPr>
                <w:rFonts w:cs="Arial"/>
                <w:bCs/>
              </w:rPr>
              <w:t>7876</w:t>
            </w:r>
          </w:p>
          <w:p w14:paraId="0F30C66E" w14:textId="77777777" w:rsidR="001D41EA" w:rsidRPr="00B20C77" w:rsidRDefault="001D41EA" w:rsidP="001D41EA">
            <w:r w:rsidRPr="00B20C77">
              <w:rPr>
                <w:rFonts w:cs="Arial"/>
                <w:bCs/>
              </w:rPr>
              <w:t>7934</w:t>
            </w:r>
          </w:p>
        </w:tc>
        <w:tc>
          <w:tcPr>
            <w:tcW w:w="992" w:type="dxa"/>
            <w:shd w:val="clear" w:color="auto" w:fill="auto"/>
          </w:tcPr>
          <w:p w14:paraId="5D391305" w14:textId="77777777" w:rsidR="001D41EA" w:rsidRPr="00B20C77" w:rsidRDefault="001D41EA" w:rsidP="001B63C5">
            <w:pPr>
              <w:rPr>
                <w:rFonts w:cs="Arial"/>
                <w:bCs/>
              </w:rPr>
            </w:pPr>
            <w:r w:rsidRPr="00B20C77">
              <w:rPr>
                <w:rFonts w:cs="Arial"/>
                <w:bCs/>
              </w:rPr>
              <w:t>ENAME</w:t>
            </w:r>
          </w:p>
          <w:p w14:paraId="719B9555" w14:textId="77777777" w:rsidR="001D41EA" w:rsidRPr="00B20C77" w:rsidRDefault="001D41EA" w:rsidP="001D41EA">
            <w:pPr>
              <w:rPr>
                <w:rFonts w:cs="Arial"/>
                <w:bCs/>
              </w:rPr>
            </w:pPr>
            <w:r w:rsidRPr="00B20C77">
              <w:rPr>
                <w:rFonts w:cs="Arial"/>
                <w:bCs/>
              </w:rPr>
              <w:t>- - - - - - -</w:t>
            </w:r>
          </w:p>
          <w:p w14:paraId="78BCDB02" w14:textId="77777777" w:rsidR="001D41EA" w:rsidRPr="00B20C77" w:rsidRDefault="001D41EA" w:rsidP="001D41EA">
            <w:pPr>
              <w:rPr>
                <w:rFonts w:cs="Arial"/>
                <w:bCs/>
              </w:rPr>
            </w:pPr>
            <w:r w:rsidRPr="00B20C77">
              <w:rPr>
                <w:rFonts w:cs="Arial"/>
                <w:bCs/>
              </w:rPr>
              <w:t>ADAMS</w:t>
            </w:r>
          </w:p>
          <w:p w14:paraId="002AC2C2" w14:textId="77777777" w:rsidR="001D41EA" w:rsidRPr="00B20C77" w:rsidRDefault="001D41EA" w:rsidP="001D41EA">
            <w:r w:rsidRPr="00B20C77">
              <w:rPr>
                <w:rFonts w:cs="Arial"/>
                <w:bCs/>
              </w:rPr>
              <w:t>MILLER</w:t>
            </w:r>
          </w:p>
        </w:tc>
        <w:tc>
          <w:tcPr>
            <w:tcW w:w="850" w:type="dxa"/>
            <w:shd w:val="clear" w:color="auto" w:fill="auto"/>
          </w:tcPr>
          <w:p w14:paraId="037E36AA" w14:textId="77777777" w:rsidR="001D41EA" w:rsidRPr="00B20C77" w:rsidRDefault="001D41EA" w:rsidP="001B63C5">
            <w:pPr>
              <w:rPr>
                <w:rFonts w:cs="Arial"/>
                <w:bCs/>
              </w:rPr>
            </w:pPr>
            <w:r w:rsidRPr="00B20C77">
              <w:rPr>
                <w:rFonts w:cs="Arial"/>
                <w:bCs/>
              </w:rPr>
              <w:t>JOB</w:t>
            </w:r>
          </w:p>
          <w:p w14:paraId="1C03D55A" w14:textId="77777777" w:rsidR="001D41EA" w:rsidRPr="00B20C77" w:rsidRDefault="001D41EA" w:rsidP="001B63C5">
            <w:pPr>
              <w:rPr>
                <w:rFonts w:cs="Arial"/>
                <w:bCs/>
              </w:rPr>
            </w:pPr>
            <w:r w:rsidRPr="00B20C77">
              <w:rPr>
                <w:rFonts w:cs="Arial"/>
                <w:bCs/>
              </w:rPr>
              <w:t>- - - -</w:t>
            </w:r>
          </w:p>
          <w:p w14:paraId="5A1CAB61" w14:textId="77777777" w:rsidR="001D41EA" w:rsidRPr="00B20C77" w:rsidRDefault="001D41EA" w:rsidP="001B63C5">
            <w:pPr>
              <w:rPr>
                <w:rFonts w:cs="Arial"/>
                <w:bCs/>
              </w:rPr>
            </w:pPr>
            <w:r w:rsidRPr="00B20C77">
              <w:rPr>
                <w:rFonts w:cs="Arial"/>
                <w:bCs/>
              </w:rPr>
              <w:t>CLERK</w:t>
            </w:r>
          </w:p>
          <w:p w14:paraId="18E79F6A" w14:textId="77777777" w:rsidR="001D41EA" w:rsidRPr="00B20C77" w:rsidRDefault="001D41EA" w:rsidP="001B63C5">
            <w:r w:rsidRPr="00B20C77">
              <w:rPr>
                <w:rFonts w:cs="Arial"/>
                <w:bCs/>
              </w:rPr>
              <w:t>CLERK</w:t>
            </w:r>
          </w:p>
        </w:tc>
        <w:tc>
          <w:tcPr>
            <w:tcW w:w="709" w:type="dxa"/>
            <w:shd w:val="clear" w:color="auto" w:fill="auto"/>
          </w:tcPr>
          <w:p w14:paraId="08DB6859" w14:textId="77777777" w:rsidR="001D41EA" w:rsidRPr="00B20C77" w:rsidRDefault="001D41EA" w:rsidP="001B63C5">
            <w:pPr>
              <w:rPr>
                <w:rFonts w:cs="Arial"/>
                <w:bCs/>
              </w:rPr>
            </w:pPr>
            <w:r w:rsidRPr="00B20C77">
              <w:rPr>
                <w:rFonts w:cs="Arial"/>
                <w:bCs/>
              </w:rPr>
              <w:t>SAL</w:t>
            </w:r>
          </w:p>
          <w:p w14:paraId="643ED2B4" w14:textId="77777777" w:rsidR="001D41EA" w:rsidRPr="00B20C77" w:rsidRDefault="001D41EA" w:rsidP="001B63C5">
            <w:pPr>
              <w:rPr>
                <w:rFonts w:cs="Arial"/>
                <w:bCs/>
              </w:rPr>
            </w:pPr>
            <w:r w:rsidRPr="00B20C77">
              <w:rPr>
                <w:rFonts w:cs="Arial"/>
                <w:bCs/>
              </w:rPr>
              <w:t>- - - -</w:t>
            </w:r>
          </w:p>
          <w:p w14:paraId="59264251" w14:textId="77777777" w:rsidR="001D41EA" w:rsidRPr="00B20C77" w:rsidRDefault="001D41EA" w:rsidP="001B63C5">
            <w:pPr>
              <w:rPr>
                <w:rFonts w:cs="Arial"/>
                <w:bCs/>
              </w:rPr>
            </w:pPr>
            <w:r w:rsidRPr="00B20C77">
              <w:rPr>
                <w:rFonts w:cs="Arial"/>
                <w:bCs/>
              </w:rPr>
              <w:t>1100</w:t>
            </w:r>
          </w:p>
          <w:p w14:paraId="2BCB1217" w14:textId="77777777" w:rsidR="001D41EA" w:rsidRPr="00B20C77" w:rsidRDefault="001D41EA" w:rsidP="001B63C5">
            <w:r w:rsidRPr="00B20C77">
              <w:rPr>
                <w:rFonts w:cs="Arial"/>
                <w:bCs/>
              </w:rPr>
              <w:t>1300</w:t>
            </w:r>
          </w:p>
        </w:tc>
      </w:tr>
    </w:tbl>
    <w:p w14:paraId="16F1FA20" w14:textId="77777777" w:rsidR="001D41EA" w:rsidRDefault="001D41EA" w:rsidP="001B63C5"/>
    <w:p w14:paraId="5C155884" w14:textId="77777777" w:rsidR="001B63C5" w:rsidRPr="00FD1EEC" w:rsidRDefault="001B63C5" w:rsidP="001B63C5">
      <w:pPr>
        <w:rPr>
          <w:b/>
          <w:bCs/>
        </w:rPr>
      </w:pPr>
    </w:p>
    <w:p w14:paraId="39F1B751" w14:textId="77777777" w:rsidR="001B63C5" w:rsidRPr="00FD1EEC" w:rsidRDefault="001B63C5" w:rsidP="001B63C5">
      <w:r w:rsidRPr="00FD1EEC">
        <w:t>To find all employees who are either clerks and/or all employees who earn between 1000 and 2000, enter:</w:t>
      </w:r>
    </w:p>
    <w:p w14:paraId="09125F78" w14:textId="77777777" w:rsidR="001B63C5" w:rsidRPr="00FD1EEC" w:rsidRDefault="001B63C5" w:rsidP="001B63C5"/>
    <w:p w14:paraId="20E5252F" w14:textId="77777777" w:rsidR="001B63C5" w:rsidRPr="00FD1EEC" w:rsidRDefault="001B63C5" w:rsidP="001B63C5">
      <w:r w:rsidRPr="00FD1EEC">
        <w:tab/>
        <w:t>SELECT</w:t>
      </w:r>
      <w:r w:rsidRPr="00FD1EEC">
        <w:tab/>
        <w:t>EMPNO, ENAME, JOB, SAL</w:t>
      </w:r>
    </w:p>
    <w:p w14:paraId="11D04475" w14:textId="77777777" w:rsidR="001B63C5" w:rsidRPr="00FD1EEC" w:rsidRDefault="001B63C5" w:rsidP="001B63C5">
      <w:r w:rsidRPr="00FD1EEC">
        <w:tab/>
        <w:t>FROM</w:t>
      </w:r>
      <w:r w:rsidRPr="00FD1EEC">
        <w:tab/>
        <w:t>EMP</w:t>
      </w:r>
    </w:p>
    <w:p w14:paraId="7DDF01CF" w14:textId="77777777" w:rsidR="001B63C5" w:rsidRPr="00FD1EEC" w:rsidRDefault="001B63C5" w:rsidP="001B63C5">
      <w:r w:rsidRPr="00FD1EEC">
        <w:tab/>
        <w:t>WHERE</w:t>
      </w:r>
      <w:r w:rsidRPr="00FD1EEC">
        <w:tab/>
        <w:t>SAL BETWEEN 1000 AND 2000</w:t>
      </w:r>
    </w:p>
    <w:p w14:paraId="6F556313" w14:textId="77777777" w:rsidR="001B63C5" w:rsidRDefault="001B63C5" w:rsidP="001B63C5">
      <w:r w:rsidRPr="00FD1EEC">
        <w:tab/>
        <w:t>OR</w:t>
      </w:r>
      <w:r w:rsidRPr="00FD1EEC">
        <w:tab/>
        <w:t>JOB = 'CLERK';</w:t>
      </w:r>
    </w:p>
    <w:p w14:paraId="39C6B9ED" w14:textId="77777777" w:rsidR="001D41EA" w:rsidRDefault="001D41EA" w:rsidP="001B63C5"/>
    <w:tbl>
      <w:tblPr>
        <w:tblW w:w="0" w:type="auto"/>
        <w:tblInd w:w="108" w:type="dxa"/>
        <w:tblLook w:val="04A0" w:firstRow="1" w:lastRow="0" w:firstColumn="1" w:lastColumn="0" w:noHBand="0" w:noVBand="1"/>
      </w:tblPr>
      <w:tblGrid>
        <w:gridCol w:w="993"/>
        <w:gridCol w:w="992"/>
        <w:gridCol w:w="1276"/>
        <w:gridCol w:w="708"/>
      </w:tblGrid>
      <w:tr w:rsidR="001D41EA" w:rsidRPr="00DC184E" w14:paraId="78FBED0F" w14:textId="77777777" w:rsidTr="00B20C77">
        <w:tc>
          <w:tcPr>
            <w:tcW w:w="993" w:type="dxa"/>
            <w:shd w:val="clear" w:color="auto" w:fill="auto"/>
          </w:tcPr>
          <w:p w14:paraId="17D793D7" w14:textId="77777777" w:rsidR="001D41EA" w:rsidRPr="00B20C77" w:rsidRDefault="001D41EA" w:rsidP="001D41EA">
            <w:pPr>
              <w:rPr>
                <w:rFonts w:cs="Arial"/>
                <w:bCs/>
              </w:rPr>
            </w:pPr>
            <w:r w:rsidRPr="00B20C77">
              <w:rPr>
                <w:rFonts w:cs="Arial"/>
                <w:bCs/>
              </w:rPr>
              <w:t>EMPNO</w:t>
            </w:r>
          </w:p>
        </w:tc>
        <w:tc>
          <w:tcPr>
            <w:tcW w:w="992" w:type="dxa"/>
            <w:shd w:val="clear" w:color="auto" w:fill="auto"/>
          </w:tcPr>
          <w:p w14:paraId="444F514F" w14:textId="77777777" w:rsidR="001D41EA" w:rsidRPr="00B20C77" w:rsidRDefault="001D41EA" w:rsidP="001D41EA">
            <w:pPr>
              <w:rPr>
                <w:rFonts w:cs="Arial"/>
                <w:bCs/>
              </w:rPr>
            </w:pPr>
            <w:r w:rsidRPr="00B20C77">
              <w:rPr>
                <w:rFonts w:cs="Arial"/>
                <w:bCs/>
              </w:rPr>
              <w:t>ENAME</w:t>
            </w:r>
          </w:p>
        </w:tc>
        <w:tc>
          <w:tcPr>
            <w:tcW w:w="1276" w:type="dxa"/>
            <w:shd w:val="clear" w:color="auto" w:fill="auto"/>
          </w:tcPr>
          <w:p w14:paraId="31EF1200" w14:textId="77777777" w:rsidR="001D41EA" w:rsidRPr="00B20C77" w:rsidRDefault="001D41EA" w:rsidP="001D41EA">
            <w:pPr>
              <w:rPr>
                <w:rFonts w:cs="Arial"/>
                <w:bCs/>
              </w:rPr>
            </w:pPr>
            <w:r w:rsidRPr="00B20C77">
              <w:rPr>
                <w:rFonts w:cs="Arial"/>
                <w:bCs/>
              </w:rPr>
              <w:t>JOB</w:t>
            </w:r>
          </w:p>
        </w:tc>
        <w:tc>
          <w:tcPr>
            <w:tcW w:w="708" w:type="dxa"/>
            <w:shd w:val="clear" w:color="auto" w:fill="auto"/>
          </w:tcPr>
          <w:p w14:paraId="3B925CB9" w14:textId="77777777" w:rsidR="001D41EA" w:rsidRPr="00B20C77" w:rsidRDefault="001D41EA" w:rsidP="001D41EA">
            <w:pPr>
              <w:rPr>
                <w:rFonts w:cs="Arial"/>
                <w:bCs/>
              </w:rPr>
            </w:pPr>
            <w:r w:rsidRPr="00B20C77">
              <w:rPr>
                <w:rFonts w:cs="Arial"/>
                <w:bCs/>
              </w:rPr>
              <w:t>SAL</w:t>
            </w:r>
          </w:p>
        </w:tc>
      </w:tr>
      <w:tr w:rsidR="001D41EA" w:rsidRPr="00DC184E" w14:paraId="691C4ADD" w14:textId="77777777" w:rsidTr="00B20C77">
        <w:tc>
          <w:tcPr>
            <w:tcW w:w="993" w:type="dxa"/>
            <w:shd w:val="clear" w:color="auto" w:fill="auto"/>
          </w:tcPr>
          <w:p w14:paraId="73C26011" w14:textId="77777777" w:rsidR="001D41EA" w:rsidRPr="00B20C77" w:rsidRDefault="001D41EA" w:rsidP="001D41EA">
            <w:pPr>
              <w:rPr>
                <w:rFonts w:cs="Arial"/>
                <w:bCs/>
              </w:rPr>
            </w:pPr>
            <w:r w:rsidRPr="00B20C77">
              <w:rPr>
                <w:rFonts w:cs="Arial"/>
                <w:bCs/>
              </w:rPr>
              <w:t>- - - - -- -</w:t>
            </w:r>
          </w:p>
        </w:tc>
        <w:tc>
          <w:tcPr>
            <w:tcW w:w="992" w:type="dxa"/>
            <w:shd w:val="clear" w:color="auto" w:fill="auto"/>
          </w:tcPr>
          <w:p w14:paraId="02EC63B1" w14:textId="77777777" w:rsidR="001D41EA" w:rsidRPr="00B20C77" w:rsidRDefault="001D41EA" w:rsidP="001D41EA">
            <w:pPr>
              <w:rPr>
                <w:rFonts w:cs="Arial"/>
                <w:bCs/>
              </w:rPr>
            </w:pPr>
            <w:r w:rsidRPr="00B20C77">
              <w:rPr>
                <w:rFonts w:cs="Arial"/>
                <w:bCs/>
              </w:rPr>
              <w:t>- - -- -- -</w:t>
            </w:r>
          </w:p>
        </w:tc>
        <w:tc>
          <w:tcPr>
            <w:tcW w:w="1276" w:type="dxa"/>
            <w:shd w:val="clear" w:color="auto" w:fill="auto"/>
          </w:tcPr>
          <w:p w14:paraId="41B925FD" w14:textId="77777777" w:rsidR="001D41EA" w:rsidRPr="00B20C77" w:rsidRDefault="001D41EA" w:rsidP="001D41EA">
            <w:pPr>
              <w:rPr>
                <w:rFonts w:cs="Arial"/>
                <w:bCs/>
              </w:rPr>
            </w:pPr>
            <w:r w:rsidRPr="00B20C77">
              <w:rPr>
                <w:rFonts w:cs="Arial"/>
                <w:bCs/>
              </w:rPr>
              <w:t xml:space="preserve"> - - -- -</w:t>
            </w:r>
          </w:p>
        </w:tc>
        <w:tc>
          <w:tcPr>
            <w:tcW w:w="708" w:type="dxa"/>
            <w:shd w:val="clear" w:color="auto" w:fill="auto"/>
          </w:tcPr>
          <w:p w14:paraId="76F32696" w14:textId="77777777" w:rsidR="001D41EA" w:rsidRPr="00B20C77" w:rsidRDefault="001D41EA" w:rsidP="001D41EA">
            <w:pPr>
              <w:rPr>
                <w:rFonts w:cs="Arial"/>
                <w:bCs/>
              </w:rPr>
            </w:pPr>
            <w:r w:rsidRPr="00B20C77">
              <w:rPr>
                <w:rFonts w:cs="Arial"/>
                <w:bCs/>
              </w:rPr>
              <w:t xml:space="preserve">- - - - </w:t>
            </w:r>
          </w:p>
        </w:tc>
      </w:tr>
      <w:tr w:rsidR="001D41EA" w:rsidRPr="00DC184E" w14:paraId="1D0F41BC" w14:textId="77777777" w:rsidTr="00B20C77">
        <w:tc>
          <w:tcPr>
            <w:tcW w:w="993" w:type="dxa"/>
            <w:shd w:val="clear" w:color="auto" w:fill="auto"/>
          </w:tcPr>
          <w:p w14:paraId="7D710295" w14:textId="77777777" w:rsidR="001D41EA" w:rsidRPr="00B20C77" w:rsidRDefault="001D41EA" w:rsidP="001D41EA">
            <w:pPr>
              <w:rPr>
                <w:rFonts w:cs="Arial"/>
                <w:bCs/>
              </w:rPr>
            </w:pPr>
            <w:r w:rsidRPr="00B20C77">
              <w:rPr>
                <w:rFonts w:cs="Arial"/>
                <w:bCs/>
              </w:rPr>
              <w:t>7369</w:t>
            </w:r>
          </w:p>
        </w:tc>
        <w:tc>
          <w:tcPr>
            <w:tcW w:w="992" w:type="dxa"/>
            <w:shd w:val="clear" w:color="auto" w:fill="auto"/>
          </w:tcPr>
          <w:p w14:paraId="737D0975" w14:textId="77777777" w:rsidR="001D41EA" w:rsidRPr="00B20C77" w:rsidRDefault="001D41EA" w:rsidP="001D41EA">
            <w:pPr>
              <w:rPr>
                <w:rFonts w:cs="Arial"/>
                <w:bCs/>
              </w:rPr>
            </w:pPr>
            <w:r w:rsidRPr="00B20C77">
              <w:rPr>
                <w:rFonts w:cs="Arial"/>
                <w:bCs/>
              </w:rPr>
              <w:t>SMITH</w:t>
            </w:r>
          </w:p>
        </w:tc>
        <w:tc>
          <w:tcPr>
            <w:tcW w:w="1276" w:type="dxa"/>
            <w:shd w:val="clear" w:color="auto" w:fill="auto"/>
          </w:tcPr>
          <w:p w14:paraId="1EE0CD1C" w14:textId="77777777" w:rsidR="001D41EA" w:rsidRPr="00B20C77" w:rsidRDefault="001D41EA" w:rsidP="001D41EA">
            <w:pPr>
              <w:rPr>
                <w:rFonts w:cs="Arial"/>
                <w:bCs/>
              </w:rPr>
            </w:pPr>
            <w:r w:rsidRPr="00B20C77">
              <w:rPr>
                <w:rFonts w:cs="Arial"/>
                <w:bCs/>
              </w:rPr>
              <w:t>CLERK</w:t>
            </w:r>
          </w:p>
        </w:tc>
        <w:tc>
          <w:tcPr>
            <w:tcW w:w="708" w:type="dxa"/>
            <w:shd w:val="clear" w:color="auto" w:fill="auto"/>
          </w:tcPr>
          <w:p w14:paraId="31296B89" w14:textId="77777777" w:rsidR="001D41EA" w:rsidRPr="00B20C77" w:rsidRDefault="001D41EA" w:rsidP="00B20C77">
            <w:pPr>
              <w:jc w:val="right"/>
              <w:rPr>
                <w:rFonts w:cs="Arial"/>
                <w:bCs/>
              </w:rPr>
            </w:pPr>
            <w:r w:rsidRPr="00B20C77">
              <w:rPr>
                <w:rFonts w:cs="Arial"/>
                <w:bCs/>
              </w:rPr>
              <w:t>800</w:t>
            </w:r>
          </w:p>
        </w:tc>
      </w:tr>
      <w:tr w:rsidR="001D41EA" w:rsidRPr="00DC184E" w14:paraId="3BF34106" w14:textId="77777777" w:rsidTr="00B20C77">
        <w:tc>
          <w:tcPr>
            <w:tcW w:w="993" w:type="dxa"/>
            <w:shd w:val="clear" w:color="auto" w:fill="auto"/>
          </w:tcPr>
          <w:p w14:paraId="6D599067" w14:textId="77777777" w:rsidR="001D41EA" w:rsidRPr="00B20C77" w:rsidRDefault="001D41EA" w:rsidP="001D41EA">
            <w:pPr>
              <w:rPr>
                <w:rFonts w:cs="Arial"/>
                <w:bCs/>
              </w:rPr>
            </w:pPr>
            <w:r w:rsidRPr="00B20C77">
              <w:rPr>
                <w:rFonts w:cs="Arial"/>
                <w:bCs/>
              </w:rPr>
              <w:t>7499</w:t>
            </w:r>
          </w:p>
        </w:tc>
        <w:tc>
          <w:tcPr>
            <w:tcW w:w="992" w:type="dxa"/>
            <w:shd w:val="clear" w:color="auto" w:fill="auto"/>
          </w:tcPr>
          <w:p w14:paraId="2005A7B8" w14:textId="77777777" w:rsidR="001D41EA" w:rsidRPr="00B20C77" w:rsidRDefault="001D41EA" w:rsidP="001D41EA">
            <w:pPr>
              <w:rPr>
                <w:rFonts w:cs="Arial"/>
                <w:bCs/>
              </w:rPr>
            </w:pPr>
            <w:r w:rsidRPr="00B20C77">
              <w:rPr>
                <w:rFonts w:cs="Arial"/>
                <w:bCs/>
              </w:rPr>
              <w:t>ALLEN</w:t>
            </w:r>
          </w:p>
        </w:tc>
        <w:tc>
          <w:tcPr>
            <w:tcW w:w="1276" w:type="dxa"/>
            <w:shd w:val="clear" w:color="auto" w:fill="auto"/>
          </w:tcPr>
          <w:p w14:paraId="140011B1" w14:textId="77777777" w:rsidR="001D41EA" w:rsidRPr="00B20C77" w:rsidRDefault="001D41EA" w:rsidP="001D41EA">
            <w:pPr>
              <w:rPr>
                <w:rFonts w:cs="Arial"/>
                <w:bCs/>
              </w:rPr>
            </w:pPr>
            <w:r w:rsidRPr="00B20C77">
              <w:rPr>
                <w:rFonts w:cs="Arial"/>
                <w:bCs/>
              </w:rPr>
              <w:t>SALESMAN</w:t>
            </w:r>
          </w:p>
        </w:tc>
        <w:tc>
          <w:tcPr>
            <w:tcW w:w="708" w:type="dxa"/>
            <w:shd w:val="clear" w:color="auto" w:fill="auto"/>
          </w:tcPr>
          <w:p w14:paraId="61B37097" w14:textId="77777777" w:rsidR="001D41EA" w:rsidRPr="00B20C77" w:rsidRDefault="001D41EA" w:rsidP="00B20C77">
            <w:pPr>
              <w:jc w:val="right"/>
              <w:rPr>
                <w:rFonts w:cs="Arial"/>
                <w:bCs/>
              </w:rPr>
            </w:pPr>
            <w:r w:rsidRPr="00B20C77">
              <w:rPr>
                <w:rFonts w:cs="Arial"/>
                <w:bCs/>
              </w:rPr>
              <w:t>1600</w:t>
            </w:r>
          </w:p>
        </w:tc>
      </w:tr>
      <w:tr w:rsidR="001D41EA" w:rsidRPr="00DC184E" w14:paraId="5D217FCD" w14:textId="77777777" w:rsidTr="00B20C77">
        <w:tc>
          <w:tcPr>
            <w:tcW w:w="993" w:type="dxa"/>
            <w:shd w:val="clear" w:color="auto" w:fill="auto"/>
          </w:tcPr>
          <w:p w14:paraId="7E1259CB" w14:textId="77777777" w:rsidR="001D41EA" w:rsidRPr="00B20C77" w:rsidRDefault="001D41EA" w:rsidP="001D41EA">
            <w:pPr>
              <w:rPr>
                <w:rFonts w:cs="Arial"/>
                <w:bCs/>
              </w:rPr>
            </w:pPr>
            <w:r w:rsidRPr="00B20C77">
              <w:rPr>
                <w:rFonts w:cs="Arial"/>
                <w:bCs/>
              </w:rPr>
              <w:t>7521</w:t>
            </w:r>
          </w:p>
        </w:tc>
        <w:tc>
          <w:tcPr>
            <w:tcW w:w="992" w:type="dxa"/>
            <w:shd w:val="clear" w:color="auto" w:fill="auto"/>
          </w:tcPr>
          <w:p w14:paraId="210BC00D" w14:textId="77777777" w:rsidR="001D41EA" w:rsidRPr="00B20C77" w:rsidRDefault="001D41EA" w:rsidP="001D41EA">
            <w:pPr>
              <w:rPr>
                <w:rFonts w:cs="Arial"/>
                <w:bCs/>
              </w:rPr>
            </w:pPr>
            <w:r w:rsidRPr="00B20C77">
              <w:rPr>
                <w:rFonts w:cs="Arial"/>
                <w:bCs/>
              </w:rPr>
              <w:t>WARD</w:t>
            </w:r>
          </w:p>
        </w:tc>
        <w:tc>
          <w:tcPr>
            <w:tcW w:w="1276" w:type="dxa"/>
            <w:shd w:val="clear" w:color="auto" w:fill="auto"/>
          </w:tcPr>
          <w:p w14:paraId="5AD37D93" w14:textId="77777777" w:rsidR="001D41EA" w:rsidRPr="00B20C77" w:rsidRDefault="001D41EA" w:rsidP="001D41EA">
            <w:pPr>
              <w:rPr>
                <w:rFonts w:cs="Arial"/>
                <w:bCs/>
              </w:rPr>
            </w:pPr>
            <w:r w:rsidRPr="00B20C77">
              <w:rPr>
                <w:rFonts w:cs="Arial"/>
                <w:bCs/>
              </w:rPr>
              <w:t>SALESMAN</w:t>
            </w:r>
          </w:p>
        </w:tc>
        <w:tc>
          <w:tcPr>
            <w:tcW w:w="708" w:type="dxa"/>
            <w:shd w:val="clear" w:color="auto" w:fill="auto"/>
          </w:tcPr>
          <w:p w14:paraId="7E855BD9" w14:textId="77777777" w:rsidR="001D41EA" w:rsidRPr="00B20C77" w:rsidRDefault="001D41EA" w:rsidP="00B20C77">
            <w:pPr>
              <w:jc w:val="right"/>
              <w:rPr>
                <w:rFonts w:cs="Arial"/>
                <w:bCs/>
              </w:rPr>
            </w:pPr>
            <w:r w:rsidRPr="00B20C77">
              <w:rPr>
                <w:rFonts w:cs="Arial"/>
                <w:bCs/>
              </w:rPr>
              <w:t>1250</w:t>
            </w:r>
          </w:p>
        </w:tc>
      </w:tr>
      <w:tr w:rsidR="001D41EA" w:rsidRPr="00DC184E" w14:paraId="500CE3F7" w14:textId="77777777" w:rsidTr="00B20C77">
        <w:tc>
          <w:tcPr>
            <w:tcW w:w="993" w:type="dxa"/>
            <w:shd w:val="clear" w:color="auto" w:fill="auto"/>
          </w:tcPr>
          <w:p w14:paraId="6930D1EF" w14:textId="77777777" w:rsidR="001D41EA" w:rsidRPr="00B20C77" w:rsidRDefault="001D41EA" w:rsidP="001D41EA">
            <w:pPr>
              <w:rPr>
                <w:rFonts w:cs="Arial"/>
                <w:bCs/>
              </w:rPr>
            </w:pPr>
            <w:r w:rsidRPr="00B20C77">
              <w:rPr>
                <w:rFonts w:cs="Arial"/>
                <w:bCs/>
              </w:rPr>
              <w:t>7654</w:t>
            </w:r>
          </w:p>
        </w:tc>
        <w:tc>
          <w:tcPr>
            <w:tcW w:w="992" w:type="dxa"/>
            <w:shd w:val="clear" w:color="auto" w:fill="auto"/>
          </w:tcPr>
          <w:p w14:paraId="10F29E56" w14:textId="77777777" w:rsidR="001D41EA" w:rsidRPr="00B20C77" w:rsidRDefault="001D41EA" w:rsidP="001D41EA">
            <w:pPr>
              <w:rPr>
                <w:rFonts w:cs="Arial"/>
                <w:bCs/>
              </w:rPr>
            </w:pPr>
            <w:r w:rsidRPr="00B20C77">
              <w:rPr>
                <w:rFonts w:cs="Arial"/>
                <w:bCs/>
              </w:rPr>
              <w:t>MARTIN</w:t>
            </w:r>
          </w:p>
        </w:tc>
        <w:tc>
          <w:tcPr>
            <w:tcW w:w="1276" w:type="dxa"/>
            <w:shd w:val="clear" w:color="auto" w:fill="auto"/>
          </w:tcPr>
          <w:p w14:paraId="46B0FAEB" w14:textId="77777777" w:rsidR="001D41EA" w:rsidRPr="00B20C77" w:rsidRDefault="001D41EA" w:rsidP="001D41EA">
            <w:pPr>
              <w:rPr>
                <w:rFonts w:cs="Arial"/>
                <w:bCs/>
              </w:rPr>
            </w:pPr>
            <w:r w:rsidRPr="00B20C77">
              <w:rPr>
                <w:rFonts w:cs="Arial"/>
                <w:bCs/>
              </w:rPr>
              <w:t>SALESMAN</w:t>
            </w:r>
          </w:p>
        </w:tc>
        <w:tc>
          <w:tcPr>
            <w:tcW w:w="708" w:type="dxa"/>
            <w:shd w:val="clear" w:color="auto" w:fill="auto"/>
          </w:tcPr>
          <w:p w14:paraId="0E96F39F" w14:textId="77777777" w:rsidR="001D41EA" w:rsidRPr="00B20C77" w:rsidRDefault="001D41EA" w:rsidP="00B20C77">
            <w:pPr>
              <w:jc w:val="right"/>
              <w:rPr>
                <w:rFonts w:cs="Arial"/>
                <w:bCs/>
              </w:rPr>
            </w:pPr>
            <w:r w:rsidRPr="00B20C77">
              <w:rPr>
                <w:rFonts w:cs="Arial"/>
                <w:bCs/>
              </w:rPr>
              <w:t>1250</w:t>
            </w:r>
          </w:p>
        </w:tc>
      </w:tr>
      <w:tr w:rsidR="001D41EA" w:rsidRPr="00DC184E" w14:paraId="0EF97A6C" w14:textId="77777777" w:rsidTr="00B20C77">
        <w:tc>
          <w:tcPr>
            <w:tcW w:w="993" w:type="dxa"/>
            <w:shd w:val="clear" w:color="auto" w:fill="auto"/>
          </w:tcPr>
          <w:p w14:paraId="19926655" w14:textId="77777777" w:rsidR="001D41EA" w:rsidRPr="00B20C77" w:rsidRDefault="001D41EA" w:rsidP="001D41EA">
            <w:pPr>
              <w:rPr>
                <w:rFonts w:cs="Arial"/>
                <w:bCs/>
              </w:rPr>
            </w:pPr>
            <w:r w:rsidRPr="00B20C77">
              <w:rPr>
                <w:rFonts w:cs="Arial"/>
                <w:bCs/>
              </w:rPr>
              <w:t>7844</w:t>
            </w:r>
          </w:p>
        </w:tc>
        <w:tc>
          <w:tcPr>
            <w:tcW w:w="992" w:type="dxa"/>
            <w:shd w:val="clear" w:color="auto" w:fill="auto"/>
          </w:tcPr>
          <w:p w14:paraId="206C7810" w14:textId="77777777" w:rsidR="001D41EA" w:rsidRPr="00B20C77" w:rsidRDefault="001D41EA" w:rsidP="001D41EA">
            <w:pPr>
              <w:rPr>
                <w:rFonts w:cs="Arial"/>
                <w:bCs/>
              </w:rPr>
            </w:pPr>
            <w:r w:rsidRPr="00B20C77">
              <w:rPr>
                <w:rFonts w:cs="Arial"/>
                <w:bCs/>
              </w:rPr>
              <w:t>TURNER</w:t>
            </w:r>
          </w:p>
        </w:tc>
        <w:tc>
          <w:tcPr>
            <w:tcW w:w="1276" w:type="dxa"/>
            <w:shd w:val="clear" w:color="auto" w:fill="auto"/>
          </w:tcPr>
          <w:p w14:paraId="7C46C597" w14:textId="77777777" w:rsidR="001D41EA" w:rsidRPr="00B20C77" w:rsidRDefault="001D41EA" w:rsidP="001D41EA">
            <w:pPr>
              <w:rPr>
                <w:rFonts w:cs="Arial"/>
                <w:bCs/>
              </w:rPr>
            </w:pPr>
            <w:r w:rsidRPr="00B20C77">
              <w:rPr>
                <w:rFonts w:cs="Arial"/>
                <w:bCs/>
              </w:rPr>
              <w:t>SALESMAN</w:t>
            </w:r>
          </w:p>
        </w:tc>
        <w:tc>
          <w:tcPr>
            <w:tcW w:w="708" w:type="dxa"/>
            <w:shd w:val="clear" w:color="auto" w:fill="auto"/>
          </w:tcPr>
          <w:p w14:paraId="42173282" w14:textId="77777777" w:rsidR="001D41EA" w:rsidRPr="00B20C77" w:rsidRDefault="001D41EA" w:rsidP="00B20C77">
            <w:pPr>
              <w:jc w:val="right"/>
              <w:rPr>
                <w:rFonts w:cs="Arial"/>
                <w:bCs/>
              </w:rPr>
            </w:pPr>
            <w:r w:rsidRPr="00B20C77">
              <w:rPr>
                <w:rFonts w:cs="Arial"/>
                <w:bCs/>
              </w:rPr>
              <w:t>1500</w:t>
            </w:r>
          </w:p>
        </w:tc>
      </w:tr>
      <w:tr w:rsidR="001D41EA" w:rsidRPr="00DC184E" w14:paraId="1970DF8C" w14:textId="77777777" w:rsidTr="00B20C77">
        <w:tc>
          <w:tcPr>
            <w:tcW w:w="993" w:type="dxa"/>
            <w:shd w:val="clear" w:color="auto" w:fill="auto"/>
          </w:tcPr>
          <w:p w14:paraId="13DA48DE" w14:textId="77777777" w:rsidR="001D41EA" w:rsidRPr="00B20C77" w:rsidRDefault="001D41EA" w:rsidP="001D41EA">
            <w:pPr>
              <w:rPr>
                <w:rFonts w:cs="Arial"/>
                <w:bCs/>
              </w:rPr>
            </w:pPr>
            <w:r w:rsidRPr="00B20C77">
              <w:rPr>
                <w:rFonts w:cs="Arial"/>
                <w:bCs/>
              </w:rPr>
              <w:t>7876</w:t>
            </w:r>
          </w:p>
        </w:tc>
        <w:tc>
          <w:tcPr>
            <w:tcW w:w="992" w:type="dxa"/>
            <w:shd w:val="clear" w:color="auto" w:fill="auto"/>
          </w:tcPr>
          <w:p w14:paraId="382A3900" w14:textId="77777777" w:rsidR="001D41EA" w:rsidRPr="00B20C77" w:rsidRDefault="001D41EA" w:rsidP="001D41EA">
            <w:pPr>
              <w:rPr>
                <w:rFonts w:cs="Arial"/>
                <w:bCs/>
              </w:rPr>
            </w:pPr>
            <w:r w:rsidRPr="00B20C77">
              <w:rPr>
                <w:rFonts w:cs="Arial"/>
                <w:bCs/>
              </w:rPr>
              <w:t>ADAMS</w:t>
            </w:r>
          </w:p>
        </w:tc>
        <w:tc>
          <w:tcPr>
            <w:tcW w:w="1276" w:type="dxa"/>
            <w:shd w:val="clear" w:color="auto" w:fill="auto"/>
          </w:tcPr>
          <w:p w14:paraId="46D9925C" w14:textId="77777777" w:rsidR="001D41EA" w:rsidRPr="00B20C77" w:rsidRDefault="001D41EA" w:rsidP="001D41EA">
            <w:pPr>
              <w:rPr>
                <w:rFonts w:cs="Arial"/>
                <w:bCs/>
              </w:rPr>
            </w:pPr>
            <w:r w:rsidRPr="00B20C77">
              <w:rPr>
                <w:rFonts w:cs="Arial"/>
                <w:bCs/>
              </w:rPr>
              <w:t>CLERK</w:t>
            </w:r>
          </w:p>
        </w:tc>
        <w:tc>
          <w:tcPr>
            <w:tcW w:w="708" w:type="dxa"/>
            <w:shd w:val="clear" w:color="auto" w:fill="auto"/>
          </w:tcPr>
          <w:p w14:paraId="23D0B9B3" w14:textId="77777777" w:rsidR="001D41EA" w:rsidRPr="00B20C77" w:rsidRDefault="001D41EA" w:rsidP="00B20C77">
            <w:pPr>
              <w:jc w:val="right"/>
              <w:rPr>
                <w:rFonts w:cs="Arial"/>
                <w:bCs/>
              </w:rPr>
            </w:pPr>
            <w:r w:rsidRPr="00B20C77">
              <w:rPr>
                <w:rFonts w:cs="Arial"/>
                <w:bCs/>
              </w:rPr>
              <w:t>1100</w:t>
            </w:r>
          </w:p>
        </w:tc>
      </w:tr>
      <w:tr w:rsidR="001D41EA" w:rsidRPr="00DC184E" w14:paraId="6F3DFD6D" w14:textId="77777777" w:rsidTr="00B20C77">
        <w:tc>
          <w:tcPr>
            <w:tcW w:w="993" w:type="dxa"/>
            <w:shd w:val="clear" w:color="auto" w:fill="auto"/>
          </w:tcPr>
          <w:p w14:paraId="1A3CB755" w14:textId="77777777" w:rsidR="001D41EA" w:rsidRPr="00B20C77" w:rsidRDefault="001D41EA" w:rsidP="001D41EA">
            <w:pPr>
              <w:rPr>
                <w:rFonts w:cs="Arial"/>
                <w:bCs/>
              </w:rPr>
            </w:pPr>
            <w:r w:rsidRPr="00B20C77">
              <w:rPr>
                <w:rFonts w:cs="Arial"/>
                <w:bCs/>
              </w:rPr>
              <w:t>7900</w:t>
            </w:r>
          </w:p>
        </w:tc>
        <w:tc>
          <w:tcPr>
            <w:tcW w:w="992" w:type="dxa"/>
            <w:shd w:val="clear" w:color="auto" w:fill="auto"/>
          </w:tcPr>
          <w:p w14:paraId="2651F792" w14:textId="77777777" w:rsidR="001D41EA" w:rsidRPr="00B20C77" w:rsidRDefault="001D41EA" w:rsidP="001D41EA">
            <w:pPr>
              <w:rPr>
                <w:rFonts w:cs="Arial"/>
                <w:bCs/>
              </w:rPr>
            </w:pPr>
            <w:r w:rsidRPr="00B20C77">
              <w:rPr>
                <w:rFonts w:cs="Arial"/>
                <w:bCs/>
              </w:rPr>
              <w:t>JAMES</w:t>
            </w:r>
          </w:p>
        </w:tc>
        <w:tc>
          <w:tcPr>
            <w:tcW w:w="1276" w:type="dxa"/>
            <w:shd w:val="clear" w:color="auto" w:fill="auto"/>
          </w:tcPr>
          <w:p w14:paraId="31935EA7" w14:textId="77777777" w:rsidR="001D41EA" w:rsidRPr="00B20C77" w:rsidRDefault="001D41EA" w:rsidP="001D41EA">
            <w:pPr>
              <w:rPr>
                <w:rFonts w:cs="Arial"/>
                <w:bCs/>
              </w:rPr>
            </w:pPr>
            <w:r w:rsidRPr="00B20C77">
              <w:rPr>
                <w:rFonts w:cs="Arial"/>
                <w:bCs/>
              </w:rPr>
              <w:t>CLERK</w:t>
            </w:r>
          </w:p>
        </w:tc>
        <w:tc>
          <w:tcPr>
            <w:tcW w:w="708" w:type="dxa"/>
            <w:shd w:val="clear" w:color="auto" w:fill="auto"/>
          </w:tcPr>
          <w:p w14:paraId="7DA2F27F" w14:textId="77777777" w:rsidR="001D41EA" w:rsidRPr="00B20C77" w:rsidRDefault="001D41EA" w:rsidP="00B20C77">
            <w:pPr>
              <w:jc w:val="right"/>
              <w:rPr>
                <w:rFonts w:cs="Arial"/>
                <w:bCs/>
              </w:rPr>
            </w:pPr>
            <w:r w:rsidRPr="00B20C77">
              <w:rPr>
                <w:rFonts w:cs="Arial"/>
                <w:bCs/>
              </w:rPr>
              <w:t xml:space="preserve"> 950</w:t>
            </w:r>
          </w:p>
        </w:tc>
      </w:tr>
      <w:tr w:rsidR="001D41EA" w:rsidRPr="00DC184E" w14:paraId="0ADB0947" w14:textId="77777777" w:rsidTr="00B20C77">
        <w:tc>
          <w:tcPr>
            <w:tcW w:w="993" w:type="dxa"/>
            <w:shd w:val="clear" w:color="auto" w:fill="auto"/>
          </w:tcPr>
          <w:p w14:paraId="38303236" w14:textId="77777777" w:rsidR="001D41EA" w:rsidRPr="00B20C77" w:rsidRDefault="001D41EA" w:rsidP="001D41EA">
            <w:pPr>
              <w:rPr>
                <w:rFonts w:cs="Arial"/>
                <w:bCs/>
              </w:rPr>
            </w:pPr>
            <w:r w:rsidRPr="00B20C77">
              <w:rPr>
                <w:rFonts w:cs="Arial"/>
                <w:bCs/>
              </w:rPr>
              <w:t>7934</w:t>
            </w:r>
          </w:p>
        </w:tc>
        <w:tc>
          <w:tcPr>
            <w:tcW w:w="992" w:type="dxa"/>
            <w:shd w:val="clear" w:color="auto" w:fill="auto"/>
          </w:tcPr>
          <w:p w14:paraId="2C0325F3" w14:textId="77777777" w:rsidR="001D41EA" w:rsidRPr="00B20C77" w:rsidRDefault="001D41EA" w:rsidP="001D41EA">
            <w:pPr>
              <w:rPr>
                <w:rFonts w:cs="Arial"/>
                <w:bCs/>
              </w:rPr>
            </w:pPr>
            <w:r w:rsidRPr="00B20C77">
              <w:rPr>
                <w:rFonts w:cs="Arial"/>
                <w:bCs/>
              </w:rPr>
              <w:t>MILLER</w:t>
            </w:r>
          </w:p>
        </w:tc>
        <w:tc>
          <w:tcPr>
            <w:tcW w:w="1276" w:type="dxa"/>
            <w:shd w:val="clear" w:color="auto" w:fill="auto"/>
          </w:tcPr>
          <w:p w14:paraId="0FD39713" w14:textId="77777777" w:rsidR="001D41EA" w:rsidRPr="00B20C77" w:rsidRDefault="001D41EA" w:rsidP="001D41EA">
            <w:pPr>
              <w:rPr>
                <w:rFonts w:cs="Arial"/>
                <w:bCs/>
              </w:rPr>
            </w:pPr>
            <w:r w:rsidRPr="00B20C77">
              <w:rPr>
                <w:rFonts w:cs="Arial"/>
                <w:bCs/>
              </w:rPr>
              <w:t>CLERK</w:t>
            </w:r>
          </w:p>
        </w:tc>
        <w:tc>
          <w:tcPr>
            <w:tcW w:w="708" w:type="dxa"/>
            <w:shd w:val="clear" w:color="auto" w:fill="auto"/>
          </w:tcPr>
          <w:p w14:paraId="4357656E" w14:textId="77777777" w:rsidR="001D41EA" w:rsidRPr="00B20C77" w:rsidRDefault="001D41EA" w:rsidP="00B20C77">
            <w:pPr>
              <w:jc w:val="right"/>
              <w:rPr>
                <w:rFonts w:cs="Arial"/>
                <w:bCs/>
              </w:rPr>
            </w:pPr>
            <w:r w:rsidRPr="00B20C77">
              <w:rPr>
                <w:rFonts w:cs="Arial"/>
                <w:bCs/>
              </w:rPr>
              <w:t>1300</w:t>
            </w:r>
          </w:p>
        </w:tc>
      </w:tr>
    </w:tbl>
    <w:p w14:paraId="0FFF93E1" w14:textId="77777777" w:rsidR="001B63C5" w:rsidRDefault="001B63C5" w:rsidP="001B63C5">
      <w:pPr>
        <w:rPr>
          <w:b/>
          <w:bCs/>
        </w:rPr>
      </w:pPr>
    </w:p>
    <w:p w14:paraId="5AD8E339" w14:textId="77777777" w:rsidR="00497DD3" w:rsidRPr="00FD1EEC" w:rsidRDefault="00497DD3" w:rsidP="001B63C5">
      <w:pPr>
        <w:rPr>
          <w:b/>
          <w:bCs/>
        </w:rPr>
      </w:pPr>
    </w:p>
    <w:p w14:paraId="4D91DC4B" w14:textId="77777777" w:rsidR="001B63C5" w:rsidRPr="00FD1EEC" w:rsidRDefault="001B63C5" w:rsidP="001B63C5">
      <w:r w:rsidRPr="00FD1EEC">
        <w:t xml:space="preserve">You may combine AND </w:t>
      </w:r>
      <w:proofErr w:type="spellStart"/>
      <w:r w:rsidRPr="00FD1EEC">
        <w:t>and</w:t>
      </w:r>
      <w:proofErr w:type="spellEnd"/>
      <w:r w:rsidRPr="00FD1EEC">
        <w:t xml:space="preserve"> OR in the same logical expression.  When AND </w:t>
      </w:r>
      <w:proofErr w:type="spellStart"/>
      <w:r w:rsidRPr="00FD1EEC">
        <w:t>and</w:t>
      </w:r>
      <w:proofErr w:type="spellEnd"/>
      <w:r w:rsidRPr="00FD1EEC">
        <w:t xml:space="preserve"> OR appear in the same WHERE clause, all the ANDs are performed first then all the ORs are performed.  It is said that AND has a higher precedence than OR. </w:t>
      </w:r>
      <w:r w:rsidR="003C1E78">
        <w:t xml:space="preserve"> </w:t>
      </w:r>
      <w:r w:rsidRPr="00FD1EEC">
        <w:t>Hence the following SQL statement returns all managers with salari</w:t>
      </w:r>
      <w:r w:rsidR="00CB22E3">
        <w:t xml:space="preserve">es over </w:t>
      </w:r>
      <w:r>
        <w:t>1500, and all salesmen</w:t>
      </w:r>
      <w:r w:rsidRPr="00FD1EEC">
        <w:t>:</w:t>
      </w:r>
    </w:p>
    <w:p w14:paraId="6FBD1A3C" w14:textId="77777777" w:rsidR="001B63C5" w:rsidRPr="00FD1EEC" w:rsidRDefault="005429DA" w:rsidP="001B63C5">
      <w:r>
        <w:br w:type="page"/>
      </w:r>
      <w:r w:rsidR="001B63C5" w:rsidRPr="00FD1EEC">
        <w:lastRenderedPageBreak/>
        <w:t>SELECT</w:t>
      </w:r>
      <w:r w:rsidR="001B63C5" w:rsidRPr="00FD1EEC">
        <w:tab/>
        <w:t>EMPNO, ENAME, JOB, SAL, DEPTNO</w:t>
      </w:r>
    </w:p>
    <w:p w14:paraId="44A46CB4" w14:textId="77777777" w:rsidR="001B63C5" w:rsidRPr="00FD1EEC" w:rsidRDefault="001B63C5" w:rsidP="001B63C5">
      <w:r w:rsidRPr="00FD1EEC">
        <w:tab/>
        <w:t>FROM</w:t>
      </w:r>
      <w:r w:rsidRPr="00FD1EEC">
        <w:tab/>
        <w:t>EMP</w:t>
      </w:r>
    </w:p>
    <w:p w14:paraId="72EB076F" w14:textId="77777777" w:rsidR="001B63C5" w:rsidRPr="00FD1EEC" w:rsidRDefault="001B63C5" w:rsidP="001B63C5">
      <w:r w:rsidRPr="00FD1EEC">
        <w:tab/>
        <w:t>WHERE</w:t>
      </w:r>
      <w:r w:rsidRPr="00FD1EEC">
        <w:tab/>
        <w:t>SAL &gt; 1500</w:t>
      </w:r>
    </w:p>
    <w:p w14:paraId="3D89298E" w14:textId="77777777" w:rsidR="001B63C5" w:rsidRPr="00FD1EEC" w:rsidRDefault="001B63C5" w:rsidP="001B63C5">
      <w:r w:rsidRPr="00FD1EEC">
        <w:tab/>
        <w:t>AND</w:t>
      </w:r>
      <w:r w:rsidRPr="00FD1EEC">
        <w:tab/>
        <w:t>JOB = 'MANAGER'</w:t>
      </w:r>
    </w:p>
    <w:p w14:paraId="520C0CB8" w14:textId="77777777" w:rsidR="001B63C5" w:rsidRPr="00FD1EEC" w:rsidRDefault="001B63C5" w:rsidP="001B63C5">
      <w:r w:rsidRPr="00FD1EEC">
        <w:tab/>
        <w:t>OR</w:t>
      </w:r>
      <w:r w:rsidRPr="00FD1EEC">
        <w:tab/>
        <w:t>JOB = 'SALESMAN';</w:t>
      </w:r>
    </w:p>
    <w:p w14:paraId="3350CA68" w14:textId="77777777" w:rsidR="001D41EA" w:rsidRDefault="001D41EA" w:rsidP="001B63C5"/>
    <w:tbl>
      <w:tblPr>
        <w:tblW w:w="0" w:type="auto"/>
        <w:tblInd w:w="108" w:type="dxa"/>
        <w:tblLayout w:type="fixed"/>
        <w:tblLook w:val="04A0" w:firstRow="1" w:lastRow="0" w:firstColumn="1" w:lastColumn="0" w:noHBand="0" w:noVBand="1"/>
      </w:tblPr>
      <w:tblGrid>
        <w:gridCol w:w="1042"/>
        <w:gridCol w:w="1115"/>
        <w:gridCol w:w="1467"/>
        <w:gridCol w:w="791"/>
        <w:gridCol w:w="1115"/>
      </w:tblGrid>
      <w:tr w:rsidR="00B20C77" w:rsidRPr="00DC184E" w14:paraId="654BD09C" w14:textId="77777777" w:rsidTr="00B20C77">
        <w:tc>
          <w:tcPr>
            <w:tcW w:w="1042" w:type="dxa"/>
            <w:shd w:val="clear" w:color="auto" w:fill="auto"/>
          </w:tcPr>
          <w:p w14:paraId="3D71D046" w14:textId="77777777" w:rsidR="001D41EA" w:rsidRPr="00B20C77" w:rsidRDefault="001D41EA" w:rsidP="00B20C77">
            <w:pPr>
              <w:autoSpaceDE w:val="0"/>
              <w:autoSpaceDN w:val="0"/>
              <w:adjustRightInd w:val="0"/>
              <w:rPr>
                <w:rFonts w:cs="Arial"/>
                <w:bCs/>
                <w:color w:val="000000"/>
              </w:rPr>
            </w:pPr>
            <w:r w:rsidRPr="00B20C77">
              <w:rPr>
                <w:rFonts w:cs="Arial"/>
                <w:bCs/>
                <w:color w:val="000000"/>
              </w:rPr>
              <w:t>EMPNO</w:t>
            </w:r>
          </w:p>
          <w:p w14:paraId="524FD4C3" w14:textId="77777777" w:rsidR="001D41EA" w:rsidRPr="00B20C77" w:rsidRDefault="001D41EA" w:rsidP="00B20C77">
            <w:pPr>
              <w:autoSpaceDE w:val="0"/>
              <w:autoSpaceDN w:val="0"/>
              <w:adjustRightInd w:val="0"/>
              <w:rPr>
                <w:rFonts w:cs="Arial"/>
                <w:bCs/>
                <w:color w:val="000000"/>
              </w:rPr>
            </w:pPr>
            <w:r w:rsidRPr="00B20C77">
              <w:rPr>
                <w:rFonts w:cs="Arial"/>
                <w:bCs/>
                <w:color w:val="000000"/>
              </w:rPr>
              <w:t>- - - - - -</w:t>
            </w:r>
          </w:p>
          <w:p w14:paraId="5BA213AE" w14:textId="77777777" w:rsidR="001D41EA" w:rsidRPr="00B20C77" w:rsidRDefault="001D41EA" w:rsidP="00B20C77">
            <w:pPr>
              <w:autoSpaceDE w:val="0"/>
              <w:autoSpaceDN w:val="0"/>
              <w:adjustRightInd w:val="0"/>
              <w:rPr>
                <w:rFonts w:cs="Arial"/>
                <w:bCs/>
                <w:color w:val="000000"/>
              </w:rPr>
            </w:pPr>
            <w:r w:rsidRPr="00B20C77">
              <w:rPr>
                <w:rFonts w:cs="Arial"/>
                <w:bCs/>
                <w:color w:val="000000"/>
              </w:rPr>
              <w:t>7499</w:t>
            </w:r>
          </w:p>
          <w:p w14:paraId="73D9E80E" w14:textId="77777777" w:rsidR="001D41EA" w:rsidRPr="00B20C77" w:rsidRDefault="001D41EA" w:rsidP="00B20C77">
            <w:pPr>
              <w:autoSpaceDE w:val="0"/>
              <w:autoSpaceDN w:val="0"/>
              <w:adjustRightInd w:val="0"/>
              <w:rPr>
                <w:rFonts w:cs="Arial"/>
                <w:bCs/>
                <w:color w:val="000000"/>
              </w:rPr>
            </w:pPr>
            <w:r w:rsidRPr="00B20C77">
              <w:rPr>
                <w:rFonts w:cs="Arial"/>
                <w:bCs/>
                <w:color w:val="000000"/>
              </w:rPr>
              <w:t>7521</w:t>
            </w:r>
          </w:p>
          <w:p w14:paraId="09A845DE" w14:textId="77777777" w:rsidR="001D41EA" w:rsidRPr="00B20C77" w:rsidRDefault="001D41EA" w:rsidP="00B20C77">
            <w:pPr>
              <w:autoSpaceDE w:val="0"/>
              <w:autoSpaceDN w:val="0"/>
              <w:adjustRightInd w:val="0"/>
              <w:rPr>
                <w:rFonts w:cs="Arial"/>
                <w:bCs/>
                <w:color w:val="000000"/>
              </w:rPr>
            </w:pPr>
            <w:r w:rsidRPr="00B20C77">
              <w:rPr>
                <w:rFonts w:cs="Arial"/>
                <w:bCs/>
                <w:color w:val="000000"/>
              </w:rPr>
              <w:t>7566</w:t>
            </w:r>
          </w:p>
          <w:p w14:paraId="178D14F7" w14:textId="77777777" w:rsidR="001D41EA" w:rsidRPr="00B20C77" w:rsidRDefault="001D41EA" w:rsidP="00B20C77">
            <w:pPr>
              <w:autoSpaceDE w:val="0"/>
              <w:autoSpaceDN w:val="0"/>
              <w:adjustRightInd w:val="0"/>
              <w:rPr>
                <w:rFonts w:cs="Arial"/>
                <w:bCs/>
                <w:color w:val="000000"/>
              </w:rPr>
            </w:pPr>
            <w:r w:rsidRPr="00B20C77">
              <w:rPr>
                <w:rFonts w:cs="Arial"/>
                <w:bCs/>
                <w:color w:val="000000"/>
              </w:rPr>
              <w:t>7654</w:t>
            </w:r>
          </w:p>
          <w:p w14:paraId="1A6A0DDE" w14:textId="77777777" w:rsidR="001D41EA" w:rsidRPr="00B20C77" w:rsidRDefault="001D41EA" w:rsidP="00B20C77">
            <w:pPr>
              <w:autoSpaceDE w:val="0"/>
              <w:autoSpaceDN w:val="0"/>
              <w:adjustRightInd w:val="0"/>
              <w:rPr>
                <w:rFonts w:cs="Arial"/>
                <w:bCs/>
                <w:color w:val="000000"/>
              </w:rPr>
            </w:pPr>
            <w:r w:rsidRPr="00B20C77">
              <w:rPr>
                <w:rFonts w:cs="Arial"/>
                <w:bCs/>
                <w:color w:val="000000"/>
              </w:rPr>
              <w:t>7698</w:t>
            </w:r>
          </w:p>
          <w:p w14:paraId="71A2B1B9" w14:textId="77777777" w:rsidR="001D41EA" w:rsidRPr="00B20C77" w:rsidRDefault="001D41EA" w:rsidP="00B20C77">
            <w:pPr>
              <w:autoSpaceDE w:val="0"/>
              <w:autoSpaceDN w:val="0"/>
              <w:adjustRightInd w:val="0"/>
              <w:rPr>
                <w:rFonts w:cs="Arial"/>
                <w:bCs/>
                <w:color w:val="000000"/>
              </w:rPr>
            </w:pPr>
            <w:r w:rsidRPr="00B20C77">
              <w:rPr>
                <w:rFonts w:cs="Arial"/>
                <w:bCs/>
                <w:color w:val="000000"/>
              </w:rPr>
              <w:t>7782</w:t>
            </w:r>
          </w:p>
          <w:p w14:paraId="0988E944" w14:textId="77777777" w:rsidR="001D41EA" w:rsidRPr="00B20C77" w:rsidRDefault="001D41EA" w:rsidP="00B20C77">
            <w:pPr>
              <w:autoSpaceDE w:val="0"/>
              <w:autoSpaceDN w:val="0"/>
              <w:adjustRightInd w:val="0"/>
            </w:pPr>
            <w:r w:rsidRPr="00B20C77">
              <w:rPr>
                <w:rFonts w:cs="Arial"/>
                <w:bCs/>
                <w:color w:val="000000"/>
              </w:rPr>
              <w:t>7844</w:t>
            </w:r>
          </w:p>
        </w:tc>
        <w:tc>
          <w:tcPr>
            <w:tcW w:w="1115" w:type="dxa"/>
            <w:shd w:val="clear" w:color="auto" w:fill="auto"/>
          </w:tcPr>
          <w:p w14:paraId="64698E46" w14:textId="77777777" w:rsidR="001D41EA" w:rsidRPr="00B20C77" w:rsidRDefault="001D41EA" w:rsidP="00B20C77">
            <w:pPr>
              <w:autoSpaceDE w:val="0"/>
              <w:autoSpaceDN w:val="0"/>
              <w:adjustRightInd w:val="0"/>
              <w:rPr>
                <w:rFonts w:cs="Arial"/>
                <w:bCs/>
                <w:color w:val="000000"/>
              </w:rPr>
            </w:pPr>
            <w:r w:rsidRPr="00B20C77">
              <w:rPr>
                <w:rFonts w:cs="Arial"/>
                <w:bCs/>
                <w:color w:val="000000"/>
              </w:rPr>
              <w:t>ENAME</w:t>
            </w:r>
          </w:p>
          <w:p w14:paraId="4083F297" w14:textId="77777777" w:rsidR="001D41EA" w:rsidRPr="00B20C77" w:rsidRDefault="001D41EA" w:rsidP="00B20C77">
            <w:pPr>
              <w:autoSpaceDE w:val="0"/>
              <w:autoSpaceDN w:val="0"/>
              <w:adjustRightInd w:val="0"/>
              <w:rPr>
                <w:rFonts w:cs="Arial"/>
                <w:bCs/>
                <w:color w:val="000000"/>
              </w:rPr>
            </w:pPr>
            <w:r w:rsidRPr="00B20C77">
              <w:rPr>
                <w:rFonts w:cs="Arial"/>
                <w:bCs/>
                <w:color w:val="000000"/>
              </w:rPr>
              <w:t>- - - - - - -</w:t>
            </w:r>
          </w:p>
          <w:p w14:paraId="20FE588F" w14:textId="77777777" w:rsidR="001D41EA" w:rsidRPr="00B20C77" w:rsidRDefault="001D41EA" w:rsidP="00B20C77">
            <w:pPr>
              <w:autoSpaceDE w:val="0"/>
              <w:autoSpaceDN w:val="0"/>
              <w:adjustRightInd w:val="0"/>
              <w:rPr>
                <w:rFonts w:cs="Arial"/>
                <w:bCs/>
                <w:color w:val="000000"/>
              </w:rPr>
            </w:pPr>
            <w:r w:rsidRPr="00B20C77">
              <w:rPr>
                <w:rFonts w:cs="Arial"/>
                <w:bCs/>
                <w:color w:val="000000"/>
              </w:rPr>
              <w:t>ALLEN</w:t>
            </w:r>
          </w:p>
          <w:p w14:paraId="58982749" w14:textId="77777777" w:rsidR="001D41EA" w:rsidRPr="00B20C77" w:rsidRDefault="001D41EA" w:rsidP="00B20C77">
            <w:pPr>
              <w:autoSpaceDE w:val="0"/>
              <w:autoSpaceDN w:val="0"/>
              <w:adjustRightInd w:val="0"/>
              <w:rPr>
                <w:rFonts w:cs="Arial"/>
                <w:bCs/>
                <w:color w:val="000000"/>
              </w:rPr>
            </w:pPr>
            <w:r w:rsidRPr="00B20C77">
              <w:rPr>
                <w:rFonts w:cs="Arial"/>
                <w:bCs/>
                <w:color w:val="000000"/>
              </w:rPr>
              <w:t>WARD</w:t>
            </w:r>
          </w:p>
          <w:p w14:paraId="60280458" w14:textId="77777777" w:rsidR="001D41EA" w:rsidRPr="00B20C77" w:rsidRDefault="001D41EA" w:rsidP="00B20C77">
            <w:pPr>
              <w:autoSpaceDE w:val="0"/>
              <w:autoSpaceDN w:val="0"/>
              <w:adjustRightInd w:val="0"/>
              <w:rPr>
                <w:rFonts w:cs="Arial"/>
                <w:bCs/>
                <w:color w:val="000000"/>
              </w:rPr>
            </w:pPr>
            <w:r w:rsidRPr="00B20C77">
              <w:rPr>
                <w:rFonts w:cs="Arial"/>
                <w:bCs/>
                <w:color w:val="000000"/>
              </w:rPr>
              <w:t>JONES</w:t>
            </w:r>
          </w:p>
          <w:p w14:paraId="7A3B823A" w14:textId="77777777" w:rsidR="001D41EA" w:rsidRPr="00B20C77" w:rsidRDefault="001D41EA" w:rsidP="00B20C77">
            <w:pPr>
              <w:autoSpaceDE w:val="0"/>
              <w:autoSpaceDN w:val="0"/>
              <w:adjustRightInd w:val="0"/>
              <w:rPr>
                <w:rFonts w:cs="Arial"/>
                <w:bCs/>
                <w:color w:val="000000"/>
              </w:rPr>
            </w:pPr>
            <w:r w:rsidRPr="00B20C77">
              <w:rPr>
                <w:rFonts w:cs="Arial"/>
                <w:bCs/>
                <w:color w:val="000000"/>
              </w:rPr>
              <w:t>MARTIN</w:t>
            </w:r>
          </w:p>
          <w:p w14:paraId="57FFD83D" w14:textId="77777777" w:rsidR="001D41EA" w:rsidRPr="00B20C77" w:rsidRDefault="001D41EA" w:rsidP="00B20C77">
            <w:pPr>
              <w:autoSpaceDE w:val="0"/>
              <w:autoSpaceDN w:val="0"/>
              <w:adjustRightInd w:val="0"/>
              <w:rPr>
                <w:rFonts w:cs="Arial"/>
                <w:bCs/>
                <w:color w:val="000000"/>
              </w:rPr>
            </w:pPr>
            <w:r w:rsidRPr="00B20C77">
              <w:rPr>
                <w:rFonts w:cs="Arial"/>
                <w:bCs/>
                <w:color w:val="000000"/>
              </w:rPr>
              <w:t>BLAKE</w:t>
            </w:r>
          </w:p>
          <w:p w14:paraId="0D178F07" w14:textId="77777777" w:rsidR="001D41EA" w:rsidRPr="00B20C77" w:rsidRDefault="001D41EA" w:rsidP="00B20C77">
            <w:pPr>
              <w:autoSpaceDE w:val="0"/>
              <w:autoSpaceDN w:val="0"/>
              <w:adjustRightInd w:val="0"/>
              <w:rPr>
                <w:rFonts w:cs="Arial"/>
                <w:bCs/>
                <w:color w:val="000000"/>
              </w:rPr>
            </w:pPr>
            <w:r w:rsidRPr="00B20C77">
              <w:rPr>
                <w:rFonts w:cs="Arial"/>
                <w:bCs/>
                <w:color w:val="000000"/>
              </w:rPr>
              <w:t>CLARK</w:t>
            </w:r>
          </w:p>
          <w:p w14:paraId="5BD6C47A" w14:textId="77777777" w:rsidR="001D41EA" w:rsidRPr="00B20C77" w:rsidRDefault="001D41EA" w:rsidP="00B20C77">
            <w:pPr>
              <w:autoSpaceDE w:val="0"/>
              <w:autoSpaceDN w:val="0"/>
              <w:adjustRightInd w:val="0"/>
            </w:pPr>
            <w:r w:rsidRPr="00B20C77">
              <w:rPr>
                <w:rFonts w:cs="Arial"/>
                <w:bCs/>
                <w:color w:val="000000"/>
              </w:rPr>
              <w:t>TURNER</w:t>
            </w:r>
          </w:p>
        </w:tc>
        <w:tc>
          <w:tcPr>
            <w:tcW w:w="1467" w:type="dxa"/>
            <w:shd w:val="clear" w:color="auto" w:fill="auto"/>
          </w:tcPr>
          <w:p w14:paraId="593C5A5B" w14:textId="77777777" w:rsidR="001D41EA" w:rsidRPr="00B20C77" w:rsidRDefault="001D41EA" w:rsidP="00B20C77">
            <w:pPr>
              <w:autoSpaceDE w:val="0"/>
              <w:autoSpaceDN w:val="0"/>
              <w:adjustRightInd w:val="0"/>
              <w:rPr>
                <w:rFonts w:cs="Arial"/>
                <w:bCs/>
                <w:color w:val="000000"/>
              </w:rPr>
            </w:pPr>
            <w:r w:rsidRPr="00B20C77">
              <w:rPr>
                <w:rFonts w:cs="Arial"/>
                <w:bCs/>
                <w:color w:val="000000"/>
              </w:rPr>
              <w:t>JOB</w:t>
            </w:r>
          </w:p>
          <w:p w14:paraId="7B632D52" w14:textId="77777777" w:rsidR="001D41EA" w:rsidRPr="00B20C77" w:rsidRDefault="001D41EA" w:rsidP="00B20C77">
            <w:pPr>
              <w:autoSpaceDE w:val="0"/>
              <w:autoSpaceDN w:val="0"/>
              <w:adjustRightInd w:val="0"/>
              <w:rPr>
                <w:rFonts w:cs="Arial"/>
                <w:bCs/>
                <w:color w:val="000000"/>
              </w:rPr>
            </w:pPr>
            <w:r w:rsidRPr="00B20C77">
              <w:rPr>
                <w:rFonts w:cs="Arial"/>
                <w:bCs/>
                <w:color w:val="000000"/>
              </w:rPr>
              <w:t>- - - - - - - - - -</w:t>
            </w:r>
          </w:p>
          <w:p w14:paraId="26CEA1F2" w14:textId="77777777" w:rsidR="001D41EA" w:rsidRPr="00B20C77" w:rsidRDefault="001D41EA" w:rsidP="00B20C77">
            <w:pPr>
              <w:autoSpaceDE w:val="0"/>
              <w:autoSpaceDN w:val="0"/>
              <w:adjustRightInd w:val="0"/>
              <w:rPr>
                <w:rFonts w:cs="Arial"/>
                <w:bCs/>
                <w:color w:val="000000"/>
              </w:rPr>
            </w:pPr>
            <w:r w:rsidRPr="00B20C77">
              <w:rPr>
                <w:rFonts w:cs="Arial"/>
                <w:bCs/>
                <w:color w:val="000000"/>
              </w:rPr>
              <w:t>SALESMAN</w:t>
            </w:r>
          </w:p>
          <w:p w14:paraId="60277DD4" w14:textId="77777777" w:rsidR="001D41EA" w:rsidRPr="00B20C77" w:rsidRDefault="001D41EA" w:rsidP="00B20C77">
            <w:pPr>
              <w:autoSpaceDE w:val="0"/>
              <w:autoSpaceDN w:val="0"/>
              <w:adjustRightInd w:val="0"/>
              <w:rPr>
                <w:rFonts w:cs="Arial"/>
                <w:bCs/>
                <w:color w:val="000000"/>
              </w:rPr>
            </w:pPr>
            <w:r w:rsidRPr="00B20C77">
              <w:rPr>
                <w:rFonts w:cs="Arial"/>
                <w:bCs/>
                <w:color w:val="000000"/>
              </w:rPr>
              <w:t>SALESMAN</w:t>
            </w:r>
          </w:p>
          <w:p w14:paraId="661321B4" w14:textId="77777777" w:rsidR="001D41EA" w:rsidRPr="00B20C77" w:rsidRDefault="001D41EA" w:rsidP="00B20C77">
            <w:pPr>
              <w:autoSpaceDE w:val="0"/>
              <w:autoSpaceDN w:val="0"/>
              <w:adjustRightInd w:val="0"/>
              <w:rPr>
                <w:rFonts w:cs="Arial"/>
                <w:bCs/>
                <w:color w:val="000000"/>
              </w:rPr>
            </w:pPr>
            <w:r w:rsidRPr="00B20C77">
              <w:rPr>
                <w:rFonts w:cs="Arial"/>
                <w:bCs/>
                <w:color w:val="000000"/>
              </w:rPr>
              <w:t>MANAGER</w:t>
            </w:r>
          </w:p>
          <w:p w14:paraId="0700E19E" w14:textId="77777777" w:rsidR="001D41EA" w:rsidRPr="00B20C77" w:rsidRDefault="001D41EA" w:rsidP="00B20C77">
            <w:pPr>
              <w:autoSpaceDE w:val="0"/>
              <w:autoSpaceDN w:val="0"/>
              <w:adjustRightInd w:val="0"/>
              <w:rPr>
                <w:rFonts w:cs="Arial"/>
                <w:bCs/>
                <w:color w:val="000000"/>
              </w:rPr>
            </w:pPr>
            <w:r w:rsidRPr="00B20C77">
              <w:rPr>
                <w:rFonts w:cs="Arial"/>
                <w:bCs/>
                <w:color w:val="000000"/>
              </w:rPr>
              <w:t>SALESMAN</w:t>
            </w:r>
          </w:p>
          <w:p w14:paraId="47DC1B1A" w14:textId="77777777" w:rsidR="001D41EA" w:rsidRPr="00B20C77" w:rsidRDefault="001D41EA" w:rsidP="00B20C77">
            <w:pPr>
              <w:autoSpaceDE w:val="0"/>
              <w:autoSpaceDN w:val="0"/>
              <w:adjustRightInd w:val="0"/>
              <w:rPr>
                <w:rFonts w:cs="Arial"/>
                <w:bCs/>
                <w:color w:val="000000"/>
              </w:rPr>
            </w:pPr>
            <w:r w:rsidRPr="00B20C77">
              <w:rPr>
                <w:rFonts w:cs="Arial"/>
                <w:bCs/>
                <w:color w:val="000000"/>
              </w:rPr>
              <w:t>MANAGER</w:t>
            </w:r>
          </w:p>
          <w:p w14:paraId="620890D5" w14:textId="77777777" w:rsidR="001D41EA" w:rsidRPr="00B20C77" w:rsidRDefault="001D41EA" w:rsidP="00B20C77">
            <w:pPr>
              <w:autoSpaceDE w:val="0"/>
              <w:autoSpaceDN w:val="0"/>
              <w:adjustRightInd w:val="0"/>
              <w:rPr>
                <w:rFonts w:cs="Arial"/>
                <w:bCs/>
                <w:color w:val="000000"/>
              </w:rPr>
            </w:pPr>
            <w:r w:rsidRPr="00B20C77">
              <w:rPr>
                <w:rFonts w:cs="Arial"/>
                <w:bCs/>
                <w:color w:val="000000"/>
              </w:rPr>
              <w:t>MANAGER</w:t>
            </w:r>
          </w:p>
          <w:p w14:paraId="7DA913CA" w14:textId="77777777" w:rsidR="001D41EA" w:rsidRPr="00B20C77" w:rsidRDefault="001D41EA" w:rsidP="00B20C77">
            <w:pPr>
              <w:autoSpaceDE w:val="0"/>
              <w:autoSpaceDN w:val="0"/>
              <w:adjustRightInd w:val="0"/>
            </w:pPr>
            <w:r w:rsidRPr="00B20C77">
              <w:rPr>
                <w:rFonts w:cs="Arial"/>
                <w:bCs/>
                <w:color w:val="000000"/>
              </w:rPr>
              <w:t>SALESMAN</w:t>
            </w:r>
          </w:p>
        </w:tc>
        <w:tc>
          <w:tcPr>
            <w:tcW w:w="791" w:type="dxa"/>
            <w:shd w:val="clear" w:color="auto" w:fill="auto"/>
          </w:tcPr>
          <w:p w14:paraId="5A693979" w14:textId="77777777" w:rsidR="001D41EA" w:rsidRPr="00B20C77" w:rsidRDefault="001D41EA" w:rsidP="00B20C77">
            <w:pPr>
              <w:autoSpaceDE w:val="0"/>
              <w:autoSpaceDN w:val="0"/>
              <w:adjustRightInd w:val="0"/>
              <w:jc w:val="right"/>
              <w:rPr>
                <w:rFonts w:cs="Arial"/>
                <w:bCs/>
                <w:color w:val="000000"/>
              </w:rPr>
            </w:pPr>
            <w:r w:rsidRPr="00B20C77">
              <w:rPr>
                <w:rFonts w:cs="Arial"/>
                <w:bCs/>
                <w:color w:val="000000"/>
              </w:rPr>
              <w:t>SAL</w:t>
            </w:r>
          </w:p>
          <w:p w14:paraId="11CEB200" w14:textId="77777777" w:rsidR="001D41EA" w:rsidRPr="00B20C77" w:rsidRDefault="001D41EA" w:rsidP="00B20C77">
            <w:pPr>
              <w:autoSpaceDE w:val="0"/>
              <w:autoSpaceDN w:val="0"/>
              <w:adjustRightInd w:val="0"/>
              <w:jc w:val="right"/>
              <w:rPr>
                <w:rFonts w:cs="Arial"/>
                <w:bCs/>
                <w:color w:val="000000"/>
              </w:rPr>
            </w:pPr>
            <w:r w:rsidRPr="00B20C77">
              <w:rPr>
                <w:rFonts w:cs="Arial"/>
                <w:bCs/>
                <w:color w:val="000000"/>
              </w:rPr>
              <w:t>- - - -</w:t>
            </w:r>
          </w:p>
          <w:p w14:paraId="418F51B6" w14:textId="77777777" w:rsidR="001D41EA" w:rsidRPr="00B20C77" w:rsidRDefault="001D41EA" w:rsidP="00B20C77">
            <w:pPr>
              <w:autoSpaceDE w:val="0"/>
              <w:autoSpaceDN w:val="0"/>
              <w:adjustRightInd w:val="0"/>
              <w:jc w:val="right"/>
              <w:rPr>
                <w:rFonts w:cs="Arial"/>
                <w:bCs/>
                <w:color w:val="000000"/>
              </w:rPr>
            </w:pPr>
            <w:r w:rsidRPr="00B20C77">
              <w:rPr>
                <w:rFonts w:cs="Arial"/>
                <w:bCs/>
                <w:color w:val="000000"/>
              </w:rPr>
              <w:t>1600</w:t>
            </w:r>
          </w:p>
          <w:p w14:paraId="323E974C" w14:textId="77777777" w:rsidR="001D41EA" w:rsidRPr="00B20C77" w:rsidRDefault="001D41EA" w:rsidP="00B20C77">
            <w:pPr>
              <w:autoSpaceDE w:val="0"/>
              <w:autoSpaceDN w:val="0"/>
              <w:adjustRightInd w:val="0"/>
              <w:jc w:val="right"/>
              <w:rPr>
                <w:rFonts w:cs="Arial"/>
                <w:bCs/>
                <w:color w:val="000000"/>
              </w:rPr>
            </w:pPr>
            <w:r w:rsidRPr="00B20C77">
              <w:rPr>
                <w:rFonts w:cs="Arial"/>
                <w:bCs/>
                <w:color w:val="000000"/>
              </w:rPr>
              <w:t>1250</w:t>
            </w:r>
          </w:p>
          <w:p w14:paraId="263F12D5" w14:textId="77777777" w:rsidR="001D41EA" w:rsidRPr="00B20C77" w:rsidRDefault="001D41EA" w:rsidP="00B20C77">
            <w:pPr>
              <w:autoSpaceDE w:val="0"/>
              <w:autoSpaceDN w:val="0"/>
              <w:adjustRightInd w:val="0"/>
              <w:jc w:val="right"/>
              <w:rPr>
                <w:rFonts w:cs="Arial"/>
                <w:bCs/>
                <w:color w:val="000000"/>
              </w:rPr>
            </w:pPr>
            <w:r w:rsidRPr="00B20C77">
              <w:rPr>
                <w:rFonts w:cs="Arial"/>
                <w:bCs/>
                <w:color w:val="000000"/>
              </w:rPr>
              <w:t>2975</w:t>
            </w:r>
          </w:p>
          <w:p w14:paraId="5CC22F26" w14:textId="77777777" w:rsidR="001D41EA" w:rsidRPr="00B20C77" w:rsidRDefault="001D41EA" w:rsidP="00B20C77">
            <w:pPr>
              <w:autoSpaceDE w:val="0"/>
              <w:autoSpaceDN w:val="0"/>
              <w:adjustRightInd w:val="0"/>
              <w:jc w:val="right"/>
              <w:rPr>
                <w:rFonts w:cs="Arial"/>
                <w:bCs/>
                <w:color w:val="000000"/>
              </w:rPr>
            </w:pPr>
            <w:r w:rsidRPr="00B20C77">
              <w:rPr>
                <w:rFonts w:cs="Arial"/>
                <w:bCs/>
                <w:color w:val="000000"/>
              </w:rPr>
              <w:t>1250</w:t>
            </w:r>
          </w:p>
          <w:p w14:paraId="2097A05F" w14:textId="77777777" w:rsidR="001D41EA" w:rsidRPr="00B20C77" w:rsidRDefault="001D41EA" w:rsidP="00B20C77">
            <w:pPr>
              <w:autoSpaceDE w:val="0"/>
              <w:autoSpaceDN w:val="0"/>
              <w:adjustRightInd w:val="0"/>
              <w:jc w:val="right"/>
              <w:rPr>
                <w:rFonts w:cs="Arial"/>
                <w:bCs/>
                <w:color w:val="000000"/>
              </w:rPr>
            </w:pPr>
            <w:r w:rsidRPr="00B20C77">
              <w:rPr>
                <w:rFonts w:cs="Arial"/>
                <w:bCs/>
                <w:color w:val="000000"/>
              </w:rPr>
              <w:t>2850</w:t>
            </w:r>
          </w:p>
          <w:p w14:paraId="73F00EA3" w14:textId="77777777" w:rsidR="001D41EA" w:rsidRPr="00B20C77" w:rsidRDefault="001D41EA" w:rsidP="00B20C77">
            <w:pPr>
              <w:autoSpaceDE w:val="0"/>
              <w:autoSpaceDN w:val="0"/>
              <w:adjustRightInd w:val="0"/>
              <w:jc w:val="right"/>
              <w:rPr>
                <w:rFonts w:cs="Arial"/>
                <w:bCs/>
                <w:color w:val="000000"/>
              </w:rPr>
            </w:pPr>
            <w:r w:rsidRPr="00B20C77">
              <w:rPr>
                <w:rFonts w:cs="Arial"/>
                <w:bCs/>
                <w:color w:val="000000"/>
              </w:rPr>
              <w:t>2450</w:t>
            </w:r>
          </w:p>
          <w:p w14:paraId="5B6E70E9" w14:textId="77777777" w:rsidR="001D41EA" w:rsidRPr="00B20C77" w:rsidRDefault="001D41EA" w:rsidP="00B20C77">
            <w:pPr>
              <w:autoSpaceDE w:val="0"/>
              <w:autoSpaceDN w:val="0"/>
              <w:adjustRightInd w:val="0"/>
              <w:jc w:val="right"/>
            </w:pPr>
            <w:r w:rsidRPr="00B20C77">
              <w:rPr>
                <w:rFonts w:cs="Arial"/>
                <w:bCs/>
                <w:color w:val="000000"/>
              </w:rPr>
              <w:t>1500</w:t>
            </w:r>
          </w:p>
        </w:tc>
        <w:tc>
          <w:tcPr>
            <w:tcW w:w="1115" w:type="dxa"/>
            <w:shd w:val="clear" w:color="auto" w:fill="auto"/>
          </w:tcPr>
          <w:p w14:paraId="36EE717D" w14:textId="77777777" w:rsidR="001D41EA" w:rsidRPr="00B20C77" w:rsidRDefault="001D41EA" w:rsidP="00B20C77">
            <w:pPr>
              <w:autoSpaceDE w:val="0"/>
              <w:autoSpaceDN w:val="0"/>
              <w:adjustRightInd w:val="0"/>
              <w:jc w:val="right"/>
              <w:rPr>
                <w:rFonts w:cs="Arial"/>
                <w:bCs/>
                <w:color w:val="000000"/>
              </w:rPr>
            </w:pPr>
            <w:r w:rsidRPr="00B20C77">
              <w:rPr>
                <w:rFonts w:cs="Arial"/>
                <w:bCs/>
                <w:color w:val="000000"/>
              </w:rPr>
              <w:t>DEPTNO</w:t>
            </w:r>
          </w:p>
          <w:p w14:paraId="74848FE4" w14:textId="77777777" w:rsidR="001D41EA" w:rsidRPr="00B20C77" w:rsidRDefault="001D41EA" w:rsidP="00B20C77">
            <w:pPr>
              <w:autoSpaceDE w:val="0"/>
              <w:autoSpaceDN w:val="0"/>
              <w:adjustRightInd w:val="0"/>
              <w:jc w:val="right"/>
              <w:rPr>
                <w:rFonts w:cs="Arial"/>
                <w:bCs/>
                <w:color w:val="000000"/>
              </w:rPr>
            </w:pPr>
            <w:r w:rsidRPr="00B20C77">
              <w:rPr>
                <w:rFonts w:cs="Arial"/>
                <w:bCs/>
                <w:color w:val="000000"/>
              </w:rPr>
              <w:t>- - - - - - -</w:t>
            </w:r>
          </w:p>
          <w:p w14:paraId="1C91029C" w14:textId="77777777" w:rsidR="001D41EA" w:rsidRPr="00B20C77" w:rsidRDefault="001D41EA" w:rsidP="00B20C77">
            <w:pPr>
              <w:autoSpaceDE w:val="0"/>
              <w:autoSpaceDN w:val="0"/>
              <w:adjustRightInd w:val="0"/>
              <w:jc w:val="right"/>
              <w:rPr>
                <w:rFonts w:cs="Arial"/>
                <w:bCs/>
                <w:color w:val="000000"/>
              </w:rPr>
            </w:pPr>
            <w:r w:rsidRPr="00B20C77">
              <w:rPr>
                <w:rFonts w:cs="Arial"/>
                <w:bCs/>
                <w:color w:val="000000"/>
              </w:rPr>
              <w:t>30</w:t>
            </w:r>
          </w:p>
          <w:p w14:paraId="021DD9FE" w14:textId="77777777" w:rsidR="001D41EA" w:rsidRPr="00B20C77" w:rsidRDefault="001D41EA" w:rsidP="00B20C77">
            <w:pPr>
              <w:autoSpaceDE w:val="0"/>
              <w:autoSpaceDN w:val="0"/>
              <w:adjustRightInd w:val="0"/>
              <w:jc w:val="right"/>
              <w:rPr>
                <w:rFonts w:cs="Arial"/>
                <w:bCs/>
                <w:color w:val="000000"/>
              </w:rPr>
            </w:pPr>
            <w:r w:rsidRPr="00B20C77">
              <w:rPr>
                <w:rFonts w:cs="Arial"/>
                <w:bCs/>
                <w:color w:val="000000"/>
              </w:rPr>
              <w:t>30</w:t>
            </w:r>
          </w:p>
          <w:p w14:paraId="4E40850B" w14:textId="77777777" w:rsidR="001D41EA" w:rsidRPr="00B20C77" w:rsidRDefault="001D41EA" w:rsidP="00B20C77">
            <w:pPr>
              <w:autoSpaceDE w:val="0"/>
              <w:autoSpaceDN w:val="0"/>
              <w:adjustRightInd w:val="0"/>
              <w:jc w:val="right"/>
              <w:rPr>
                <w:rFonts w:cs="Arial"/>
                <w:bCs/>
                <w:color w:val="000000"/>
              </w:rPr>
            </w:pPr>
            <w:r w:rsidRPr="00B20C77">
              <w:rPr>
                <w:rFonts w:cs="Arial"/>
                <w:bCs/>
                <w:color w:val="000000"/>
              </w:rPr>
              <w:t>20</w:t>
            </w:r>
          </w:p>
          <w:p w14:paraId="1C3CD170" w14:textId="77777777" w:rsidR="001D41EA" w:rsidRPr="00B20C77" w:rsidRDefault="001D41EA" w:rsidP="00B20C77">
            <w:pPr>
              <w:autoSpaceDE w:val="0"/>
              <w:autoSpaceDN w:val="0"/>
              <w:adjustRightInd w:val="0"/>
              <w:jc w:val="right"/>
              <w:rPr>
                <w:rFonts w:cs="Arial"/>
                <w:bCs/>
                <w:color w:val="000000"/>
              </w:rPr>
            </w:pPr>
            <w:r w:rsidRPr="00B20C77">
              <w:rPr>
                <w:rFonts w:cs="Arial"/>
                <w:bCs/>
                <w:color w:val="000000"/>
              </w:rPr>
              <w:t>30</w:t>
            </w:r>
          </w:p>
          <w:p w14:paraId="643B8961" w14:textId="77777777" w:rsidR="001D41EA" w:rsidRPr="00B20C77" w:rsidRDefault="001D41EA" w:rsidP="00B20C77">
            <w:pPr>
              <w:autoSpaceDE w:val="0"/>
              <w:autoSpaceDN w:val="0"/>
              <w:adjustRightInd w:val="0"/>
              <w:jc w:val="right"/>
              <w:rPr>
                <w:rFonts w:cs="Arial"/>
                <w:bCs/>
                <w:color w:val="000000"/>
              </w:rPr>
            </w:pPr>
            <w:r w:rsidRPr="00B20C77">
              <w:rPr>
                <w:rFonts w:cs="Arial"/>
                <w:bCs/>
                <w:color w:val="000000"/>
              </w:rPr>
              <w:t>30</w:t>
            </w:r>
          </w:p>
          <w:p w14:paraId="5B124A51" w14:textId="77777777" w:rsidR="001D41EA" w:rsidRPr="00B20C77" w:rsidRDefault="001D41EA" w:rsidP="00B20C77">
            <w:pPr>
              <w:autoSpaceDE w:val="0"/>
              <w:autoSpaceDN w:val="0"/>
              <w:adjustRightInd w:val="0"/>
              <w:jc w:val="right"/>
              <w:rPr>
                <w:rFonts w:cs="Arial"/>
                <w:bCs/>
                <w:color w:val="000000"/>
              </w:rPr>
            </w:pPr>
            <w:r w:rsidRPr="00B20C77">
              <w:rPr>
                <w:rFonts w:cs="Arial"/>
                <w:bCs/>
                <w:color w:val="000000"/>
              </w:rPr>
              <w:t>10</w:t>
            </w:r>
          </w:p>
          <w:p w14:paraId="67B9FDD5" w14:textId="77777777" w:rsidR="001D41EA" w:rsidRPr="00B20C77" w:rsidRDefault="001D41EA" w:rsidP="00B20C77">
            <w:pPr>
              <w:autoSpaceDE w:val="0"/>
              <w:autoSpaceDN w:val="0"/>
              <w:adjustRightInd w:val="0"/>
              <w:jc w:val="right"/>
            </w:pPr>
            <w:r w:rsidRPr="00B20C77">
              <w:rPr>
                <w:rFonts w:cs="Arial"/>
                <w:bCs/>
                <w:color w:val="000000"/>
              </w:rPr>
              <w:t>30</w:t>
            </w:r>
          </w:p>
        </w:tc>
      </w:tr>
    </w:tbl>
    <w:p w14:paraId="288ED0A8" w14:textId="77777777" w:rsidR="001D41EA" w:rsidRPr="00FD1EEC" w:rsidRDefault="001D41EA" w:rsidP="001B63C5"/>
    <w:p w14:paraId="09E78AA9" w14:textId="77777777" w:rsidR="001B63C5" w:rsidRPr="00FD1EEC" w:rsidRDefault="00A600EB" w:rsidP="001B63C5">
      <w:r>
        <w:rPr>
          <w:noProof/>
        </w:rPr>
        <w:pict w14:anchorId="32507E8D">
          <v:rect id="_x0000_s1039" alt="" style="position:absolute;margin-left:234pt;margin-top:1.8pt;width:16.45pt;height:17.45pt;z-index:251653120;mso-wrap-style:none;mso-wrap-edited:f;mso-width-percent:0;mso-height-percent:0;mso-width-percent:0;mso-height-percent:0;v-text-anchor:top" filled="f" fillcolor="blue" stroked="f" strokeweight="1pt">
            <v:shadow color="red"/>
            <v:textbox style="mso-fit-shape-to-text:t" inset="5pt,2pt,5pt,2pt">
              <w:txbxContent>
                <w:p w14:paraId="44E43D17" w14:textId="77777777" w:rsidR="00E50C25" w:rsidRDefault="00E50C25"/>
              </w:txbxContent>
            </v:textbox>
          </v:rect>
        </w:pict>
      </w:r>
      <w:r>
        <w:rPr>
          <w:noProof/>
        </w:rPr>
        <w:pict w14:anchorId="5513B0CD">
          <v:rect id="_x0000_s1038" alt="" style="position:absolute;margin-left:189pt;margin-top:3.2pt;width:16.45pt;height:115.6pt;z-index:251654144;mso-wrap-style:none;mso-wrap-edited:f;mso-width-percent:0;mso-height-percent:0;mso-width-percent:0;mso-height-percent:0;v-text-anchor:top" filled="f" fillcolor="blue" stroked="f" strokeweight="1pt">
            <v:shadow color="red"/>
            <v:textbox inset="5pt,2pt,5pt,2pt">
              <w:txbxContent>
                <w:p w14:paraId="7936B1CB" w14:textId="77777777" w:rsidR="00E50C25" w:rsidRDefault="00E50C25"/>
              </w:txbxContent>
            </v:textbox>
          </v:rect>
        </w:pict>
      </w:r>
      <w:r>
        <w:rPr>
          <w:noProof/>
        </w:rPr>
        <w:pict w14:anchorId="6F72908C">
          <v:rect id="_x0000_s1037" alt="" style="position:absolute;margin-left:108pt;margin-top:1.8pt;width:16.45pt;height:17.45pt;z-index:251655168;mso-wrap-style:none;mso-wrap-edited:f;mso-width-percent:0;mso-height-percent:0;mso-width-percent:0;mso-height-percent:0;v-text-anchor:top" filled="f" fillcolor="blue" stroked="f" strokeweight="1pt">
            <v:shadow color="red"/>
            <v:textbox style="mso-fit-shape-to-text:t" inset="5pt,2pt,5pt,2pt">
              <w:txbxContent>
                <w:p w14:paraId="08A7DD3F" w14:textId="77777777" w:rsidR="00E50C25" w:rsidRDefault="00E50C25"/>
              </w:txbxContent>
            </v:textbox>
          </v:rect>
        </w:pict>
      </w:r>
      <w:r>
        <w:rPr>
          <w:noProof/>
        </w:rPr>
        <w:pict w14:anchorId="1920302A">
          <v:rect id="_x0000_s1036" alt="" style="position:absolute;margin-left:45pt;margin-top:1.8pt;width:16.45pt;height:17.45pt;z-index:251656192;mso-wrap-style:none;mso-wrap-edited:f;mso-width-percent:0;mso-height-percent:0;mso-width-percent:0;mso-height-percent:0;v-text-anchor:top" filled="f" fillcolor="blue" stroked="f" strokeweight="1pt">
            <v:shadow color="red"/>
            <v:textbox style="mso-fit-shape-to-text:t" inset="5pt,2pt,5pt,2pt">
              <w:txbxContent>
                <w:p w14:paraId="5A8CE246" w14:textId="77777777" w:rsidR="00E50C25" w:rsidRDefault="00E50C25"/>
              </w:txbxContent>
            </v:textbox>
          </v:rect>
        </w:pict>
      </w:r>
      <w:r>
        <w:rPr>
          <w:noProof/>
        </w:rPr>
        <w:pict w14:anchorId="02E484EB">
          <v:rect id="_x0000_s1035" alt="" style="position:absolute;margin-left:0;margin-top:1.8pt;width:16.45pt;height:17.45pt;z-index:251657216;mso-wrap-style:none;mso-wrap-edited:f;mso-width-percent:0;mso-height-percent:0;mso-width-percent:0;mso-height-percent:0;v-text-anchor:top" filled="f" fillcolor="blue" stroked="f" strokeweight="1pt">
            <v:shadow color="red"/>
            <v:textbox style="mso-fit-shape-to-text:t" inset="5pt,2pt,5pt,2pt">
              <w:txbxContent>
                <w:p w14:paraId="22609C56" w14:textId="77777777" w:rsidR="00E50C25" w:rsidRDefault="00E50C25"/>
              </w:txbxContent>
            </v:textbox>
          </v:rect>
        </w:pict>
      </w:r>
      <w:r w:rsidR="001B63C5" w:rsidRPr="00FD1EEC">
        <w:t>If you wanted to select all managers a</w:t>
      </w:r>
      <w:r w:rsidR="00CB22E3">
        <w:t xml:space="preserve">nd salesmen with salaries over </w:t>
      </w:r>
      <w:r w:rsidR="001B63C5" w:rsidRPr="00FD1EEC">
        <w:t>1500 then you would specify the orde</w:t>
      </w:r>
      <w:r w:rsidR="001B63C5">
        <w:t xml:space="preserve">r by placing brackets as </w:t>
      </w:r>
      <w:r w:rsidR="00E50C25">
        <w:t>below:</w:t>
      </w:r>
    </w:p>
    <w:p w14:paraId="12BF2FC4" w14:textId="77777777" w:rsidR="001B63C5" w:rsidRPr="00FD1EEC" w:rsidRDefault="001B63C5" w:rsidP="001B63C5"/>
    <w:p w14:paraId="4B9838C9" w14:textId="77777777" w:rsidR="001B63C5" w:rsidRPr="00FD1EEC" w:rsidRDefault="001B63C5" w:rsidP="001B63C5">
      <w:r w:rsidRPr="00FD1EEC">
        <w:tab/>
        <w:t>SELECT</w:t>
      </w:r>
      <w:r w:rsidRPr="00FD1EEC">
        <w:tab/>
        <w:t>EMPNO, ENAME, JOB, SAL, DEPTNO</w:t>
      </w:r>
    </w:p>
    <w:p w14:paraId="29C754E8" w14:textId="77777777" w:rsidR="001B63C5" w:rsidRPr="00FD1EEC" w:rsidRDefault="001B63C5" w:rsidP="001B63C5">
      <w:r w:rsidRPr="00FD1EEC">
        <w:tab/>
        <w:t>FROM</w:t>
      </w:r>
      <w:r w:rsidRPr="00FD1EEC">
        <w:tab/>
        <w:t>EMP</w:t>
      </w:r>
    </w:p>
    <w:p w14:paraId="5F11129C" w14:textId="77777777" w:rsidR="001B63C5" w:rsidRPr="00FD1EEC" w:rsidRDefault="001B63C5" w:rsidP="001B63C5">
      <w:r w:rsidRPr="00FD1EEC">
        <w:tab/>
        <w:t>WHERE</w:t>
      </w:r>
      <w:r w:rsidRPr="00FD1EEC">
        <w:tab/>
        <w:t>SAL &gt; 1500</w:t>
      </w:r>
    </w:p>
    <w:p w14:paraId="2D03CBB5" w14:textId="77777777" w:rsidR="001B63C5" w:rsidRPr="00FD1EEC" w:rsidRDefault="001B63C5" w:rsidP="001B63C5">
      <w:r w:rsidRPr="00FD1EEC">
        <w:tab/>
        <w:t>AND</w:t>
      </w:r>
      <w:r w:rsidRPr="00FD1EEC">
        <w:tab/>
        <w:t>(JOB = 'MANAGER'</w:t>
      </w:r>
    </w:p>
    <w:p w14:paraId="05AA9ADA" w14:textId="77777777" w:rsidR="001B63C5" w:rsidRDefault="001B63C5" w:rsidP="001B63C5">
      <w:r w:rsidRPr="00FD1EEC">
        <w:tab/>
        <w:t>OR</w:t>
      </w:r>
      <w:r w:rsidRPr="00FD1EEC">
        <w:tab/>
        <w:t xml:space="preserve"> JOB = 'SALESMAN');</w:t>
      </w:r>
    </w:p>
    <w:p w14:paraId="7D03443B" w14:textId="77777777" w:rsidR="001D41EA" w:rsidRDefault="001D41EA" w:rsidP="001B63C5"/>
    <w:tbl>
      <w:tblPr>
        <w:tblW w:w="0" w:type="auto"/>
        <w:tblInd w:w="108" w:type="dxa"/>
        <w:tblLayout w:type="fixed"/>
        <w:tblLook w:val="04A0" w:firstRow="1" w:lastRow="0" w:firstColumn="1" w:lastColumn="0" w:noHBand="0" w:noVBand="1"/>
      </w:tblPr>
      <w:tblGrid>
        <w:gridCol w:w="1042"/>
        <w:gridCol w:w="1115"/>
        <w:gridCol w:w="1467"/>
        <w:gridCol w:w="791"/>
        <w:gridCol w:w="1115"/>
      </w:tblGrid>
      <w:tr w:rsidR="00B20C77" w:rsidRPr="00DC184E" w14:paraId="66C724BE" w14:textId="77777777" w:rsidTr="00B20C77">
        <w:tc>
          <w:tcPr>
            <w:tcW w:w="1042" w:type="dxa"/>
            <w:shd w:val="clear" w:color="auto" w:fill="auto"/>
          </w:tcPr>
          <w:p w14:paraId="015D7DA1" w14:textId="77777777" w:rsidR="001D41EA" w:rsidRPr="00B20C77" w:rsidRDefault="001D41EA" w:rsidP="00B20C77">
            <w:pPr>
              <w:autoSpaceDE w:val="0"/>
              <w:autoSpaceDN w:val="0"/>
              <w:adjustRightInd w:val="0"/>
              <w:rPr>
                <w:rFonts w:cs="Arial"/>
                <w:bCs/>
                <w:color w:val="000000"/>
              </w:rPr>
            </w:pPr>
            <w:r w:rsidRPr="00B20C77">
              <w:rPr>
                <w:rFonts w:cs="Arial"/>
                <w:bCs/>
                <w:color w:val="000000"/>
              </w:rPr>
              <w:t>EMPNO</w:t>
            </w:r>
          </w:p>
          <w:p w14:paraId="7AA93611" w14:textId="77777777" w:rsidR="001D41EA" w:rsidRPr="00B20C77" w:rsidRDefault="001D41EA" w:rsidP="00B20C77">
            <w:pPr>
              <w:autoSpaceDE w:val="0"/>
              <w:autoSpaceDN w:val="0"/>
              <w:adjustRightInd w:val="0"/>
              <w:rPr>
                <w:rFonts w:cs="Arial"/>
                <w:bCs/>
                <w:color w:val="000000"/>
              </w:rPr>
            </w:pPr>
            <w:r w:rsidRPr="00B20C77">
              <w:rPr>
                <w:rFonts w:cs="Arial"/>
                <w:bCs/>
                <w:color w:val="000000"/>
              </w:rPr>
              <w:t>- - - - - -</w:t>
            </w:r>
          </w:p>
          <w:p w14:paraId="488C2D4D" w14:textId="77777777" w:rsidR="001D41EA" w:rsidRPr="00B20C77" w:rsidRDefault="001D41EA" w:rsidP="00B20C77">
            <w:pPr>
              <w:autoSpaceDE w:val="0"/>
              <w:autoSpaceDN w:val="0"/>
              <w:adjustRightInd w:val="0"/>
              <w:rPr>
                <w:rFonts w:cs="Arial"/>
                <w:bCs/>
                <w:color w:val="000000"/>
              </w:rPr>
            </w:pPr>
            <w:r w:rsidRPr="00B20C77">
              <w:rPr>
                <w:rFonts w:cs="Arial"/>
                <w:bCs/>
                <w:color w:val="000000"/>
              </w:rPr>
              <w:t>7499</w:t>
            </w:r>
          </w:p>
          <w:p w14:paraId="44B2C368" w14:textId="77777777" w:rsidR="001D41EA" w:rsidRPr="00B20C77" w:rsidRDefault="001D41EA" w:rsidP="00B20C77">
            <w:pPr>
              <w:autoSpaceDE w:val="0"/>
              <w:autoSpaceDN w:val="0"/>
              <w:adjustRightInd w:val="0"/>
              <w:rPr>
                <w:rFonts w:cs="Arial"/>
                <w:bCs/>
                <w:color w:val="000000"/>
              </w:rPr>
            </w:pPr>
            <w:r w:rsidRPr="00B20C77">
              <w:rPr>
                <w:rFonts w:cs="Arial"/>
                <w:bCs/>
                <w:color w:val="000000"/>
              </w:rPr>
              <w:t>7566</w:t>
            </w:r>
          </w:p>
          <w:p w14:paraId="18FF3DDB" w14:textId="77777777" w:rsidR="001D41EA" w:rsidRPr="00B20C77" w:rsidRDefault="001D41EA" w:rsidP="00B20C77">
            <w:pPr>
              <w:autoSpaceDE w:val="0"/>
              <w:autoSpaceDN w:val="0"/>
              <w:adjustRightInd w:val="0"/>
              <w:rPr>
                <w:rFonts w:cs="Arial"/>
                <w:bCs/>
                <w:color w:val="000000"/>
              </w:rPr>
            </w:pPr>
            <w:r w:rsidRPr="00B20C77">
              <w:rPr>
                <w:rFonts w:cs="Arial"/>
                <w:bCs/>
                <w:color w:val="000000"/>
              </w:rPr>
              <w:t>7698</w:t>
            </w:r>
          </w:p>
          <w:p w14:paraId="12F4C291" w14:textId="77777777" w:rsidR="001D41EA" w:rsidRPr="00B20C77" w:rsidRDefault="001D41EA" w:rsidP="00B20C77">
            <w:pPr>
              <w:autoSpaceDE w:val="0"/>
              <w:autoSpaceDN w:val="0"/>
              <w:adjustRightInd w:val="0"/>
              <w:rPr>
                <w:rFonts w:cs="Arial"/>
                <w:bCs/>
                <w:color w:val="000000"/>
              </w:rPr>
            </w:pPr>
            <w:r w:rsidRPr="00B20C77">
              <w:rPr>
                <w:rFonts w:cs="Arial"/>
                <w:bCs/>
                <w:color w:val="000000"/>
              </w:rPr>
              <w:t>7782</w:t>
            </w:r>
          </w:p>
        </w:tc>
        <w:tc>
          <w:tcPr>
            <w:tcW w:w="1115" w:type="dxa"/>
            <w:shd w:val="clear" w:color="auto" w:fill="auto"/>
          </w:tcPr>
          <w:p w14:paraId="52D8FD81" w14:textId="77777777" w:rsidR="001D41EA" w:rsidRPr="00B20C77" w:rsidRDefault="001D41EA" w:rsidP="00B20C77">
            <w:pPr>
              <w:autoSpaceDE w:val="0"/>
              <w:autoSpaceDN w:val="0"/>
              <w:adjustRightInd w:val="0"/>
              <w:rPr>
                <w:rFonts w:cs="Arial"/>
                <w:bCs/>
                <w:color w:val="000000"/>
              </w:rPr>
            </w:pPr>
            <w:r w:rsidRPr="00B20C77">
              <w:rPr>
                <w:rFonts w:cs="Arial"/>
                <w:bCs/>
                <w:color w:val="000000"/>
              </w:rPr>
              <w:t>ENAME</w:t>
            </w:r>
          </w:p>
          <w:p w14:paraId="69822CFB" w14:textId="77777777" w:rsidR="001D41EA" w:rsidRPr="00B20C77" w:rsidRDefault="001D41EA" w:rsidP="00B20C77">
            <w:pPr>
              <w:autoSpaceDE w:val="0"/>
              <w:autoSpaceDN w:val="0"/>
              <w:adjustRightInd w:val="0"/>
              <w:rPr>
                <w:rFonts w:cs="Arial"/>
                <w:bCs/>
                <w:color w:val="000000"/>
              </w:rPr>
            </w:pPr>
            <w:r w:rsidRPr="00B20C77">
              <w:rPr>
                <w:rFonts w:cs="Arial"/>
                <w:bCs/>
                <w:color w:val="000000"/>
              </w:rPr>
              <w:t>- - - - - - -</w:t>
            </w:r>
          </w:p>
          <w:p w14:paraId="42048156" w14:textId="77777777" w:rsidR="001D41EA" w:rsidRPr="00B20C77" w:rsidRDefault="001D41EA" w:rsidP="00B20C77">
            <w:pPr>
              <w:autoSpaceDE w:val="0"/>
              <w:autoSpaceDN w:val="0"/>
              <w:adjustRightInd w:val="0"/>
              <w:rPr>
                <w:rFonts w:cs="Arial"/>
                <w:bCs/>
                <w:color w:val="000000"/>
              </w:rPr>
            </w:pPr>
            <w:r w:rsidRPr="00B20C77">
              <w:rPr>
                <w:rFonts w:cs="Arial"/>
                <w:bCs/>
                <w:color w:val="000000"/>
              </w:rPr>
              <w:t>ALLEN</w:t>
            </w:r>
          </w:p>
          <w:p w14:paraId="41E28627" w14:textId="77777777" w:rsidR="001D41EA" w:rsidRPr="00B20C77" w:rsidRDefault="001D41EA" w:rsidP="00B20C77">
            <w:pPr>
              <w:autoSpaceDE w:val="0"/>
              <w:autoSpaceDN w:val="0"/>
              <w:adjustRightInd w:val="0"/>
              <w:rPr>
                <w:rFonts w:cs="Arial"/>
                <w:bCs/>
                <w:color w:val="000000"/>
              </w:rPr>
            </w:pPr>
            <w:r w:rsidRPr="00B20C77">
              <w:rPr>
                <w:rFonts w:cs="Arial"/>
                <w:bCs/>
                <w:color w:val="000000"/>
              </w:rPr>
              <w:t>JONES</w:t>
            </w:r>
          </w:p>
          <w:p w14:paraId="2A414BB4" w14:textId="77777777" w:rsidR="001D41EA" w:rsidRPr="00B20C77" w:rsidRDefault="001D41EA" w:rsidP="00B20C77">
            <w:pPr>
              <w:autoSpaceDE w:val="0"/>
              <w:autoSpaceDN w:val="0"/>
              <w:adjustRightInd w:val="0"/>
              <w:rPr>
                <w:rFonts w:cs="Arial"/>
                <w:bCs/>
                <w:color w:val="000000"/>
              </w:rPr>
            </w:pPr>
            <w:r w:rsidRPr="00B20C77">
              <w:rPr>
                <w:rFonts w:cs="Arial"/>
                <w:bCs/>
                <w:color w:val="000000"/>
              </w:rPr>
              <w:t>BLAKE</w:t>
            </w:r>
          </w:p>
          <w:p w14:paraId="26020173" w14:textId="77777777" w:rsidR="001D41EA" w:rsidRPr="00B20C77" w:rsidRDefault="001D41EA" w:rsidP="00B20C77">
            <w:pPr>
              <w:autoSpaceDE w:val="0"/>
              <w:autoSpaceDN w:val="0"/>
              <w:adjustRightInd w:val="0"/>
              <w:rPr>
                <w:rFonts w:cs="Arial"/>
                <w:bCs/>
                <w:color w:val="000000"/>
              </w:rPr>
            </w:pPr>
            <w:r w:rsidRPr="00B20C77">
              <w:rPr>
                <w:rFonts w:cs="Arial"/>
                <w:bCs/>
                <w:color w:val="000000"/>
              </w:rPr>
              <w:t>CLARK</w:t>
            </w:r>
          </w:p>
        </w:tc>
        <w:tc>
          <w:tcPr>
            <w:tcW w:w="1467" w:type="dxa"/>
            <w:shd w:val="clear" w:color="auto" w:fill="auto"/>
          </w:tcPr>
          <w:p w14:paraId="35FE5013" w14:textId="77777777" w:rsidR="001D41EA" w:rsidRPr="00B20C77" w:rsidRDefault="001D41EA" w:rsidP="00B20C77">
            <w:pPr>
              <w:autoSpaceDE w:val="0"/>
              <w:autoSpaceDN w:val="0"/>
              <w:adjustRightInd w:val="0"/>
              <w:rPr>
                <w:rFonts w:cs="Arial"/>
                <w:bCs/>
                <w:color w:val="000000"/>
              </w:rPr>
            </w:pPr>
            <w:r w:rsidRPr="00B20C77">
              <w:rPr>
                <w:rFonts w:cs="Arial"/>
                <w:bCs/>
                <w:color w:val="000000"/>
              </w:rPr>
              <w:t>JOB</w:t>
            </w:r>
          </w:p>
          <w:p w14:paraId="7852C4B0" w14:textId="77777777" w:rsidR="001D41EA" w:rsidRPr="00B20C77" w:rsidRDefault="001D41EA" w:rsidP="00B20C77">
            <w:pPr>
              <w:autoSpaceDE w:val="0"/>
              <w:autoSpaceDN w:val="0"/>
              <w:adjustRightInd w:val="0"/>
              <w:rPr>
                <w:rFonts w:cs="Arial"/>
                <w:bCs/>
                <w:color w:val="000000"/>
              </w:rPr>
            </w:pPr>
            <w:r w:rsidRPr="00B20C77">
              <w:rPr>
                <w:rFonts w:cs="Arial"/>
                <w:bCs/>
                <w:color w:val="000000"/>
              </w:rPr>
              <w:t>- - - - - - - - - -</w:t>
            </w:r>
          </w:p>
          <w:p w14:paraId="1A508156" w14:textId="77777777" w:rsidR="001D41EA" w:rsidRPr="00B20C77" w:rsidRDefault="001D41EA" w:rsidP="00B20C77">
            <w:pPr>
              <w:autoSpaceDE w:val="0"/>
              <w:autoSpaceDN w:val="0"/>
              <w:adjustRightInd w:val="0"/>
              <w:rPr>
                <w:rFonts w:cs="Arial"/>
                <w:bCs/>
                <w:color w:val="000000"/>
              </w:rPr>
            </w:pPr>
            <w:r w:rsidRPr="00B20C77">
              <w:rPr>
                <w:rFonts w:cs="Arial"/>
                <w:bCs/>
                <w:color w:val="000000"/>
              </w:rPr>
              <w:t>SALESMAN</w:t>
            </w:r>
          </w:p>
          <w:p w14:paraId="1D7E7B37" w14:textId="77777777" w:rsidR="001D41EA" w:rsidRPr="00B20C77" w:rsidRDefault="001D41EA" w:rsidP="00B20C77">
            <w:pPr>
              <w:autoSpaceDE w:val="0"/>
              <w:autoSpaceDN w:val="0"/>
              <w:adjustRightInd w:val="0"/>
              <w:rPr>
                <w:rFonts w:cs="Arial"/>
                <w:bCs/>
                <w:color w:val="000000"/>
              </w:rPr>
            </w:pPr>
            <w:r w:rsidRPr="00B20C77">
              <w:rPr>
                <w:rFonts w:cs="Arial"/>
                <w:bCs/>
                <w:color w:val="000000"/>
              </w:rPr>
              <w:t>MANAGER</w:t>
            </w:r>
          </w:p>
          <w:p w14:paraId="18499E96" w14:textId="77777777" w:rsidR="001D41EA" w:rsidRPr="00B20C77" w:rsidRDefault="001D41EA" w:rsidP="00B20C77">
            <w:pPr>
              <w:autoSpaceDE w:val="0"/>
              <w:autoSpaceDN w:val="0"/>
              <w:adjustRightInd w:val="0"/>
              <w:rPr>
                <w:rFonts w:cs="Arial"/>
                <w:bCs/>
                <w:color w:val="000000"/>
              </w:rPr>
            </w:pPr>
            <w:r w:rsidRPr="00B20C77">
              <w:rPr>
                <w:rFonts w:cs="Arial"/>
                <w:bCs/>
                <w:color w:val="000000"/>
              </w:rPr>
              <w:t>MANAGER</w:t>
            </w:r>
          </w:p>
          <w:p w14:paraId="5B559D68" w14:textId="77777777" w:rsidR="001D41EA" w:rsidRPr="00B20C77" w:rsidRDefault="001D41EA" w:rsidP="00B20C77">
            <w:pPr>
              <w:autoSpaceDE w:val="0"/>
              <w:autoSpaceDN w:val="0"/>
              <w:adjustRightInd w:val="0"/>
              <w:rPr>
                <w:rFonts w:cs="Arial"/>
                <w:bCs/>
                <w:color w:val="000000"/>
              </w:rPr>
            </w:pPr>
            <w:r w:rsidRPr="00B20C77">
              <w:rPr>
                <w:rFonts w:cs="Arial"/>
                <w:bCs/>
                <w:color w:val="000000"/>
              </w:rPr>
              <w:t>MANAGER</w:t>
            </w:r>
          </w:p>
        </w:tc>
        <w:tc>
          <w:tcPr>
            <w:tcW w:w="791" w:type="dxa"/>
            <w:shd w:val="clear" w:color="auto" w:fill="auto"/>
          </w:tcPr>
          <w:p w14:paraId="7E849278" w14:textId="77777777" w:rsidR="001D41EA" w:rsidRPr="00B20C77" w:rsidRDefault="001D41EA" w:rsidP="00B20C77">
            <w:pPr>
              <w:autoSpaceDE w:val="0"/>
              <w:autoSpaceDN w:val="0"/>
              <w:adjustRightInd w:val="0"/>
              <w:jc w:val="right"/>
              <w:rPr>
                <w:rFonts w:cs="Arial"/>
                <w:bCs/>
                <w:color w:val="000000"/>
              </w:rPr>
            </w:pPr>
            <w:r w:rsidRPr="00B20C77">
              <w:rPr>
                <w:rFonts w:cs="Arial"/>
                <w:bCs/>
                <w:color w:val="000000"/>
              </w:rPr>
              <w:t>SAL</w:t>
            </w:r>
          </w:p>
          <w:p w14:paraId="3EF3F0D1" w14:textId="77777777" w:rsidR="001D41EA" w:rsidRPr="00B20C77" w:rsidRDefault="001D41EA" w:rsidP="00B20C77">
            <w:pPr>
              <w:autoSpaceDE w:val="0"/>
              <w:autoSpaceDN w:val="0"/>
              <w:adjustRightInd w:val="0"/>
              <w:jc w:val="right"/>
              <w:rPr>
                <w:rFonts w:cs="Arial"/>
                <w:bCs/>
                <w:color w:val="000000"/>
              </w:rPr>
            </w:pPr>
            <w:r w:rsidRPr="00B20C77">
              <w:rPr>
                <w:rFonts w:cs="Arial"/>
                <w:bCs/>
                <w:color w:val="000000"/>
              </w:rPr>
              <w:t>- - - -</w:t>
            </w:r>
          </w:p>
          <w:p w14:paraId="2F6A5912" w14:textId="77777777" w:rsidR="001D41EA" w:rsidRPr="00B20C77" w:rsidRDefault="001D41EA" w:rsidP="00B20C77">
            <w:pPr>
              <w:autoSpaceDE w:val="0"/>
              <w:autoSpaceDN w:val="0"/>
              <w:adjustRightInd w:val="0"/>
              <w:jc w:val="right"/>
              <w:rPr>
                <w:rFonts w:cs="Arial"/>
                <w:bCs/>
                <w:color w:val="000000"/>
              </w:rPr>
            </w:pPr>
            <w:r w:rsidRPr="00B20C77">
              <w:rPr>
                <w:rFonts w:cs="Arial"/>
                <w:bCs/>
                <w:color w:val="000000"/>
              </w:rPr>
              <w:t>1600</w:t>
            </w:r>
          </w:p>
          <w:p w14:paraId="1DE7C488" w14:textId="77777777" w:rsidR="001D41EA" w:rsidRPr="00B20C77" w:rsidRDefault="001D41EA" w:rsidP="00B20C77">
            <w:pPr>
              <w:autoSpaceDE w:val="0"/>
              <w:autoSpaceDN w:val="0"/>
              <w:adjustRightInd w:val="0"/>
              <w:jc w:val="right"/>
              <w:rPr>
                <w:rFonts w:cs="Arial"/>
                <w:bCs/>
                <w:color w:val="000000"/>
              </w:rPr>
            </w:pPr>
            <w:r w:rsidRPr="00B20C77">
              <w:rPr>
                <w:rFonts w:cs="Arial"/>
                <w:bCs/>
                <w:color w:val="000000"/>
              </w:rPr>
              <w:t>2975</w:t>
            </w:r>
          </w:p>
          <w:p w14:paraId="5F6B69B3" w14:textId="77777777" w:rsidR="001D41EA" w:rsidRPr="00B20C77" w:rsidRDefault="001D41EA" w:rsidP="00B20C77">
            <w:pPr>
              <w:autoSpaceDE w:val="0"/>
              <w:autoSpaceDN w:val="0"/>
              <w:adjustRightInd w:val="0"/>
              <w:jc w:val="right"/>
              <w:rPr>
                <w:rFonts w:cs="Arial"/>
                <w:bCs/>
                <w:color w:val="000000"/>
              </w:rPr>
            </w:pPr>
            <w:r w:rsidRPr="00B20C77">
              <w:rPr>
                <w:rFonts w:cs="Arial"/>
                <w:bCs/>
                <w:color w:val="000000"/>
              </w:rPr>
              <w:t>2850</w:t>
            </w:r>
          </w:p>
          <w:p w14:paraId="36C2DF21" w14:textId="77777777" w:rsidR="001D41EA" w:rsidRPr="00B20C77" w:rsidRDefault="001D41EA" w:rsidP="00B20C77">
            <w:pPr>
              <w:autoSpaceDE w:val="0"/>
              <w:autoSpaceDN w:val="0"/>
              <w:adjustRightInd w:val="0"/>
              <w:jc w:val="right"/>
              <w:rPr>
                <w:rFonts w:cs="Arial"/>
                <w:bCs/>
                <w:color w:val="000000"/>
              </w:rPr>
            </w:pPr>
            <w:r w:rsidRPr="00B20C77">
              <w:rPr>
                <w:rFonts w:cs="Arial"/>
                <w:bCs/>
                <w:color w:val="000000"/>
              </w:rPr>
              <w:t>2450</w:t>
            </w:r>
          </w:p>
        </w:tc>
        <w:tc>
          <w:tcPr>
            <w:tcW w:w="1115" w:type="dxa"/>
            <w:shd w:val="clear" w:color="auto" w:fill="auto"/>
          </w:tcPr>
          <w:p w14:paraId="6CF6CC6D" w14:textId="77777777" w:rsidR="001D41EA" w:rsidRPr="00B20C77" w:rsidRDefault="001D41EA" w:rsidP="00B20C77">
            <w:pPr>
              <w:autoSpaceDE w:val="0"/>
              <w:autoSpaceDN w:val="0"/>
              <w:adjustRightInd w:val="0"/>
              <w:jc w:val="right"/>
              <w:rPr>
                <w:rFonts w:cs="Arial"/>
                <w:bCs/>
                <w:color w:val="000000"/>
              </w:rPr>
            </w:pPr>
            <w:r w:rsidRPr="00B20C77">
              <w:rPr>
                <w:rFonts w:cs="Arial"/>
                <w:bCs/>
                <w:color w:val="000000"/>
              </w:rPr>
              <w:t>DEPTNO</w:t>
            </w:r>
          </w:p>
          <w:p w14:paraId="530D70D3" w14:textId="77777777" w:rsidR="001D41EA" w:rsidRPr="00B20C77" w:rsidRDefault="001D41EA" w:rsidP="00B20C77">
            <w:pPr>
              <w:autoSpaceDE w:val="0"/>
              <w:autoSpaceDN w:val="0"/>
              <w:adjustRightInd w:val="0"/>
              <w:jc w:val="right"/>
              <w:rPr>
                <w:rFonts w:cs="Arial"/>
                <w:bCs/>
                <w:color w:val="000000"/>
              </w:rPr>
            </w:pPr>
            <w:r w:rsidRPr="00B20C77">
              <w:rPr>
                <w:rFonts w:cs="Arial"/>
                <w:bCs/>
                <w:color w:val="000000"/>
              </w:rPr>
              <w:t>- - - - - - -</w:t>
            </w:r>
          </w:p>
          <w:p w14:paraId="45AE38FA" w14:textId="77777777" w:rsidR="001D41EA" w:rsidRPr="00B20C77" w:rsidRDefault="001D41EA" w:rsidP="00B20C77">
            <w:pPr>
              <w:autoSpaceDE w:val="0"/>
              <w:autoSpaceDN w:val="0"/>
              <w:adjustRightInd w:val="0"/>
              <w:jc w:val="right"/>
              <w:rPr>
                <w:rFonts w:cs="Arial"/>
                <w:bCs/>
                <w:color w:val="000000"/>
              </w:rPr>
            </w:pPr>
            <w:r w:rsidRPr="00B20C77">
              <w:rPr>
                <w:rFonts w:cs="Arial"/>
                <w:bCs/>
                <w:color w:val="000000"/>
              </w:rPr>
              <w:t>30</w:t>
            </w:r>
          </w:p>
          <w:p w14:paraId="47CC9EFE" w14:textId="77777777" w:rsidR="001D41EA" w:rsidRPr="00B20C77" w:rsidRDefault="001D41EA" w:rsidP="00B20C77">
            <w:pPr>
              <w:autoSpaceDE w:val="0"/>
              <w:autoSpaceDN w:val="0"/>
              <w:adjustRightInd w:val="0"/>
              <w:jc w:val="right"/>
              <w:rPr>
                <w:rFonts w:cs="Arial"/>
                <w:bCs/>
                <w:color w:val="000000"/>
              </w:rPr>
            </w:pPr>
            <w:r w:rsidRPr="00B20C77">
              <w:rPr>
                <w:rFonts w:cs="Arial"/>
                <w:bCs/>
                <w:color w:val="000000"/>
              </w:rPr>
              <w:t>20</w:t>
            </w:r>
          </w:p>
          <w:p w14:paraId="0FFC5DC1" w14:textId="77777777" w:rsidR="001D41EA" w:rsidRPr="00B20C77" w:rsidRDefault="001D41EA" w:rsidP="00B20C77">
            <w:pPr>
              <w:autoSpaceDE w:val="0"/>
              <w:autoSpaceDN w:val="0"/>
              <w:adjustRightInd w:val="0"/>
              <w:jc w:val="right"/>
              <w:rPr>
                <w:rFonts w:cs="Arial"/>
                <w:bCs/>
                <w:color w:val="000000"/>
              </w:rPr>
            </w:pPr>
            <w:r w:rsidRPr="00B20C77">
              <w:rPr>
                <w:rFonts w:cs="Arial"/>
                <w:bCs/>
                <w:color w:val="000000"/>
              </w:rPr>
              <w:t>30</w:t>
            </w:r>
          </w:p>
          <w:p w14:paraId="5FA562AB" w14:textId="77777777" w:rsidR="001D41EA" w:rsidRPr="00B20C77" w:rsidRDefault="001D41EA" w:rsidP="00B20C77">
            <w:pPr>
              <w:autoSpaceDE w:val="0"/>
              <w:autoSpaceDN w:val="0"/>
              <w:adjustRightInd w:val="0"/>
              <w:jc w:val="right"/>
              <w:rPr>
                <w:rFonts w:cs="Arial"/>
                <w:bCs/>
                <w:color w:val="000000"/>
              </w:rPr>
            </w:pPr>
            <w:r w:rsidRPr="00B20C77">
              <w:rPr>
                <w:rFonts w:cs="Arial"/>
                <w:bCs/>
                <w:color w:val="000000"/>
              </w:rPr>
              <w:t>10</w:t>
            </w:r>
          </w:p>
        </w:tc>
      </w:tr>
    </w:tbl>
    <w:p w14:paraId="00D97913" w14:textId="77777777" w:rsidR="001D41EA" w:rsidRPr="00FD1EEC" w:rsidRDefault="001D41EA" w:rsidP="001B63C5"/>
    <w:p w14:paraId="32067E88" w14:textId="77777777" w:rsidR="001B63C5" w:rsidRDefault="00A600EB" w:rsidP="001B63C5">
      <w:r>
        <w:rPr>
          <w:noProof/>
        </w:rPr>
        <w:pict w14:anchorId="13CBCDB1">
          <v:rect id="_x0000_s1034" alt="" style="position:absolute;margin-left:3in;margin-top:10.25pt;width:16.45pt;height:17.45pt;z-index:251658240;mso-wrap-style:none;mso-wrap-edited:f;mso-width-percent:0;mso-height-percent:0;mso-width-percent:0;mso-height-percent:0;v-text-anchor:top" filled="f" fillcolor="blue" stroked="f" strokeweight="1pt">
            <v:shadow color="red"/>
            <v:textbox style="mso-fit-shape-to-text:t" inset="5pt,2pt,5pt,2pt">
              <w:txbxContent>
                <w:p w14:paraId="776D5F9B" w14:textId="77777777" w:rsidR="00E50C25" w:rsidRDefault="00E50C25"/>
              </w:txbxContent>
            </v:textbox>
          </v:rect>
        </w:pict>
      </w:r>
      <w:r>
        <w:rPr>
          <w:noProof/>
        </w:rPr>
        <w:pict w14:anchorId="0C9EBA20">
          <v:rect id="_x0000_s1033" alt="" style="position:absolute;margin-left:171pt;margin-top:10.25pt;width:16.45pt;height:90pt;z-index:251659264;mso-wrap-style:none;mso-wrap-edited:f;mso-width-percent:0;mso-height-percent:0;mso-width-percent:0;mso-height-percent:0;v-text-anchor:top" filled="f" fillcolor="blue" stroked="f" strokeweight="1pt">
            <v:shadow color="red"/>
            <v:textbox inset="5pt,2pt,5pt,2pt">
              <w:txbxContent>
                <w:p w14:paraId="38FA099A" w14:textId="77777777" w:rsidR="00E50C25" w:rsidRDefault="00E50C25"/>
              </w:txbxContent>
            </v:textbox>
          </v:rect>
        </w:pict>
      </w:r>
    </w:p>
    <w:p w14:paraId="3E30FCD3" w14:textId="77777777" w:rsidR="001B63C5" w:rsidRDefault="00A600EB" w:rsidP="001B63C5">
      <w:r>
        <w:rPr>
          <w:noProof/>
        </w:rPr>
        <w:pict w14:anchorId="4057184B">
          <v:rect id="_x0000_s1032" alt="" style="position:absolute;margin-left:99pt;margin-top:1pt;width:16.45pt;height:17.45pt;z-index:251660288;mso-wrap-style:none;mso-wrap-edited:f;mso-width-percent:0;mso-height-percent:0;mso-width-percent:0;mso-height-percent:0;v-text-anchor:top" filled="f" fillcolor="blue" stroked="f" strokeweight="1pt">
            <v:shadow color="red"/>
            <v:textbox style="mso-fit-shape-to-text:t" inset="5pt,2pt,5pt,2pt">
              <w:txbxContent>
                <w:p w14:paraId="57060A14" w14:textId="77777777" w:rsidR="00E50C25" w:rsidRDefault="00E50C25"/>
              </w:txbxContent>
            </v:textbox>
          </v:rect>
        </w:pict>
      </w:r>
      <w:r>
        <w:rPr>
          <w:noProof/>
        </w:rPr>
        <w:pict w14:anchorId="684BD7B3">
          <v:rect id="_x0000_s1031" alt="" style="position:absolute;margin-left:45pt;margin-top:1pt;width:16.45pt;height:17.45pt;z-index:251661312;mso-wrap-style:none;mso-wrap-edited:f;mso-width-percent:0;mso-height-percent:0;mso-width-percent:0;mso-height-percent:0;v-text-anchor:top" filled="f" fillcolor="blue" stroked="f" strokeweight="1pt">
            <v:shadow color="red"/>
            <v:textbox style="mso-fit-shape-to-text:t" inset="5pt,2pt,5pt,2pt">
              <w:txbxContent>
                <w:p w14:paraId="0D9AD945" w14:textId="77777777" w:rsidR="00E50C25" w:rsidRDefault="00E50C25"/>
              </w:txbxContent>
            </v:textbox>
          </v:rect>
        </w:pict>
      </w:r>
      <w:r>
        <w:rPr>
          <w:noProof/>
        </w:rPr>
        <w:pict w14:anchorId="409EE1CB">
          <v:rect id="_x0000_s1030" alt="" style="position:absolute;margin-left:-7.05pt;margin-top:1pt;width:16.45pt;height:17.45pt;z-index:251662336;mso-wrap-style:none;mso-wrap-edited:f;mso-width-percent:0;mso-height-percent:0;mso-width-percent:0;mso-height-percent:0;v-text-anchor:top" filled="f" fillcolor="blue" stroked="f" strokeweight="1pt">
            <v:shadow color="red"/>
            <v:textbox style="mso-fit-shape-to-text:t" inset="5pt,2pt,5pt,2pt">
              <w:txbxContent>
                <w:p w14:paraId="485ACB6C" w14:textId="77777777" w:rsidR="00E50C25" w:rsidRDefault="00E50C25"/>
              </w:txbxContent>
            </v:textbox>
          </v:rect>
        </w:pict>
      </w:r>
    </w:p>
    <w:p w14:paraId="786012B0" w14:textId="77777777" w:rsidR="001B63C5" w:rsidRDefault="001B63C5" w:rsidP="001B63C5"/>
    <w:p w14:paraId="18B9DEFA" w14:textId="77777777" w:rsidR="001B63C5" w:rsidRDefault="001B63C5" w:rsidP="001B63C5">
      <w:pPr>
        <w:rPr>
          <w:b/>
          <w:bCs/>
        </w:rPr>
      </w:pPr>
    </w:p>
    <w:p w14:paraId="2DABEC2C" w14:textId="77777777" w:rsidR="001B63C5" w:rsidRDefault="001B63C5" w:rsidP="001B63C5">
      <w:pPr>
        <w:rPr>
          <w:b/>
          <w:bCs/>
        </w:rPr>
      </w:pPr>
    </w:p>
    <w:p w14:paraId="3790152C" w14:textId="77777777" w:rsidR="001B63C5" w:rsidRDefault="001B63C5" w:rsidP="001B63C5">
      <w:pPr>
        <w:rPr>
          <w:b/>
          <w:bCs/>
        </w:rPr>
      </w:pPr>
    </w:p>
    <w:p w14:paraId="2D8913E0" w14:textId="77777777" w:rsidR="001B63C5" w:rsidRDefault="001B63C5" w:rsidP="001B63C5">
      <w:pPr>
        <w:rPr>
          <w:b/>
          <w:bCs/>
        </w:rPr>
      </w:pPr>
    </w:p>
    <w:p w14:paraId="7ECC3883" w14:textId="77777777" w:rsidR="001B63C5" w:rsidRDefault="001B63C5" w:rsidP="001B63C5">
      <w:pPr>
        <w:rPr>
          <w:b/>
          <w:bCs/>
        </w:rPr>
      </w:pPr>
    </w:p>
    <w:p w14:paraId="7BA0E602" w14:textId="77777777" w:rsidR="001B63C5" w:rsidRPr="00FD1EEC" w:rsidRDefault="001B63C5" w:rsidP="001B63C5">
      <w:pPr>
        <w:rPr>
          <w:b/>
          <w:bCs/>
        </w:rPr>
      </w:pPr>
      <w:r>
        <w:rPr>
          <w:b/>
          <w:bCs/>
        </w:rPr>
        <w:br w:type="page"/>
      </w:r>
      <w:r w:rsidRPr="00FD1EEC">
        <w:rPr>
          <w:b/>
          <w:bCs/>
        </w:rPr>
        <w:lastRenderedPageBreak/>
        <w:t>Operator Precedence</w:t>
      </w:r>
    </w:p>
    <w:p w14:paraId="66A4D4A2" w14:textId="77777777" w:rsidR="001B63C5" w:rsidRPr="00FD1EEC" w:rsidRDefault="001B63C5" w:rsidP="001B63C5">
      <w:pPr>
        <w:rPr>
          <w:b/>
          <w:bCs/>
        </w:rPr>
      </w:pPr>
    </w:p>
    <w:p w14:paraId="5C7E3912" w14:textId="77777777" w:rsidR="001B63C5" w:rsidRPr="00FD1EEC" w:rsidRDefault="001B63C5" w:rsidP="001B63C5">
      <w:r w:rsidRPr="00FD1EEC">
        <w:t xml:space="preserve">All operators are arranged in a hierarchy that determines their precedence.  In an expression, operations are performed in order of their precedence, from highest to lowest.  Where operators of equal precedence are used next to each other, they are performed from left to right. </w:t>
      </w:r>
    </w:p>
    <w:p w14:paraId="716048CB" w14:textId="77777777" w:rsidR="001B63C5" w:rsidRPr="00FD1EEC" w:rsidRDefault="001B63C5" w:rsidP="001B63C5"/>
    <w:p w14:paraId="15D58B1C" w14:textId="77777777" w:rsidR="001B63C5" w:rsidRPr="00FD1EEC" w:rsidRDefault="001B63C5" w:rsidP="001B63C5">
      <w:r w:rsidRPr="00FD1EEC">
        <w:tab/>
        <w:t>1.</w:t>
      </w:r>
      <w:r w:rsidRPr="00FD1EEC">
        <w:tab/>
        <w:t xml:space="preserve">All of the comparison and SQL </w:t>
      </w:r>
      <w:r w:rsidR="005429DA" w:rsidRPr="00FD1EEC">
        <w:t>o</w:t>
      </w:r>
      <w:r w:rsidR="005429DA">
        <w:t>perators</w:t>
      </w:r>
      <w:r>
        <w:t xml:space="preserve"> have equal precedence</w:t>
      </w:r>
      <w:r w:rsidRPr="00FD1EEC">
        <w:t>:</w:t>
      </w:r>
    </w:p>
    <w:p w14:paraId="3C467249" w14:textId="77777777" w:rsidR="001B63C5" w:rsidRPr="00FD1EEC" w:rsidRDefault="001B63C5" w:rsidP="001B63C5"/>
    <w:p w14:paraId="759B2E70" w14:textId="77777777" w:rsidR="001B63C5" w:rsidRPr="00FD1EEC" w:rsidRDefault="001B63C5" w:rsidP="001B63C5">
      <w:r w:rsidRPr="00FD1EEC">
        <w:tab/>
      </w:r>
      <w:r w:rsidRPr="00FD1EEC">
        <w:tab/>
        <w:t>=, ! =, &lt;, &gt;, &lt;=, &gt;=, BETWEEN...AND, IN, LIKE, IS NULL.</w:t>
      </w:r>
    </w:p>
    <w:p w14:paraId="5D51694F" w14:textId="77777777" w:rsidR="001B63C5" w:rsidRPr="00FD1EEC" w:rsidRDefault="001B63C5" w:rsidP="001B63C5"/>
    <w:p w14:paraId="1741E7D3" w14:textId="77777777" w:rsidR="001B63C5" w:rsidRPr="00FD1EEC" w:rsidRDefault="001B63C5" w:rsidP="005429DA">
      <w:r w:rsidRPr="00FD1EEC">
        <w:tab/>
        <w:t>2.</w:t>
      </w:r>
      <w:r w:rsidRPr="00FD1EEC">
        <w:tab/>
        <w:t>NOT (to reverse a logical expression's result e.g. WHERE NOT (SAL = 0)).</w:t>
      </w:r>
    </w:p>
    <w:p w14:paraId="56674140" w14:textId="77777777" w:rsidR="001B63C5" w:rsidRPr="00FD1EEC" w:rsidRDefault="001B63C5" w:rsidP="001B63C5"/>
    <w:p w14:paraId="523F058C" w14:textId="77777777" w:rsidR="001B63C5" w:rsidRPr="00FD1EEC" w:rsidRDefault="001B63C5" w:rsidP="001B63C5">
      <w:r w:rsidRPr="00FD1EEC">
        <w:tab/>
        <w:t>3.</w:t>
      </w:r>
      <w:r w:rsidRPr="00FD1EEC">
        <w:tab/>
        <w:t>AND</w:t>
      </w:r>
    </w:p>
    <w:p w14:paraId="56C4A8C5" w14:textId="77777777" w:rsidR="001B63C5" w:rsidRPr="00FD1EEC" w:rsidRDefault="001B63C5" w:rsidP="001B63C5"/>
    <w:p w14:paraId="518B7065" w14:textId="77777777" w:rsidR="001B63C5" w:rsidRPr="00FD1EEC" w:rsidRDefault="001B63C5" w:rsidP="001B63C5">
      <w:r w:rsidRPr="00FD1EEC">
        <w:tab/>
        <w:t>4.</w:t>
      </w:r>
      <w:r w:rsidRPr="00FD1EEC">
        <w:tab/>
        <w:t>OR</w:t>
      </w:r>
    </w:p>
    <w:p w14:paraId="6D63C2EE" w14:textId="77777777" w:rsidR="001B63C5" w:rsidRPr="00FD1EEC" w:rsidRDefault="001B63C5" w:rsidP="001B63C5"/>
    <w:p w14:paraId="273A2869" w14:textId="77777777" w:rsidR="001B63C5" w:rsidRPr="00FD1EEC" w:rsidRDefault="001B63C5" w:rsidP="001B63C5">
      <w:r w:rsidRPr="00FD1EEC">
        <w:t xml:space="preserve">Whenever you are in doubt about which of two operations will be performed first when an expression is evaluated, feel free to use parentheses to clarify your meaning and ensure that SQL does what you intended. </w:t>
      </w:r>
    </w:p>
    <w:p w14:paraId="7D2D1909" w14:textId="77777777" w:rsidR="001B63C5" w:rsidRPr="00FD1EEC" w:rsidRDefault="001B63C5" w:rsidP="001B63C5"/>
    <w:p w14:paraId="462666C1" w14:textId="77777777" w:rsidR="001B63C5" w:rsidRPr="00FD1EEC" w:rsidRDefault="001B63C5" w:rsidP="001B63C5">
      <w:r w:rsidRPr="00FD1EEC">
        <w:t xml:space="preserve">Suppose you wanted to find all the managers, in any department, and all the clerks in </w:t>
      </w:r>
      <w:r w:rsidR="00497DD3" w:rsidRPr="00FD1EEC">
        <w:t>Department</w:t>
      </w:r>
      <w:r w:rsidRPr="00FD1EEC">
        <w:t xml:space="preserve"> 10 only:</w:t>
      </w:r>
    </w:p>
    <w:p w14:paraId="4A40D6F3" w14:textId="77777777" w:rsidR="001B63C5" w:rsidRPr="00FD1EEC" w:rsidRDefault="001B63C5" w:rsidP="001B63C5"/>
    <w:p w14:paraId="34830424" w14:textId="77777777" w:rsidR="001B63C5" w:rsidRPr="00FD1EEC" w:rsidRDefault="001B63C5" w:rsidP="001B63C5">
      <w:r w:rsidRPr="00FD1EEC">
        <w:tab/>
        <w:t>SELECT</w:t>
      </w:r>
      <w:r w:rsidRPr="00FD1EEC">
        <w:tab/>
        <w:t>*</w:t>
      </w:r>
    </w:p>
    <w:p w14:paraId="2142A715" w14:textId="77777777" w:rsidR="001B63C5" w:rsidRPr="00FD1EEC" w:rsidRDefault="001B63C5" w:rsidP="001B63C5">
      <w:r w:rsidRPr="00FD1EEC">
        <w:tab/>
        <w:t>FROM</w:t>
      </w:r>
      <w:r w:rsidRPr="00FD1EEC">
        <w:tab/>
        <w:t>EMP</w:t>
      </w:r>
    </w:p>
    <w:p w14:paraId="1510877B" w14:textId="77777777" w:rsidR="001B63C5" w:rsidRPr="00FD1EEC" w:rsidRDefault="001B63C5" w:rsidP="001B63C5">
      <w:r w:rsidRPr="00FD1EEC">
        <w:tab/>
        <w:t>WHERE</w:t>
      </w:r>
      <w:r w:rsidRPr="00FD1EEC">
        <w:tab/>
        <w:t xml:space="preserve"> JOB = 'MANAGER'</w:t>
      </w:r>
    </w:p>
    <w:p w14:paraId="362A2BA9" w14:textId="77777777" w:rsidR="001B63C5" w:rsidRPr="00FD1EEC" w:rsidRDefault="001B63C5" w:rsidP="001B63C5">
      <w:r w:rsidRPr="00FD1EEC">
        <w:tab/>
        <w:t>OR</w:t>
      </w:r>
      <w:r w:rsidRPr="00FD1EEC">
        <w:tab/>
        <w:t>(JOB = 'CLERK' AND DEPTNO = 10);</w:t>
      </w:r>
    </w:p>
    <w:p w14:paraId="0AD9D228" w14:textId="77777777" w:rsidR="001B63C5" w:rsidRPr="00FD1EEC" w:rsidRDefault="001B63C5" w:rsidP="001B63C5"/>
    <w:p w14:paraId="61600140" w14:textId="77777777" w:rsidR="001B63C5" w:rsidRPr="00FD1EEC" w:rsidRDefault="001B63C5" w:rsidP="001B63C5">
      <w:r w:rsidRPr="00FD1EEC">
        <w:t>The above parentheses are unnecessary, since AND has a higher precedence than OR, but they clarify the meaning of the expression.</w:t>
      </w:r>
      <w:r w:rsidRPr="00FD1EEC">
        <w:tab/>
        <w:t xml:space="preserve"> </w:t>
      </w:r>
    </w:p>
    <w:p w14:paraId="3B1CE159" w14:textId="77777777" w:rsidR="001B63C5" w:rsidRDefault="001B63C5" w:rsidP="001B63C5"/>
    <w:p w14:paraId="5DFDD8CA" w14:textId="77777777" w:rsidR="001B63C5" w:rsidRPr="00FD1EEC" w:rsidRDefault="001B63C5" w:rsidP="001B63C5">
      <w:pPr>
        <w:rPr>
          <w:b/>
          <w:bCs/>
        </w:rPr>
      </w:pPr>
      <w:r>
        <w:rPr>
          <w:b/>
          <w:bCs/>
        </w:rPr>
        <w:br w:type="page"/>
      </w:r>
      <w:r w:rsidRPr="00FD1EEC">
        <w:rPr>
          <w:b/>
          <w:bCs/>
        </w:rPr>
        <w:lastRenderedPageBreak/>
        <w:t>SELECT Summary</w:t>
      </w:r>
    </w:p>
    <w:p w14:paraId="6E72A5D5" w14:textId="77777777" w:rsidR="001B63C5" w:rsidRPr="00FD1EEC" w:rsidRDefault="001B63C5" w:rsidP="001B63C5">
      <w:pPr>
        <w:rPr>
          <w:b/>
          <w:bCs/>
        </w:rPr>
      </w:pPr>
    </w:p>
    <w:p w14:paraId="3F50BE29" w14:textId="77777777" w:rsidR="001B63C5" w:rsidRPr="00FD1EEC" w:rsidRDefault="001B63C5" w:rsidP="001B63C5">
      <w:r w:rsidRPr="00FD1EEC">
        <w:t xml:space="preserve">We have now met the following clauses in the SELECT </w:t>
      </w:r>
      <w:r w:rsidR="00E50C25" w:rsidRPr="00FD1EEC">
        <w:t>command:</w:t>
      </w:r>
    </w:p>
    <w:p w14:paraId="179C0663" w14:textId="77777777" w:rsidR="001B63C5" w:rsidRPr="00FD1EEC" w:rsidRDefault="001B63C5" w:rsidP="001B63C5"/>
    <w:p w14:paraId="57ADAF1F" w14:textId="77777777" w:rsidR="001B63C5" w:rsidRPr="00FD1EEC" w:rsidRDefault="001B63C5" w:rsidP="001B63C5">
      <w:pPr>
        <w:rPr>
          <w:i/>
          <w:iCs/>
        </w:rPr>
      </w:pPr>
      <w:r w:rsidRPr="00FD1EEC">
        <w:tab/>
        <w:t>SELECT</w:t>
      </w:r>
      <w:r w:rsidRPr="00FD1EEC">
        <w:tab/>
        <w:t>FROM</w:t>
      </w:r>
      <w:r w:rsidRPr="00FD1EEC">
        <w:tab/>
      </w:r>
      <w:r w:rsidRPr="00FD1EEC">
        <w:rPr>
          <w:i/>
          <w:iCs/>
        </w:rPr>
        <w:t>table</w:t>
      </w:r>
    </w:p>
    <w:p w14:paraId="3D242A14" w14:textId="77777777" w:rsidR="001B63C5" w:rsidRPr="00FD1EEC" w:rsidRDefault="001B63C5" w:rsidP="001B63C5">
      <w:pPr>
        <w:rPr>
          <w:i/>
          <w:iCs/>
        </w:rPr>
      </w:pPr>
      <w:r w:rsidRPr="00FD1EEC">
        <w:rPr>
          <w:i/>
          <w:iCs/>
        </w:rPr>
        <w:tab/>
      </w:r>
      <w:r w:rsidRPr="00FD1EEC">
        <w:t>WHERE</w:t>
      </w:r>
      <w:r w:rsidRPr="00FD1EEC">
        <w:tab/>
      </w:r>
      <w:r w:rsidRPr="00FD1EEC">
        <w:rPr>
          <w:i/>
          <w:iCs/>
        </w:rPr>
        <w:t>condition (s)</w:t>
      </w:r>
    </w:p>
    <w:p w14:paraId="2F6F17BC" w14:textId="77777777" w:rsidR="001B63C5" w:rsidRPr="00FD1EEC" w:rsidRDefault="001B63C5" w:rsidP="001B63C5">
      <w:r w:rsidRPr="00FD1EEC">
        <w:tab/>
      </w:r>
    </w:p>
    <w:p w14:paraId="53EE524D" w14:textId="77777777" w:rsidR="001B63C5" w:rsidRPr="00FD1EEC" w:rsidRDefault="001B63C5" w:rsidP="001B63C5">
      <w:r w:rsidRPr="00FD1EEC">
        <w:t xml:space="preserve">Let us again remind ourselves of the meaning of the clauses we have </w:t>
      </w:r>
      <w:r w:rsidR="00E50C25" w:rsidRPr="00FD1EEC">
        <w:t>covered:</w:t>
      </w:r>
    </w:p>
    <w:p w14:paraId="78D826FD" w14:textId="77777777" w:rsidR="001B63C5" w:rsidRPr="00FD1EEC" w:rsidRDefault="001B63C5" w:rsidP="001B63C5"/>
    <w:p w14:paraId="175CC201" w14:textId="77777777" w:rsidR="001B63C5" w:rsidRPr="00FD1EEC" w:rsidRDefault="001B63C5" w:rsidP="001B63C5">
      <w:pPr>
        <w:rPr>
          <w:b/>
          <w:bCs/>
          <w:u w:val="single"/>
        </w:rPr>
      </w:pPr>
      <w:r w:rsidRPr="00FD1EEC">
        <w:rPr>
          <w:b/>
          <w:bCs/>
          <w:u w:val="single"/>
        </w:rPr>
        <w:t>Clause</w:t>
      </w:r>
      <w:r w:rsidRPr="00E756EB">
        <w:rPr>
          <w:b/>
          <w:bCs/>
        </w:rPr>
        <w:tab/>
      </w:r>
      <w:r w:rsidR="00497DD3">
        <w:rPr>
          <w:b/>
          <w:bCs/>
        </w:rPr>
        <w:tab/>
      </w:r>
      <w:r w:rsidRPr="00FD1EEC">
        <w:rPr>
          <w:b/>
          <w:bCs/>
          <w:u w:val="single"/>
        </w:rPr>
        <w:t>Meaning</w:t>
      </w:r>
    </w:p>
    <w:p w14:paraId="5C8B7136" w14:textId="77777777" w:rsidR="001B63C5" w:rsidRPr="00FD1EEC" w:rsidRDefault="001B63C5" w:rsidP="001B63C5">
      <w:pPr>
        <w:rPr>
          <w:b/>
          <w:bCs/>
          <w:u w:val="single"/>
        </w:rPr>
      </w:pPr>
    </w:p>
    <w:p w14:paraId="6C82FE14" w14:textId="77777777" w:rsidR="001B63C5" w:rsidRPr="00FD1EEC" w:rsidRDefault="001B63C5" w:rsidP="001B63C5">
      <w:r w:rsidRPr="00FD1EEC">
        <w:t>SELECT</w:t>
      </w:r>
      <w:r w:rsidRPr="00FD1EEC">
        <w:tab/>
      </w:r>
      <w:r w:rsidRPr="00FD1EEC">
        <w:tab/>
        <w:t>selects at least one column</w:t>
      </w:r>
    </w:p>
    <w:p w14:paraId="785A40D2" w14:textId="77777777" w:rsidR="001B63C5" w:rsidRPr="00FD1EEC" w:rsidRDefault="001B63C5" w:rsidP="001B63C5"/>
    <w:p w14:paraId="3975A65C" w14:textId="77777777" w:rsidR="001B63C5" w:rsidRPr="00FD1EEC" w:rsidRDefault="001B63C5" w:rsidP="001B63C5">
      <w:pPr>
        <w:numPr>
          <w:ilvl w:val="0"/>
          <w:numId w:val="7"/>
        </w:numPr>
      </w:pPr>
      <w:r w:rsidRPr="00FD1EEC">
        <w:tab/>
        <w:t>denotes all columns</w:t>
      </w:r>
    </w:p>
    <w:p w14:paraId="717BEAD0" w14:textId="77777777" w:rsidR="001B63C5" w:rsidRPr="00FD1EEC" w:rsidRDefault="001B63C5" w:rsidP="001B63C5"/>
    <w:p w14:paraId="39EC3422" w14:textId="77777777" w:rsidR="001B63C5" w:rsidRPr="00FD1EEC" w:rsidRDefault="001B63C5" w:rsidP="001B63C5">
      <w:r w:rsidRPr="00FD1EEC">
        <w:t xml:space="preserve">FROM </w:t>
      </w:r>
      <w:r w:rsidRPr="00FD1EEC">
        <w:rPr>
          <w:i/>
          <w:iCs/>
        </w:rPr>
        <w:t>Table</w:t>
      </w:r>
      <w:r w:rsidRPr="00FD1EEC">
        <w:rPr>
          <w:i/>
          <w:iCs/>
        </w:rPr>
        <w:tab/>
      </w:r>
      <w:r w:rsidRPr="00FD1EEC">
        <w:t xml:space="preserve">denotes the </w:t>
      </w:r>
      <w:r w:rsidRPr="00FD1EEC">
        <w:rPr>
          <w:i/>
          <w:iCs/>
        </w:rPr>
        <w:t>table</w:t>
      </w:r>
      <w:r w:rsidRPr="00FD1EEC">
        <w:t xml:space="preserve"> where the columns originate</w:t>
      </w:r>
    </w:p>
    <w:p w14:paraId="3598DEE2" w14:textId="77777777" w:rsidR="001B63C5" w:rsidRPr="00FD1EEC" w:rsidRDefault="001B63C5" w:rsidP="001B63C5"/>
    <w:p w14:paraId="44AB5879" w14:textId="77777777" w:rsidR="00497DD3" w:rsidRDefault="001B63C5" w:rsidP="001B63C5">
      <w:r w:rsidRPr="00FD1EEC">
        <w:t>WHERE</w:t>
      </w:r>
      <w:r w:rsidRPr="00FD1EEC">
        <w:tab/>
      </w:r>
      <w:r w:rsidRPr="00FD1EEC">
        <w:tab/>
        <w:t xml:space="preserve">restricts query to rows that meet a </w:t>
      </w:r>
      <w:r w:rsidRPr="00FD1EEC">
        <w:rPr>
          <w:i/>
          <w:iCs/>
        </w:rPr>
        <w:t>condition</w:t>
      </w:r>
      <w:r w:rsidRPr="00FD1EEC">
        <w:t>.  It may contain column values,</w:t>
      </w:r>
    </w:p>
    <w:p w14:paraId="7C6DE1A9" w14:textId="77777777" w:rsidR="001B63C5" w:rsidRPr="00FD1EEC" w:rsidRDefault="00497DD3" w:rsidP="00497DD3">
      <w:pPr>
        <w:ind w:left="720" w:firstLine="720"/>
      </w:pPr>
      <w:r>
        <w:t xml:space="preserve"> </w:t>
      </w:r>
      <w:r w:rsidR="001B63C5" w:rsidRPr="00FD1EEC">
        <w:t>expressions and literals</w:t>
      </w:r>
    </w:p>
    <w:p w14:paraId="1E770A15" w14:textId="77777777" w:rsidR="001B63C5" w:rsidRPr="00FD1EEC" w:rsidRDefault="001B63C5" w:rsidP="001B63C5"/>
    <w:p w14:paraId="57CA7A81" w14:textId="77777777" w:rsidR="001B63C5" w:rsidRPr="00FD1EEC" w:rsidRDefault="001B63C5" w:rsidP="001B63C5">
      <w:r w:rsidRPr="00FD1EEC">
        <w:t>AND/OR</w:t>
      </w:r>
      <w:r w:rsidRPr="00FD1EEC">
        <w:tab/>
        <w:t>may be used to construct more complex conditions, AND takes priority over OR</w:t>
      </w:r>
    </w:p>
    <w:p w14:paraId="0DCA8D85" w14:textId="77777777" w:rsidR="001B63C5" w:rsidRPr="00FD1EEC" w:rsidRDefault="001B63C5" w:rsidP="001B63C5"/>
    <w:p w14:paraId="2EA3D4F3" w14:textId="77777777" w:rsidR="001B63C5" w:rsidRPr="00FD1EEC" w:rsidRDefault="001B63C5" w:rsidP="001B63C5">
      <w:proofErr w:type="gramStart"/>
      <w:r w:rsidRPr="00FD1EEC">
        <w:t>(  )</w:t>
      </w:r>
      <w:proofErr w:type="gramEnd"/>
      <w:r w:rsidRPr="00FD1EEC">
        <w:tab/>
      </w:r>
      <w:r w:rsidRPr="00FD1EEC">
        <w:tab/>
        <w:t>can be used to force priority</w:t>
      </w:r>
    </w:p>
    <w:p w14:paraId="5E2D3981" w14:textId="77777777" w:rsidR="001B63C5" w:rsidRPr="00FD1EEC" w:rsidRDefault="001B63C5" w:rsidP="001B63C5"/>
    <w:p w14:paraId="0803F1CB" w14:textId="77777777" w:rsidR="001B63C5" w:rsidRPr="00FD1EEC" w:rsidRDefault="001B63C5" w:rsidP="001B63C5"/>
    <w:p w14:paraId="1A5FA9C0" w14:textId="77777777" w:rsidR="001B63C5" w:rsidRPr="00FD1EEC" w:rsidRDefault="001B63C5" w:rsidP="001B63C5">
      <w:r w:rsidRPr="00FD1EEC">
        <w:t>Clauses may be entered on different lines in the buffer and tabulation used for clarity and ease of editing.</w:t>
      </w:r>
    </w:p>
    <w:p w14:paraId="62FFFCA5" w14:textId="77777777" w:rsidR="001B63C5" w:rsidRDefault="001B63C5" w:rsidP="001B63C5"/>
    <w:p w14:paraId="118C343D" w14:textId="77777777" w:rsidR="001B63C5" w:rsidRDefault="001B63C5" w:rsidP="001B63C5"/>
    <w:p w14:paraId="4ABCCA06" w14:textId="77777777" w:rsidR="00021976" w:rsidRDefault="001B63C5" w:rsidP="001B63C5">
      <w:pPr>
        <w:rPr>
          <w:b/>
          <w:bCs/>
        </w:rPr>
      </w:pPr>
      <w:r>
        <w:rPr>
          <w:b/>
          <w:bCs/>
        </w:rPr>
        <w:br w:type="page"/>
      </w:r>
    </w:p>
    <w:p w14:paraId="479F150E" w14:textId="77777777" w:rsidR="001B63C5" w:rsidRPr="00FD1EEC" w:rsidRDefault="00497DD3" w:rsidP="001B63C5">
      <w:pPr>
        <w:rPr>
          <w:b/>
          <w:bCs/>
        </w:rPr>
      </w:pPr>
      <w:r>
        <w:rPr>
          <w:b/>
          <w:bCs/>
        </w:rPr>
        <w:t>TUTORIAL EXCERCISES</w:t>
      </w:r>
    </w:p>
    <w:p w14:paraId="3CF7A1DD" w14:textId="77777777" w:rsidR="001B63C5" w:rsidRDefault="001B63C5" w:rsidP="001B63C5"/>
    <w:p w14:paraId="030964B8" w14:textId="77777777" w:rsidR="001B63C5" w:rsidRPr="00FD1EEC" w:rsidRDefault="001B63C5" w:rsidP="001B63C5">
      <w:r w:rsidRPr="00FD1EEC">
        <w:t xml:space="preserve">The following exercise is intended to introduce, in a workshop setting, all topics covered in the lecture sessions on Introduction to SQL.  After each question, a sample of the expected output for a correct solution is given in each case as a guideline. </w:t>
      </w:r>
    </w:p>
    <w:p w14:paraId="1A699A9F" w14:textId="77777777" w:rsidR="00532058" w:rsidRPr="00C2519A" w:rsidRDefault="00532058" w:rsidP="00532058">
      <w:pPr>
        <w:rPr>
          <w:b/>
          <w:bCs/>
          <w:color w:val="FF0000"/>
        </w:rPr>
      </w:pPr>
      <w:r w:rsidRPr="00C2519A">
        <w:rPr>
          <w:b/>
          <w:bCs/>
          <w:color w:val="FF0000"/>
        </w:rPr>
        <w:t xml:space="preserve">Please be aware that MS Access ‘Date’ outputs are formatted </w:t>
      </w:r>
      <w:r>
        <w:rPr>
          <w:b/>
          <w:bCs/>
          <w:color w:val="FF0000"/>
        </w:rPr>
        <w:t xml:space="preserve">slightly </w:t>
      </w:r>
      <w:r w:rsidRPr="00C2519A">
        <w:rPr>
          <w:b/>
          <w:bCs/>
          <w:color w:val="FF0000"/>
        </w:rPr>
        <w:t>differently</w:t>
      </w:r>
      <w:r>
        <w:rPr>
          <w:b/>
          <w:bCs/>
          <w:color w:val="FF0000"/>
        </w:rPr>
        <w:t xml:space="preserve"> ‘01/02/2004’ compared to Oracle ’01-FEB-04’</w:t>
      </w:r>
    </w:p>
    <w:p w14:paraId="605D8CF2" w14:textId="77777777" w:rsidR="001B63C5" w:rsidRPr="00FD1EEC" w:rsidRDefault="001B63C5" w:rsidP="001B63C5"/>
    <w:p w14:paraId="7FF4FFD2" w14:textId="77777777" w:rsidR="001B63C5" w:rsidRPr="00FD1EEC" w:rsidRDefault="001B63C5" w:rsidP="001B63C5">
      <w:pPr>
        <w:rPr>
          <w:b/>
          <w:bCs/>
        </w:rPr>
      </w:pPr>
      <w:r w:rsidRPr="00FD1EEC">
        <w:rPr>
          <w:b/>
          <w:bCs/>
        </w:rPr>
        <w:t>Workshop</w:t>
      </w:r>
    </w:p>
    <w:p w14:paraId="7507084F" w14:textId="77777777" w:rsidR="001B63C5" w:rsidRPr="00FD1EEC" w:rsidRDefault="001B63C5" w:rsidP="001B63C5">
      <w:pPr>
        <w:rPr>
          <w:b/>
          <w:bCs/>
        </w:rPr>
      </w:pPr>
    </w:p>
    <w:p w14:paraId="29D6A3A1" w14:textId="77777777" w:rsidR="001B63C5" w:rsidRPr="00FD1EEC" w:rsidRDefault="001B63C5" w:rsidP="001B63C5">
      <w:r w:rsidRPr="00FD1EEC">
        <w:t>1.</w:t>
      </w:r>
      <w:r w:rsidR="005C0132">
        <w:t xml:space="preserve"> </w:t>
      </w:r>
      <w:r w:rsidRPr="00FD1EEC">
        <w:t>Select all information from the SALGRADE table.</w:t>
      </w:r>
    </w:p>
    <w:p w14:paraId="2A5024BE" w14:textId="77777777" w:rsidR="001B63C5" w:rsidRDefault="001B63C5" w:rsidP="001B63C5"/>
    <w:tbl>
      <w:tblPr>
        <w:tblW w:w="0" w:type="auto"/>
        <w:tblInd w:w="108" w:type="dxa"/>
        <w:tblLook w:val="04A0" w:firstRow="1" w:lastRow="0" w:firstColumn="1" w:lastColumn="0" w:noHBand="0" w:noVBand="1"/>
      </w:tblPr>
      <w:tblGrid>
        <w:gridCol w:w="998"/>
        <w:gridCol w:w="998"/>
        <w:gridCol w:w="881"/>
      </w:tblGrid>
      <w:tr w:rsidR="001D41EA" w:rsidRPr="00DC184E" w14:paraId="0784226B" w14:textId="77777777" w:rsidTr="00B20C77">
        <w:tc>
          <w:tcPr>
            <w:tcW w:w="998" w:type="dxa"/>
            <w:shd w:val="clear" w:color="auto" w:fill="auto"/>
          </w:tcPr>
          <w:p w14:paraId="5F9E4AEA" w14:textId="77777777" w:rsidR="001D41EA" w:rsidRPr="00B20C77" w:rsidRDefault="001D41EA" w:rsidP="00B20C77">
            <w:pPr>
              <w:autoSpaceDE w:val="0"/>
              <w:autoSpaceDN w:val="0"/>
              <w:adjustRightInd w:val="0"/>
              <w:rPr>
                <w:rFonts w:cs="Arial"/>
                <w:bCs/>
                <w:color w:val="000000"/>
              </w:rPr>
            </w:pPr>
            <w:r w:rsidRPr="00B20C77">
              <w:rPr>
                <w:rFonts w:cs="Arial"/>
                <w:bCs/>
                <w:color w:val="000000"/>
              </w:rPr>
              <w:t>GRADE</w:t>
            </w:r>
          </w:p>
          <w:p w14:paraId="56ACCE32" w14:textId="77777777" w:rsidR="001D41EA" w:rsidRPr="00B20C77" w:rsidRDefault="001D41EA" w:rsidP="00B20C77">
            <w:pPr>
              <w:autoSpaceDE w:val="0"/>
              <w:autoSpaceDN w:val="0"/>
              <w:adjustRightInd w:val="0"/>
              <w:rPr>
                <w:rFonts w:cs="Arial"/>
                <w:bCs/>
                <w:color w:val="000000"/>
              </w:rPr>
            </w:pPr>
            <w:r w:rsidRPr="00B20C77">
              <w:rPr>
                <w:rFonts w:cs="Arial"/>
                <w:bCs/>
                <w:color w:val="000000"/>
              </w:rPr>
              <w:t>- - - - - -</w:t>
            </w:r>
          </w:p>
          <w:p w14:paraId="3E6F302D" w14:textId="77777777" w:rsidR="001D41EA" w:rsidRPr="00B20C77" w:rsidRDefault="001D41EA" w:rsidP="00B20C77">
            <w:pPr>
              <w:autoSpaceDE w:val="0"/>
              <w:autoSpaceDN w:val="0"/>
              <w:adjustRightInd w:val="0"/>
              <w:rPr>
                <w:rFonts w:cs="Arial"/>
                <w:bCs/>
                <w:color w:val="000000"/>
              </w:rPr>
            </w:pPr>
            <w:r w:rsidRPr="00B20C77">
              <w:rPr>
                <w:rFonts w:cs="Arial"/>
                <w:bCs/>
                <w:color w:val="000000"/>
              </w:rPr>
              <w:t>1</w:t>
            </w:r>
          </w:p>
          <w:p w14:paraId="4A980A49" w14:textId="77777777" w:rsidR="001D41EA" w:rsidRPr="00B20C77" w:rsidRDefault="001D41EA" w:rsidP="00B20C77">
            <w:pPr>
              <w:autoSpaceDE w:val="0"/>
              <w:autoSpaceDN w:val="0"/>
              <w:adjustRightInd w:val="0"/>
              <w:rPr>
                <w:rFonts w:cs="Arial"/>
                <w:bCs/>
                <w:color w:val="000000"/>
              </w:rPr>
            </w:pPr>
            <w:r w:rsidRPr="00B20C77">
              <w:rPr>
                <w:rFonts w:cs="Arial"/>
                <w:bCs/>
                <w:color w:val="000000"/>
              </w:rPr>
              <w:t>2</w:t>
            </w:r>
          </w:p>
          <w:p w14:paraId="45CF677D" w14:textId="77777777" w:rsidR="001D41EA" w:rsidRPr="00B20C77" w:rsidRDefault="001D41EA" w:rsidP="00B20C77">
            <w:pPr>
              <w:autoSpaceDE w:val="0"/>
              <w:autoSpaceDN w:val="0"/>
              <w:adjustRightInd w:val="0"/>
              <w:rPr>
                <w:rFonts w:cs="Arial"/>
                <w:bCs/>
                <w:color w:val="000000"/>
              </w:rPr>
            </w:pPr>
            <w:r w:rsidRPr="00B20C77">
              <w:rPr>
                <w:rFonts w:cs="Arial"/>
                <w:bCs/>
                <w:color w:val="000000"/>
              </w:rPr>
              <w:t>3</w:t>
            </w:r>
          </w:p>
          <w:p w14:paraId="40C1FF80" w14:textId="77777777" w:rsidR="001D41EA" w:rsidRPr="00B20C77" w:rsidRDefault="001D41EA" w:rsidP="00B20C77">
            <w:pPr>
              <w:autoSpaceDE w:val="0"/>
              <w:autoSpaceDN w:val="0"/>
              <w:adjustRightInd w:val="0"/>
              <w:rPr>
                <w:rFonts w:cs="Arial"/>
                <w:bCs/>
                <w:color w:val="000000"/>
              </w:rPr>
            </w:pPr>
            <w:r w:rsidRPr="00B20C77">
              <w:rPr>
                <w:rFonts w:cs="Arial"/>
                <w:bCs/>
                <w:color w:val="000000"/>
              </w:rPr>
              <w:t>4</w:t>
            </w:r>
          </w:p>
          <w:p w14:paraId="6D73AA36" w14:textId="77777777" w:rsidR="001D41EA" w:rsidRPr="00B20C77" w:rsidRDefault="001D41EA" w:rsidP="00B20C77">
            <w:pPr>
              <w:autoSpaceDE w:val="0"/>
              <w:autoSpaceDN w:val="0"/>
              <w:adjustRightInd w:val="0"/>
            </w:pPr>
            <w:r w:rsidRPr="00B20C77">
              <w:rPr>
                <w:rFonts w:cs="Arial"/>
                <w:bCs/>
                <w:color w:val="000000"/>
              </w:rPr>
              <w:t>5</w:t>
            </w:r>
          </w:p>
        </w:tc>
        <w:tc>
          <w:tcPr>
            <w:tcW w:w="998" w:type="dxa"/>
            <w:shd w:val="clear" w:color="auto" w:fill="auto"/>
          </w:tcPr>
          <w:p w14:paraId="0955DC39" w14:textId="77777777" w:rsidR="001D41EA" w:rsidRPr="00B20C77" w:rsidRDefault="001D41EA" w:rsidP="00B20C77">
            <w:pPr>
              <w:autoSpaceDE w:val="0"/>
              <w:autoSpaceDN w:val="0"/>
              <w:adjustRightInd w:val="0"/>
              <w:jc w:val="right"/>
              <w:rPr>
                <w:rFonts w:cs="Arial"/>
                <w:bCs/>
                <w:color w:val="000000"/>
              </w:rPr>
            </w:pPr>
            <w:r w:rsidRPr="00B20C77">
              <w:rPr>
                <w:rFonts w:cs="Arial"/>
                <w:bCs/>
                <w:color w:val="000000"/>
              </w:rPr>
              <w:t>LOSAL</w:t>
            </w:r>
          </w:p>
          <w:p w14:paraId="3DEE1AE6" w14:textId="77777777" w:rsidR="001D41EA" w:rsidRPr="00B20C77" w:rsidRDefault="001D41EA" w:rsidP="00B20C77">
            <w:pPr>
              <w:autoSpaceDE w:val="0"/>
              <w:autoSpaceDN w:val="0"/>
              <w:adjustRightInd w:val="0"/>
              <w:jc w:val="right"/>
              <w:rPr>
                <w:rFonts w:cs="Arial"/>
                <w:bCs/>
                <w:color w:val="000000"/>
              </w:rPr>
            </w:pPr>
            <w:r w:rsidRPr="00B20C77">
              <w:rPr>
                <w:rFonts w:cs="Arial"/>
                <w:bCs/>
                <w:color w:val="000000"/>
              </w:rPr>
              <w:t>- - - - - -</w:t>
            </w:r>
          </w:p>
          <w:p w14:paraId="728AB920" w14:textId="77777777" w:rsidR="001D41EA" w:rsidRPr="00B20C77" w:rsidRDefault="001D41EA" w:rsidP="00B20C77">
            <w:pPr>
              <w:autoSpaceDE w:val="0"/>
              <w:autoSpaceDN w:val="0"/>
              <w:adjustRightInd w:val="0"/>
              <w:jc w:val="right"/>
              <w:rPr>
                <w:rFonts w:cs="Arial"/>
                <w:bCs/>
                <w:color w:val="000000"/>
              </w:rPr>
            </w:pPr>
            <w:r w:rsidRPr="00B20C77">
              <w:rPr>
                <w:rFonts w:cs="Arial"/>
                <w:bCs/>
                <w:color w:val="000000"/>
              </w:rPr>
              <w:t>700</w:t>
            </w:r>
          </w:p>
          <w:p w14:paraId="4EECFD15" w14:textId="77777777" w:rsidR="001D41EA" w:rsidRPr="00B20C77" w:rsidRDefault="001D41EA" w:rsidP="00B20C77">
            <w:pPr>
              <w:autoSpaceDE w:val="0"/>
              <w:autoSpaceDN w:val="0"/>
              <w:adjustRightInd w:val="0"/>
              <w:jc w:val="right"/>
              <w:rPr>
                <w:rFonts w:cs="Arial"/>
                <w:bCs/>
                <w:color w:val="000000"/>
              </w:rPr>
            </w:pPr>
            <w:r w:rsidRPr="00B20C77">
              <w:rPr>
                <w:rFonts w:cs="Arial"/>
                <w:bCs/>
                <w:color w:val="000000"/>
              </w:rPr>
              <w:t>1201</w:t>
            </w:r>
          </w:p>
          <w:p w14:paraId="74B5DD3A" w14:textId="77777777" w:rsidR="001D41EA" w:rsidRPr="00B20C77" w:rsidRDefault="001D41EA" w:rsidP="00B20C77">
            <w:pPr>
              <w:autoSpaceDE w:val="0"/>
              <w:autoSpaceDN w:val="0"/>
              <w:adjustRightInd w:val="0"/>
              <w:jc w:val="right"/>
              <w:rPr>
                <w:rFonts w:cs="Arial"/>
                <w:bCs/>
                <w:color w:val="000000"/>
              </w:rPr>
            </w:pPr>
            <w:r w:rsidRPr="00B20C77">
              <w:rPr>
                <w:rFonts w:cs="Arial"/>
                <w:bCs/>
                <w:color w:val="000000"/>
              </w:rPr>
              <w:t>1401</w:t>
            </w:r>
          </w:p>
          <w:p w14:paraId="7FF4E8A9" w14:textId="77777777" w:rsidR="001D41EA" w:rsidRPr="00B20C77" w:rsidRDefault="001D41EA" w:rsidP="00B20C77">
            <w:pPr>
              <w:autoSpaceDE w:val="0"/>
              <w:autoSpaceDN w:val="0"/>
              <w:adjustRightInd w:val="0"/>
              <w:jc w:val="right"/>
              <w:rPr>
                <w:rFonts w:cs="Arial"/>
                <w:bCs/>
                <w:color w:val="000000"/>
              </w:rPr>
            </w:pPr>
            <w:r w:rsidRPr="00B20C77">
              <w:rPr>
                <w:rFonts w:cs="Arial"/>
                <w:bCs/>
                <w:color w:val="000000"/>
              </w:rPr>
              <w:t>2001</w:t>
            </w:r>
          </w:p>
          <w:p w14:paraId="718E9F7E" w14:textId="77777777" w:rsidR="001D41EA" w:rsidRPr="00B20C77" w:rsidRDefault="001D41EA" w:rsidP="00B20C77">
            <w:pPr>
              <w:autoSpaceDE w:val="0"/>
              <w:autoSpaceDN w:val="0"/>
              <w:adjustRightInd w:val="0"/>
              <w:jc w:val="right"/>
            </w:pPr>
            <w:r w:rsidRPr="00B20C77">
              <w:rPr>
                <w:rFonts w:cs="Arial"/>
                <w:bCs/>
                <w:color w:val="000000"/>
              </w:rPr>
              <w:t>3001</w:t>
            </w:r>
          </w:p>
        </w:tc>
        <w:tc>
          <w:tcPr>
            <w:tcW w:w="881" w:type="dxa"/>
            <w:shd w:val="clear" w:color="auto" w:fill="auto"/>
          </w:tcPr>
          <w:p w14:paraId="0789879C" w14:textId="77777777" w:rsidR="001D41EA" w:rsidRPr="00B20C77" w:rsidRDefault="001D41EA" w:rsidP="00B20C77">
            <w:pPr>
              <w:autoSpaceDE w:val="0"/>
              <w:autoSpaceDN w:val="0"/>
              <w:adjustRightInd w:val="0"/>
              <w:rPr>
                <w:rFonts w:cs="Arial"/>
                <w:bCs/>
                <w:color w:val="000000"/>
              </w:rPr>
            </w:pPr>
            <w:r w:rsidRPr="00B20C77">
              <w:rPr>
                <w:rFonts w:cs="Arial"/>
                <w:bCs/>
                <w:color w:val="000000"/>
              </w:rPr>
              <w:t>HISAL</w:t>
            </w:r>
          </w:p>
          <w:p w14:paraId="42240F43" w14:textId="77777777" w:rsidR="001D41EA" w:rsidRPr="00B20C77" w:rsidRDefault="001D41EA" w:rsidP="00B20C77">
            <w:pPr>
              <w:autoSpaceDE w:val="0"/>
              <w:autoSpaceDN w:val="0"/>
              <w:adjustRightInd w:val="0"/>
              <w:rPr>
                <w:rFonts w:cs="Arial"/>
                <w:bCs/>
                <w:color w:val="000000"/>
              </w:rPr>
            </w:pPr>
            <w:r w:rsidRPr="00B20C77">
              <w:rPr>
                <w:rFonts w:cs="Arial"/>
                <w:bCs/>
                <w:color w:val="000000"/>
              </w:rPr>
              <w:t>- - - - -</w:t>
            </w:r>
          </w:p>
          <w:p w14:paraId="7C6A61E4" w14:textId="77777777" w:rsidR="001D41EA" w:rsidRPr="00B20C77" w:rsidRDefault="001D41EA" w:rsidP="00B20C77">
            <w:pPr>
              <w:autoSpaceDE w:val="0"/>
              <w:autoSpaceDN w:val="0"/>
              <w:adjustRightInd w:val="0"/>
              <w:rPr>
                <w:rFonts w:cs="Arial"/>
                <w:bCs/>
                <w:color w:val="000000"/>
              </w:rPr>
            </w:pPr>
            <w:r w:rsidRPr="00B20C77">
              <w:rPr>
                <w:rFonts w:cs="Arial"/>
                <w:bCs/>
                <w:color w:val="000000"/>
              </w:rPr>
              <w:t>1200</w:t>
            </w:r>
          </w:p>
          <w:p w14:paraId="183A5EE4" w14:textId="77777777" w:rsidR="001D41EA" w:rsidRPr="00B20C77" w:rsidRDefault="001D41EA" w:rsidP="00B20C77">
            <w:pPr>
              <w:autoSpaceDE w:val="0"/>
              <w:autoSpaceDN w:val="0"/>
              <w:adjustRightInd w:val="0"/>
              <w:rPr>
                <w:rFonts w:cs="Arial"/>
                <w:bCs/>
                <w:color w:val="000000"/>
              </w:rPr>
            </w:pPr>
            <w:r w:rsidRPr="00B20C77">
              <w:rPr>
                <w:rFonts w:cs="Arial"/>
                <w:bCs/>
                <w:color w:val="000000"/>
              </w:rPr>
              <w:t>1400</w:t>
            </w:r>
          </w:p>
          <w:p w14:paraId="12571C6F" w14:textId="77777777" w:rsidR="001D41EA" w:rsidRPr="00B20C77" w:rsidRDefault="001D41EA" w:rsidP="00B20C77">
            <w:pPr>
              <w:autoSpaceDE w:val="0"/>
              <w:autoSpaceDN w:val="0"/>
              <w:adjustRightInd w:val="0"/>
              <w:rPr>
                <w:rFonts w:cs="Arial"/>
                <w:bCs/>
                <w:color w:val="000000"/>
              </w:rPr>
            </w:pPr>
            <w:r w:rsidRPr="00B20C77">
              <w:rPr>
                <w:rFonts w:cs="Arial"/>
                <w:bCs/>
                <w:color w:val="000000"/>
              </w:rPr>
              <w:t>2000</w:t>
            </w:r>
          </w:p>
          <w:p w14:paraId="32EA8C5E" w14:textId="77777777" w:rsidR="001D41EA" w:rsidRPr="00B20C77" w:rsidRDefault="001D41EA" w:rsidP="00B20C77">
            <w:pPr>
              <w:autoSpaceDE w:val="0"/>
              <w:autoSpaceDN w:val="0"/>
              <w:adjustRightInd w:val="0"/>
              <w:rPr>
                <w:rFonts w:cs="Arial"/>
                <w:bCs/>
                <w:color w:val="000000"/>
              </w:rPr>
            </w:pPr>
            <w:r w:rsidRPr="00B20C77">
              <w:rPr>
                <w:rFonts w:cs="Arial"/>
                <w:bCs/>
                <w:color w:val="000000"/>
              </w:rPr>
              <w:t>3000</w:t>
            </w:r>
          </w:p>
          <w:p w14:paraId="6B17B4E8" w14:textId="77777777" w:rsidR="001D41EA" w:rsidRPr="00B20C77" w:rsidRDefault="001D41EA" w:rsidP="00B20C77">
            <w:pPr>
              <w:autoSpaceDE w:val="0"/>
              <w:autoSpaceDN w:val="0"/>
              <w:adjustRightInd w:val="0"/>
            </w:pPr>
            <w:r w:rsidRPr="00B20C77">
              <w:rPr>
                <w:rFonts w:cs="Arial"/>
                <w:bCs/>
                <w:color w:val="000000"/>
              </w:rPr>
              <w:t>9999</w:t>
            </w:r>
          </w:p>
        </w:tc>
      </w:tr>
    </w:tbl>
    <w:p w14:paraId="73291957" w14:textId="77777777" w:rsidR="001D41EA" w:rsidRDefault="001D41EA" w:rsidP="001B63C5"/>
    <w:p w14:paraId="0ABE20D6" w14:textId="77777777" w:rsidR="001D41EA" w:rsidRDefault="001D41EA" w:rsidP="001B63C5"/>
    <w:p w14:paraId="3AFE5988" w14:textId="318068E5" w:rsidR="001B63C5" w:rsidRDefault="00A600EB" w:rsidP="001B63C5">
      <w:r>
        <w:rPr>
          <w:noProof/>
        </w:rPr>
        <w:pict w14:anchorId="2A48F493">
          <v:rect id="_x0000_s1029" alt="" style="position:absolute;margin-left:61.95pt;margin-top:0;width:16.45pt;height:17.45pt;z-index:251664384;mso-wrap-style:none;mso-wrap-edited:f;mso-width-percent:0;mso-height-percent:0;mso-width-percent:0;mso-height-percent:0;v-text-anchor:top" filled="f" fillcolor="blue" stroked="f" strokeweight="1pt">
            <v:shadow color="red"/>
            <v:textbox style="mso-fit-shape-to-text:t" inset="5pt,2pt,5pt,2pt">
              <w:txbxContent>
                <w:p w14:paraId="11B83FF4" w14:textId="77777777" w:rsidR="00E50C25" w:rsidRDefault="00E50C25"/>
              </w:txbxContent>
            </v:textbox>
          </v:rect>
        </w:pict>
      </w:r>
      <w:r>
        <w:rPr>
          <w:noProof/>
        </w:rPr>
        <w:pict w14:anchorId="4BDB7E59">
          <v:rect id="_x0000_s1028" alt="" style="position:absolute;margin-left:124.95pt;margin-top:0;width:16.45pt;height:17.45pt;z-index:251663360;mso-wrap-style:none;mso-wrap-edited:f;mso-width-percent:0;mso-height-percent:0;mso-width-percent:0;mso-height-percent:0;v-text-anchor:top" filled="f" fillcolor="blue" stroked="f" strokeweight="1pt">
            <v:shadow color="red"/>
            <v:textbox style="mso-fit-shape-to-text:t" inset="5pt,2pt,5pt,2pt">
              <w:txbxContent>
                <w:p w14:paraId="4038192B" w14:textId="77777777" w:rsidR="00E50C25" w:rsidRDefault="00E50C25"/>
              </w:txbxContent>
            </v:textbox>
          </v:rect>
        </w:pict>
      </w:r>
      <w:r w:rsidR="001B63C5" w:rsidRPr="00FD1EEC">
        <w:t>2.</w:t>
      </w:r>
      <w:r w:rsidR="005C0132">
        <w:t xml:space="preserve"> </w:t>
      </w:r>
      <w:r w:rsidR="001B63C5" w:rsidRPr="00FD1EEC">
        <w:t>Select all information from the EMP table.</w:t>
      </w:r>
    </w:p>
    <w:p w14:paraId="2644E060" w14:textId="01DF4762" w:rsidR="00A600EB" w:rsidRDefault="00A600EB" w:rsidP="001B63C5"/>
    <w:tbl>
      <w:tblPr>
        <w:tblW w:w="0" w:type="auto"/>
        <w:tblInd w:w="108" w:type="dxa"/>
        <w:tblLook w:val="04A0" w:firstRow="1" w:lastRow="0" w:firstColumn="1" w:lastColumn="0" w:noHBand="0" w:noVBand="1"/>
      </w:tblPr>
      <w:tblGrid>
        <w:gridCol w:w="1047"/>
        <w:gridCol w:w="1155"/>
        <w:gridCol w:w="1342"/>
        <w:gridCol w:w="968"/>
        <w:gridCol w:w="1300"/>
        <w:gridCol w:w="1010"/>
        <w:gridCol w:w="1156"/>
        <w:gridCol w:w="1156"/>
      </w:tblGrid>
      <w:tr w:rsidR="00A600EB" w:rsidRPr="00021976" w14:paraId="5B992DA0" w14:textId="77777777" w:rsidTr="00CD507E">
        <w:tc>
          <w:tcPr>
            <w:tcW w:w="1047" w:type="dxa"/>
            <w:shd w:val="clear" w:color="auto" w:fill="auto"/>
          </w:tcPr>
          <w:p w14:paraId="4EF5755A" w14:textId="77777777" w:rsidR="00A600EB" w:rsidRPr="00B20C77" w:rsidRDefault="00A600EB" w:rsidP="00CD507E">
            <w:r w:rsidRPr="00B20C77">
              <w:t>EMPNO</w:t>
            </w:r>
          </w:p>
          <w:p w14:paraId="39A3D6C9" w14:textId="77777777" w:rsidR="00A600EB" w:rsidRPr="00B20C77" w:rsidRDefault="00A600EB" w:rsidP="00CD507E">
            <w:r w:rsidRPr="00B20C77">
              <w:t>- - - - - -</w:t>
            </w:r>
          </w:p>
          <w:p w14:paraId="5D73B5BC" w14:textId="77777777" w:rsidR="00A600EB" w:rsidRPr="00B20C77" w:rsidRDefault="00A600EB" w:rsidP="00CD507E">
            <w:r w:rsidRPr="00B20C77">
              <w:t>7369</w:t>
            </w:r>
          </w:p>
          <w:p w14:paraId="3B0FC989" w14:textId="77777777" w:rsidR="00A600EB" w:rsidRPr="00B20C77" w:rsidRDefault="00A600EB" w:rsidP="00CD507E">
            <w:r w:rsidRPr="00B20C77">
              <w:t>7499</w:t>
            </w:r>
          </w:p>
          <w:p w14:paraId="67B3573F" w14:textId="77777777" w:rsidR="00A600EB" w:rsidRPr="00B20C77" w:rsidRDefault="00A600EB" w:rsidP="00CD507E">
            <w:r w:rsidRPr="00B20C77">
              <w:t>7521</w:t>
            </w:r>
          </w:p>
          <w:p w14:paraId="6626FADA" w14:textId="77777777" w:rsidR="00A600EB" w:rsidRPr="00B20C77" w:rsidRDefault="00A600EB" w:rsidP="00CD507E">
            <w:r w:rsidRPr="00B20C77">
              <w:t>7566</w:t>
            </w:r>
          </w:p>
          <w:p w14:paraId="00727DC7" w14:textId="77777777" w:rsidR="00A600EB" w:rsidRPr="00B20C77" w:rsidRDefault="00A600EB" w:rsidP="00CD507E">
            <w:r w:rsidRPr="00B20C77">
              <w:t>7654</w:t>
            </w:r>
          </w:p>
          <w:p w14:paraId="434FE314" w14:textId="77777777" w:rsidR="00A600EB" w:rsidRPr="00B20C77" w:rsidRDefault="00A600EB" w:rsidP="00CD507E">
            <w:r w:rsidRPr="00B20C77">
              <w:t>7698</w:t>
            </w:r>
          </w:p>
          <w:p w14:paraId="6AC76169" w14:textId="77777777" w:rsidR="00A600EB" w:rsidRPr="00B20C77" w:rsidRDefault="00A600EB" w:rsidP="00CD507E">
            <w:r w:rsidRPr="00B20C77">
              <w:t>7782</w:t>
            </w:r>
          </w:p>
          <w:p w14:paraId="7DF0FB11" w14:textId="77777777" w:rsidR="00A600EB" w:rsidRPr="00B20C77" w:rsidRDefault="00A600EB" w:rsidP="00CD507E">
            <w:r w:rsidRPr="00B20C77">
              <w:t>7788</w:t>
            </w:r>
          </w:p>
          <w:p w14:paraId="20DCBA2E" w14:textId="77777777" w:rsidR="00A600EB" w:rsidRPr="00B20C77" w:rsidRDefault="00A600EB" w:rsidP="00CD507E">
            <w:r w:rsidRPr="00B20C77">
              <w:t>7839</w:t>
            </w:r>
          </w:p>
          <w:p w14:paraId="4EDF4C0E" w14:textId="77777777" w:rsidR="00A600EB" w:rsidRPr="00B20C77" w:rsidRDefault="00A600EB" w:rsidP="00CD507E">
            <w:r w:rsidRPr="00B20C77">
              <w:t>7844</w:t>
            </w:r>
          </w:p>
          <w:p w14:paraId="67758AA7" w14:textId="77777777" w:rsidR="00A600EB" w:rsidRPr="00B20C77" w:rsidRDefault="00A600EB" w:rsidP="00CD507E">
            <w:r w:rsidRPr="00B20C77">
              <w:t>7876</w:t>
            </w:r>
          </w:p>
          <w:p w14:paraId="23551325" w14:textId="77777777" w:rsidR="00A600EB" w:rsidRPr="00B20C77" w:rsidRDefault="00A600EB" w:rsidP="00CD507E">
            <w:r w:rsidRPr="00B20C77">
              <w:t>7900</w:t>
            </w:r>
          </w:p>
          <w:p w14:paraId="11CC2A31" w14:textId="77777777" w:rsidR="00A600EB" w:rsidRPr="00B20C77" w:rsidRDefault="00A600EB" w:rsidP="00CD507E">
            <w:r w:rsidRPr="00B20C77">
              <w:t>7902</w:t>
            </w:r>
          </w:p>
          <w:p w14:paraId="607B52AB" w14:textId="77777777" w:rsidR="00A600EB" w:rsidRPr="00B20C77" w:rsidRDefault="00A600EB" w:rsidP="00CD507E">
            <w:r w:rsidRPr="00B20C77">
              <w:t>7934</w:t>
            </w:r>
          </w:p>
        </w:tc>
        <w:tc>
          <w:tcPr>
            <w:tcW w:w="1155" w:type="dxa"/>
            <w:shd w:val="clear" w:color="auto" w:fill="auto"/>
          </w:tcPr>
          <w:p w14:paraId="761F6526" w14:textId="77777777" w:rsidR="00A600EB" w:rsidRPr="00B20C77" w:rsidRDefault="00A600EB" w:rsidP="00CD507E">
            <w:r w:rsidRPr="00B20C77">
              <w:t>ENAME</w:t>
            </w:r>
          </w:p>
          <w:p w14:paraId="2D786CC0" w14:textId="77777777" w:rsidR="00A600EB" w:rsidRPr="00B20C77" w:rsidRDefault="00A600EB" w:rsidP="00CD507E">
            <w:r w:rsidRPr="00B20C77">
              <w:t>- - - - - - -</w:t>
            </w:r>
          </w:p>
          <w:p w14:paraId="7FF0C4A8" w14:textId="77777777" w:rsidR="00A600EB" w:rsidRPr="00B20C77" w:rsidRDefault="00A600EB" w:rsidP="00CD507E">
            <w:r w:rsidRPr="00B20C77">
              <w:t>SMITH</w:t>
            </w:r>
          </w:p>
          <w:p w14:paraId="52B5691A" w14:textId="77777777" w:rsidR="00A600EB" w:rsidRPr="00B20C77" w:rsidRDefault="00A600EB" w:rsidP="00CD507E">
            <w:r w:rsidRPr="00B20C77">
              <w:t>ALLEN</w:t>
            </w:r>
          </w:p>
          <w:p w14:paraId="148DDEE4" w14:textId="77777777" w:rsidR="00A600EB" w:rsidRPr="00B20C77" w:rsidRDefault="00A600EB" w:rsidP="00CD507E">
            <w:r w:rsidRPr="00B20C77">
              <w:t>WARD</w:t>
            </w:r>
          </w:p>
          <w:p w14:paraId="21AC9F81" w14:textId="77777777" w:rsidR="00A600EB" w:rsidRPr="00B20C77" w:rsidRDefault="00A600EB" w:rsidP="00CD507E">
            <w:r w:rsidRPr="00B20C77">
              <w:t>JONES</w:t>
            </w:r>
          </w:p>
          <w:p w14:paraId="766FE70F" w14:textId="77777777" w:rsidR="00A600EB" w:rsidRPr="00B20C77" w:rsidRDefault="00A600EB" w:rsidP="00CD507E">
            <w:r w:rsidRPr="00B20C77">
              <w:t>MARTIN</w:t>
            </w:r>
          </w:p>
          <w:p w14:paraId="3E002A6D" w14:textId="77777777" w:rsidR="00A600EB" w:rsidRPr="00B20C77" w:rsidRDefault="00A600EB" w:rsidP="00CD507E">
            <w:r w:rsidRPr="00B20C77">
              <w:t>BLAKE</w:t>
            </w:r>
          </w:p>
          <w:p w14:paraId="27687ABB" w14:textId="77777777" w:rsidR="00A600EB" w:rsidRPr="00B20C77" w:rsidRDefault="00A600EB" w:rsidP="00CD507E">
            <w:r w:rsidRPr="00B20C77">
              <w:t>CLARK</w:t>
            </w:r>
          </w:p>
          <w:p w14:paraId="6E391752" w14:textId="77777777" w:rsidR="00A600EB" w:rsidRPr="00B20C77" w:rsidRDefault="00A600EB" w:rsidP="00CD507E">
            <w:r w:rsidRPr="00B20C77">
              <w:t>SCOTT</w:t>
            </w:r>
          </w:p>
          <w:p w14:paraId="1F409842" w14:textId="77777777" w:rsidR="00A600EB" w:rsidRPr="00B20C77" w:rsidRDefault="00A600EB" w:rsidP="00CD507E">
            <w:r w:rsidRPr="00B20C77">
              <w:t>KING</w:t>
            </w:r>
          </w:p>
          <w:p w14:paraId="0C1DCC02" w14:textId="77777777" w:rsidR="00A600EB" w:rsidRPr="00B20C77" w:rsidRDefault="00A600EB" w:rsidP="00CD507E">
            <w:r w:rsidRPr="00B20C77">
              <w:t>TURNER</w:t>
            </w:r>
          </w:p>
          <w:p w14:paraId="6E282CC2" w14:textId="77777777" w:rsidR="00A600EB" w:rsidRPr="00B20C77" w:rsidRDefault="00A600EB" w:rsidP="00CD507E">
            <w:r w:rsidRPr="00B20C77">
              <w:t>ADAMS</w:t>
            </w:r>
          </w:p>
          <w:p w14:paraId="164A0BFC" w14:textId="77777777" w:rsidR="00A600EB" w:rsidRPr="00B20C77" w:rsidRDefault="00A600EB" w:rsidP="00CD507E">
            <w:r w:rsidRPr="00B20C77">
              <w:t>JAMES</w:t>
            </w:r>
          </w:p>
          <w:p w14:paraId="31BA7F9D" w14:textId="77777777" w:rsidR="00A600EB" w:rsidRPr="00B20C77" w:rsidRDefault="00A600EB" w:rsidP="00CD507E">
            <w:r w:rsidRPr="00B20C77">
              <w:t>FORD</w:t>
            </w:r>
          </w:p>
          <w:p w14:paraId="5ABE854C" w14:textId="77777777" w:rsidR="00A600EB" w:rsidRPr="00B20C77" w:rsidRDefault="00A600EB" w:rsidP="00CD507E">
            <w:r w:rsidRPr="00B20C77">
              <w:t>MILLER</w:t>
            </w:r>
          </w:p>
        </w:tc>
        <w:tc>
          <w:tcPr>
            <w:tcW w:w="1342" w:type="dxa"/>
            <w:shd w:val="clear" w:color="auto" w:fill="auto"/>
          </w:tcPr>
          <w:p w14:paraId="5A0C9797" w14:textId="77777777" w:rsidR="00A600EB" w:rsidRPr="00B20C77" w:rsidRDefault="00A600EB" w:rsidP="00CD507E">
            <w:r w:rsidRPr="00B20C77">
              <w:t>JOB</w:t>
            </w:r>
          </w:p>
          <w:p w14:paraId="302053AC" w14:textId="77777777" w:rsidR="00A600EB" w:rsidRPr="00B20C77" w:rsidRDefault="00A600EB" w:rsidP="00CD507E">
            <w:r w:rsidRPr="00B20C77">
              <w:t>- - - - - - - - - -</w:t>
            </w:r>
          </w:p>
          <w:p w14:paraId="6336C2D3" w14:textId="77777777" w:rsidR="00A600EB" w:rsidRPr="00B20C77" w:rsidRDefault="00A600EB" w:rsidP="00CD507E">
            <w:r w:rsidRPr="00B20C77">
              <w:t>CLERK</w:t>
            </w:r>
          </w:p>
          <w:p w14:paraId="46DD1495" w14:textId="77777777" w:rsidR="00A600EB" w:rsidRPr="00B20C77" w:rsidRDefault="00A600EB" w:rsidP="00CD507E">
            <w:r w:rsidRPr="00B20C77">
              <w:t>SALESMAN</w:t>
            </w:r>
          </w:p>
          <w:p w14:paraId="2A6B829B" w14:textId="77777777" w:rsidR="00A600EB" w:rsidRPr="00B20C77" w:rsidRDefault="00A600EB" w:rsidP="00CD507E">
            <w:r w:rsidRPr="00B20C77">
              <w:t>SALESMAN</w:t>
            </w:r>
          </w:p>
          <w:p w14:paraId="797E2C0D" w14:textId="77777777" w:rsidR="00A600EB" w:rsidRPr="00B20C77" w:rsidRDefault="00A600EB" w:rsidP="00CD507E">
            <w:r w:rsidRPr="00B20C77">
              <w:t>MANAGER</w:t>
            </w:r>
          </w:p>
          <w:p w14:paraId="786CF451" w14:textId="77777777" w:rsidR="00A600EB" w:rsidRPr="00B20C77" w:rsidRDefault="00A600EB" w:rsidP="00CD507E">
            <w:r w:rsidRPr="00B20C77">
              <w:t>SALESMAN</w:t>
            </w:r>
          </w:p>
          <w:p w14:paraId="06E5C289" w14:textId="77777777" w:rsidR="00A600EB" w:rsidRPr="00B20C77" w:rsidRDefault="00A600EB" w:rsidP="00CD507E">
            <w:r w:rsidRPr="00B20C77">
              <w:t>MANAGER</w:t>
            </w:r>
          </w:p>
          <w:p w14:paraId="3764C608" w14:textId="77777777" w:rsidR="00A600EB" w:rsidRPr="00B20C77" w:rsidRDefault="00A600EB" w:rsidP="00CD507E">
            <w:r w:rsidRPr="00B20C77">
              <w:t>MANAGER</w:t>
            </w:r>
          </w:p>
          <w:p w14:paraId="300DE697" w14:textId="77777777" w:rsidR="00A600EB" w:rsidRPr="00B20C77" w:rsidRDefault="00A600EB" w:rsidP="00CD507E">
            <w:r w:rsidRPr="00B20C77">
              <w:t>ANALYST</w:t>
            </w:r>
          </w:p>
          <w:p w14:paraId="205405D9" w14:textId="77777777" w:rsidR="00A600EB" w:rsidRPr="00B20C77" w:rsidRDefault="00A600EB" w:rsidP="00CD507E">
            <w:r w:rsidRPr="00B20C77">
              <w:t>PRESIDENT</w:t>
            </w:r>
          </w:p>
          <w:p w14:paraId="52712B40" w14:textId="77777777" w:rsidR="00A600EB" w:rsidRPr="00B20C77" w:rsidRDefault="00A600EB" w:rsidP="00CD507E">
            <w:r w:rsidRPr="00B20C77">
              <w:t>SALESMAN</w:t>
            </w:r>
          </w:p>
          <w:p w14:paraId="5A9512C9" w14:textId="77777777" w:rsidR="00A600EB" w:rsidRPr="00B20C77" w:rsidRDefault="00A600EB" w:rsidP="00CD507E">
            <w:r w:rsidRPr="00B20C77">
              <w:t>CLERK</w:t>
            </w:r>
          </w:p>
          <w:p w14:paraId="23FE8F60" w14:textId="77777777" w:rsidR="00A600EB" w:rsidRPr="00B20C77" w:rsidRDefault="00A600EB" w:rsidP="00CD507E">
            <w:r w:rsidRPr="00B20C77">
              <w:t>CLERK</w:t>
            </w:r>
          </w:p>
          <w:p w14:paraId="77CF0DFE" w14:textId="77777777" w:rsidR="00A600EB" w:rsidRPr="00B20C77" w:rsidRDefault="00A600EB" w:rsidP="00CD507E">
            <w:r w:rsidRPr="00B20C77">
              <w:t xml:space="preserve">ANALYST </w:t>
            </w:r>
          </w:p>
          <w:p w14:paraId="5D58CB59" w14:textId="77777777" w:rsidR="00A600EB" w:rsidRPr="00B20C77" w:rsidRDefault="00A600EB" w:rsidP="00CD507E">
            <w:r w:rsidRPr="00B20C77">
              <w:t>CLERK</w:t>
            </w:r>
          </w:p>
        </w:tc>
        <w:tc>
          <w:tcPr>
            <w:tcW w:w="968" w:type="dxa"/>
            <w:shd w:val="clear" w:color="auto" w:fill="auto"/>
          </w:tcPr>
          <w:p w14:paraId="327DFBC3" w14:textId="77777777" w:rsidR="00A600EB" w:rsidRPr="00B20C77" w:rsidRDefault="00A600EB" w:rsidP="00CD507E">
            <w:r w:rsidRPr="00B20C77">
              <w:t>MGR</w:t>
            </w:r>
          </w:p>
          <w:p w14:paraId="263026EE" w14:textId="77777777" w:rsidR="00A600EB" w:rsidRPr="00B20C77" w:rsidRDefault="00A600EB" w:rsidP="00CD507E">
            <w:r w:rsidRPr="00B20C77">
              <w:t>- - - -</w:t>
            </w:r>
          </w:p>
          <w:p w14:paraId="2052500E" w14:textId="77777777" w:rsidR="00A600EB" w:rsidRPr="00B20C77" w:rsidRDefault="00A600EB" w:rsidP="00CD507E">
            <w:r w:rsidRPr="00B20C77">
              <w:t>7902</w:t>
            </w:r>
          </w:p>
          <w:p w14:paraId="10D5E987" w14:textId="77777777" w:rsidR="00A600EB" w:rsidRPr="00B20C77" w:rsidRDefault="00A600EB" w:rsidP="00CD507E">
            <w:r w:rsidRPr="00B20C77">
              <w:t>7698</w:t>
            </w:r>
          </w:p>
          <w:p w14:paraId="796C9B9C" w14:textId="77777777" w:rsidR="00A600EB" w:rsidRPr="00B20C77" w:rsidRDefault="00A600EB" w:rsidP="00CD507E">
            <w:r w:rsidRPr="00B20C77">
              <w:t>7698</w:t>
            </w:r>
          </w:p>
          <w:p w14:paraId="569A9905" w14:textId="77777777" w:rsidR="00A600EB" w:rsidRPr="00B20C77" w:rsidRDefault="00A600EB" w:rsidP="00CD507E">
            <w:r w:rsidRPr="00B20C77">
              <w:t>7839</w:t>
            </w:r>
          </w:p>
          <w:p w14:paraId="03ED3DA5" w14:textId="77777777" w:rsidR="00A600EB" w:rsidRPr="00B20C77" w:rsidRDefault="00A600EB" w:rsidP="00CD507E">
            <w:r w:rsidRPr="00B20C77">
              <w:t>7698</w:t>
            </w:r>
          </w:p>
          <w:p w14:paraId="3F629AD7" w14:textId="77777777" w:rsidR="00A600EB" w:rsidRPr="00B20C77" w:rsidRDefault="00A600EB" w:rsidP="00CD507E">
            <w:r w:rsidRPr="00B20C77">
              <w:t>7839</w:t>
            </w:r>
          </w:p>
          <w:p w14:paraId="44DAF0EA" w14:textId="77777777" w:rsidR="00A600EB" w:rsidRPr="00B20C77" w:rsidRDefault="00A600EB" w:rsidP="00CD507E">
            <w:r w:rsidRPr="00B20C77">
              <w:t>7839</w:t>
            </w:r>
          </w:p>
          <w:p w14:paraId="1E590D70" w14:textId="77777777" w:rsidR="00A600EB" w:rsidRPr="00B20C77" w:rsidRDefault="00A600EB" w:rsidP="00CD507E">
            <w:r w:rsidRPr="00B20C77">
              <w:t>7566</w:t>
            </w:r>
          </w:p>
          <w:p w14:paraId="59653FA7" w14:textId="77777777" w:rsidR="00A600EB" w:rsidRPr="00B20C77" w:rsidRDefault="00A600EB" w:rsidP="00CD507E"/>
          <w:p w14:paraId="1C47CBD4" w14:textId="77777777" w:rsidR="00A600EB" w:rsidRPr="00B20C77" w:rsidRDefault="00A600EB" w:rsidP="00CD507E">
            <w:r w:rsidRPr="00B20C77">
              <w:t>7698</w:t>
            </w:r>
          </w:p>
          <w:p w14:paraId="0963358C" w14:textId="77777777" w:rsidR="00A600EB" w:rsidRPr="00B20C77" w:rsidRDefault="00A600EB" w:rsidP="00CD507E">
            <w:r w:rsidRPr="00B20C77">
              <w:t>7788</w:t>
            </w:r>
          </w:p>
          <w:p w14:paraId="3E09F1CF" w14:textId="77777777" w:rsidR="00A600EB" w:rsidRPr="00B20C77" w:rsidRDefault="00A600EB" w:rsidP="00CD507E">
            <w:r w:rsidRPr="00B20C77">
              <w:t>7698</w:t>
            </w:r>
          </w:p>
          <w:p w14:paraId="1E8E63A6" w14:textId="77777777" w:rsidR="00A600EB" w:rsidRPr="00B20C77" w:rsidRDefault="00A600EB" w:rsidP="00CD507E">
            <w:r w:rsidRPr="00B20C77">
              <w:t>7566</w:t>
            </w:r>
          </w:p>
          <w:p w14:paraId="57919BCA" w14:textId="77777777" w:rsidR="00A600EB" w:rsidRPr="00B20C77" w:rsidRDefault="00A600EB" w:rsidP="00CD507E">
            <w:r w:rsidRPr="00B20C77">
              <w:t>7782</w:t>
            </w:r>
          </w:p>
        </w:tc>
        <w:tc>
          <w:tcPr>
            <w:tcW w:w="1300" w:type="dxa"/>
            <w:shd w:val="clear" w:color="auto" w:fill="auto"/>
          </w:tcPr>
          <w:p w14:paraId="08126EFA" w14:textId="77777777" w:rsidR="00A600EB" w:rsidRPr="00B20C77" w:rsidRDefault="00A600EB" w:rsidP="00CD507E">
            <w:r w:rsidRPr="00B20C77">
              <w:t>HIREDATE</w:t>
            </w:r>
          </w:p>
          <w:p w14:paraId="46381116" w14:textId="77777777" w:rsidR="00A600EB" w:rsidRPr="00B20C77" w:rsidRDefault="00A600EB" w:rsidP="00CD507E">
            <w:r w:rsidRPr="00B20C77">
              <w:t xml:space="preserve">- - - - - - - - </w:t>
            </w:r>
          </w:p>
          <w:p w14:paraId="6FF44F88" w14:textId="77777777" w:rsidR="00A600EB" w:rsidRPr="00B20C77" w:rsidRDefault="00A600EB" w:rsidP="00CD507E">
            <w:r w:rsidRPr="00B20C77">
              <w:t>13-JUN-</w:t>
            </w:r>
            <w:r>
              <w:t>1</w:t>
            </w:r>
            <w:r w:rsidRPr="00B20C77">
              <w:t>3</w:t>
            </w:r>
          </w:p>
          <w:p w14:paraId="0A9C0CBF" w14:textId="77777777" w:rsidR="00A600EB" w:rsidRPr="00B20C77" w:rsidRDefault="00A600EB" w:rsidP="00CD507E">
            <w:r w:rsidRPr="00B20C77">
              <w:t>15-AUG-</w:t>
            </w:r>
            <w:r>
              <w:t>1</w:t>
            </w:r>
            <w:r w:rsidRPr="00B20C77">
              <w:t>3</w:t>
            </w:r>
          </w:p>
          <w:p w14:paraId="1FA1A413" w14:textId="77777777" w:rsidR="00A600EB" w:rsidRPr="00B20C77" w:rsidRDefault="00A600EB" w:rsidP="00CD507E">
            <w:r w:rsidRPr="00B20C77">
              <w:t>26-MAR-</w:t>
            </w:r>
            <w:r>
              <w:t>1</w:t>
            </w:r>
            <w:r w:rsidRPr="00B20C77">
              <w:t>4</w:t>
            </w:r>
          </w:p>
          <w:p w14:paraId="17203895" w14:textId="77777777" w:rsidR="00A600EB" w:rsidRPr="00B20C77" w:rsidRDefault="00A600EB" w:rsidP="00CD507E">
            <w:r w:rsidRPr="00B20C77">
              <w:t>31-OCT-</w:t>
            </w:r>
            <w:r>
              <w:t>1</w:t>
            </w:r>
            <w:r w:rsidRPr="00B20C77">
              <w:t>3</w:t>
            </w:r>
          </w:p>
          <w:p w14:paraId="4A277123" w14:textId="77777777" w:rsidR="00A600EB" w:rsidRPr="00B20C77" w:rsidRDefault="00A600EB" w:rsidP="00CD507E">
            <w:r w:rsidRPr="00B20C77">
              <w:t>05-DEC-</w:t>
            </w:r>
            <w:r>
              <w:t>1</w:t>
            </w:r>
            <w:r w:rsidRPr="00B20C77">
              <w:t>3</w:t>
            </w:r>
          </w:p>
          <w:p w14:paraId="662C30B7" w14:textId="77777777" w:rsidR="00A600EB" w:rsidRPr="00B20C77" w:rsidRDefault="00A600EB" w:rsidP="00CD507E">
            <w:r w:rsidRPr="00B20C77">
              <w:t>11-JUN-</w:t>
            </w:r>
            <w:r>
              <w:t>1</w:t>
            </w:r>
            <w:r w:rsidRPr="00B20C77">
              <w:t>4</w:t>
            </w:r>
          </w:p>
          <w:p w14:paraId="4855D6FD" w14:textId="77777777" w:rsidR="00A600EB" w:rsidRPr="00B20C77" w:rsidRDefault="00A600EB" w:rsidP="00CD507E">
            <w:r w:rsidRPr="00B20C77">
              <w:t>14-MAY-</w:t>
            </w:r>
            <w:r>
              <w:t>1</w:t>
            </w:r>
            <w:r w:rsidRPr="00B20C77">
              <w:t>4</w:t>
            </w:r>
          </w:p>
          <w:p w14:paraId="20258114" w14:textId="77777777" w:rsidR="00A600EB" w:rsidRPr="00B20C77" w:rsidRDefault="00A600EB" w:rsidP="00CD507E">
            <w:r w:rsidRPr="00B20C77">
              <w:t>05-MAR-</w:t>
            </w:r>
            <w:r>
              <w:t>1</w:t>
            </w:r>
            <w:r w:rsidRPr="00B20C77">
              <w:t>4</w:t>
            </w:r>
          </w:p>
          <w:p w14:paraId="59D59596" w14:textId="77777777" w:rsidR="00A600EB" w:rsidRPr="00B20C77" w:rsidRDefault="00A600EB" w:rsidP="00CD507E">
            <w:r w:rsidRPr="00B20C77">
              <w:t>09-JUL-</w:t>
            </w:r>
            <w:r>
              <w:t>1</w:t>
            </w:r>
            <w:r w:rsidRPr="00B20C77">
              <w:t>4</w:t>
            </w:r>
          </w:p>
          <w:p w14:paraId="71D8739B" w14:textId="77777777" w:rsidR="00A600EB" w:rsidRPr="00B20C77" w:rsidRDefault="00A600EB" w:rsidP="00CD507E">
            <w:r w:rsidRPr="00B20C77">
              <w:t>04-JUN-</w:t>
            </w:r>
            <w:r>
              <w:t>1</w:t>
            </w:r>
            <w:r w:rsidRPr="00B20C77">
              <w:t>4</w:t>
            </w:r>
          </w:p>
          <w:p w14:paraId="17D7F287" w14:textId="77777777" w:rsidR="00A600EB" w:rsidRPr="00B20C77" w:rsidRDefault="00A600EB" w:rsidP="00CD507E">
            <w:r w:rsidRPr="00B20C77">
              <w:t>04-JUN-</w:t>
            </w:r>
            <w:r>
              <w:t>1</w:t>
            </w:r>
            <w:r w:rsidRPr="00B20C77">
              <w:t>4</w:t>
            </w:r>
          </w:p>
          <w:p w14:paraId="527FEA33" w14:textId="77777777" w:rsidR="00A600EB" w:rsidRPr="00B20C77" w:rsidRDefault="00A600EB" w:rsidP="00CD507E">
            <w:r w:rsidRPr="00B20C77">
              <w:t>23-JUL-</w:t>
            </w:r>
            <w:r>
              <w:t>1</w:t>
            </w:r>
            <w:r w:rsidRPr="00B20C77">
              <w:t>4</w:t>
            </w:r>
          </w:p>
          <w:p w14:paraId="10489978" w14:textId="77777777" w:rsidR="00A600EB" w:rsidRPr="00B20C77" w:rsidRDefault="00A600EB" w:rsidP="00CD507E">
            <w:r w:rsidRPr="00B20C77">
              <w:t>05-DEC-</w:t>
            </w:r>
            <w:r>
              <w:t>1</w:t>
            </w:r>
            <w:r w:rsidRPr="00B20C77">
              <w:t>3</w:t>
            </w:r>
          </w:p>
          <w:p w14:paraId="4C345C7F" w14:textId="77777777" w:rsidR="00A600EB" w:rsidRPr="00B20C77" w:rsidRDefault="00A600EB" w:rsidP="00CD507E">
            <w:r w:rsidRPr="00B20C77">
              <w:t>21-NOV-</w:t>
            </w:r>
            <w:r>
              <w:t>1</w:t>
            </w:r>
            <w:r w:rsidRPr="00B20C77">
              <w:t>3</w:t>
            </w:r>
          </w:p>
        </w:tc>
        <w:tc>
          <w:tcPr>
            <w:tcW w:w="1010" w:type="dxa"/>
            <w:shd w:val="clear" w:color="auto" w:fill="auto"/>
          </w:tcPr>
          <w:p w14:paraId="0FCD4E0E" w14:textId="77777777" w:rsidR="00A600EB" w:rsidRPr="00B20C77" w:rsidRDefault="00A600EB" w:rsidP="00CD507E">
            <w:r w:rsidRPr="00B20C77">
              <w:t>SAL</w:t>
            </w:r>
          </w:p>
          <w:p w14:paraId="5238215D" w14:textId="77777777" w:rsidR="00A600EB" w:rsidRPr="00B20C77" w:rsidRDefault="00A600EB" w:rsidP="00CD507E">
            <w:r w:rsidRPr="00B20C77">
              <w:t>- - - -</w:t>
            </w:r>
          </w:p>
          <w:p w14:paraId="4E64C20E" w14:textId="77777777" w:rsidR="00A600EB" w:rsidRPr="00B20C77" w:rsidRDefault="00A600EB" w:rsidP="00CD507E">
            <w:r w:rsidRPr="00B20C77">
              <w:t>800</w:t>
            </w:r>
          </w:p>
          <w:p w14:paraId="0A7561B0" w14:textId="77777777" w:rsidR="00A600EB" w:rsidRPr="00B20C77" w:rsidRDefault="00A600EB" w:rsidP="00CD507E">
            <w:r w:rsidRPr="00B20C77">
              <w:t>1600</w:t>
            </w:r>
          </w:p>
          <w:p w14:paraId="5431652B" w14:textId="77777777" w:rsidR="00A600EB" w:rsidRPr="00B20C77" w:rsidRDefault="00A600EB" w:rsidP="00CD507E">
            <w:r w:rsidRPr="00B20C77">
              <w:t>1250</w:t>
            </w:r>
          </w:p>
          <w:p w14:paraId="0603005C" w14:textId="77777777" w:rsidR="00A600EB" w:rsidRPr="00B20C77" w:rsidRDefault="00A600EB" w:rsidP="00CD507E">
            <w:r w:rsidRPr="00B20C77">
              <w:t>2975</w:t>
            </w:r>
          </w:p>
          <w:p w14:paraId="3C3185D1" w14:textId="77777777" w:rsidR="00A600EB" w:rsidRPr="00B20C77" w:rsidRDefault="00A600EB" w:rsidP="00CD507E">
            <w:r w:rsidRPr="00B20C77">
              <w:t>1250</w:t>
            </w:r>
          </w:p>
          <w:p w14:paraId="52E765D6" w14:textId="77777777" w:rsidR="00A600EB" w:rsidRPr="00B20C77" w:rsidRDefault="00A600EB" w:rsidP="00CD507E">
            <w:r w:rsidRPr="00B20C77">
              <w:t>2850</w:t>
            </w:r>
          </w:p>
          <w:p w14:paraId="123AA474" w14:textId="77777777" w:rsidR="00A600EB" w:rsidRPr="00B20C77" w:rsidRDefault="00A600EB" w:rsidP="00CD507E">
            <w:r w:rsidRPr="00B20C77">
              <w:t>2450</w:t>
            </w:r>
          </w:p>
          <w:p w14:paraId="6EC3A438" w14:textId="77777777" w:rsidR="00A600EB" w:rsidRPr="00B20C77" w:rsidRDefault="00A600EB" w:rsidP="00CD507E">
            <w:r w:rsidRPr="00B20C77">
              <w:t>3000</w:t>
            </w:r>
          </w:p>
          <w:p w14:paraId="627FED61" w14:textId="77777777" w:rsidR="00A600EB" w:rsidRPr="00B20C77" w:rsidRDefault="00A600EB" w:rsidP="00CD507E">
            <w:r w:rsidRPr="00B20C77">
              <w:t>5000</w:t>
            </w:r>
          </w:p>
          <w:p w14:paraId="60C297F3" w14:textId="77777777" w:rsidR="00A600EB" w:rsidRPr="00B20C77" w:rsidRDefault="00A600EB" w:rsidP="00CD507E">
            <w:r w:rsidRPr="00B20C77">
              <w:t>1500</w:t>
            </w:r>
          </w:p>
          <w:p w14:paraId="244C2CD5" w14:textId="77777777" w:rsidR="00A600EB" w:rsidRPr="00B20C77" w:rsidRDefault="00A600EB" w:rsidP="00CD507E">
            <w:r w:rsidRPr="00B20C77">
              <w:t>1100</w:t>
            </w:r>
          </w:p>
          <w:p w14:paraId="19609BE8" w14:textId="77777777" w:rsidR="00A600EB" w:rsidRPr="00B20C77" w:rsidRDefault="00A600EB" w:rsidP="00CD507E">
            <w:r w:rsidRPr="00B20C77">
              <w:t>950</w:t>
            </w:r>
          </w:p>
          <w:p w14:paraId="2A49D36C" w14:textId="77777777" w:rsidR="00A600EB" w:rsidRPr="00B20C77" w:rsidRDefault="00A600EB" w:rsidP="00CD507E">
            <w:r w:rsidRPr="00B20C77">
              <w:t>3000</w:t>
            </w:r>
          </w:p>
          <w:p w14:paraId="6D409C4A" w14:textId="77777777" w:rsidR="00A600EB" w:rsidRPr="00B20C77" w:rsidRDefault="00A600EB" w:rsidP="00CD507E">
            <w:r w:rsidRPr="00B20C77">
              <w:t>1300</w:t>
            </w:r>
          </w:p>
        </w:tc>
        <w:tc>
          <w:tcPr>
            <w:tcW w:w="1156" w:type="dxa"/>
            <w:shd w:val="clear" w:color="auto" w:fill="auto"/>
          </w:tcPr>
          <w:p w14:paraId="62B8BCB7" w14:textId="77777777" w:rsidR="00A600EB" w:rsidRPr="00B20C77" w:rsidRDefault="00A600EB" w:rsidP="00CD507E">
            <w:r w:rsidRPr="00B20C77">
              <w:t>COMM</w:t>
            </w:r>
          </w:p>
          <w:p w14:paraId="642C9FCE" w14:textId="77777777" w:rsidR="00A600EB" w:rsidRPr="00B20C77" w:rsidRDefault="00A600EB" w:rsidP="00CD507E">
            <w:r w:rsidRPr="00B20C77">
              <w:t>- - - - - -</w:t>
            </w:r>
          </w:p>
          <w:p w14:paraId="1EFB8E2F" w14:textId="77777777" w:rsidR="00A600EB" w:rsidRPr="00B20C77" w:rsidRDefault="00A600EB" w:rsidP="00CD507E"/>
          <w:p w14:paraId="338A6D94" w14:textId="77777777" w:rsidR="00A600EB" w:rsidRPr="00B20C77" w:rsidRDefault="00A600EB" w:rsidP="00CD507E">
            <w:r w:rsidRPr="00B20C77">
              <w:t>300</w:t>
            </w:r>
          </w:p>
          <w:p w14:paraId="609A8BB3" w14:textId="77777777" w:rsidR="00A600EB" w:rsidRPr="00B20C77" w:rsidRDefault="00A600EB" w:rsidP="00CD507E">
            <w:r w:rsidRPr="00B20C77">
              <w:t>500</w:t>
            </w:r>
          </w:p>
          <w:p w14:paraId="23EE3010" w14:textId="77777777" w:rsidR="00A600EB" w:rsidRPr="00B20C77" w:rsidRDefault="00A600EB" w:rsidP="00CD507E"/>
          <w:p w14:paraId="03B6AE15" w14:textId="77777777" w:rsidR="00A600EB" w:rsidRPr="00B20C77" w:rsidRDefault="00A600EB" w:rsidP="00CD507E">
            <w:r w:rsidRPr="00B20C77">
              <w:t>1400</w:t>
            </w:r>
          </w:p>
          <w:p w14:paraId="12410E0F" w14:textId="77777777" w:rsidR="00A600EB" w:rsidRPr="00B20C77" w:rsidRDefault="00A600EB" w:rsidP="00CD507E"/>
          <w:p w14:paraId="64C5124A" w14:textId="77777777" w:rsidR="00A600EB" w:rsidRPr="00B20C77" w:rsidRDefault="00A600EB" w:rsidP="00CD507E"/>
          <w:p w14:paraId="775B8D9A" w14:textId="77777777" w:rsidR="00A600EB" w:rsidRPr="00B20C77" w:rsidRDefault="00A600EB" w:rsidP="00CD507E"/>
          <w:p w14:paraId="0E543C4B" w14:textId="77777777" w:rsidR="00A600EB" w:rsidRPr="00B20C77" w:rsidRDefault="00A600EB" w:rsidP="00CD507E"/>
          <w:p w14:paraId="5099B9B9" w14:textId="77777777" w:rsidR="00A600EB" w:rsidRPr="00B20C77" w:rsidRDefault="00A600EB" w:rsidP="00CD507E">
            <w:r w:rsidRPr="00B20C77">
              <w:t>0</w:t>
            </w:r>
          </w:p>
        </w:tc>
        <w:tc>
          <w:tcPr>
            <w:tcW w:w="1156" w:type="dxa"/>
            <w:shd w:val="clear" w:color="auto" w:fill="auto"/>
          </w:tcPr>
          <w:p w14:paraId="3476DC0E" w14:textId="77777777" w:rsidR="00A600EB" w:rsidRPr="00B20C77" w:rsidRDefault="00A600EB" w:rsidP="00CD507E">
            <w:r w:rsidRPr="00B20C77">
              <w:t>DEPTNO</w:t>
            </w:r>
          </w:p>
          <w:p w14:paraId="4EE4C380" w14:textId="77777777" w:rsidR="00A600EB" w:rsidRPr="00B20C77" w:rsidRDefault="00A600EB" w:rsidP="00CD507E">
            <w:r w:rsidRPr="00B20C77">
              <w:t>- - - - - - -</w:t>
            </w:r>
          </w:p>
          <w:p w14:paraId="392CEB1A" w14:textId="77777777" w:rsidR="00A600EB" w:rsidRPr="00B20C77" w:rsidRDefault="00A600EB" w:rsidP="00CD507E">
            <w:r w:rsidRPr="00B20C77">
              <w:t>20</w:t>
            </w:r>
          </w:p>
          <w:p w14:paraId="0B4429FA" w14:textId="77777777" w:rsidR="00A600EB" w:rsidRPr="00B20C77" w:rsidRDefault="00A600EB" w:rsidP="00CD507E">
            <w:r w:rsidRPr="00B20C77">
              <w:t>30</w:t>
            </w:r>
          </w:p>
          <w:p w14:paraId="510B1404" w14:textId="77777777" w:rsidR="00A600EB" w:rsidRPr="00B20C77" w:rsidRDefault="00A600EB" w:rsidP="00CD507E">
            <w:r w:rsidRPr="00B20C77">
              <w:t>30</w:t>
            </w:r>
          </w:p>
          <w:p w14:paraId="310BC023" w14:textId="77777777" w:rsidR="00A600EB" w:rsidRPr="00B20C77" w:rsidRDefault="00A600EB" w:rsidP="00CD507E">
            <w:r w:rsidRPr="00B20C77">
              <w:t>20</w:t>
            </w:r>
          </w:p>
          <w:p w14:paraId="2AD6BAA9" w14:textId="77777777" w:rsidR="00A600EB" w:rsidRPr="00B20C77" w:rsidRDefault="00A600EB" w:rsidP="00CD507E">
            <w:r w:rsidRPr="00B20C77">
              <w:t>30</w:t>
            </w:r>
          </w:p>
          <w:p w14:paraId="0AC3A4DD" w14:textId="77777777" w:rsidR="00A600EB" w:rsidRPr="00B20C77" w:rsidRDefault="00A600EB" w:rsidP="00CD507E">
            <w:r w:rsidRPr="00B20C77">
              <w:t>30</w:t>
            </w:r>
          </w:p>
          <w:p w14:paraId="0E985FFF" w14:textId="77777777" w:rsidR="00A600EB" w:rsidRPr="00B20C77" w:rsidRDefault="00A600EB" w:rsidP="00CD507E">
            <w:r w:rsidRPr="00B20C77">
              <w:t>10</w:t>
            </w:r>
          </w:p>
          <w:p w14:paraId="06A76579" w14:textId="77777777" w:rsidR="00A600EB" w:rsidRPr="00B20C77" w:rsidRDefault="00A600EB" w:rsidP="00CD507E">
            <w:r w:rsidRPr="00B20C77">
              <w:t>20</w:t>
            </w:r>
          </w:p>
          <w:p w14:paraId="5EEC9066" w14:textId="77777777" w:rsidR="00A600EB" w:rsidRPr="00B20C77" w:rsidRDefault="00A600EB" w:rsidP="00CD507E">
            <w:r w:rsidRPr="00B20C77">
              <w:t>10</w:t>
            </w:r>
          </w:p>
          <w:p w14:paraId="346C70CC" w14:textId="77777777" w:rsidR="00A600EB" w:rsidRPr="00B20C77" w:rsidRDefault="00A600EB" w:rsidP="00CD507E">
            <w:r w:rsidRPr="00B20C77">
              <w:t>30</w:t>
            </w:r>
          </w:p>
          <w:p w14:paraId="3F30107C" w14:textId="77777777" w:rsidR="00A600EB" w:rsidRPr="00B20C77" w:rsidRDefault="00A600EB" w:rsidP="00CD507E">
            <w:r w:rsidRPr="00B20C77">
              <w:t>20</w:t>
            </w:r>
          </w:p>
          <w:p w14:paraId="31F53EBD" w14:textId="77777777" w:rsidR="00A600EB" w:rsidRPr="00B20C77" w:rsidRDefault="00A600EB" w:rsidP="00CD507E">
            <w:r w:rsidRPr="00B20C77">
              <w:t>30</w:t>
            </w:r>
          </w:p>
          <w:p w14:paraId="28749C66" w14:textId="77777777" w:rsidR="00A600EB" w:rsidRPr="00B20C77" w:rsidRDefault="00A600EB" w:rsidP="00CD507E">
            <w:r w:rsidRPr="00B20C77">
              <w:t>20</w:t>
            </w:r>
          </w:p>
          <w:p w14:paraId="1CA0B053" w14:textId="77777777" w:rsidR="00A600EB" w:rsidRPr="00B20C77" w:rsidRDefault="00A600EB" w:rsidP="00CD507E">
            <w:r w:rsidRPr="00B20C77">
              <w:t>10</w:t>
            </w:r>
          </w:p>
        </w:tc>
      </w:tr>
    </w:tbl>
    <w:p w14:paraId="6DC23844" w14:textId="77777777" w:rsidR="00A600EB" w:rsidRPr="00FD1EEC" w:rsidRDefault="00A600EB" w:rsidP="001B63C5"/>
    <w:p w14:paraId="4ABD7B31" w14:textId="77777777" w:rsidR="001B63C5" w:rsidRDefault="001B63C5" w:rsidP="001B63C5"/>
    <w:p w14:paraId="2E038BEF" w14:textId="1E784C49" w:rsidR="001B63C5" w:rsidRPr="008A3FC1" w:rsidRDefault="00A600EB" w:rsidP="001B63C5">
      <w:r>
        <w:br w:type="page"/>
      </w:r>
      <w:r w:rsidR="001B63C5" w:rsidRPr="008A3FC1">
        <w:lastRenderedPageBreak/>
        <w:t>3.</w:t>
      </w:r>
      <w:r w:rsidR="005C0132">
        <w:t xml:space="preserve"> </w:t>
      </w:r>
      <w:r w:rsidR="001B63C5" w:rsidRPr="008A3FC1">
        <w:t>List all employees who have a salary between 1000 and 2000.</w:t>
      </w:r>
    </w:p>
    <w:p w14:paraId="591C2012" w14:textId="77777777" w:rsidR="001B63C5" w:rsidRDefault="001B63C5" w:rsidP="001B63C5"/>
    <w:tbl>
      <w:tblPr>
        <w:tblW w:w="0" w:type="auto"/>
        <w:tblInd w:w="108" w:type="dxa"/>
        <w:tblLook w:val="04A0" w:firstRow="1" w:lastRow="0" w:firstColumn="1" w:lastColumn="0" w:noHBand="0" w:noVBand="1"/>
      </w:tblPr>
      <w:tblGrid>
        <w:gridCol w:w="1115"/>
        <w:gridCol w:w="1300"/>
        <w:gridCol w:w="1115"/>
      </w:tblGrid>
      <w:tr w:rsidR="005C0132" w:rsidRPr="00DC184E" w14:paraId="33174367" w14:textId="77777777" w:rsidTr="00B20C77">
        <w:tc>
          <w:tcPr>
            <w:tcW w:w="1115" w:type="dxa"/>
            <w:shd w:val="clear" w:color="auto" w:fill="auto"/>
          </w:tcPr>
          <w:p w14:paraId="270740FC" w14:textId="77777777" w:rsidR="005C0132" w:rsidRPr="00B20C77" w:rsidRDefault="005C0132" w:rsidP="005C0132">
            <w:pPr>
              <w:rPr>
                <w:rFonts w:cs="Arial"/>
                <w:bCs/>
              </w:rPr>
            </w:pPr>
            <w:r w:rsidRPr="00B20C77">
              <w:rPr>
                <w:rFonts w:cs="Arial"/>
                <w:bCs/>
              </w:rPr>
              <w:t>ENAME</w:t>
            </w:r>
            <w:r w:rsidRPr="00B20C77">
              <w:rPr>
                <w:rFonts w:cs="Arial"/>
                <w:bCs/>
              </w:rPr>
              <w:tab/>
            </w:r>
          </w:p>
          <w:p w14:paraId="5C54D358" w14:textId="77777777" w:rsidR="00DC184E" w:rsidRPr="00B20C77" w:rsidRDefault="005C0132" w:rsidP="005C0132">
            <w:pPr>
              <w:rPr>
                <w:rFonts w:cs="Arial"/>
                <w:bCs/>
              </w:rPr>
            </w:pPr>
            <w:r w:rsidRPr="00B20C77">
              <w:rPr>
                <w:rFonts w:cs="Arial"/>
                <w:bCs/>
              </w:rPr>
              <w:t>- - - - - - -</w:t>
            </w:r>
          </w:p>
          <w:p w14:paraId="3D3CC1F8" w14:textId="77777777" w:rsidR="005C0132" w:rsidRPr="00B20C77" w:rsidRDefault="005C0132" w:rsidP="005C0132">
            <w:pPr>
              <w:rPr>
                <w:rFonts w:cs="Arial"/>
                <w:bCs/>
              </w:rPr>
            </w:pPr>
            <w:r w:rsidRPr="00B20C77">
              <w:rPr>
                <w:rFonts w:cs="Arial"/>
                <w:bCs/>
              </w:rPr>
              <w:t>ALLEN</w:t>
            </w:r>
          </w:p>
          <w:p w14:paraId="5EEA0941" w14:textId="77777777" w:rsidR="005C0132" w:rsidRPr="00B20C77" w:rsidRDefault="00DC184E" w:rsidP="005C0132">
            <w:pPr>
              <w:rPr>
                <w:rFonts w:cs="Arial"/>
                <w:bCs/>
              </w:rPr>
            </w:pPr>
            <w:r w:rsidRPr="00B20C77">
              <w:rPr>
                <w:rFonts w:cs="Arial"/>
                <w:bCs/>
              </w:rPr>
              <w:t>WARD</w:t>
            </w:r>
          </w:p>
          <w:p w14:paraId="5371EB5D" w14:textId="77777777" w:rsidR="005C0132" w:rsidRPr="00B20C77" w:rsidRDefault="005C0132" w:rsidP="005C0132">
            <w:pPr>
              <w:rPr>
                <w:rFonts w:cs="Arial"/>
                <w:bCs/>
              </w:rPr>
            </w:pPr>
            <w:r w:rsidRPr="00B20C77">
              <w:rPr>
                <w:rFonts w:cs="Arial"/>
                <w:bCs/>
              </w:rPr>
              <w:t>MARTIN</w:t>
            </w:r>
          </w:p>
          <w:p w14:paraId="545F2613" w14:textId="77777777" w:rsidR="005C0132" w:rsidRPr="00B20C77" w:rsidRDefault="00DC184E" w:rsidP="005C0132">
            <w:pPr>
              <w:rPr>
                <w:rFonts w:cs="Arial"/>
                <w:bCs/>
              </w:rPr>
            </w:pPr>
            <w:r w:rsidRPr="00B20C77">
              <w:rPr>
                <w:rFonts w:cs="Arial"/>
                <w:bCs/>
              </w:rPr>
              <w:t>TURNE</w:t>
            </w:r>
            <w:r w:rsidR="008656AE">
              <w:rPr>
                <w:rFonts w:cs="Arial"/>
                <w:bCs/>
              </w:rPr>
              <w:t>R</w:t>
            </w:r>
          </w:p>
          <w:p w14:paraId="61449831" w14:textId="77777777" w:rsidR="005C0132" w:rsidRPr="00B20C77" w:rsidRDefault="005C0132" w:rsidP="005C0132">
            <w:pPr>
              <w:rPr>
                <w:rFonts w:cs="Arial"/>
                <w:bCs/>
              </w:rPr>
            </w:pPr>
            <w:r w:rsidRPr="00B20C77">
              <w:rPr>
                <w:rFonts w:cs="Arial"/>
                <w:bCs/>
              </w:rPr>
              <w:t>ADAMS</w:t>
            </w:r>
            <w:r w:rsidRPr="00B20C77">
              <w:rPr>
                <w:rFonts w:cs="Arial"/>
                <w:bCs/>
              </w:rPr>
              <w:tab/>
            </w:r>
          </w:p>
          <w:p w14:paraId="1F8F8238" w14:textId="77777777" w:rsidR="005C0132" w:rsidRPr="00B20C77" w:rsidRDefault="005C0132" w:rsidP="00021976">
            <w:r w:rsidRPr="00B20C77">
              <w:rPr>
                <w:rFonts w:cs="Arial"/>
                <w:bCs/>
              </w:rPr>
              <w:t>MILLER</w:t>
            </w:r>
          </w:p>
        </w:tc>
        <w:tc>
          <w:tcPr>
            <w:tcW w:w="1300" w:type="dxa"/>
            <w:shd w:val="clear" w:color="auto" w:fill="auto"/>
          </w:tcPr>
          <w:p w14:paraId="5F835FD4" w14:textId="77777777" w:rsidR="005C0132" w:rsidRPr="00B20C77" w:rsidRDefault="005C0132" w:rsidP="005C0132">
            <w:pPr>
              <w:rPr>
                <w:rFonts w:cs="Arial"/>
                <w:bCs/>
              </w:rPr>
            </w:pPr>
            <w:r w:rsidRPr="00B20C77">
              <w:rPr>
                <w:rFonts w:cs="Arial"/>
                <w:bCs/>
              </w:rPr>
              <w:t>DEPTNO</w:t>
            </w:r>
          </w:p>
          <w:p w14:paraId="4E003EC7" w14:textId="77777777" w:rsidR="005C0132" w:rsidRPr="00B20C77" w:rsidRDefault="005C0132" w:rsidP="005C0132">
            <w:pPr>
              <w:rPr>
                <w:rFonts w:cs="Arial"/>
                <w:bCs/>
              </w:rPr>
            </w:pPr>
            <w:r w:rsidRPr="00B20C77">
              <w:rPr>
                <w:rFonts w:cs="Arial"/>
                <w:bCs/>
              </w:rPr>
              <w:t>- -- - - - - - -</w:t>
            </w:r>
          </w:p>
          <w:p w14:paraId="7A752E4F" w14:textId="77777777" w:rsidR="005C0132" w:rsidRPr="00B20C77" w:rsidRDefault="005C0132" w:rsidP="005C0132">
            <w:pPr>
              <w:rPr>
                <w:rFonts w:cs="Arial"/>
                <w:bCs/>
              </w:rPr>
            </w:pPr>
            <w:r w:rsidRPr="00B20C77">
              <w:rPr>
                <w:rFonts w:cs="Arial"/>
                <w:bCs/>
              </w:rPr>
              <w:t>30</w:t>
            </w:r>
          </w:p>
          <w:p w14:paraId="7C7E7A9E" w14:textId="77777777" w:rsidR="005C0132" w:rsidRPr="00B20C77" w:rsidRDefault="005C0132" w:rsidP="005C0132">
            <w:pPr>
              <w:rPr>
                <w:rFonts w:cs="Arial"/>
                <w:bCs/>
              </w:rPr>
            </w:pPr>
            <w:r w:rsidRPr="00B20C77">
              <w:rPr>
                <w:rFonts w:cs="Arial"/>
                <w:bCs/>
              </w:rPr>
              <w:t>30</w:t>
            </w:r>
          </w:p>
          <w:p w14:paraId="1B32EB39" w14:textId="77777777" w:rsidR="005C0132" w:rsidRPr="00B20C77" w:rsidRDefault="005C0132" w:rsidP="005C0132">
            <w:pPr>
              <w:rPr>
                <w:rFonts w:cs="Arial"/>
                <w:bCs/>
              </w:rPr>
            </w:pPr>
            <w:r w:rsidRPr="00B20C77">
              <w:rPr>
                <w:rFonts w:cs="Arial"/>
                <w:bCs/>
              </w:rPr>
              <w:t>30</w:t>
            </w:r>
          </w:p>
          <w:p w14:paraId="0B76ABDF" w14:textId="77777777" w:rsidR="005C0132" w:rsidRPr="00B20C77" w:rsidRDefault="005C0132" w:rsidP="005C0132">
            <w:pPr>
              <w:rPr>
                <w:rFonts w:cs="Arial"/>
                <w:bCs/>
              </w:rPr>
            </w:pPr>
            <w:r w:rsidRPr="00B20C77">
              <w:rPr>
                <w:rFonts w:cs="Arial"/>
                <w:bCs/>
              </w:rPr>
              <w:t>30</w:t>
            </w:r>
          </w:p>
          <w:p w14:paraId="62AC4C65" w14:textId="77777777" w:rsidR="005C0132" w:rsidRPr="00B20C77" w:rsidRDefault="005C0132" w:rsidP="005C0132">
            <w:pPr>
              <w:rPr>
                <w:rFonts w:cs="Arial"/>
                <w:bCs/>
              </w:rPr>
            </w:pPr>
            <w:r w:rsidRPr="00B20C77">
              <w:rPr>
                <w:rFonts w:cs="Arial"/>
                <w:bCs/>
              </w:rPr>
              <w:t>20</w:t>
            </w:r>
          </w:p>
          <w:p w14:paraId="06FBBC5A" w14:textId="77777777" w:rsidR="005C0132" w:rsidRPr="00B20C77" w:rsidRDefault="005C0132" w:rsidP="00021976">
            <w:r w:rsidRPr="00B20C77">
              <w:rPr>
                <w:rFonts w:cs="Arial"/>
                <w:bCs/>
              </w:rPr>
              <w:t>10</w:t>
            </w:r>
          </w:p>
        </w:tc>
        <w:tc>
          <w:tcPr>
            <w:tcW w:w="1115" w:type="dxa"/>
            <w:shd w:val="clear" w:color="auto" w:fill="auto"/>
          </w:tcPr>
          <w:p w14:paraId="02756D44" w14:textId="77777777" w:rsidR="005C0132" w:rsidRPr="00B20C77" w:rsidRDefault="005C0132" w:rsidP="005C0132">
            <w:pPr>
              <w:rPr>
                <w:rFonts w:cs="Arial"/>
                <w:bCs/>
              </w:rPr>
            </w:pPr>
            <w:r w:rsidRPr="00B20C77">
              <w:rPr>
                <w:rFonts w:cs="Arial"/>
                <w:bCs/>
              </w:rPr>
              <w:t>SAL</w:t>
            </w:r>
          </w:p>
          <w:p w14:paraId="6DED6F64" w14:textId="77777777" w:rsidR="005C0132" w:rsidRPr="00B20C77" w:rsidRDefault="005C0132" w:rsidP="005C0132">
            <w:pPr>
              <w:rPr>
                <w:rFonts w:cs="Arial"/>
                <w:bCs/>
              </w:rPr>
            </w:pPr>
            <w:r w:rsidRPr="00B20C77">
              <w:rPr>
                <w:rFonts w:cs="Arial"/>
                <w:bCs/>
              </w:rPr>
              <w:t>- - - - - - -</w:t>
            </w:r>
          </w:p>
          <w:p w14:paraId="48D7372E" w14:textId="77777777" w:rsidR="005C0132" w:rsidRPr="00B20C77" w:rsidRDefault="005C0132" w:rsidP="005C0132">
            <w:pPr>
              <w:rPr>
                <w:rFonts w:cs="Arial"/>
                <w:bCs/>
              </w:rPr>
            </w:pPr>
            <w:r w:rsidRPr="00B20C77">
              <w:rPr>
                <w:rFonts w:cs="Arial"/>
                <w:bCs/>
              </w:rPr>
              <w:t>1600</w:t>
            </w:r>
          </w:p>
          <w:p w14:paraId="036CC731" w14:textId="77777777" w:rsidR="005C0132" w:rsidRPr="00B20C77" w:rsidRDefault="005C0132" w:rsidP="005C0132">
            <w:pPr>
              <w:rPr>
                <w:rFonts w:cs="Arial"/>
                <w:bCs/>
              </w:rPr>
            </w:pPr>
            <w:r w:rsidRPr="00B20C77">
              <w:rPr>
                <w:rFonts w:cs="Arial"/>
                <w:bCs/>
              </w:rPr>
              <w:t>1250</w:t>
            </w:r>
          </w:p>
          <w:p w14:paraId="7F22505B" w14:textId="77777777" w:rsidR="005C0132" w:rsidRPr="00B20C77" w:rsidRDefault="005C0132" w:rsidP="005C0132">
            <w:pPr>
              <w:rPr>
                <w:rFonts w:cs="Arial"/>
                <w:bCs/>
              </w:rPr>
            </w:pPr>
            <w:r w:rsidRPr="00B20C77">
              <w:rPr>
                <w:rFonts w:cs="Arial"/>
                <w:bCs/>
              </w:rPr>
              <w:t>1250</w:t>
            </w:r>
          </w:p>
          <w:p w14:paraId="62719DAE" w14:textId="77777777" w:rsidR="005C0132" w:rsidRPr="00B20C77" w:rsidRDefault="005C0132" w:rsidP="005C0132">
            <w:pPr>
              <w:rPr>
                <w:rFonts w:cs="Arial"/>
                <w:bCs/>
              </w:rPr>
            </w:pPr>
            <w:r w:rsidRPr="00B20C77">
              <w:rPr>
                <w:rFonts w:cs="Arial"/>
                <w:bCs/>
              </w:rPr>
              <w:t>1500</w:t>
            </w:r>
          </w:p>
          <w:p w14:paraId="3BBB0855" w14:textId="77777777" w:rsidR="005C0132" w:rsidRPr="00B20C77" w:rsidRDefault="005C0132" w:rsidP="005C0132">
            <w:pPr>
              <w:rPr>
                <w:rFonts w:cs="Arial"/>
                <w:bCs/>
              </w:rPr>
            </w:pPr>
            <w:r w:rsidRPr="00B20C77">
              <w:rPr>
                <w:rFonts w:cs="Arial"/>
                <w:bCs/>
              </w:rPr>
              <w:t>1100</w:t>
            </w:r>
          </w:p>
          <w:p w14:paraId="113B82D8" w14:textId="77777777" w:rsidR="005C0132" w:rsidRPr="00B20C77" w:rsidRDefault="005C0132" w:rsidP="00021976">
            <w:r w:rsidRPr="00B20C77">
              <w:rPr>
                <w:rFonts w:cs="Arial"/>
                <w:bCs/>
              </w:rPr>
              <w:t>1300</w:t>
            </w:r>
          </w:p>
        </w:tc>
      </w:tr>
    </w:tbl>
    <w:p w14:paraId="1E81A355" w14:textId="77777777" w:rsidR="001B63C5" w:rsidRPr="00E756EB" w:rsidRDefault="001B63C5" w:rsidP="001B63C5">
      <w:pPr>
        <w:rPr>
          <w:rFonts w:ascii="Arial" w:hAnsi="Arial" w:cs="Arial"/>
          <w:b/>
          <w:bCs/>
          <w:sz w:val="18"/>
          <w:szCs w:val="18"/>
        </w:rPr>
      </w:pPr>
    </w:p>
    <w:p w14:paraId="6E63B058" w14:textId="77777777" w:rsidR="001B63C5" w:rsidRPr="008A3FC1" w:rsidRDefault="001B63C5" w:rsidP="001B63C5">
      <w:pPr>
        <w:rPr>
          <w:b/>
          <w:bCs/>
        </w:rPr>
      </w:pPr>
    </w:p>
    <w:p w14:paraId="01711037" w14:textId="77777777" w:rsidR="001B63C5" w:rsidRPr="008A3FC1" w:rsidRDefault="001B63C5" w:rsidP="001B63C5">
      <w:r>
        <w:t>4</w:t>
      </w:r>
      <w:r w:rsidRPr="008A3FC1">
        <w:t>.</w:t>
      </w:r>
      <w:r w:rsidR="005C0132">
        <w:t xml:space="preserve"> </w:t>
      </w:r>
      <w:r w:rsidRPr="008A3FC1">
        <w:t>List the names and jobs of all clerks in department 20.</w:t>
      </w:r>
    </w:p>
    <w:p w14:paraId="6987C55A" w14:textId="77777777" w:rsidR="001B63C5" w:rsidRDefault="001B63C5" w:rsidP="001B63C5"/>
    <w:tbl>
      <w:tblPr>
        <w:tblW w:w="0" w:type="auto"/>
        <w:tblInd w:w="108" w:type="dxa"/>
        <w:tblLook w:val="04A0" w:firstRow="1" w:lastRow="0" w:firstColumn="1" w:lastColumn="0" w:noHBand="0" w:noVBand="1"/>
      </w:tblPr>
      <w:tblGrid>
        <w:gridCol w:w="1124"/>
        <w:gridCol w:w="1036"/>
      </w:tblGrid>
      <w:tr w:rsidR="005C0132" w:rsidRPr="00DC184E" w14:paraId="327667AB" w14:textId="77777777" w:rsidTr="00B20C77">
        <w:tc>
          <w:tcPr>
            <w:tcW w:w="1124" w:type="dxa"/>
            <w:shd w:val="clear" w:color="auto" w:fill="auto"/>
          </w:tcPr>
          <w:p w14:paraId="18AAF074" w14:textId="77777777" w:rsidR="005C0132" w:rsidRPr="00B20C77" w:rsidRDefault="005C0132" w:rsidP="005C0132">
            <w:r w:rsidRPr="00B20C77">
              <w:t>ENAME</w:t>
            </w:r>
          </w:p>
          <w:p w14:paraId="70D76083" w14:textId="77777777" w:rsidR="005C0132" w:rsidRPr="00B20C77" w:rsidRDefault="005C0132" w:rsidP="005C0132">
            <w:r w:rsidRPr="00B20C77">
              <w:t>- - - - - - - -</w:t>
            </w:r>
          </w:p>
          <w:p w14:paraId="119E81A5" w14:textId="77777777" w:rsidR="005C0132" w:rsidRPr="00B20C77" w:rsidRDefault="005C0132" w:rsidP="005C0132">
            <w:r w:rsidRPr="00B20C77">
              <w:t>SMITH</w:t>
            </w:r>
          </w:p>
          <w:p w14:paraId="08E05AC1" w14:textId="77777777" w:rsidR="005C0132" w:rsidRPr="00B20C77" w:rsidRDefault="005C0132" w:rsidP="005C0132">
            <w:r w:rsidRPr="00B20C77">
              <w:t>ADAMS</w:t>
            </w:r>
          </w:p>
        </w:tc>
        <w:tc>
          <w:tcPr>
            <w:tcW w:w="1036" w:type="dxa"/>
            <w:shd w:val="clear" w:color="auto" w:fill="auto"/>
          </w:tcPr>
          <w:p w14:paraId="2206605A" w14:textId="77777777" w:rsidR="005C0132" w:rsidRPr="00B20C77" w:rsidRDefault="005C0132" w:rsidP="001B63C5">
            <w:r w:rsidRPr="00B20C77">
              <w:t>JOB</w:t>
            </w:r>
          </w:p>
          <w:p w14:paraId="69AB260C" w14:textId="77777777" w:rsidR="005C0132" w:rsidRPr="00B20C77" w:rsidRDefault="005C0132" w:rsidP="005C0132">
            <w:pPr>
              <w:rPr>
                <w:rFonts w:cs="Arial"/>
                <w:b/>
                <w:bCs/>
              </w:rPr>
            </w:pPr>
            <w:r w:rsidRPr="00B20C77">
              <w:rPr>
                <w:rFonts w:cs="Arial"/>
                <w:b/>
                <w:bCs/>
              </w:rPr>
              <w:t>- - - - - - -</w:t>
            </w:r>
          </w:p>
          <w:p w14:paraId="65DF93E4" w14:textId="77777777" w:rsidR="005C0132" w:rsidRPr="00B20C77" w:rsidRDefault="005C0132" w:rsidP="001B63C5">
            <w:r w:rsidRPr="00B20C77">
              <w:t>CLERK</w:t>
            </w:r>
          </w:p>
          <w:p w14:paraId="4D39837E" w14:textId="77777777" w:rsidR="005C0132" w:rsidRPr="00B20C77" w:rsidRDefault="005C0132" w:rsidP="00021976">
            <w:r w:rsidRPr="00B20C77">
              <w:t>CLERK</w:t>
            </w:r>
          </w:p>
        </w:tc>
      </w:tr>
    </w:tbl>
    <w:p w14:paraId="0373DE5F" w14:textId="77777777" w:rsidR="005C0132" w:rsidRPr="008A3FC1" w:rsidRDefault="005C0132" w:rsidP="001B63C5"/>
    <w:p w14:paraId="0F268E6C" w14:textId="77777777" w:rsidR="001B63C5" w:rsidRPr="008A3FC1" w:rsidRDefault="001B63C5" w:rsidP="001B63C5"/>
    <w:p w14:paraId="553289A5" w14:textId="77777777" w:rsidR="001B63C5" w:rsidRPr="008A3FC1" w:rsidRDefault="001B63C5" w:rsidP="001B63C5">
      <w:r>
        <w:t>5</w:t>
      </w:r>
      <w:r w:rsidRPr="008A3FC1">
        <w:t>.</w:t>
      </w:r>
      <w:r w:rsidR="005C0132">
        <w:t xml:space="preserve"> </w:t>
      </w:r>
      <w:r w:rsidRPr="008A3FC1">
        <w:t>Display all employees’ names which have TH or LL in them.</w:t>
      </w:r>
    </w:p>
    <w:p w14:paraId="0ED75291" w14:textId="77777777" w:rsidR="001B63C5" w:rsidRDefault="001B63C5" w:rsidP="001B63C5"/>
    <w:tbl>
      <w:tblPr>
        <w:tblW w:w="0" w:type="auto"/>
        <w:tblInd w:w="108" w:type="dxa"/>
        <w:tblLook w:val="04A0" w:firstRow="1" w:lastRow="0" w:firstColumn="1" w:lastColumn="0" w:noHBand="0" w:noVBand="1"/>
      </w:tblPr>
      <w:tblGrid>
        <w:gridCol w:w="1134"/>
      </w:tblGrid>
      <w:tr w:rsidR="005C0132" w:rsidRPr="00DC184E" w14:paraId="292FABCE" w14:textId="77777777" w:rsidTr="00B20C77">
        <w:tc>
          <w:tcPr>
            <w:tcW w:w="1134" w:type="dxa"/>
            <w:shd w:val="clear" w:color="auto" w:fill="auto"/>
          </w:tcPr>
          <w:p w14:paraId="75872D0F" w14:textId="77777777" w:rsidR="005C0132" w:rsidRPr="00B20C77" w:rsidRDefault="005C0132" w:rsidP="005C0132"/>
          <w:p w14:paraId="5DD894FB" w14:textId="77777777" w:rsidR="005C0132" w:rsidRPr="00B20C77" w:rsidRDefault="005C0132" w:rsidP="005C0132">
            <w:pPr>
              <w:rPr>
                <w:rFonts w:cs="Arial"/>
                <w:bCs/>
              </w:rPr>
            </w:pPr>
            <w:r w:rsidRPr="00B20C77">
              <w:rPr>
                <w:rFonts w:cs="Arial"/>
                <w:bCs/>
              </w:rPr>
              <w:t>ENAME</w:t>
            </w:r>
          </w:p>
          <w:p w14:paraId="58D836D3" w14:textId="77777777" w:rsidR="005C0132" w:rsidRPr="00B20C77" w:rsidRDefault="005C0132" w:rsidP="005C0132">
            <w:pPr>
              <w:rPr>
                <w:rFonts w:cs="Arial"/>
                <w:bCs/>
              </w:rPr>
            </w:pPr>
            <w:r w:rsidRPr="00B20C77">
              <w:rPr>
                <w:rFonts w:cs="Arial"/>
                <w:bCs/>
              </w:rPr>
              <w:t>- - - - - - - -</w:t>
            </w:r>
          </w:p>
          <w:p w14:paraId="79BC2E17" w14:textId="77777777" w:rsidR="005C0132" w:rsidRPr="00B20C77" w:rsidRDefault="005C0132" w:rsidP="005C0132">
            <w:pPr>
              <w:rPr>
                <w:rFonts w:cs="Arial"/>
                <w:bCs/>
              </w:rPr>
            </w:pPr>
            <w:r w:rsidRPr="00B20C77">
              <w:rPr>
                <w:rFonts w:cs="Arial"/>
                <w:bCs/>
              </w:rPr>
              <w:t>SMITH</w:t>
            </w:r>
          </w:p>
          <w:p w14:paraId="434128B5" w14:textId="77777777" w:rsidR="005C0132" w:rsidRPr="00B20C77" w:rsidRDefault="005C0132" w:rsidP="005C0132">
            <w:pPr>
              <w:rPr>
                <w:rFonts w:cs="Arial"/>
                <w:bCs/>
              </w:rPr>
            </w:pPr>
            <w:r w:rsidRPr="00B20C77">
              <w:rPr>
                <w:rFonts w:cs="Arial"/>
                <w:bCs/>
              </w:rPr>
              <w:t>ALLEN</w:t>
            </w:r>
          </w:p>
          <w:p w14:paraId="35C38770" w14:textId="77777777" w:rsidR="005C0132" w:rsidRPr="00DC184E" w:rsidRDefault="005C0132" w:rsidP="00021976">
            <w:r w:rsidRPr="00B20C77">
              <w:rPr>
                <w:rFonts w:cs="Arial"/>
                <w:bCs/>
              </w:rPr>
              <w:t>MILLER</w:t>
            </w:r>
          </w:p>
        </w:tc>
      </w:tr>
    </w:tbl>
    <w:p w14:paraId="24DEC8B1" w14:textId="77777777" w:rsidR="005C0132" w:rsidRPr="008A3FC1" w:rsidRDefault="005C0132" w:rsidP="001B63C5"/>
    <w:p w14:paraId="11C5F363" w14:textId="77777777" w:rsidR="001B63C5" w:rsidRPr="005008FC" w:rsidRDefault="001B63C5" w:rsidP="001B63C5">
      <w:pPr>
        <w:rPr>
          <w:rFonts w:ascii="Arial" w:hAnsi="Arial" w:cs="Arial"/>
          <w:b/>
          <w:bCs/>
          <w:sz w:val="18"/>
          <w:szCs w:val="18"/>
        </w:rPr>
      </w:pPr>
    </w:p>
    <w:p w14:paraId="7216E292" w14:textId="77777777" w:rsidR="001B63C5" w:rsidRPr="008A3FC1" w:rsidRDefault="001B63C5" w:rsidP="001B63C5">
      <w:r>
        <w:t>6</w:t>
      </w:r>
      <w:r w:rsidRPr="008A3FC1">
        <w:t>.</w:t>
      </w:r>
      <w:r w:rsidR="005C0132">
        <w:t xml:space="preserve"> </w:t>
      </w:r>
      <w:r w:rsidRPr="008A3FC1">
        <w:t xml:space="preserve">Display </w:t>
      </w:r>
      <w:r w:rsidR="005C0132" w:rsidRPr="008A3FC1">
        <w:t>name,</w:t>
      </w:r>
      <w:r w:rsidR="005C0132">
        <w:t xml:space="preserve"> </w:t>
      </w:r>
      <w:r>
        <w:t xml:space="preserve">job and salary </w:t>
      </w:r>
      <w:r w:rsidRPr="008A3FC1">
        <w:t>for all employees</w:t>
      </w:r>
      <w:r>
        <w:t xml:space="preserve"> who have a manager</w:t>
      </w:r>
      <w:r w:rsidRPr="008A3FC1">
        <w:t>.</w:t>
      </w:r>
    </w:p>
    <w:p w14:paraId="72FEF16C" w14:textId="77777777" w:rsidR="005C0132" w:rsidRPr="00DC184E" w:rsidRDefault="005C0132" w:rsidP="001B63C5"/>
    <w:tbl>
      <w:tblPr>
        <w:tblW w:w="0" w:type="auto"/>
        <w:tblInd w:w="108" w:type="dxa"/>
        <w:tblLook w:val="04A0" w:firstRow="1" w:lastRow="0" w:firstColumn="1" w:lastColumn="0" w:noHBand="0" w:noVBand="1"/>
      </w:tblPr>
      <w:tblGrid>
        <w:gridCol w:w="1115"/>
        <w:gridCol w:w="1467"/>
        <w:gridCol w:w="791"/>
      </w:tblGrid>
      <w:tr w:rsidR="005C0132" w:rsidRPr="00DC184E" w14:paraId="4F150BA2" w14:textId="77777777" w:rsidTr="00B20C77">
        <w:tc>
          <w:tcPr>
            <w:tcW w:w="1115" w:type="dxa"/>
            <w:shd w:val="clear" w:color="auto" w:fill="auto"/>
          </w:tcPr>
          <w:p w14:paraId="3980BC23" w14:textId="77777777" w:rsidR="005C0132" w:rsidRPr="00B20C77" w:rsidRDefault="005C0132" w:rsidP="00B20C77">
            <w:pPr>
              <w:autoSpaceDE w:val="0"/>
              <w:autoSpaceDN w:val="0"/>
              <w:adjustRightInd w:val="0"/>
              <w:rPr>
                <w:rFonts w:cs="Arial"/>
                <w:bCs/>
                <w:color w:val="000000"/>
              </w:rPr>
            </w:pPr>
            <w:r w:rsidRPr="00B20C77">
              <w:rPr>
                <w:rFonts w:cs="Arial"/>
                <w:bCs/>
                <w:color w:val="000000"/>
              </w:rPr>
              <w:t>ENAME</w:t>
            </w:r>
          </w:p>
          <w:p w14:paraId="1ABE66F4" w14:textId="77777777" w:rsidR="005C0132" w:rsidRPr="00B20C77" w:rsidRDefault="005C0132" w:rsidP="00B20C77">
            <w:pPr>
              <w:autoSpaceDE w:val="0"/>
              <w:autoSpaceDN w:val="0"/>
              <w:adjustRightInd w:val="0"/>
              <w:rPr>
                <w:rFonts w:cs="Arial"/>
                <w:bCs/>
                <w:color w:val="000000"/>
              </w:rPr>
            </w:pPr>
            <w:r w:rsidRPr="00B20C77">
              <w:rPr>
                <w:rFonts w:cs="Arial"/>
                <w:bCs/>
                <w:color w:val="000000"/>
              </w:rPr>
              <w:t>- - - - - - -</w:t>
            </w:r>
          </w:p>
          <w:p w14:paraId="1580691F" w14:textId="77777777" w:rsidR="005C0132" w:rsidRPr="00B20C77" w:rsidRDefault="005C0132" w:rsidP="00B20C77">
            <w:pPr>
              <w:autoSpaceDE w:val="0"/>
              <w:autoSpaceDN w:val="0"/>
              <w:adjustRightInd w:val="0"/>
              <w:rPr>
                <w:rFonts w:cs="Arial"/>
                <w:bCs/>
                <w:color w:val="000000"/>
              </w:rPr>
            </w:pPr>
            <w:r w:rsidRPr="00B20C77">
              <w:rPr>
                <w:rFonts w:cs="Arial"/>
                <w:bCs/>
                <w:color w:val="000000"/>
              </w:rPr>
              <w:t>SMITH</w:t>
            </w:r>
          </w:p>
          <w:p w14:paraId="7A4D92DD" w14:textId="77777777" w:rsidR="005C0132" w:rsidRPr="00B20C77" w:rsidRDefault="005C0132" w:rsidP="00B20C77">
            <w:pPr>
              <w:autoSpaceDE w:val="0"/>
              <w:autoSpaceDN w:val="0"/>
              <w:adjustRightInd w:val="0"/>
              <w:rPr>
                <w:rFonts w:cs="Arial"/>
                <w:bCs/>
                <w:color w:val="000000"/>
              </w:rPr>
            </w:pPr>
            <w:r w:rsidRPr="00B20C77">
              <w:rPr>
                <w:rFonts w:cs="Arial"/>
                <w:bCs/>
                <w:color w:val="000000"/>
              </w:rPr>
              <w:t>ALLEN</w:t>
            </w:r>
          </w:p>
          <w:p w14:paraId="0D0828DE" w14:textId="77777777" w:rsidR="005C0132" w:rsidRPr="00B20C77" w:rsidRDefault="005C0132" w:rsidP="00B20C77">
            <w:pPr>
              <w:autoSpaceDE w:val="0"/>
              <w:autoSpaceDN w:val="0"/>
              <w:adjustRightInd w:val="0"/>
              <w:rPr>
                <w:rFonts w:cs="Arial"/>
                <w:bCs/>
                <w:color w:val="000000"/>
              </w:rPr>
            </w:pPr>
            <w:r w:rsidRPr="00B20C77">
              <w:rPr>
                <w:rFonts w:cs="Arial"/>
                <w:bCs/>
                <w:color w:val="000000"/>
              </w:rPr>
              <w:t>WARD</w:t>
            </w:r>
          </w:p>
          <w:p w14:paraId="0D147470" w14:textId="77777777" w:rsidR="005C0132" w:rsidRPr="00B20C77" w:rsidRDefault="005C0132" w:rsidP="00B20C77">
            <w:pPr>
              <w:autoSpaceDE w:val="0"/>
              <w:autoSpaceDN w:val="0"/>
              <w:adjustRightInd w:val="0"/>
              <w:rPr>
                <w:rFonts w:cs="Arial"/>
                <w:bCs/>
                <w:color w:val="000000"/>
              </w:rPr>
            </w:pPr>
            <w:r w:rsidRPr="00B20C77">
              <w:rPr>
                <w:rFonts w:cs="Arial"/>
                <w:bCs/>
                <w:color w:val="000000"/>
              </w:rPr>
              <w:t>JONES</w:t>
            </w:r>
          </w:p>
          <w:p w14:paraId="64C3B178" w14:textId="77777777" w:rsidR="005C0132" w:rsidRPr="00B20C77" w:rsidRDefault="005C0132" w:rsidP="00B20C77">
            <w:pPr>
              <w:autoSpaceDE w:val="0"/>
              <w:autoSpaceDN w:val="0"/>
              <w:adjustRightInd w:val="0"/>
              <w:rPr>
                <w:rFonts w:cs="Arial"/>
                <w:bCs/>
                <w:color w:val="000000"/>
              </w:rPr>
            </w:pPr>
            <w:r w:rsidRPr="00B20C77">
              <w:rPr>
                <w:rFonts w:cs="Arial"/>
                <w:bCs/>
                <w:color w:val="000000"/>
              </w:rPr>
              <w:t>MARTIN</w:t>
            </w:r>
          </w:p>
          <w:p w14:paraId="427C3F0E" w14:textId="77777777" w:rsidR="005C0132" w:rsidRPr="00B20C77" w:rsidRDefault="005C0132" w:rsidP="00B20C77">
            <w:pPr>
              <w:autoSpaceDE w:val="0"/>
              <w:autoSpaceDN w:val="0"/>
              <w:adjustRightInd w:val="0"/>
              <w:rPr>
                <w:rFonts w:cs="Arial"/>
                <w:bCs/>
                <w:color w:val="000000"/>
              </w:rPr>
            </w:pPr>
            <w:r w:rsidRPr="00B20C77">
              <w:rPr>
                <w:rFonts w:cs="Arial"/>
                <w:bCs/>
                <w:color w:val="000000"/>
              </w:rPr>
              <w:t>BLAKE</w:t>
            </w:r>
          </w:p>
          <w:p w14:paraId="338BDC98" w14:textId="77777777" w:rsidR="005C0132" w:rsidRPr="00B20C77" w:rsidRDefault="005C0132" w:rsidP="00B20C77">
            <w:pPr>
              <w:autoSpaceDE w:val="0"/>
              <w:autoSpaceDN w:val="0"/>
              <w:adjustRightInd w:val="0"/>
              <w:rPr>
                <w:rFonts w:cs="Arial"/>
                <w:bCs/>
                <w:color w:val="000000"/>
              </w:rPr>
            </w:pPr>
            <w:r w:rsidRPr="00B20C77">
              <w:rPr>
                <w:rFonts w:cs="Arial"/>
                <w:bCs/>
                <w:color w:val="000000"/>
              </w:rPr>
              <w:t>CLARK</w:t>
            </w:r>
          </w:p>
          <w:p w14:paraId="179A8B43" w14:textId="77777777" w:rsidR="005C0132" w:rsidRPr="00B20C77" w:rsidRDefault="005C0132" w:rsidP="00B20C77">
            <w:pPr>
              <w:autoSpaceDE w:val="0"/>
              <w:autoSpaceDN w:val="0"/>
              <w:adjustRightInd w:val="0"/>
              <w:rPr>
                <w:rFonts w:cs="Arial"/>
                <w:bCs/>
                <w:color w:val="000000"/>
              </w:rPr>
            </w:pPr>
            <w:r w:rsidRPr="00B20C77">
              <w:rPr>
                <w:rFonts w:cs="Arial"/>
                <w:bCs/>
                <w:color w:val="000000"/>
              </w:rPr>
              <w:t>SCOTT</w:t>
            </w:r>
          </w:p>
          <w:p w14:paraId="1EDD4D3A" w14:textId="77777777" w:rsidR="005C0132" w:rsidRPr="00B20C77" w:rsidRDefault="005C0132" w:rsidP="00B20C77">
            <w:pPr>
              <w:autoSpaceDE w:val="0"/>
              <w:autoSpaceDN w:val="0"/>
              <w:adjustRightInd w:val="0"/>
              <w:rPr>
                <w:rFonts w:cs="Arial"/>
                <w:bCs/>
                <w:color w:val="000000"/>
              </w:rPr>
            </w:pPr>
            <w:r w:rsidRPr="00B20C77">
              <w:rPr>
                <w:rFonts w:cs="Arial"/>
                <w:bCs/>
                <w:color w:val="000000"/>
              </w:rPr>
              <w:t>TURNER</w:t>
            </w:r>
          </w:p>
          <w:p w14:paraId="2AE87347" w14:textId="77777777" w:rsidR="005C0132" w:rsidRPr="00B20C77" w:rsidRDefault="005C0132" w:rsidP="00B20C77">
            <w:pPr>
              <w:autoSpaceDE w:val="0"/>
              <w:autoSpaceDN w:val="0"/>
              <w:adjustRightInd w:val="0"/>
              <w:rPr>
                <w:rFonts w:cs="Arial"/>
                <w:bCs/>
                <w:color w:val="000000"/>
              </w:rPr>
            </w:pPr>
            <w:r w:rsidRPr="00B20C77">
              <w:rPr>
                <w:rFonts w:cs="Arial"/>
                <w:bCs/>
                <w:color w:val="000000"/>
              </w:rPr>
              <w:t>ADAMS</w:t>
            </w:r>
          </w:p>
          <w:p w14:paraId="329B3007" w14:textId="77777777" w:rsidR="005C0132" w:rsidRPr="00B20C77" w:rsidRDefault="005C0132" w:rsidP="00B20C77">
            <w:pPr>
              <w:autoSpaceDE w:val="0"/>
              <w:autoSpaceDN w:val="0"/>
              <w:adjustRightInd w:val="0"/>
              <w:rPr>
                <w:rFonts w:cs="Arial"/>
                <w:bCs/>
                <w:color w:val="000000"/>
              </w:rPr>
            </w:pPr>
            <w:r w:rsidRPr="00B20C77">
              <w:rPr>
                <w:rFonts w:cs="Arial"/>
                <w:bCs/>
                <w:color w:val="000000"/>
              </w:rPr>
              <w:t>JAMES</w:t>
            </w:r>
          </w:p>
          <w:p w14:paraId="068E5018" w14:textId="77777777" w:rsidR="005C0132" w:rsidRPr="00B20C77" w:rsidRDefault="005C0132" w:rsidP="00B20C77">
            <w:pPr>
              <w:autoSpaceDE w:val="0"/>
              <w:autoSpaceDN w:val="0"/>
              <w:adjustRightInd w:val="0"/>
              <w:rPr>
                <w:rFonts w:cs="Arial"/>
                <w:bCs/>
                <w:color w:val="000000"/>
              </w:rPr>
            </w:pPr>
            <w:r w:rsidRPr="00B20C77">
              <w:rPr>
                <w:rFonts w:cs="Arial"/>
                <w:bCs/>
                <w:color w:val="000000"/>
              </w:rPr>
              <w:t>FORD</w:t>
            </w:r>
          </w:p>
          <w:p w14:paraId="1CA34A24" w14:textId="77777777" w:rsidR="005C0132" w:rsidRPr="00B20C77" w:rsidRDefault="005C0132" w:rsidP="00B20C77">
            <w:pPr>
              <w:autoSpaceDE w:val="0"/>
              <w:autoSpaceDN w:val="0"/>
              <w:adjustRightInd w:val="0"/>
            </w:pPr>
            <w:r w:rsidRPr="00B20C77">
              <w:rPr>
                <w:rFonts w:cs="Arial"/>
                <w:bCs/>
                <w:color w:val="000000"/>
              </w:rPr>
              <w:t>MILLER</w:t>
            </w:r>
          </w:p>
        </w:tc>
        <w:tc>
          <w:tcPr>
            <w:tcW w:w="1467" w:type="dxa"/>
            <w:shd w:val="clear" w:color="auto" w:fill="auto"/>
          </w:tcPr>
          <w:p w14:paraId="3F5FFB01" w14:textId="77777777" w:rsidR="005C0132" w:rsidRPr="00B20C77" w:rsidRDefault="005C0132" w:rsidP="00B20C77">
            <w:pPr>
              <w:autoSpaceDE w:val="0"/>
              <w:autoSpaceDN w:val="0"/>
              <w:adjustRightInd w:val="0"/>
              <w:rPr>
                <w:rFonts w:cs="Arial"/>
                <w:bCs/>
                <w:color w:val="000000"/>
              </w:rPr>
            </w:pPr>
            <w:r w:rsidRPr="00B20C77">
              <w:rPr>
                <w:rFonts w:cs="Arial"/>
                <w:bCs/>
                <w:color w:val="000000"/>
              </w:rPr>
              <w:t>JOB</w:t>
            </w:r>
          </w:p>
          <w:p w14:paraId="602D2A7B" w14:textId="77777777" w:rsidR="005C0132" w:rsidRPr="00B20C77" w:rsidRDefault="005C0132" w:rsidP="00B20C77">
            <w:pPr>
              <w:autoSpaceDE w:val="0"/>
              <w:autoSpaceDN w:val="0"/>
              <w:adjustRightInd w:val="0"/>
              <w:rPr>
                <w:rFonts w:cs="Arial"/>
                <w:bCs/>
                <w:color w:val="000000"/>
              </w:rPr>
            </w:pPr>
            <w:r w:rsidRPr="00B20C77">
              <w:rPr>
                <w:rFonts w:cs="Arial"/>
                <w:bCs/>
                <w:color w:val="000000"/>
              </w:rPr>
              <w:t>- - - - - - - - - -</w:t>
            </w:r>
          </w:p>
          <w:p w14:paraId="3FC397B6" w14:textId="77777777" w:rsidR="005C0132" w:rsidRPr="00B20C77" w:rsidRDefault="005C0132" w:rsidP="00B20C77">
            <w:pPr>
              <w:autoSpaceDE w:val="0"/>
              <w:autoSpaceDN w:val="0"/>
              <w:adjustRightInd w:val="0"/>
              <w:rPr>
                <w:rFonts w:cs="Arial"/>
                <w:bCs/>
                <w:color w:val="000000"/>
              </w:rPr>
            </w:pPr>
            <w:r w:rsidRPr="00B20C77">
              <w:rPr>
                <w:rFonts w:cs="Arial"/>
                <w:bCs/>
                <w:color w:val="000000"/>
              </w:rPr>
              <w:t>CLERK</w:t>
            </w:r>
          </w:p>
          <w:p w14:paraId="4D9FF197" w14:textId="77777777" w:rsidR="005C0132" w:rsidRPr="00B20C77" w:rsidRDefault="005C0132" w:rsidP="00B20C77">
            <w:pPr>
              <w:autoSpaceDE w:val="0"/>
              <w:autoSpaceDN w:val="0"/>
              <w:adjustRightInd w:val="0"/>
              <w:rPr>
                <w:rFonts w:cs="Arial"/>
                <w:bCs/>
                <w:color w:val="000000"/>
              </w:rPr>
            </w:pPr>
            <w:r w:rsidRPr="00B20C77">
              <w:rPr>
                <w:rFonts w:cs="Arial"/>
                <w:bCs/>
                <w:color w:val="000000"/>
              </w:rPr>
              <w:t>SALESMAN</w:t>
            </w:r>
          </w:p>
          <w:p w14:paraId="0C040AD8" w14:textId="77777777" w:rsidR="005C0132" w:rsidRPr="00B20C77" w:rsidRDefault="005C0132" w:rsidP="00B20C77">
            <w:pPr>
              <w:autoSpaceDE w:val="0"/>
              <w:autoSpaceDN w:val="0"/>
              <w:adjustRightInd w:val="0"/>
              <w:rPr>
                <w:rFonts w:cs="Arial"/>
                <w:bCs/>
                <w:color w:val="000000"/>
              </w:rPr>
            </w:pPr>
            <w:r w:rsidRPr="00B20C77">
              <w:rPr>
                <w:rFonts w:cs="Arial"/>
                <w:bCs/>
                <w:color w:val="000000"/>
              </w:rPr>
              <w:t>SALESMAN</w:t>
            </w:r>
          </w:p>
          <w:p w14:paraId="1220C3E8" w14:textId="77777777" w:rsidR="005C0132" w:rsidRPr="00B20C77" w:rsidRDefault="005C0132" w:rsidP="00B20C77">
            <w:pPr>
              <w:autoSpaceDE w:val="0"/>
              <w:autoSpaceDN w:val="0"/>
              <w:adjustRightInd w:val="0"/>
              <w:rPr>
                <w:rFonts w:cs="Arial"/>
                <w:bCs/>
                <w:color w:val="000000"/>
              </w:rPr>
            </w:pPr>
            <w:r w:rsidRPr="00B20C77">
              <w:rPr>
                <w:rFonts w:cs="Arial"/>
                <w:bCs/>
                <w:color w:val="000000"/>
              </w:rPr>
              <w:t>MANAGER</w:t>
            </w:r>
          </w:p>
          <w:p w14:paraId="0E08610B" w14:textId="77777777" w:rsidR="005C0132" w:rsidRPr="00B20C77" w:rsidRDefault="005C0132" w:rsidP="00B20C77">
            <w:pPr>
              <w:autoSpaceDE w:val="0"/>
              <w:autoSpaceDN w:val="0"/>
              <w:adjustRightInd w:val="0"/>
              <w:rPr>
                <w:rFonts w:cs="Arial"/>
                <w:bCs/>
                <w:color w:val="000000"/>
              </w:rPr>
            </w:pPr>
            <w:r w:rsidRPr="00B20C77">
              <w:rPr>
                <w:rFonts w:cs="Arial"/>
                <w:bCs/>
                <w:color w:val="000000"/>
              </w:rPr>
              <w:t>SALESMAN</w:t>
            </w:r>
          </w:p>
          <w:p w14:paraId="727F9A97" w14:textId="77777777" w:rsidR="005C0132" w:rsidRPr="00B20C77" w:rsidRDefault="005C0132" w:rsidP="00B20C77">
            <w:pPr>
              <w:autoSpaceDE w:val="0"/>
              <w:autoSpaceDN w:val="0"/>
              <w:adjustRightInd w:val="0"/>
              <w:rPr>
                <w:rFonts w:cs="Arial"/>
                <w:bCs/>
                <w:color w:val="000000"/>
              </w:rPr>
            </w:pPr>
            <w:r w:rsidRPr="00B20C77">
              <w:rPr>
                <w:rFonts w:cs="Arial"/>
                <w:bCs/>
                <w:color w:val="000000"/>
              </w:rPr>
              <w:t>MANAGER</w:t>
            </w:r>
          </w:p>
          <w:p w14:paraId="245A8A85" w14:textId="77777777" w:rsidR="005C0132" w:rsidRPr="00B20C77" w:rsidRDefault="005C0132" w:rsidP="00B20C77">
            <w:pPr>
              <w:autoSpaceDE w:val="0"/>
              <w:autoSpaceDN w:val="0"/>
              <w:adjustRightInd w:val="0"/>
              <w:rPr>
                <w:rFonts w:cs="Arial"/>
                <w:bCs/>
                <w:color w:val="000000"/>
              </w:rPr>
            </w:pPr>
            <w:r w:rsidRPr="00B20C77">
              <w:rPr>
                <w:rFonts w:cs="Arial"/>
                <w:bCs/>
                <w:color w:val="000000"/>
              </w:rPr>
              <w:t>MANAGER</w:t>
            </w:r>
          </w:p>
          <w:p w14:paraId="4080C6F0" w14:textId="77777777" w:rsidR="005C0132" w:rsidRPr="00B20C77" w:rsidRDefault="005C0132" w:rsidP="00B20C77">
            <w:pPr>
              <w:autoSpaceDE w:val="0"/>
              <w:autoSpaceDN w:val="0"/>
              <w:adjustRightInd w:val="0"/>
              <w:rPr>
                <w:rFonts w:cs="Arial"/>
                <w:bCs/>
                <w:color w:val="000000"/>
              </w:rPr>
            </w:pPr>
            <w:r w:rsidRPr="00B20C77">
              <w:rPr>
                <w:rFonts w:cs="Arial"/>
                <w:bCs/>
                <w:color w:val="000000"/>
              </w:rPr>
              <w:t>ANALYST</w:t>
            </w:r>
          </w:p>
          <w:p w14:paraId="275CCEFD" w14:textId="77777777" w:rsidR="005C0132" w:rsidRPr="00B20C77" w:rsidRDefault="005C0132" w:rsidP="00B20C77">
            <w:pPr>
              <w:autoSpaceDE w:val="0"/>
              <w:autoSpaceDN w:val="0"/>
              <w:adjustRightInd w:val="0"/>
              <w:rPr>
                <w:rFonts w:cs="Arial"/>
                <w:bCs/>
                <w:color w:val="000000"/>
              </w:rPr>
            </w:pPr>
            <w:r w:rsidRPr="00B20C77">
              <w:rPr>
                <w:rFonts w:cs="Arial"/>
                <w:bCs/>
                <w:color w:val="000000"/>
              </w:rPr>
              <w:t>SALESMAN</w:t>
            </w:r>
          </w:p>
          <w:p w14:paraId="2E7D85AB" w14:textId="77777777" w:rsidR="005C0132" w:rsidRPr="00B20C77" w:rsidRDefault="005C0132" w:rsidP="00B20C77">
            <w:pPr>
              <w:autoSpaceDE w:val="0"/>
              <w:autoSpaceDN w:val="0"/>
              <w:adjustRightInd w:val="0"/>
              <w:rPr>
                <w:rFonts w:cs="Arial"/>
                <w:bCs/>
                <w:color w:val="000000"/>
              </w:rPr>
            </w:pPr>
            <w:r w:rsidRPr="00B20C77">
              <w:rPr>
                <w:rFonts w:cs="Arial"/>
                <w:bCs/>
                <w:color w:val="000000"/>
              </w:rPr>
              <w:t>CLERK</w:t>
            </w:r>
          </w:p>
          <w:p w14:paraId="207DCF15" w14:textId="77777777" w:rsidR="005C0132" w:rsidRPr="00B20C77" w:rsidRDefault="005C0132" w:rsidP="00B20C77">
            <w:pPr>
              <w:autoSpaceDE w:val="0"/>
              <w:autoSpaceDN w:val="0"/>
              <w:adjustRightInd w:val="0"/>
              <w:rPr>
                <w:rFonts w:cs="Arial"/>
                <w:bCs/>
                <w:color w:val="000000"/>
              </w:rPr>
            </w:pPr>
            <w:r w:rsidRPr="00B20C77">
              <w:rPr>
                <w:rFonts w:cs="Arial"/>
                <w:bCs/>
                <w:color w:val="000000"/>
              </w:rPr>
              <w:t>CLERK</w:t>
            </w:r>
          </w:p>
          <w:p w14:paraId="157E29EE" w14:textId="77777777" w:rsidR="005C0132" w:rsidRPr="00B20C77" w:rsidRDefault="005C0132" w:rsidP="00B20C77">
            <w:pPr>
              <w:autoSpaceDE w:val="0"/>
              <w:autoSpaceDN w:val="0"/>
              <w:adjustRightInd w:val="0"/>
              <w:rPr>
                <w:rFonts w:cs="Arial"/>
                <w:bCs/>
                <w:color w:val="000000"/>
              </w:rPr>
            </w:pPr>
            <w:r w:rsidRPr="00B20C77">
              <w:rPr>
                <w:rFonts w:cs="Arial"/>
                <w:bCs/>
                <w:color w:val="000000"/>
              </w:rPr>
              <w:t xml:space="preserve">ANALYST </w:t>
            </w:r>
          </w:p>
          <w:p w14:paraId="241B4603" w14:textId="77777777" w:rsidR="005C0132" w:rsidRPr="00B20C77" w:rsidRDefault="005C0132" w:rsidP="00B20C77">
            <w:pPr>
              <w:autoSpaceDE w:val="0"/>
              <w:autoSpaceDN w:val="0"/>
              <w:adjustRightInd w:val="0"/>
            </w:pPr>
            <w:r w:rsidRPr="00B20C77">
              <w:rPr>
                <w:rFonts w:cs="Arial"/>
                <w:bCs/>
                <w:color w:val="000000"/>
              </w:rPr>
              <w:t>CLERK</w:t>
            </w:r>
          </w:p>
        </w:tc>
        <w:tc>
          <w:tcPr>
            <w:tcW w:w="791" w:type="dxa"/>
            <w:shd w:val="clear" w:color="auto" w:fill="auto"/>
          </w:tcPr>
          <w:p w14:paraId="45599D8F" w14:textId="77777777" w:rsidR="005C0132" w:rsidRPr="00B20C77" w:rsidRDefault="005C0132" w:rsidP="00B20C77">
            <w:pPr>
              <w:autoSpaceDE w:val="0"/>
              <w:autoSpaceDN w:val="0"/>
              <w:adjustRightInd w:val="0"/>
              <w:jc w:val="right"/>
              <w:rPr>
                <w:rFonts w:cs="Arial"/>
                <w:bCs/>
                <w:color w:val="000000"/>
              </w:rPr>
            </w:pPr>
            <w:r w:rsidRPr="00B20C77">
              <w:rPr>
                <w:rFonts w:cs="Arial"/>
                <w:bCs/>
                <w:color w:val="000000"/>
              </w:rPr>
              <w:t>SAL</w:t>
            </w:r>
          </w:p>
          <w:p w14:paraId="19FE40D5" w14:textId="77777777" w:rsidR="005C0132" w:rsidRPr="00B20C77" w:rsidRDefault="005C0132" w:rsidP="00B20C77">
            <w:pPr>
              <w:autoSpaceDE w:val="0"/>
              <w:autoSpaceDN w:val="0"/>
              <w:adjustRightInd w:val="0"/>
              <w:jc w:val="right"/>
              <w:rPr>
                <w:rFonts w:cs="Arial"/>
                <w:bCs/>
                <w:color w:val="000000"/>
              </w:rPr>
            </w:pPr>
            <w:r w:rsidRPr="00B20C77">
              <w:rPr>
                <w:rFonts w:cs="Arial"/>
                <w:bCs/>
                <w:color w:val="000000"/>
              </w:rPr>
              <w:t>- - - -</w:t>
            </w:r>
          </w:p>
          <w:p w14:paraId="4A09E29A" w14:textId="77777777" w:rsidR="005C0132" w:rsidRPr="00B20C77" w:rsidRDefault="005C0132" w:rsidP="00B20C77">
            <w:pPr>
              <w:autoSpaceDE w:val="0"/>
              <w:autoSpaceDN w:val="0"/>
              <w:adjustRightInd w:val="0"/>
              <w:jc w:val="right"/>
              <w:rPr>
                <w:rFonts w:cs="Arial"/>
                <w:bCs/>
                <w:color w:val="000000"/>
              </w:rPr>
            </w:pPr>
            <w:r w:rsidRPr="00B20C77">
              <w:rPr>
                <w:rFonts w:cs="Arial"/>
                <w:bCs/>
                <w:color w:val="000000"/>
              </w:rPr>
              <w:t>800</w:t>
            </w:r>
          </w:p>
          <w:p w14:paraId="784702C3" w14:textId="77777777" w:rsidR="005C0132" w:rsidRPr="00B20C77" w:rsidRDefault="005C0132" w:rsidP="00B20C77">
            <w:pPr>
              <w:autoSpaceDE w:val="0"/>
              <w:autoSpaceDN w:val="0"/>
              <w:adjustRightInd w:val="0"/>
              <w:jc w:val="right"/>
              <w:rPr>
                <w:rFonts w:cs="Arial"/>
                <w:bCs/>
                <w:color w:val="000000"/>
              </w:rPr>
            </w:pPr>
            <w:r w:rsidRPr="00B20C77">
              <w:rPr>
                <w:rFonts w:cs="Arial"/>
                <w:bCs/>
                <w:color w:val="000000"/>
              </w:rPr>
              <w:t>1600</w:t>
            </w:r>
          </w:p>
          <w:p w14:paraId="5741E45B" w14:textId="77777777" w:rsidR="005C0132" w:rsidRPr="00B20C77" w:rsidRDefault="005C0132" w:rsidP="00B20C77">
            <w:pPr>
              <w:autoSpaceDE w:val="0"/>
              <w:autoSpaceDN w:val="0"/>
              <w:adjustRightInd w:val="0"/>
              <w:jc w:val="right"/>
              <w:rPr>
                <w:rFonts w:cs="Arial"/>
                <w:bCs/>
                <w:color w:val="000000"/>
              </w:rPr>
            </w:pPr>
            <w:r w:rsidRPr="00B20C77">
              <w:rPr>
                <w:rFonts w:cs="Arial"/>
                <w:bCs/>
                <w:color w:val="000000"/>
              </w:rPr>
              <w:t>1250</w:t>
            </w:r>
          </w:p>
          <w:p w14:paraId="15E25818" w14:textId="77777777" w:rsidR="005C0132" w:rsidRPr="00B20C77" w:rsidRDefault="005C0132" w:rsidP="00B20C77">
            <w:pPr>
              <w:autoSpaceDE w:val="0"/>
              <w:autoSpaceDN w:val="0"/>
              <w:adjustRightInd w:val="0"/>
              <w:jc w:val="right"/>
              <w:rPr>
                <w:rFonts w:cs="Arial"/>
                <w:bCs/>
                <w:color w:val="000000"/>
              </w:rPr>
            </w:pPr>
            <w:r w:rsidRPr="00B20C77">
              <w:rPr>
                <w:rFonts w:cs="Arial"/>
                <w:bCs/>
                <w:color w:val="000000"/>
              </w:rPr>
              <w:t>2975</w:t>
            </w:r>
          </w:p>
          <w:p w14:paraId="275A4CD0" w14:textId="77777777" w:rsidR="005C0132" w:rsidRPr="00B20C77" w:rsidRDefault="005C0132" w:rsidP="00B20C77">
            <w:pPr>
              <w:autoSpaceDE w:val="0"/>
              <w:autoSpaceDN w:val="0"/>
              <w:adjustRightInd w:val="0"/>
              <w:jc w:val="right"/>
              <w:rPr>
                <w:rFonts w:cs="Arial"/>
                <w:bCs/>
                <w:color w:val="000000"/>
              </w:rPr>
            </w:pPr>
            <w:r w:rsidRPr="00B20C77">
              <w:rPr>
                <w:rFonts w:cs="Arial"/>
                <w:bCs/>
                <w:color w:val="000000"/>
              </w:rPr>
              <w:t>1250</w:t>
            </w:r>
          </w:p>
          <w:p w14:paraId="4E4194F6" w14:textId="77777777" w:rsidR="005C0132" w:rsidRPr="00B20C77" w:rsidRDefault="005C0132" w:rsidP="00B20C77">
            <w:pPr>
              <w:autoSpaceDE w:val="0"/>
              <w:autoSpaceDN w:val="0"/>
              <w:adjustRightInd w:val="0"/>
              <w:jc w:val="right"/>
              <w:rPr>
                <w:rFonts w:cs="Arial"/>
                <w:bCs/>
                <w:color w:val="000000"/>
              </w:rPr>
            </w:pPr>
            <w:r w:rsidRPr="00B20C77">
              <w:rPr>
                <w:rFonts w:cs="Arial"/>
                <w:bCs/>
                <w:color w:val="000000"/>
              </w:rPr>
              <w:t>2850</w:t>
            </w:r>
          </w:p>
          <w:p w14:paraId="44FC938F" w14:textId="77777777" w:rsidR="005C0132" w:rsidRPr="00B20C77" w:rsidRDefault="005C0132" w:rsidP="00B20C77">
            <w:pPr>
              <w:autoSpaceDE w:val="0"/>
              <w:autoSpaceDN w:val="0"/>
              <w:adjustRightInd w:val="0"/>
              <w:jc w:val="right"/>
              <w:rPr>
                <w:rFonts w:cs="Arial"/>
                <w:bCs/>
                <w:color w:val="000000"/>
              </w:rPr>
            </w:pPr>
            <w:r w:rsidRPr="00B20C77">
              <w:rPr>
                <w:rFonts w:cs="Arial"/>
                <w:bCs/>
                <w:color w:val="000000"/>
              </w:rPr>
              <w:t>2450</w:t>
            </w:r>
          </w:p>
          <w:p w14:paraId="28B5A7E6" w14:textId="77777777" w:rsidR="005C0132" w:rsidRPr="00B20C77" w:rsidRDefault="005C0132" w:rsidP="00B20C77">
            <w:pPr>
              <w:autoSpaceDE w:val="0"/>
              <w:autoSpaceDN w:val="0"/>
              <w:adjustRightInd w:val="0"/>
              <w:jc w:val="right"/>
              <w:rPr>
                <w:rFonts w:cs="Arial"/>
                <w:bCs/>
                <w:color w:val="000000"/>
              </w:rPr>
            </w:pPr>
            <w:r w:rsidRPr="00B20C77">
              <w:rPr>
                <w:rFonts w:cs="Arial"/>
                <w:bCs/>
                <w:color w:val="000000"/>
              </w:rPr>
              <w:t>3000</w:t>
            </w:r>
          </w:p>
          <w:p w14:paraId="5BF6D8F4" w14:textId="77777777" w:rsidR="005C0132" w:rsidRPr="00B20C77" w:rsidRDefault="005C0132" w:rsidP="00B20C77">
            <w:pPr>
              <w:autoSpaceDE w:val="0"/>
              <w:autoSpaceDN w:val="0"/>
              <w:adjustRightInd w:val="0"/>
              <w:jc w:val="right"/>
              <w:rPr>
                <w:rFonts w:cs="Arial"/>
                <w:bCs/>
                <w:color w:val="000000"/>
              </w:rPr>
            </w:pPr>
            <w:r w:rsidRPr="00B20C77">
              <w:rPr>
                <w:rFonts w:cs="Arial"/>
                <w:bCs/>
                <w:color w:val="000000"/>
              </w:rPr>
              <w:t>1500</w:t>
            </w:r>
          </w:p>
          <w:p w14:paraId="27EDDD89" w14:textId="77777777" w:rsidR="005C0132" w:rsidRPr="00B20C77" w:rsidRDefault="005C0132" w:rsidP="00B20C77">
            <w:pPr>
              <w:autoSpaceDE w:val="0"/>
              <w:autoSpaceDN w:val="0"/>
              <w:adjustRightInd w:val="0"/>
              <w:jc w:val="right"/>
              <w:rPr>
                <w:rFonts w:cs="Arial"/>
                <w:bCs/>
                <w:color w:val="000000"/>
              </w:rPr>
            </w:pPr>
            <w:r w:rsidRPr="00B20C77">
              <w:rPr>
                <w:rFonts w:cs="Arial"/>
                <w:bCs/>
                <w:color w:val="000000"/>
              </w:rPr>
              <w:t>1100</w:t>
            </w:r>
          </w:p>
          <w:p w14:paraId="6B58A2E3" w14:textId="77777777" w:rsidR="005C0132" w:rsidRPr="00B20C77" w:rsidRDefault="005C0132" w:rsidP="00B20C77">
            <w:pPr>
              <w:autoSpaceDE w:val="0"/>
              <w:autoSpaceDN w:val="0"/>
              <w:adjustRightInd w:val="0"/>
              <w:jc w:val="right"/>
              <w:rPr>
                <w:rFonts w:cs="Arial"/>
                <w:bCs/>
                <w:color w:val="000000"/>
              </w:rPr>
            </w:pPr>
            <w:r w:rsidRPr="00B20C77">
              <w:rPr>
                <w:rFonts w:cs="Arial"/>
                <w:bCs/>
                <w:color w:val="000000"/>
              </w:rPr>
              <w:t>950</w:t>
            </w:r>
          </w:p>
          <w:p w14:paraId="426DE1AA" w14:textId="77777777" w:rsidR="005C0132" w:rsidRPr="00B20C77" w:rsidRDefault="005C0132" w:rsidP="00B20C77">
            <w:pPr>
              <w:autoSpaceDE w:val="0"/>
              <w:autoSpaceDN w:val="0"/>
              <w:adjustRightInd w:val="0"/>
              <w:jc w:val="right"/>
              <w:rPr>
                <w:rFonts w:cs="Arial"/>
                <w:bCs/>
                <w:color w:val="000000"/>
              </w:rPr>
            </w:pPr>
            <w:r w:rsidRPr="00B20C77">
              <w:rPr>
                <w:rFonts w:cs="Arial"/>
                <w:bCs/>
                <w:color w:val="000000"/>
              </w:rPr>
              <w:t>3000</w:t>
            </w:r>
          </w:p>
          <w:p w14:paraId="0C7712B3" w14:textId="77777777" w:rsidR="005C0132" w:rsidRPr="00B20C77" w:rsidRDefault="005C0132" w:rsidP="00B20C77">
            <w:pPr>
              <w:autoSpaceDE w:val="0"/>
              <w:autoSpaceDN w:val="0"/>
              <w:adjustRightInd w:val="0"/>
              <w:jc w:val="right"/>
            </w:pPr>
            <w:r w:rsidRPr="00B20C77">
              <w:rPr>
                <w:rFonts w:cs="Arial"/>
                <w:bCs/>
                <w:color w:val="000000"/>
              </w:rPr>
              <w:t>1300</w:t>
            </w:r>
          </w:p>
        </w:tc>
      </w:tr>
    </w:tbl>
    <w:p w14:paraId="756C1EF0" w14:textId="77777777" w:rsidR="00E50C25" w:rsidRDefault="00E50C25" w:rsidP="001B63C5"/>
    <w:p w14:paraId="4FEBDC44" w14:textId="77777777" w:rsidR="00E50C25" w:rsidRDefault="00E50C25" w:rsidP="001B63C5"/>
    <w:p w14:paraId="266DF8F1" w14:textId="77777777" w:rsidR="005429DA" w:rsidRDefault="005429DA" w:rsidP="001B63C5">
      <w:r>
        <w:br w:type="page"/>
      </w:r>
    </w:p>
    <w:p w14:paraId="63F40007" w14:textId="77777777" w:rsidR="001B63C5" w:rsidRPr="008A3FC1" w:rsidRDefault="00A600EB" w:rsidP="001B63C5">
      <w:r>
        <w:rPr>
          <w:noProof/>
        </w:rPr>
        <w:pict w14:anchorId="3E8AF918">
          <v:rect id="_x0000_s1027" alt="" style="position:absolute;margin-left:153pt;margin-top:10.5pt;width:16.45pt;height:171pt;z-index:251665408;mso-wrap-style:none;mso-wrap-edited:f;mso-width-percent:0;mso-height-percent:0;mso-position-horizontal-relative:text;mso-position-vertical-relative:text;mso-width-percent:0;mso-height-percent:0;v-text-anchor:top" filled="f" fillcolor="blue" stroked="f" strokeweight="1pt">
            <v:shadow color="red"/>
            <v:textbox style="mso-next-textbox:#_x0000_s1027" inset="5pt,2pt,5pt,2pt">
              <w:txbxContent>
                <w:p w14:paraId="4E24C51F" w14:textId="77777777" w:rsidR="00E50C25" w:rsidRDefault="00E50C25"/>
              </w:txbxContent>
            </v:textbox>
          </v:rect>
        </w:pict>
      </w:r>
      <w:r>
        <w:rPr>
          <w:noProof/>
        </w:rPr>
        <w:pict w14:anchorId="7482E29C">
          <v:rect id="_x0000_s1026" alt="" style="position:absolute;margin-left:9pt;margin-top:10.5pt;width:16.45pt;height:17.45pt;z-index:251666432;mso-wrap-style:none;mso-wrap-edited:f;mso-width-percent:0;mso-height-percent:0;mso-position-horizontal-relative:text;mso-position-vertical-relative:text;mso-width-percent:0;mso-height-percent:0;v-text-anchor:top" filled="f" fillcolor="blue" stroked="f" strokeweight="1pt">
            <v:shadow color="red"/>
            <v:textbox style="mso-next-textbox:#_x0000_s1026;mso-fit-shape-to-text:t" inset="5pt,2pt,5pt,2pt">
              <w:txbxContent>
                <w:p w14:paraId="05D1B8E5" w14:textId="77777777" w:rsidR="00E50C25" w:rsidRDefault="00E50C25"/>
              </w:txbxContent>
            </v:textbox>
          </v:rect>
        </w:pict>
      </w:r>
      <w:r w:rsidR="001B63C5">
        <w:t>7</w:t>
      </w:r>
      <w:r w:rsidR="001B63C5" w:rsidRPr="008A3FC1">
        <w:t>.</w:t>
      </w:r>
      <w:r w:rsidR="005C0132">
        <w:t xml:space="preserve"> </w:t>
      </w:r>
      <w:r w:rsidR="001B63C5" w:rsidRPr="008A3FC1">
        <w:t xml:space="preserve">Display all employees who were hired during </w:t>
      </w:r>
      <w:r w:rsidR="005429DA">
        <w:t>2003</w:t>
      </w:r>
      <w:r w:rsidR="001B63C5" w:rsidRPr="008A3FC1">
        <w:t>.</w:t>
      </w:r>
    </w:p>
    <w:p w14:paraId="22B1FB84" w14:textId="77777777" w:rsidR="001B63C5" w:rsidRDefault="001B63C5" w:rsidP="001B63C5"/>
    <w:tbl>
      <w:tblPr>
        <w:tblW w:w="0" w:type="auto"/>
        <w:tblInd w:w="108" w:type="dxa"/>
        <w:tblLook w:val="04A0" w:firstRow="1" w:lastRow="0" w:firstColumn="1" w:lastColumn="0" w:noHBand="0" w:noVBand="1"/>
      </w:tblPr>
      <w:tblGrid>
        <w:gridCol w:w="1279"/>
        <w:gridCol w:w="1279"/>
        <w:gridCol w:w="1523"/>
      </w:tblGrid>
      <w:tr w:rsidR="005C0132" w:rsidRPr="005F7CE2" w14:paraId="2F86783A" w14:textId="77777777" w:rsidTr="00B20C77">
        <w:trPr>
          <w:trHeight w:val="2449"/>
        </w:trPr>
        <w:tc>
          <w:tcPr>
            <w:tcW w:w="1279" w:type="dxa"/>
            <w:shd w:val="clear" w:color="auto" w:fill="auto"/>
          </w:tcPr>
          <w:p w14:paraId="210AAACE" w14:textId="77777777" w:rsidR="005C0132" w:rsidRPr="005F7CE2" w:rsidRDefault="005C0132" w:rsidP="005C0132">
            <w:pPr>
              <w:rPr>
                <w:rFonts w:cs="Arial"/>
                <w:bCs/>
              </w:rPr>
            </w:pPr>
            <w:r w:rsidRPr="005F7CE2">
              <w:rPr>
                <w:rFonts w:cs="Arial"/>
                <w:bCs/>
              </w:rPr>
              <w:t>ENAME</w:t>
            </w:r>
          </w:p>
          <w:p w14:paraId="31476EFD" w14:textId="77777777" w:rsidR="005C0132" w:rsidRPr="005F7CE2" w:rsidRDefault="005C0132" w:rsidP="005C0132">
            <w:pPr>
              <w:rPr>
                <w:rFonts w:cs="Arial"/>
                <w:bCs/>
              </w:rPr>
            </w:pPr>
            <w:r w:rsidRPr="005F7CE2">
              <w:rPr>
                <w:rFonts w:cs="Arial"/>
                <w:bCs/>
              </w:rPr>
              <w:t>- - - - - - - -</w:t>
            </w:r>
          </w:p>
          <w:p w14:paraId="1C79A4B2" w14:textId="77777777" w:rsidR="00DC184E" w:rsidRPr="005F7CE2" w:rsidRDefault="005C0132" w:rsidP="005C0132">
            <w:pPr>
              <w:rPr>
                <w:rFonts w:cs="Arial"/>
                <w:bCs/>
              </w:rPr>
            </w:pPr>
            <w:r w:rsidRPr="005F7CE2">
              <w:rPr>
                <w:rFonts w:cs="Arial"/>
                <w:bCs/>
              </w:rPr>
              <w:t>SMITH</w:t>
            </w:r>
          </w:p>
          <w:p w14:paraId="01B010C4" w14:textId="77777777" w:rsidR="00DC184E" w:rsidRPr="005F7CE2" w:rsidRDefault="005C0132" w:rsidP="005C0132">
            <w:pPr>
              <w:rPr>
                <w:rFonts w:cs="Arial"/>
                <w:bCs/>
              </w:rPr>
            </w:pPr>
            <w:r w:rsidRPr="005F7CE2">
              <w:rPr>
                <w:rFonts w:cs="Arial"/>
                <w:bCs/>
              </w:rPr>
              <w:t>ALLEN</w:t>
            </w:r>
          </w:p>
          <w:p w14:paraId="5A7FE959" w14:textId="77777777" w:rsidR="00DC184E" w:rsidRPr="005F7CE2" w:rsidRDefault="005C0132" w:rsidP="005C0132">
            <w:pPr>
              <w:rPr>
                <w:rFonts w:cs="Arial"/>
                <w:bCs/>
              </w:rPr>
            </w:pPr>
            <w:r w:rsidRPr="005F7CE2">
              <w:rPr>
                <w:rFonts w:cs="Arial"/>
                <w:bCs/>
              </w:rPr>
              <w:t>JONES</w:t>
            </w:r>
          </w:p>
          <w:p w14:paraId="7827D35F" w14:textId="77777777" w:rsidR="00DC184E" w:rsidRPr="005F7CE2" w:rsidRDefault="005C0132" w:rsidP="00DC184E">
            <w:pPr>
              <w:rPr>
                <w:rFonts w:cs="Arial"/>
                <w:bCs/>
              </w:rPr>
            </w:pPr>
            <w:r w:rsidRPr="005F7CE2">
              <w:rPr>
                <w:rFonts w:cs="Arial"/>
                <w:bCs/>
              </w:rPr>
              <w:t>MARTIN</w:t>
            </w:r>
          </w:p>
          <w:p w14:paraId="2AE4E4C4" w14:textId="77777777" w:rsidR="0000365E" w:rsidRPr="005F7CE2" w:rsidRDefault="0000365E" w:rsidP="00DC184E">
            <w:pPr>
              <w:rPr>
                <w:rFonts w:cs="Arial"/>
                <w:bCs/>
              </w:rPr>
            </w:pPr>
            <w:r w:rsidRPr="005F7CE2">
              <w:rPr>
                <w:rFonts w:cs="Arial"/>
                <w:bCs/>
              </w:rPr>
              <w:t>FORD</w:t>
            </w:r>
          </w:p>
          <w:p w14:paraId="2A28F36B" w14:textId="77777777" w:rsidR="005C0132" w:rsidRPr="005F7CE2" w:rsidRDefault="005C0132" w:rsidP="00DC184E">
            <w:r w:rsidRPr="005F7CE2">
              <w:rPr>
                <w:rFonts w:cs="Arial"/>
                <w:bCs/>
              </w:rPr>
              <w:t>MILLER</w:t>
            </w:r>
            <w:r w:rsidRPr="005F7CE2">
              <w:rPr>
                <w:rFonts w:cs="Arial"/>
                <w:bCs/>
              </w:rPr>
              <w:tab/>
            </w:r>
          </w:p>
        </w:tc>
        <w:tc>
          <w:tcPr>
            <w:tcW w:w="1279" w:type="dxa"/>
            <w:shd w:val="clear" w:color="auto" w:fill="auto"/>
          </w:tcPr>
          <w:p w14:paraId="000F1CE7" w14:textId="77777777" w:rsidR="005C0132" w:rsidRPr="005F7CE2" w:rsidRDefault="005C0132" w:rsidP="005C0132">
            <w:pPr>
              <w:rPr>
                <w:rFonts w:cs="Arial"/>
                <w:bCs/>
              </w:rPr>
            </w:pPr>
            <w:r w:rsidRPr="005F7CE2">
              <w:rPr>
                <w:rFonts w:cs="Arial"/>
                <w:bCs/>
              </w:rPr>
              <w:t>DEPTNO</w:t>
            </w:r>
          </w:p>
          <w:p w14:paraId="5ED472E7" w14:textId="77777777" w:rsidR="005C0132" w:rsidRPr="005F7CE2" w:rsidRDefault="005C0132" w:rsidP="005C0132">
            <w:pPr>
              <w:rPr>
                <w:rFonts w:cs="Arial"/>
                <w:bCs/>
              </w:rPr>
            </w:pPr>
            <w:r w:rsidRPr="005F7CE2">
              <w:rPr>
                <w:rFonts w:cs="Arial"/>
                <w:bCs/>
              </w:rPr>
              <w:t>- - - - - - - -</w:t>
            </w:r>
          </w:p>
          <w:p w14:paraId="1748EF79" w14:textId="77777777" w:rsidR="005C0132" w:rsidRPr="005F7CE2" w:rsidRDefault="005C0132" w:rsidP="005C0132">
            <w:pPr>
              <w:rPr>
                <w:rFonts w:cs="Arial"/>
                <w:bCs/>
              </w:rPr>
            </w:pPr>
            <w:r w:rsidRPr="005F7CE2">
              <w:rPr>
                <w:rFonts w:cs="Arial"/>
                <w:bCs/>
              </w:rPr>
              <w:t>20</w:t>
            </w:r>
          </w:p>
          <w:p w14:paraId="6417B71E" w14:textId="77777777" w:rsidR="005C0132" w:rsidRPr="005F7CE2" w:rsidRDefault="005C0132" w:rsidP="005C0132">
            <w:pPr>
              <w:rPr>
                <w:rFonts w:cs="Arial"/>
                <w:bCs/>
              </w:rPr>
            </w:pPr>
            <w:r w:rsidRPr="005F7CE2">
              <w:rPr>
                <w:rFonts w:cs="Arial"/>
                <w:bCs/>
              </w:rPr>
              <w:t>30</w:t>
            </w:r>
          </w:p>
          <w:p w14:paraId="7CD8E2A5" w14:textId="77777777" w:rsidR="005C0132" w:rsidRPr="005F7CE2" w:rsidRDefault="005C0132" w:rsidP="005C0132">
            <w:pPr>
              <w:rPr>
                <w:rFonts w:cs="Arial"/>
                <w:bCs/>
              </w:rPr>
            </w:pPr>
            <w:r w:rsidRPr="005F7CE2">
              <w:rPr>
                <w:rFonts w:cs="Arial"/>
                <w:bCs/>
              </w:rPr>
              <w:t>20</w:t>
            </w:r>
          </w:p>
          <w:p w14:paraId="277BD199" w14:textId="77777777" w:rsidR="005C0132" w:rsidRPr="005F7CE2" w:rsidRDefault="005C0132" w:rsidP="005C0132">
            <w:pPr>
              <w:rPr>
                <w:rFonts w:cs="Arial"/>
                <w:bCs/>
              </w:rPr>
            </w:pPr>
            <w:r w:rsidRPr="005F7CE2">
              <w:rPr>
                <w:rFonts w:cs="Arial"/>
                <w:bCs/>
              </w:rPr>
              <w:t>30</w:t>
            </w:r>
          </w:p>
          <w:p w14:paraId="5424A596" w14:textId="77777777" w:rsidR="0000365E" w:rsidRPr="005F7CE2" w:rsidRDefault="0000365E" w:rsidP="005C0132">
            <w:pPr>
              <w:rPr>
                <w:rFonts w:cs="Arial"/>
                <w:bCs/>
              </w:rPr>
            </w:pPr>
            <w:r w:rsidRPr="005F7CE2">
              <w:rPr>
                <w:rFonts w:cs="Arial"/>
                <w:bCs/>
              </w:rPr>
              <w:t>20</w:t>
            </w:r>
          </w:p>
          <w:p w14:paraId="1CF13E84" w14:textId="77777777" w:rsidR="005C0132" w:rsidRPr="005F7CE2" w:rsidRDefault="005C0132" w:rsidP="005C0132">
            <w:r w:rsidRPr="005F7CE2">
              <w:rPr>
                <w:rFonts w:cs="Arial"/>
                <w:bCs/>
              </w:rPr>
              <w:t>10</w:t>
            </w:r>
          </w:p>
        </w:tc>
        <w:tc>
          <w:tcPr>
            <w:tcW w:w="1523" w:type="dxa"/>
            <w:shd w:val="clear" w:color="auto" w:fill="auto"/>
          </w:tcPr>
          <w:p w14:paraId="6DF80B51" w14:textId="77777777" w:rsidR="005C0132" w:rsidRPr="005F7CE2" w:rsidRDefault="005C0132" w:rsidP="005C0132">
            <w:pPr>
              <w:rPr>
                <w:rFonts w:cs="Arial"/>
                <w:bCs/>
              </w:rPr>
            </w:pPr>
            <w:r w:rsidRPr="005F7CE2">
              <w:rPr>
                <w:rFonts w:cs="Arial"/>
                <w:bCs/>
              </w:rPr>
              <w:t>HIREDATE</w:t>
            </w:r>
          </w:p>
          <w:p w14:paraId="5FD7198F" w14:textId="77777777" w:rsidR="005C0132" w:rsidRPr="005F7CE2" w:rsidRDefault="005C0132" w:rsidP="005C0132">
            <w:pPr>
              <w:rPr>
                <w:rFonts w:cs="Arial"/>
                <w:bCs/>
              </w:rPr>
            </w:pPr>
            <w:r w:rsidRPr="005F7CE2">
              <w:rPr>
                <w:rFonts w:cs="Arial"/>
                <w:bCs/>
              </w:rPr>
              <w:t>- - - - - - - - - -</w:t>
            </w:r>
          </w:p>
          <w:p w14:paraId="59FC7BF5" w14:textId="69A41C1A" w:rsidR="005C0132" w:rsidRPr="005F7CE2" w:rsidRDefault="005C0132" w:rsidP="005C0132">
            <w:pPr>
              <w:rPr>
                <w:rFonts w:cs="Arial"/>
                <w:bCs/>
              </w:rPr>
            </w:pPr>
            <w:r w:rsidRPr="005F7CE2">
              <w:rPr>
                <w:rFonts w:cs="Arial"/>
                <w:bCs/>
              </w:rPr>
              <w:t>13-JUN</w:t>
            </w:r>
            <w:r w:rsidR="00E50C25" w:rsidRPr="005F7CE2">
              <w:rPr>
                <w:rFonts w:cs="Arial"/>
                <w:bCs/>
              </w:rPr>
              <w:t>-</w:t>
            </w:r>
            <w:r w:rsidR="00A600EB">
              <w:rPr>
                <w:rFonts w:cs="Arial"/>
                <w:bCs/>
              </w:rPr>
              <w:t>1</w:t>
            </w:r>
            <w:r w:rsidR="00E50C25" w:rsidRPr="005F7CE2">
              <w:rPr>
                <w:rFonts w:cs="Arial"/>
                <w:bCs/>
              </w:rPr>
              <w:t>3</w:t>
            </w:r>
          </w:p>
          <w:p w14:paraId="462C4D41" w14:textId="6F880D96" w:rsidR="005C0132" w:rsidRPr="005F7CE2" w:rsidRDefault="005C0132" w:rsidP="005C0132">
            <w:pPr>
              <w:rPr>
                <w:rFonts w:cs="Arial"/>
                <w:bCs/>
              </w:rPr>
            </w:pPr>
            <w:r w:rsidRPr="005F7CE2">
              <w:rPr>
                <w:rFonts w:cs="Arial"/>
                <w:bCs/>
              </w:rPr>
              <w:t>15-AUG</w:t>
            </w:r>
            <w:r w:rsidR="00E50C25" w:rsidRPr="005F7CE2">
              <w:rPr>
                <w:rFonts w:cs="Arial"/>
                <w:bCs/>
              </w:rPr>
              <w:t>-</w:t>
            </w:r>
            <w:r w:rsidR="00A600EB">
              <w:rPr>
                <w:rFonts w:cs="Arial"/>
                <w:bCs/>
              </w:rPr>
              <w:t>1</w:t>
            </w:r>
            <w:r w:rsidR="00E50C25" w:rsidRPr="005F7CE2">
              <w:rPr>
                <w:rFonts w:cs="Arial"/>
                <w:bCs/>
              </w:rPr>
              <w:t>3</w:t>
            </w:r>
          </w:p>
          <w:p w14:paraId="2C9C9BFE" w14:textId="724CDCED" w:rsidR="005C0132" w:rsidRPr="005F7CE2" w:rsidRDefault="005C0132" w:rsidP="005C0132">
            <w:pPr>
              <w:rPr>
                <w:rFonts w:cs="Arial"/>
                <w:bCs/>
              </w:rPr>
            </w:pPr>
            <w:r w:rsidRPr="005F7CE2">
              <w:rPr>
                <w:rFonts w:cs="Arial"/>
                <w:bCs/>
              </w:rPr>
              <w:t>31-OCT</w:t>
            </w:r>
            <w:r w:rsidR="00E50C25" w:rsidRPr="005F7CE2">
              <w:rPr>
                <w:rFonts w:cs="Arial"/>
                <w:bCs/>
              </w:rPr>
              <w:t>-</w:t>
            </w:r>
            <w:r w:rsidR="00A600EB">
              <w:rPr>
                <w:rFonts w:cs="Arial"/>
                <w:bCs/>
              </w:rPr>
              <w:t>1</w:t>
            </w:r>
            <w:r w:rsidR="00E50C25" w:rsidRPr="005F7CE2">
              <w:rPr>
                <w:rFonts w:cs="Arial"/>
                <w:bCs/>
              </w:rPr>
              <w:t>3</w:t>
            </w:r>
          </w:p>
          <w:p w14:paraId="0F192FE6" w14:textId="501DAB68" w:rsidR="005C0132" w:rsidRPr="005F7CE2" w:rsidRDefault="005C0132" w:rsidP="005C0132">
            <w:pPr>
              <w:rPr>
                <w:rFonts w:cs="Arial"/>
                <w:bCs/>
              </w:rPr>
            </w:pPr>
            <w:r w:rsidRPr="005F7CE2">
              <w:rPr>
                <w:rFonts w:cs="Arial"/>
                <w:bCs/>
              </w:rPr>
              <w:t>05-DEC</w:t>
            </w:r>
            <w:r w:rsidR="00E50C25" w:rsidRPr="005F7CE2">
              <w:rPr>
                <w:rFonts w:cs="Arial"/>
                <w:bCs/>
              </w:rPr>
              <w:t>-</w:t>
            </w:r>
            <w:r w:rsidR="00A600EB">
              <w:rPr>
                <w:rFonts w:cs="Arial"/>
                <w:bCs/>
              </w:rPr>
              <w:t>1</w:t>
            </w:r>
            <w:r w:rsidR="00E50C25" w:rsidRPr="005F7CE2">
              <w:rPr>
                <w:rFonts w:cs="Arial"/>
                <w:bCs/>
              </w:rPr>
              <w:t>3</w:t>
            </w:r>
          </w:p>
          <w:p w14:paraId="544F4F1D" w14:textId="10A8597F" w:rsidR="0000365E" w:rsidRPr="005F7CE2" w:rsidRDefault="0000365E" w:rsidP="005C0132">
            <w:pPr>
              <w:rPr>
                <w:rFonts w:cs="Arial"/>
                <w:bCs/>
              </w:rPr>
            </w:pPr>
            <w:r w:rsidRPr="005F7CE2">
              <w:rPr>
                <w:rFonts w:cs="Arial"/>
                <w:bCs/>
              </w:rPr>
              <w:t>05-DEC-</w:t>
            </w:r>
            <w:r w:rsidR="00A600EB">
              <w:rPr>
                <w:rFonts w:cs="Arial"/>
                <w:bCs/>
              </w:rPr>
              <w:t>1</w:t>
            </w:r>
            <w:r w:rsidRPr="005F7CE2">
              <w:rPr>
                <w:rFonts w:cs="Arial"/>
                <w:bCs/>
              </w:rPr>
              <w:t>3</w:t>
            </w:r>
          </w:p>
          <w:p w14:paraId="019AED19" w14:textId="727AEFBF" w:rsidR="005C0132" w:rsidRPr="005F7CE2" w:rsidRDefault="005C0132" w:rsidP="005C0132">
            <w:r w:rsidRPr="005F7CE2">
              <w:rPr>
                <w:rFonts w:cs="Arial"/>
                <w:bCs/>
              </w:rPr>
              <w:t>21-NOV</w:t>
            </w:r>
            <w:r w:rsidR="00E50C25" w:rsidRPr="005F7CE2">
              <w:rPr>
                <w:rFonts w:cs="Arial"/>
                <w:bCs/>
              </w:rPr>
              <w:t>-</w:t>
            </w:r>
            <w:r w:rsidR="00A600EB">
              <w:rPr>
                <w:rFonts w:cs="Arial"/>
                <w:bCs/>
              </w:rPr>
              <w:t>1</w:t>
            </w:r>
            <w:r w:rsidR="00E50C25" w:rsidRPr="005F7CE2">
              <w:rPr>
                <w:rFonts w:cs="Arial"/>
                <w:bCs/>
              </w:rPr>
              <w:t>3</w:t>
            </w:r>
          </w:p>
        </w:tc>
      </w:tr>
    </w:tbl>
    <w:p w14:paraId="54BF1FFD" w14:textId="77777777" w:rsidR="007B2454" w:rsidRPr="005F7CE2" w:rsidRDefault="007B2454" w:rsidP="007B2454">
      <w:pPr>
        <w:rPr>
          <w:rFonts w:cs="Arial"/>
          <w:lang w:eastAsia="en-GB" w:bidi="ar-SA"/>
        </w:rPr>
      </w:pPr>
      <w:r w:rsidRPr="005F7CE2">
        <w:rPr>
          <w:rFonts w:cs="Arial"/>
          <w:lang w:eastAsia="en-GB" w:bidi="ar-SA"/>
        </w:rPr>
        <w:t>8. List all department numbers and names in department name order.</w:t>
      </w:r>
    </w:p>
    <w:p w14:paraId="433B06DD" w14:textId="77777777" w:rsidR="007B2454" w:rsidRPr="005F7CE2" w:rsidRDefault="007B2454" w:rsidP="007B2454">
      <w:pPr>
        <w:rPr>
          <w:rFonts w:cs="Arial"/>
          <w:lang w:eastAsia="en-GB" w:bidi="ar-SA"/>
        </w:rPr>
      </w:pPr>
    </w:p>
    <w:p w14:paraId="4A831544" w14:textId="77777777" w:rsidR="007B2454" w:rsidRPr="005F7CE2" w:rsidRDefault="007B2454" w:rsidP="007B2454">
      <w:pPr>
        <w:rPr>
          <w:rFonts w:cs="Arial"/>
          <w:lang w:eastAsia="en-GB" w:bidi="ar-SA"/>
        </w:rPr>
      </w:pPr>
    </w:p>
    <w:p w14:paraId="21D3A866" w14:textId="77777777" w:rsidR="007B2454" w:rsidRPr="005F7CE2" w:rsidRDefault="007B2454" w:rsidP="007B2454">
      <w:pPr>
        <w:rPr>
          <w:rFonts w:cs="Arial"/>
          <w:bCs/>
          <w:lang w:eastAsia="en-GB" w:bidi="ar-SA"/>
        </w:rPr>
      </w:pPr>
      <w:r w:rsidRPr="005F7CE2">
        <w:rPr>
          <w:rFonts w:cs="Arial"/>
          <w:bCs/>
          <w:lang w:eastAsia="en-GB" w:bidi="ar-SA"/>
        </w:rPr>
        <w:t>DEPTNO</w:t>
      </w:r>
      <w:r w:rsidRPr="005F7CE2">
        <w:rPr>
          <w:rFonts w:cs="Arial"/>
          <w:bCs/>
          <w:lang w:eastAsia="en-GB" w:bidi="ar-SA"/>
        </w:rPr>
        <w:tab/>
        <w:t>DNAME</w:t>
      </w:r>
    </w:p>
    <w:p w14:paraId="4FF00A99" w14:textId="77777777" w:rsidR="007B2454" w:rsidRPr="005F7CE2" w:rsidRDefault="007B2454" w:rsidP="007B2454">
      <w:pPr>
        <w:rPr>
          <w:rFonts w:cs="Arial"/>
          <w:bCs/>
          <w:lang w:eastAsia="en-GB" w:bidi="ar-SA"/>
        </w:rPr>
      </w:pPr>
      <w:r w:rsidRPr="005F7CE2">
        <w:rPr>
          <w:rFonts w:cs="Arial"/>
          <w:bCs/>
          <w:lang w:eastAsia="en-GB" w:bidi="ar-SA"/>
        </w:rPr>
        <w:t>- - - - - - -</w:t>
      </w:r>
      <w:r w:rsidRPr="005F7CE2">
        <w:rPr>
          <w:rFonts w:cs="Arial"/>
          <w:bCs/>
          <w:lang w:eastAsia="en-GB" w:bidi="ar-SA"/>
        </w:rPr>
        <w:tab/>
        <w:t>- - - - - - - - - - - -</w:t>
      </w:r>
    </w:p>
    <w:p w14:paraId="46D37C9A" w14:textId="77777777" w:rsidR="007B2454" w:rsidRPr="005F7CE2" w:rsidRDefault="007B2454" w:rsidP="007B2454">
      <w:pPr>
        <w:rPr>
          <w:rFonts w:cs="Arial"/>
          <w:bCs/>
          <w:lang w:eastAsia="en-GB" w:bidi="ar-SA"/>
        </w:rPr>
      </w:pPr>
      <w:r w:rsidRPr="005F7CE2">
        <w:rPr>
          <w:rFonts w:cs="Arial"/>
          <w:bCs/>
          <w:lang w:eastAsia="en-GB" w:bidi="ar-SA"/>
        </w:rPr>
        <w:t>10</w:t>
      </w:r>
      <w:r w:rsidRPr="005F7CE2">
        <w:rPr>
          <w:rFonts w:cs="Arial"/>
          <w:bCs/>
          <w:lang w:eastAsia="en-GB" w:bidi="ar-SA"/>
        </w:rPr>
        <w:tab/>
      </w:r>
      <w:r w:rsidRPr="005F7CE2">
        <w:rPr>
          <w:rFonts w:cs="Arial"/>
          <w:bCs/>
          <w:lang w:eastAsia="en-GB" w:bidi="ar-SA"/>
        </w:rPr>
        <w:tab/>
        <w:t>ACCOUNTING</w:t>
      </w:r>
    </w:p>
    <w:p w14:paraId="3A6004CD" w14:textId="77777777" w:rsidR="007B2454" w:rsidRPr="005F7CE2" w:rsidRDefault="007B2454" w:rsidP="007B2454">
      <w:pPr>
        <w:rPr>
          <w:rFonts w:cs="Arial"/>
          <w:bCs/>
          <w:lang w:eastAsia="en-GB" w:bidi="ar-SA"/>
        </w:rPr>
      </w:pPr>
      <w:r w:rsidRPr="005F7CE2">
        <w:rPr>
          <w:rFonts w:cs="Arial"/>
          <w:bCs/>
          <w:lang w:eastAsia="en-GB" w:bidi="ar-SA"/>
        </w:rPr>
        <w:t>40</w:t>
      </w:r>
      <w:r w:rsidRPr="005F7CE2">
        <w:rPr>
          <w:rFonts w:cs="Arial"/>
          <w:bCs/>
          <w:lang w:eastAsia="en-GB" w:bidi="ar-SA"/>
        </w:rPr>
        <w:tab/>
      </w:r>
      <w:r w:rsidRPr="005F7CE2">
        <w:rPr>
          <w:rFonts w:cs="Arial"/>
          <w:bCs/>
          <w:lang w:eastAsia="en-GB" w:bidi="ar-SA"/>
        </w:rPr>
        <w:tab/>
        <w:t>OPERATIONS</w:t>
      </w:r>
    </w:p>
    <w:p w14:paraId="10A4F2AF" w14:textId="77777777" w:rsidR="007B2454" w:rsidRPr="005F7CE2" w:rsidRDefault="007B2454" w:rsidP="007B2454">
      <w:pPr>
        <w:rPr>
          <w:rFonts w:cs="Arial"/>
          <w:bCs/>
          <w:lang w:eastAsia="en-GB" w:bidi="ar-SA"/>
        </w:rPr>
      </w:pPr>
      <w:r w:rsidRPr="005F7CE2">
        <w:rPr>
          <w:rFonts w:cs="Arial"/>
          <w:bCs/>
          <w:lang w:eastAsia="en-GB" w:bidi="ar-SA"/>
        </w:rPr>
        <w:t>20</w:t>
      </w:r>
      <w:r w:rsidRPr="005F7CE2">
        <w:rPr>
          <w:rFonts w:cs="Arial"/>
          <w:bCs/>
          <w:lang w:eastAsia="en-GB" w:bidi="ar-SA"/>
        </w:rPr>
        <w:tab/>
      </w:r>
      <w:r w:rsidRPr="005F7CE2">
        <w:rPr>
          <w:rFonts w:cs="Arial"/>
          <w:bCs/>
          <w:lang w:eastAsia="en-GB" w:bidi="ar-SA"/>
        </w:rPr>
        <w:tab/>
        <w:t>RESEARCH</w:t>
      </w:r>
    </w:p>
    <w:p w14:paraId="22FEDE9F" w14:textId="77777777" w:rsidR="007B2454" w:rsidRPr="005F7CE2" w:rsidRDefault="007B2454" w:rsidP="007B2454">
      <w:pPr>
        <w:rPr>
          <w:rFonts w:cs="Arial"/>
          <w:bCs/>
          <w:lang w:eastAsia="en-GB" w:bidi="ar-SA"/>
        </w:rPr>
      </w:pPr>
      <w:r w:rsidRPr="005F7CE2">
        <w:rPr>
          <w:rFonts w:cs="Arial"/>
          <w:bCs/>
          <w:lang w:eastAsia="en-GB" w:bidi="ar-SA"/>
        </w:rPr>
        <w:t>30</w:t>
      </w:r>
      <w:r w:rsidRPr="005F7CE2">
        <w:rPr>
          <w:rFonts w:cs="Arial"/>
          <w:bCs/>
          <w:lang w:eastAsia="en-GB" w:bidi="ar-SA"/>
        </w:rPr>
        <w:tab/>
      </w:r>
      <w:r w:rsidRPr="005F7CE2">
        <w:rPr>
          <w:rFonts w:cs="Arial"/>
          <w:bCs/>
          <w:lang w:eastAsia="en-GB" w:bidi="ar-SA"/>
        </w:rPr>
        <w:tab/>
        <w:t>SALES</w:t>
      </w:r>
    </w:p>
    <w:p w14:paraId="26AF3256" w14:textId="77777777" w:rsidR="001B63C5" w:rsidRPr="005008FC" w:rsidRDefault="001B63C5" w:rsidP="001B63C5">
      <w:pPr>
        <w:rPr>
          <w:rFonts w:ascii="Arial" w:hAnsi="Arial" w:cs="Arial"/>
          <w:b/>
          <w:bCs/>
          <w:sz w:val="18"/>
          <w:szCs w:val="18"/>
        </w:rPr>
      </w:pPr>
    </w:p>
    <w:p w14:paraId="2A2AC60A" w14:textId="77777777" w:rsidR="001B63C5" w:rsidRPr="008A3FC1" w:rsidRDefault="001B63C5" w:rsidP="001B63C5">
      <w:pPr>
        <w:rPr>
          <w:b/>
          <w:bCs/>
        </w:rPr>
      </w:pPr>
    </w:p>
    <w:p w14:paraId="45FC3B55" w14:textId="77777777" w:rsidR="00424461" w:rsidRPr="00B20C77" w:rsidRDefault="00424461" w:rsidP="00424461">
      <w:pPr>
        <w:pStyle w:val="BodyText"/>
        <w:rPr>
          <w:rFonts w:ascii="Calibri" w:hAnsi="Calibri"/>
        </w:rPr>
      </w:pPr>
    </w:p>
    <w:p w14:paraId="787D1394" w14:textId="77777777" w:rsidR="00424461" w:rsidRPr="00B20C77" w:rsidRDefault="00424461" w:rsidP="00424461">
      <w:pPr>
        <w:pStyle w:val="BodyText"/>
        <w:rPr>
          <w:rFonts w:ascii="Calibri" w:hAnsi="Calibri"/>
        </w:rPr>
      </w:pPr>
    </w:p>
    <w:p w14:paraId="7164FD96" w14:textId="77777777" w:rsidR="00072248" w:rsidRPr="00B20C77" w:rsidRDefault="00490EDF" w:rsidP="00490EDF">
      <w:pPr>
        <w:jc w:val="center"/>
      </w:pPr>
      <w:r w:rsidRPr="00B20C77">
        <w:t>----------</w:t>
      </w:r>
      <w:r w:rsidR="00723A20" w:rsidRPr="00B20C77">
        <w:t xml:space="preserve"> END </w:t>
      </w:r>
      <w:r w:rsidRPr="00B20C77">
        <w:t>----------</w:t>
      </w:r>
      <w:r w:rsidR="00723A20" w:rsidRPr="00B20C77">
        <w:t>-</w:t>
      </w:r>
    </w:p>
    <w:sectPr w:rsidR="00072248" w:rsidRPr="00B20C77" w:rsidSect="00E31742">
      <w:headerReference w:type="even" r:id="rId9"/>
      <w:headerReference w:type="default" r:id="rId10"/>
      <w:footerReference w:type="even" r:id="rId11"/>
      <w:footerReference w:type="default" r:id="rId12"/>
      <w:headerReference w:type="first" r:id="rId13"/>
      <w:footerReference w:type="first" r:id="rId14"/>
      <w:pgSz w:w="11906" w:h="16838"/>
      <w:pgMar w:top="1946" w:right="1440" w:bottom="1440" w:left="1440" w:header="141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6E1890" w14:textId="77777777" w:rsidR="002A4128" w:rsidRDefault="002A4128">
      <w:r>
        <w:separator/>
      </w:r>
    </w:p>
  </w:endnote>
  <w:endnote w:type="continuationSeparator" w:id="0">
    <w:p w14:paraId="2297B837" w14:textId="77777777" w:rsidR="002A4128" w:rsidRDefault="002A41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A2C6F3" w14:textId="77777777" w:rsidR="00A600EB" w:rsidRDefault="00A600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04217C" w14:textId="1E42364A" w:rsidR="00E50C25" w:rsidRPr="00E46AF9" w:rsidRDefault="00E50C25" w:rsidP="00987119">
    <w:pPr>
      <w:pStyle w:val="Footer"/>
    </w:pPr>
    <w:r>
      <w:tab/>
    </w:r>
    <w:r w:rsidRPr="00FF33A6">
      <w:t xml:space="preserve">Page | </w:t>
    </w:r>
    <w:r w:rsidR="00B00273">
      <w:fldChar w:fldCharType="begin"/>
    </w:r>
    <w:r w:rsidR="00B00273">
      <w:instrText xml:space="preserve"> PAGE   \* MERGEFORMAT </w:instrText>
    </w:r>
    <w:r w:rsidR="00B00273">
      <w:fldChar w:fldCharType="separate"/>
    </w:r>
    <w:r w:rsidR="0004565A">
      <w:rPr>
        <w:noProof/>
      </w:rPr>
      <w:t>14</w:t>
    </w:r>
    <w:r w:rsidR="00B00273">
      <w:rPr>
        <w:noProof/>
      </w:rPr>
      <w:fldChar w:fldCharType="end"/>
    </w:r>
    <w:r w:rsidRPr="005C5AA4">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4D9461" w14:textId="77777777" w:rsidR="00A600EB" w:rsidRDefault="00A600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3C7328" w14:textId="77777777" w:rsidR="002A4128" w:rsidRDefault="002A4128">
      <w:r>
        <w:separator/>
      </w:r>
    </w:p>
  </w:footnote>
  <w:footnote w:type="continuationSeparator" w:id="0">
    <w:p w14:paraId="16D3CC03" w14:textId="77777777" w:rsidR="002A4128" w:rsidRDefault="002A41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8DADF4" w14:textId="77777777" w:rsidR="00A600EB" w:rsidRDefault="00A600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4655DE" w14:textId="213ECA1A" w:rsidR="00E50C25" w:rsidRPr="001215C8" w:rsidRDefault="00EF4C61" w:rsidP="00AE2D5D">
    <w:pPr>
      <w:pStyle w:val="Title"/>
      <w:rPr>
        <w:lang w:val="en-GB"/>
      </w:rPr>
    </w:pPr>
    <w:r>
      <w:rPr>
        <w:lang w:val="en-GB"/>
      </w:rPr>
      <w:t>S</w:t>
    </w:r>
    <w:r w:rsidR="00B00273">
      <w:rPr>
        <w:lang w:val="en-GB"/>
      </w:rPr>
      <w:t xml:space="preserve">QL Tutorial </w:t>
    </w:r>
    <w:r w:rsidR="00A600EB">
      <w:rPr>
        <w:lang w:val="en-GB"/>
      </w:rPr>
      <w:t>1b</w:t>
    </w:r>
    <w:r>
      <w:rPr>
        <w:lang w:val="en-GB"/>
      </w:rPr>
      <w:t xml:space="preserve"> – I</w:t>
    </w:r>
    <w:r w:rsidR="00E50C25">
      <w:rPr>
        <w:lang w:val="en-GB"/>
      </w:rPr>
      <w:t xml:space="preserve">ntroduction to SQL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475A62" w14:textId="77777777" w:rsidR="00A600EB" w:rsidRDefault="00A600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15427"/>
    <w:multiLevelType w:val="hybridMultilevel"/>
    <w:tmpl w:val="6D70F2B2"/>
    <w:lvl w:ilvl="0" w:tplc="DCF2D5E6">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954790"/>
    <w:multiLevelType w:val="hybridMultilevel"/>
    <w:tmpl w:val="4678CE4A"/>
    <w:lvl w:ilvl="0" w:tplc="87E62C3C">
      <w:start w:val="1"/>
      <w:numFmt w:val="bullet"/>
      <w:lvlText w:val="%"/>
      <w:lvlJc w:val="left"/>
      <w:pPr>
        <w:tabs>
          <w:tab w:val="num" w:pos="720"/>
        </w:tabs>
        <w:ind w:left="720" w:hanging="360"/>
      </w:pPr>
      <w:rPr>
        <w:rFonts w:ascii="Times New Roman" w:hAnsi="Times New Roman" w:hint="default"/>
      </w:rPr>
    </w:lvl>
    <w:lvl w:ilvl="1" w:tplc="794275B6" w:tentative="1">
      <w:start w:val="1"/>
      <w:numFmt w:val="bullet"/>
      <w:lvlText w:val="%"/>
      <w:lvlJc w:val="left"/>
      <w:pPr>
        <w:tabs>
          <w:tab w:val="num" w:pos="1440"/>
        </w:tabs>
        <w:ind w:left="1440" w:hanging="360"/>
      </w:pPr>
      <w:rPr>
        <w:rFonts w:ascii="Times New Roman" w:hAnsi="Times New Roman" w:hint="default"/>
      </w:rPr>
    </w:lvl>
    <w:lvl w:ilvl="2" w:tplc="29F29530" w:tentative="1">
      <w:start w:val="1"/>
      <w:numFmt w:val="bullet"/>
      <w:lvlText w:val="%"/>
      <w:lvlJc w:val="left"/>
      <w:pPr>
        <w:tabs>
          <w:tab w:val="num" w:pos="2160"/>
        </w:tabs>
        <w:ind w:left="2160" w:hanging="360"/>
      </w:pPr>
      <w:rPr>
        <w:rFonts w:ascii="Times New Roman" w:hAnsi="Times New Roman" w:hint="default"/>
      </w:rPr>
    </w:lvl>
    <w:lvl w:ilvl="3" w:tplc="E4485A50" w:tentative="1">
      <w:start w:val="1"/>
      <w:numFmt w:val="bullet"/>
      <w:lvlText w:val="%"/>
      <w:lvlJc w:val="left"/>
      <w:pPr>
        <w:tabs>
          <w:tab w:val="num" w:pos="2880"/>
        </w:tabs>
        <w:ind w:left="2880" w:hanging="360"/>
      </w:pPr>
      <w:rPr>
        <w:rFonts w:ascii="Times New Roman" w:hAnsi="Times New Roman" w:hint="default"/>
      </w:rPr>
    </w:lvl>
    <w:lvl w:ilvl="4" w:tplc="3A424690" w:tentative="1">
      <w:start w:val="1"/>
      <w:numFmt w:val="bullet"/>
      <w:lvlText w:val="%"/>
      <w:lvlJc w:val="left"/>
      <w:pPr>
        <w:tabs>
          <w:tab w:val="num" w:pos="3600"/>
        </w:tabs>
        <w:ind w:left="3600" w:hanging="360"/>
      </w:pPr>
      <w:rPr>
        <w:rFonts w:ascii="Times New Roman" w:hAnsi="Times New Roman" w:hint="default"/>
      </w:rPr>
    </w:lvl>
    <w:lvl w:ilvl="5" w:tplc="834A2B48" w:tentative="1">
      <w:start w:val="1"/>
      <w:numFmt w:val="bullet"/>
      <w:lvlText w:val="%"/>
      <w:lvlJc w:val="left"/>
      <w:pPr>
        <w:tabs>
          <w:tab w:val="num" w:pos="4320"/>
        </w:tabs>
        <w:ind w:left="4320" w:hanging="360"/>
      </w:pPr>
      <w:rPr>
        <w:rFonts w:ascii="Times New Roman" w:hAnsi="Times New Roman" w:hint="default"/>
      </w:rPr>
    </w:lvl>
    <w:lvl w:ilvl="6" w:tplc="B7CA69C2" w:tentative="1">
      <w:start w:val="1"/>
      <w:numFmt w:val="bullet"/>
      <w:lvlText w:val="%"/>
      <w:lvlJc w:val="left"/>
      <w:pPr>
        <w:tabs>
          <w:tab w:val="num" w:pos="5040"/>
        </w:tabs>
        <w:ind w:left="5040" w:hanging="360"/>
      </w:pPr>
      <w:rPr>
        <w:rFonts w:ascii="Times New Roman" w:hAnsi="Times New Roman" w:hint="default"/>
      </w:rPr>
    </w:lvl>
    <w:lvl w:ilvl="7" w:tplc="D88AE412" w:tentative="1">
      <w:start w:val="1"/>
      <w:numFmt w:val="bullet"/>
      <w:lvlText w:val="%"/>
      <w:lvlJc w:val="left"/>
      <w:pPr>
        <w:tabs>
          <w:tab w:val="num" w:pos="5760"/>
        </w:tabs>
        <w:ind w:left="5760" w:hanging="360"/>
      </w:pPr>
      <w:rPr>
        <w:rFonts w:ascii="Times New Roman" w:hAnsi="Times New Roman" w:hint="default"/>
      </w:rPr>
    </w:lvl>
    <w:lvl w:ilvl="8" w:tplc="3F74D494"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3DC3CE8"/>
    <w:multiLevelType w:val="hybridMultilevel"/>
    <w:tmpl w:val="A99C3336"/>
    <w:lvl w:ilvl="0" w:tplc="F90864E2">
      <w:start w:val="1"/>
      <w:numFmt w:val="bullet"/>
      <w:lvlText w:val="&lt;"/>
      <w:lvlJc w:val="left"/>
      <w:pPr>
        <w:tabs>
          <w:tab w:val="num" w:pos="720"/>
        </w:tabs>
        <w:ind w:left="720" w:hanging="360"/>
      </w:pPr>
      <w:rPr>
        <w:rFonts w:ascii="Times New Roman" w:hAnsi="Times New Roman" w:hint="default"/>
      </w:rPr>
    </w:lvl>
    <w:lvl w:ilvl="1" w:tplc="AD7018C8" w:tentative="1">
      <w:start w:val="1"/>
      <w:numFmt w:val="bullet"/>
      <w:lvlText w:val="&lt;"/>
      <w:lvlJc w:val="left"/>
      <w:pPr>
        <w:tabs>
          <w:tab w:val="num" w:pos="1440"/>
        </w:tabs>
        <w:ind w:left="1440" w:hanging="360"/>
      </w:pPr>
      <w:rPr>
        <w:rFonts w:ascii="Times New Roman" w:hAnsi="Times New Roman" w:hint="default"/>
      </w:rPr>
    </w:lvl>
    <w:lvl w:ilvl="2" w:tplc="2A4AC1E4" w:tentative="1">
      <w:start w:val="1"/>
      <w:numFmt w:val="bullet"/>
      <w:lvlText w:val="&lt;"/>
      <w:lvlJc w:val="left"/>
      <w:pPr>
        <w:tabs>
          <w:tab w:val="num" w:pos="2160"/>
        </w:tabs>
        <w:ind w:left="2160" w:hanging="360"/>
      </w:pPr>
      <w:rPr>
        <w:rFonts w:ascii="Times New Roman" w:hAnsi="Times New Roman" w:hint="default"/>
      </w:rPr>
    </w:lvl>
    <w:lvl w:ilvl="3" w:tplc="DB10B58E" w:tentative="1">
      <w:start w:val="1"/>
      <w:numFmt w:val="bullet"/>
      <w:lvlText w:val="&lt;"/>
      <w:lvlJc w:val="left"/>
      <w:pPr>
        <w:tabs>
          <w:tab w:val="num" w:pos="2880"/>
        </w:tabs>
        <w:ind w:left="2880" w:hanging="360"/>
      </w:pPr>
      <w:rPr>
        <w:rFonts w:ascii="Times New Roman" w:hAnsi="Times New Roman" w:hint="default"/>
      </w:rPr>
    </w:lvl>
    <w:lvl w:ilvl="4" w:tplc="840669B6" w:tentative="1">
      <w:start w:val="1"/>
      <w:numFmt w:val="bullet"/>
      <w:lvlText w:val="&lt;"/>
      <w:lvlJc w:val="left"/>
      <w:pPr>
        <w:tabs>
          <w:tab w:val="num" w:pos="3600"/>
        </w:tabs>
        <w:ind w:left="3600" w:hanging="360"/>
      </w:pPr>
      <w:rPr>
        <w:rFonts w:ascii="Times New Roman" w:hAnsi="Times New Roman" w:hint="default"/>
      </w:rPr>
    </w:lvl>
    <w:lvl w:ilvl="5" w:tplc="E5B04BB0" w:tentative="1">
      <w:start w:val="1"/>
      <w:numFmt w:val="bullet"/>
      <w:lvlText w:val="&lt;"/>
      <w:lvlJc w:val="left"/>
      <w:pPr>
        <w:tabs>
          <w:tab w:val="num" w:pos="4320"/>
        </w:tabs>
        <w:ind w:left="4320" w:hanging="360"/>
      </w:pPr>
      <w:rPr>
        <w:rFonts w:ascii="Times New Roman" w:hAnsi="Times New Roman" w:hint="default"/>
      </w:rPr>
    </w:lvl>
    <w:lvl w:ilvl="6" w:tplc="35625844" w:tentative="1">
      <w:start w:val="1"/>
      <w:numFmt w:val="bullet"/>
      <w:lvlText w:val="&lt;"/>
      <w:lvlJc w:val="left"/>
      <w:pPr>
        <w:tabs>
          <w:tab w:val="num" w:pos="5040"/>
        </w:tabs>
        <w:ind w:left="5040" w:hanging="360"/>
      </w:pPr>
      <w:rPr>
        <w:rFonts w:ascii="Times New Roman" w:hAnsi="Times New Roman" w:hint="default"/>
      </w:rPr>
    </w:lvl>
    <w:lvl w:ilvl="7" w:tplc="86FA8A78" w:tentative="1">
      <w:start w:val="1"/>
      <w:numFmt w:val="bullet"/>
      <w:lvlText w:val="&lt;"/>
      <w:lvlJc w:val="left"/>
      <w:pPr>
        <w:tabs>
          <w:tab w:val="num" w:pos="5760"/>
        </w:tabs>
        <w:ind w:left="5760" w:hanging="360"/>
      </w:pPr>
      <w:rPr>
        <w:rFonts w:ascii="Times New Roman" w:hAnsi="Times New Roman" w:hint="default"/>
      </w:rPr>
    </w:lvl>
    <w:lvl w:ilvl="8" w:tplc="B1B0537E" w:tentative="1">
      <w:start w:val="1"/>
      <w:numFmt w:val="bullet"/>
      <w:lvlText w:val="&lt;"/>
      <w:lvlJc w:val="left"/>
      <w:pPr>
        <w:tabs>
          <w:tab w:val="num" w:pos="6480"/>
        </w:tabs>
        <w:ind w:left="6480" w:hanging="360"/>
      </w:pPr>
      <w:rPr>
        <w:rFonts w:ascii="Times New Roman" w:hAnsi="Times New Roman" w:hint="default"/>
      </w:rPr>
    </w:lvl>
  </w:abstractNum>
  <w:abstractNum w:abstractNumId="3" w15:restartNumberingAfterBreak="0">
    <w:nsid w:val="3EFB5FE3"/>
    <w:multiLevelType w:val="hybridMultilevel"/>
    <w:tmpl w:val="B1FA4D56"/>
    <w:lvl w:ilvl="0" w:tplc="70D40422">
      <w:start w:val="1"/>
      <w:numFmt w:val="bullet"/>
      <w:lvlText w:val="="/>
      <w:lvlJc w:val="left"/>
      <w:pPr>
        <w:tabs>
          <w:tab w:val="num" w:pos="720"/>
        </w:tabs>
        <w:ind w:left="720" w:hanging="360"/>
      </w:pPr>
      <w:rPr>
        <w:rFonts w:ascii="Times New Roman" w:hAnsi="Times New Roman" w:hint="default"/>
      </w:rPr>
    </w:lvl>
    <w:lvl w:ilvl="1" w:tplc="F614F9D6" w:tentative="1">
      <w:start w:val="1"/>
      <w:numFmt w:val="bullet"/>
      <w:lvlText w:val="="/>
      <w:lvlJc w:val="left"/>
      <w:pPr>
        <w:tabs>
          <w:tab w:val="num" w:pos="1440"/>
        </w:tabs>
        <w:ind w:left="1440" w:hanging="360"/>
      </w:pPr>
      <w:rPr>
        <w:rFonts w:ascii="Times New Roman" w:hAnsi="Times New Roman" w:hint="default"/>
      </w:rPr>
    </w:lvl>
    <w:lvl w:ilvl="2" w:tplc="50F4174E" w:tentative="1">
      <w:start w:val="1"/>
      <w:numFmt w:val="bullet"/>
      <w:lvlText w:val="="/>
      <w:lvlJc w:val="left"/>
      <w:pPr>
        <w:tabs>
          <w:tab w:val="num" w:pos="2160"/>
        </w:tabs>
        <w:ind w:left="2160" w:hanging="360"/>
      </w:pPr>
      <w:rPr>
        <w:rFonts w:ascii="Times New Roman" w:hAnsi="Times New Roman" w:hint="default"/>
      </w:rPr>
    </w:lvl>
    <w:lvl w:ilvl="3" w:tplc="8D80EC58" w:tentative="1">
      <w:start w:val="1"/>
      <w:numFmt w:val="bullet"/>
      <w:lvlText w:val="="/>
      <w:lvlJc w:val="left"/>
      <w:pPr>
        <w:tabs>
          <w:tab w:val="num" w:pos="2880"/>
        </w:tabs>
        <w:ind w:left="2880" w:hanging="360"/>
      </w:pPr>
      <w:rPr>
        <w:rFonts w:ascii="Times New Roman" w:hAnsi="Times New Roman" w:hint="default"/>
      </w:rPr>
    </w:lvl>
    <w:lvl w:ilvl="4" w:tplc="691CE9F0" w:tentative="1">
      <w:start w:val="1"/>
      <w:numFmt w:val="bullet"/>
      <w:lvlText w:val="="/>
      <w:lvlJc w:val="left"/>
      <w:pPr>
        <w:tabs>
          <w:tab w:val="num" w:pos="3600"/>
        </w:tabs>
        <w:ind w:left="3600" w:hanging="360"/>
      </w:pPr>
      <w:rPr>
        <w:rFonts w:ascii="Times New Roman" w:hAnsi="Times New Roman" w:hint="default"/>
      </w:rPr>
    </w:lvl>
    <w:lvl w:ilvl="5" w:tplc="2CB208DC" w:tentative="1">
      <w:start w:val="1"/>
      <w:numFmt w:val="bullet"/>
      <w:lvlText w:val="="/>
      <w:lvlJc w:val="left"/>
      <w:pPr>
        <w:tabs>
          <w:tab w:val="num" w:pos="4320"/>
        </w:tabs>
        <w:ind w:left="4320" w:hanging="360"/>
      </w:pPr>
      <w:rPr>
        <w:rFonts w:ascii="Times New Roman" w:hAnsi="Times New Roman" w:hint="default"/>
      </w:rPr>
    </w:lvl>
    <w:lvl w:ilvl="6" w:tplc="1BAE3114" w:tentative="1">
      <w:start w:val="1"/>
      <w:numFmt w:val="bullet"/>
      <w:lvlText w:val="="/>
      <w:lvlJc w:val="left"/>
      <w:pPr>
        <w:tabs>
          <w:tab w:val="num" w:pos="5040"/>
        </w:tabs>
        <w:ind w:left="5040" w:hanging="360"/>
      </w:pPr>
      <w:rPr>
        <w:rFonts w:ascii="Times New Roman" w:hAnsi="Times New Roman" w:hint="default"/>
      </w:rPr>
    </w:lvl>
    <w:lvl w:ilvl="7" w:tplc="2D569804" w:tentative="1">
      <w:start w:val="1"/>
      <w:numFmt w:val="bullet"/>
      <w:lvlText w:val="="/>
      <w:lvlJc w:val="left"/>
      <w:pPr>
        <w:tabs>
          <w:tab w:val="num" w:pos="5760"/>
        </w:tabs>
        <w:ind w:left="5760" w:hanging="360"/>
      </w:pPr>
      <w:rPr>
        <w:rFonts w:ascii="Times New Roman" w:hAnsi="Times New Roman" w:hint="default"/>
      </w:rPr>
    </w:lvl>
    <w:lvl w:ilvl="8" w:tplc="3AA8ABE4"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50DE22EA"/>
    <w:multiLevelType w:val="hybridMultilevel"/>
    <w:tmpl w:val="5F98C9F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5A32717E"/>
    <w:multiLevelType w:val="hybridMultilevel"/>
    <w:tmpl w:val="6346D4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F9D4D3C"/>
    <w:multiLevelType w:val="hybridMultilevel"/>
    <w:tmpl w:val="76786D5C"/>
    <w:lvl w:ilvl="0" w:tplc="BBD8C592">
      <w:start w:val="1"/>
      <w:numFmt w:val="bullet"/>
      <w:lvlText w:val="&gt;"/>
      <w:lvlJc w:val="left"/>
      <w:pPr>
        <w:tabs>
          <w:tab w:val="num" w:pos="720"/>
        </w:tabs>
        <w:ind w:left="720" w:hanging="360"/>
      </w:pPr>
      <w:rPr>
        <w:rFonts w:ascii="Times New Roman" w:hAnsi="Times New Roman" w:hint="default"/>
      </w:rPr>
    </w:lvl>
    <w:lvl w:ilvl="1" w:tplc="1D62965C" w:tentative="1">
      <w:start w:val="1"/>
      <w:numFmt w:val="bullet"/>
      <w:lvlText w:val="&gt;"/>
      <w:lvlJc w:val="left"/>
      <w:pPr>
        <w:tabs>
          <w:tab w:val="num" w:pos="1440"/>
        </w:tabs>
        <w:ind w:left="1440" w:hanging="360"/>
      </w:pPr>
      <w:rPr>
        <w:rFonts w:ascii="Times New Roman" w:hAnsi="Times New Roman" w:hint="default"/>
      </w:rPr>
    </w:lvl>
    <w:lvl w:ilvl="2" w:tplc="D0AE2CEE" w:tentative="1">
      <w:start w:val="1"/>
      <w:numFmt w:val="bullet"/>
      <w:lvlText w:val="&gt;"/>
      <w:lvlJc w:val="left"/>
      <w:pPr>
        <w:tabs>
          <w:tab w:val="num" w:pos="2160"/>
        </w:tabs>
        <w:ind w:left="2160" w:hanging="360"/>
      </w:pPr>
      <w:rPr>
        <w:rFonts w:ascii="Times New Roman" w:hAnsi="Times New Roman" w:hint="default"/>
      </w:rPr>
    </w:lvl>
    <w:lvl w:ilvl="3" w:tplc="F8604372" w:tentative="1">
      <w:start w:val="1"/>
      <w:numFmt w:val="bullet"/>
      <w:lvlText w:val="&gt;"/>
      <w:lvlJc w:val="left"/>
      <w:pPr>
        <w:tabs>
          <w:tab w:val="num" w:pos="2880"/>
        </w:tabs>
        <w:ind w:left="2880" w:hanging="360"/>
      </w:pPr>
      <w:rPr>
        <w:rFonts w:ascii="Times New Roman" w:hAnsi="Times New Roman" w:hint="default"/>
      </w:rPr>
    </w:lvl>
    <w:lvl w:ilvl="4" w:tplc="D458DF98" w:tentative="1">
      <w:start w:val="1"/>
      <w:numFmt w:val="bullet"/>
      <w:lvlText w:val="&gt;"/>
      <w:lvlJc w:val="left"/>
      <w:pPr>
        <w:tabs>
          <w:tab w:val="num" w:pos="3600"/>
        </w:tabs>
        <w:ind w:left="3600" w:hanging="360"/>
      </w:pPr>
      <w:rPr>
        <w:rFonts w:ascii="Times New Roman" w:hAnsi="Times New Roman" w:hint="default"/>
      </w:rPr>
    </w:lvl>
    <w:lvl w:ilvl="5" w:tplc="527A815A" w:tentative="1">
      <w:start w:val="1"/>
      <w:numFmt w:val="bullet"/>
      <w:lvlText w:val="&gt;"/>
      <w:lvlJc w:val="left"/>
      <w:pPr>
        <w:tabs>
          <w:tab w:val="num" w:pos="4320"/>
        </w:tabs>
        <w:ind w:left="4320" w:hanging="360"/>
      </w:pPr>
      <w:rPr>
        <w:rFonts w:ascii="Times New Roman" w:hAnsi="Times New Roman" w:hint="default"/>
      </w:rPr>
    </w:lvl>
    <w:lvl w:ilvl="6" w:tplc="DDB62796" w:tentative="1">
      <w:start w:val="1"/>
      <w:numFmt w:val="bullet"/>
      <w:lvlText w:val="&gt;"/>
      <w:lvlJc w:val="left"/>
      <w:pPr>
        <w:tabs>
          <w:tab w:val="num" w:pos="5040"/>
        </w:tabs>
        <w:ind w:left="5040" w:hanging="360"/>
      </w:pPr>
      <w:rPr>
        <w:rFonts w:ascii="Times New Roman" w:hAnsi="Times New Roman" w:hint="default"/>
      </w:rPr>
    </w:lvl>
    <w:lvl w:ilvl="7" w:tplc="FC18C44C" w:tentative="1">
      <w:start w:val="1"/>
      <w:numFmt w:val="bullet"/>
      <w:lvlText w:val="&gt;"/>
      <w:lvlJc w:val="left"/>
      <w:pPr>
        <w:tabs>
          <w:tab w:val="num" w:pos="5760"/>
        </w:tabs>
        <w:ind w:left="5760" w:hanging="360"/>
      </w:pPr>
      <w:rPr>
        <w:rFonts w:ascii="Times New Roman" w:hAnsi="Times New Roman" w:hint="default"/>
      </w:rPr>
    </w:lvl>
    <w:lvl w:ilvl="8" w:tplc="221029F0" w:tentative="1">
      <w:start w:val="1"/>
      <w:numFmt w:val="bullet"/>
      <w:lvlText w:val="&gt;"/>
      <w:lvlJc w:val="left"/>
      <w:pPr>
        <w:tabs>
          <w:tab w:val="num" w:pos="6480"/>
        </w:tabs>
        <w:ind w:left="6480" w:hanging="360"/>
      </w:pPr>
      <w:rPr>
        <w:rFonts w:ascii="Times New Roman" w:hAnsi="Times New Roman" w:hint="default"/>
      </w:rPr>
    </w:lvl>
  </w:abstractNum>
  <w:abstractNum w:abstractNumId="7" w15:restartNumberingAfterBreak="0">
    <w:nsid w:val="6F182E35"/>
    <w:multiLevelType w:val="hybridMultilevel"/>
    <w:tmpl w:val="A43C0B46"/>
    <w:lvl w:ilvl="0" w:tplc="ED741ED8">
      <w:start w:val="1"/>
      <w:numFmt w:val="bullet"/>
      <w:lvlText w:val="_"/>
      <w:lvlJc w:val="left"/>
      <w:pPr>
        <w:tabs>
          <w:tab w:val="num" w:pos="720"/>
        </w:tabs>
        <w:ind w:left="720" w:hanging="360"/>
      </w:pPr>
      <w:rPr>
        <w:rFonts w:ascii="Times New Roman" w:hAnsi="Times New Roman" w:hint="default"/>
      </w:rPr>
    </w:lvl>
    <w:lvl w:ilvl="1" w:tplc="C2BAD2E4" w:tentative="1">
      <w:start w:val="1"/>
      <w:numFmt w:val="bullet"/>
      <w:lvlText w:val="_"/>
      <w:lvlJc w:val="left"/>
      <w:pPr>
        <w:tabs>
          <w:tab w:val="num" w:pos="1440"/>
        </w:tabs>
        <w:ind w:left="1440" w:hanging="360"/>
      </w:pPr>
      <w:rPr>
        <w:rFonts w:ascii="Times New Roman" w:hAnsi="Times New Roman" w:hint="default"/>
      </w:rPr>
    </w:lvl>
    <w:lvl w:ilvl="2" w:tplc="35A0A368" w:tentative="1">
      <w:start w:val="1"/>
      <w:numFmt w:val="bullet"/>
      <w:lvlText w:val="_"/>
      <w:lvlJc w:val="left"/>
      <w:pPr>
        <w:tabs>
          <w:tab w:val="num" w:pos="2160"/>
        </w:tabs>
        <w:ind w:left="2160" w:hanging="360"/>
      </w:pPr>
      <w:rPr>
        <w:rFonts w:ascii="Times New Roman" w:hAnsi="Times New Roman" w:hint="default"/>
      </w:rPr>
    </w:lvl>
    <w:lvl w:ilvl="3" w:tplc="33EA0CC8" w:tentative="1">
      <w:start w:val="1"/>
      <w:numFmt w:val="bullet"/>
      <w:lvlText w:val="_"/>
      <w:lvlJc w:val="left"/>
      <w:pPr>
        <w:tabs>
          <w:tab w:val="num" w:pos="2880"/>
        </w:tabs>
        <w:ind w:left="2880" w:hanging="360"/>
      </w:pPr>
      <w:rPr>
        <w:rFonts w:ascii="Times New Roman" w:hAnsi="Times New Roman" w:hint="default"/>
      </w:rPr>
    </w:lvl>
    <w:lvl w:ilvl="4" w:tplc="A61877FE" w:tentative="1">
      <w:start w:val="1"/>
      <w:numFmt w:val="bullet"/>
      <w:lvlText w:val="_"/>
      <w:lvlJc w:val="left"/>
      <w:pPr>
        <w:tabs>
          <w:tab w:val="num" w:pos="3600"/>
        </w:tabs>
        <w:ind w:left="3600" w:hanging="360"/>
      </w:pPr>
      <w:rPr>
        <w:rFonts w:ascii="Times New Roman" w:hAnsi="Times New Roman" w:hint="default"/>
      </w:rPr>
    </w:lvl>
    <w:lvl w:ilvl="5" w:tplc="ABE4D960" w:tentative="1">
      <w:start w:val="1"/>
      <w:numFmt w:val="bullet"/>
      <w:lvlText w:val="_"/>
      <w:lvlJc w:val="left"/>
      <w:pPr>
        <w:tabs>
          <w:tab w:val="num" w:pos="4320"/>
        </w:tabs>
        <w:ind w:left="4320" w:hanging="360"/>
      </w:pPr>
      <w:rPr>
        <w:rFonts w:ascii="Times New Roman" w:hAnsi="Times New Roman" w:hint="default"/>
      </w:rPr>
    </w:lvl>
    <w:lvl w:ilvl="6" w:tplc="F3022F76" w:tentative="1">
      <w:start w:val="1"/>
      <w:numFmt w:val="bullet"/>
      <w:lvlText w:val="_"/>
      <w:lvlJc w:val="left"/>
      <w:pPr>
        <w:tabs>
          <w:tab w:val="num" w:pos="5040"/>
        </w:tabs>
        <w:ind w:left="5040" w:hanging="360"/>
      </w:pPr>
      <w:rPr>
        <w:rFonts w:ascii="Times New Roman" w:hAnsi="Times New Roman" w:hint="default"/>
      </w:rPr>
    </w:lvl>
    <w:lvl w:ilvl="7" w:tplc="3788DC2A" w:tentative="1">
      <w:start w:val="1"/>
      <w:numFmt w:val="bullet"/>
      <w:lvlText w:val="_"/>
      <w:lvlJc w:val="left"/>
      <w:pPr>
        <w:tabs>
          <w:tab w:val="num" w:pos="5760"/>
        </w:tabs>
        <w:ind w:left="5760" w:hanging="360"/>
      </w:pPr>
      <w:rPr>
        <w:rFonts w:ascii="Times New Roman" w:hAnsi="Times New Roman" w:hint="default"/>
      </w:rPr>
    </w:lvl>
    <w:lvl w:ilvl="8" w:tplc="BAAE5356" w:tentative="1">
      <w:start w:val="1"/>
      <w:numFmt w:val="bullet"/>
      <w:lvlText w:val="_"/>
      <w:lvlJc w:val="left"/>
      <w:pPr>
        <w:tabs>
          <w:tab w:val="num" w:pos="6480"/>
        </w:tabs>
        <w:ind w:left="6480" w:hanging="360"/>
      </w:pPr>
      <w:rPr>
        <w:rFonts w:ascii="Times New Roman" w:hAnsi="Times New Roman" w:hint="default"/>
      </w:rPr>
    </w:lvl>
  </w:abstractNum>
  <w:abstractNum w:abstractNumId="8" w15:restartNumberingAfterBreak="0">
    <w:nsid w:val="6FD919AA"/>
    <w:multiLevelType w:val="hybridMultilevel"/>
    <w:tmpl w:val="66DEB89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0AC38DD"/>
    <w:multiLevelType w:val="hybridMultilevel"/>
    <w:tmpl w:val="6CF0B5B8"/>
    <w:lvl w:ilvl="0" w:tplc="DCF2D5E6">
      <w:start w:val="1"/>
      <w:numFmt w:val="bullet"/>
      <w:lvlText w:val="*"/>
      <w:lvlJc w:val="left"/>
      <w:pPr>
        <w:tabs>
          <w:tab w:val="num" w:pos="720"/>
        </w:tabs>
        <w:ind w:left="720" w:hanging="360"/>
      </w:pPr>
      <w:rPr>
        <w:rFonts w:ascii="Times New Roman" w:hAnsi="Times New Roman" w:hint="default"/>
      </w:rPr>
    </w:lvl>
    <w:lvl w:ilvl="1" w:tplc="77E2A6CA" w:tentative="1">
      <w:start w:val="1"/>
      <w:numFmt w:val="bullet"/>
      <w:lvlText w:val="*"/>
      <w:lvlJc w:val="left"/>
      <w:pPr>
        <w:tabs>
          <w:tab w:val="num" w:pos="1440"/>
        </w:tabs>
        <w:ind w:left="1440" w:hanging="360"/>
      </w:pPr>
      <w:rPr>
        <w:rFonts w:ascii="Times New Roman" w:hAnsi="Times New Roman" w:hint="default"/>
      </w:rPr>
    </w:lvl>
    <w:lvl w:ilvl="2" w:tplc="2674AA5C" w:tentative="1">
      <w:start w:val="1"/>
      <w:numFmt w:val="bullet"/>
      <w:lvlText w:val="*"/>
      <w:lvlJc w:val="left"/>
      <w:pPr>
        <w:tabs>
          <w:tab w:val="num" w:pos="2160"/>
        </w:tabs>
        <w:ind w:left="2160" w:hanging="360"/>
      </w:pPr>
      <w:rPr>
        <w:rFonts w:ascii="Times New Roman" w:hAnsi="Times New Roman" w:hint="default"/>
      </w:rPr>
    </w:lvl>
    <w:lvl w:ilvl="3" w:tplc="039834CC" w:tentative="1">
      <w:start w:val="1"/>
      <w:numFmt w:val="bullet"/>
      <w:lvlText w:val="*"/>
      <w:lvlJc w:val="left"/>
      <w:pPr>
        <w:tabs>
          <w:tab w:val="num" w:pos="2880"/>
        </w:tabs>
        <w:ind w:left="2880" w:hanging="360"/>
      </w:pPr>
      <w:rPr>
        <w:rFonts w:ascii="Times New Roman" w:hAnsi="Times New Roman" w:hint="default"/>
      </w:rPr>
    </w:lvl>
    <w:lvl w:ilvl="4" w:tplc="FA0EB2E0" w:tentative="1">
      <w:start w:val="1"/>
      <w:numFmt w:val="bullet"/>
      <w:lvlText w:val="*"/>
      <w:lvlJc w:val="left"/>
      <w:pPr>
        <w:tabs>
          <w:tab w:val="num" w:pos="3600"/>
        </w:tabs>
        <w:ind w:left="3600" w:hanging="360"/>
      </w:pPr>
      <w:rPr>
        <w:rFonts w:ascii="Times New Roman" w:hAnsi="Times New Roman" w:hint="default"/>
      </w:rPr>
    </w:lvl>
    <w:lvl w:ilvl="5" w:tplc="D0109EF0" w:tentative="1">
      <w:start w:val="1"/>
      <w:numFmt w:val="bullet"/>
      <w:lvlText w:val="*"/>
      <w:lvlJc w:val="left"/>
      <w:pPr>
        <w:tabs>
          <w:tab w:val="num" w:pos="4320"/>
        </w:tabs>
        <w:ind w:left="4320" w:hanging="360"/>
      </w:pPr>
      <w:rPr>
        <w:rFonts w:ascii="Times New Roman" w:hAnsi="Times New Roman" w:hint="default"/>
      </w:rPr>
    </w:lvl>
    <w:lvl w:ilvl="6" w:tplc="D854AC9E" w:tentative="1">
      <w:start w:val="1"/>
      <w:numFmt w:val="bullet"/>
      <w:lvlText w:val="*"/>
      <w:lvlJc w:val="left"/>
      <w:pPr>
        <w:tabs>
          <w:tab w:val="num" w:pos="5040"/>
        </w:tabs>
        <w:ind w:left="5040" w:hanging="360"/>
      </w:pPr>
      <w:rPr>
        <w:rFonts w:ascii="Times New Roman" w:hAnsi="Times New Roman" w:hint="default"/>
      </w:rPr>
    </w:lvl>
    <w:lvl w:ilvl="7" w:tplc="A4BEB4B2" w:tentative="1">
      <w:start w:val="1"/>
      <w:numFmt w:val="bullet"/>
      <w:lvlText w:val="*"/>
      <w:lvlJc w:val="left"/>
      <w:pPr>
        <w:tabs>
          <w:tab w:val="num" w:pos="5760"/>
        </w:tabs>
        <w:ind w:left="5760" w:hanging="360"/>
      </w:pPr>
      <w:rPr>
        <w:rFonts w:ascii="Times New Roman" w:hAnsi="Times New Roman" w:hint="default"/>
      </w:rPr>
    </w:lvl>
    <w:lvl w:ilvl="8" w:tplc="BE8EBD28"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7CAE7A66"/>
    <w:multiLevelType w:val="hybridMultilevel"/>
    <w:tmpl w:val="BAA2771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6"/>
  </w:num>
  <w:num w:numId="4">
    <w:abstractNumId w:val="2"/>
  </w:num>
  <w:num w:numId="5">
    <w:abstractNumId w:val="1"/>
  </w:num>
  <w:num w:numId="6">
    <w:abstractNumId w:val="7"/>
  </w:num>
  <w:num w:numId="7">
    <w:abstractNumId w:val="9"/>
  </w:num>
  <w:num w:numId="8">
    <w:abstractNumId w:val="5"/>
  </w:num>
  <w:num w:numId="9">
    <w:abstractNumId w:val="10"/>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10"/>
  <w:displayHorizontalDrawingGridEvery w:val="2"/>
  <w:noPunctuationKerning/>
  <w:characterSpacingControl w:val="doNotCompress"/>
  <w:hdrShapeDefaults>
    <o:shapedefaults v:ext="edit" spidmax="4097"/>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F17F4"/>
    <w:rsid w:val="0000365E"/>
    <w:rsid w:val="00021976"/>
    <w:rsid w:val="00027A80"/>
    <w:rsid w:val="0004565A"/>
    <w:rsid w:val="00072248"/>
    <w:rsid w:val="00073B12"/>
    <w:rsid w:val="000B7C0E"/>
    <w:rsid w:val="001061EC"/>
    <w:rsid w:val="001215C8"/>
    <w:rsid w:val="00165D1E"/>
    <w:rsid w:val="001968AB"/>
    <w:rsid w:val="001B63C5"/>
    <w:rsid w:val="001C5E9E"/>
    <w:rsid w:val="001D41EA"/>
    <w:rsid w:val="001F17F4"/>
    <w:rsid w:val="002605B3"/>
    <w:rsid w:val="002A4128"/>
    <w:rsid w:val="002A6E7B"/>
    <w:rsid w:val="00316BA9"/>
    <w:rsid w:val="00322B01"/>
    <w:rsid w:val="00343655"/>
    <w:rsid w:val="003C1E78"/>
    <w:rsid w:val="003C394E"/>
    <w:rsid w:val="003E4385"/>
    <w:rsid w:val="003F3252"/>
    <w:rsid w:val="004033FA"/>
    <w:rsid w:val="00424461"/>
    <w:rsid w:val="00483D97"/>
    <w:rsid w:val="00490EDF"/>
    <w:rsid w:val="00497DD3"/>
    <w:rsid w:val="004A3E15"/>
    <w:rsid w:val="004A4460"/>
    <w:rsid w:val="004B7DE9"/>
    <w:rsid w:val="004F1A5A"/>
    <w:rsid w:val="00510DE8"/>
    <w:rsid w:val="00532058"/>
    <w:rsid w:val="005429DA"/>
    <w:rsid w:val="005C0132"/>
    <w:rsid w:val="005C5AA4"/>
    <w:rsid w:val="005E75B1"/>
    <w:rsid w:val="005F7CE2"/>
    <w:rsid w:val="00611FCE"/>
    <w:rsid w:val="00632AC2"/>
    <w:rsid w:val="00673B5B"/>
    <w:rsid w:val="006E4DDA"/>
    <w:rsid w:val="00723A20"/>
    <w:rsid w:val="007A19FF"/>
    <w:rsid w:val="007B2454"/>
    <w:rsid w:val="008468D0"/>
    <w:rsid w:val="00854CFE"/>
    <w:rsid w:val="00860F65"/>
    <w:rsid w:val="008656AE"/>
    <w:rsid w:val="00893D51"/>
    <w:rsid w:val="008A680B"/>
    <w:rsid w:val="0090666D"/>
    <w:rsid w:val="009656DC"/>
    <w:rsid w:val="009829A5"/>
    <w:rsid w:val="00982F0F"/>
    <w:rsid w:val="00987119"/>
    <w:rsid w:val="009D4685"/>
    <w:rsid w:val="009E0477"/>
    <w:rsid w:val="00A0326A"/>
    <w:rsid w:val="00A30455"/>
    <w:rsid w:val="00A379FE"/>
    <w:rsid w:val="00A46CD0"/>
    <w:rsid w:val="00A540AC"/>
    <w:rsid w:val="00A600EB"/>
    <w:rsid w:val="00A665EA"/>
    <w:rsid w:val="00AE2D5D"/>
    <w:rsid w:val="00B00273"/>
    <w:rsid w:val="00B016B0"/>
    <w:rsid w:val="00B20C77"/>
    <w:rsid w:val="00B37509"/>
    <w:rsid w:val="00B51D4C"/>
    <w:rsid w:val="00B638C5"/>
    <w:rsid w:val="00B73C30"/>
    <w:rsid w:val="00BA0923"/>
    <w:rsid w:val="00C621CE"/>
    <w:rsid w:val="00CB22E3"/>
    <w:rsid w:val="00CC12BD"/>
    <w:rsid w:val="00D03EEF"/>
    <w:rsid w:val="00D10BFC"/>
    <w:rsid w:val="00D156C9"/>
    <w:rsid w:val="00D71C8C"/>
    <w:rsid w:val="00D74637"/>
    <w:rsid w:val="00DA7882"/>
    <w:rsid w:val="00DC184E"/>
    <w:rsid w:val="00DF1805"/>
    <w:rsid w:val="00E31742"/>
    <w:rsid w:val="00E46AF9"/>
    <w:rsid w:val="00E50C25"/>
    <w:rsid w:val="00E97C07"/>
    <w:rsid w:val="00EF4C61"/>
    <w:rsid w:val="00F519D9"/>
    <w:rsid w:val="00F5396B"/>
    <w:rsid w:val="00F551DA"/>
    <w:rsid w:val="00F81E73"/>
    <w:rsid w:val="00F91010"/>
    <w:rsid w:val="00FD0814"/>
    <w:rsid w:val="00FF33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A29B4C9"/>
  <w15:docId w15:val="{976AD323-6FF1-4CE6-BF76-C22B3B04E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GB"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B63C5"/>
    <w:rPr>
      <w:sz w:val="22"/>
      <w:szCs w:val="22"/>
      <w:lang w:val="en-US" w:bidi="en-US"/>
    </w:rPr>
  </w:style>
  <w:style w:type="paragraph" w:styleId="Heading1">
    <w:name w:val="heading 1"/>
    <w:basedOn w:val="Normal"/>
    <w:next w:val="Normal"/>
    <w:link w:val="Heading1Char"/>
    <w:uiPriority w:val="9"/>
    <w:qFormat/>
    <w:rsid w:val="00E31742"/>
    <w:pPr>
      <w:spacing w:before="480"/>
      <w:contextualSpacing/>
      <w:outlineLvl w:val="0"/>
    </w:pPr>
    <w:rPr>
      <w:rFonts w:ascii="Cambria" w:hAnsi="Cambria"/>
      <w:b/>
      <w:bCs/>
      <w:sz w:val="28"/>
      <w:szCs w:val="28"/>
    </w:rPr>
  </w:style>
  <w:style w:type="paragraph" w:styleId="Heading2">
    <w:name w:val="heading 2"/>
    <w:basedOn w:val="Normal"/>
    <w:next w:val="Normal"/>
    <w:link w:val="Heading2Char"/>
    <w:uiPriority w:val="9"/>
    <w:unhideWhenUsed/>
    <w:qFormat/>
    <w:rsid w:val="00E31742"/>
    <w:pPr>
      <w:spacing w:before="200"/>
      <w:outlineLvl w:val="1"/>
    </w:pPr>
    <w:rPr>
      <w:rFonts w:ascii="Cambria" w:hAnsi="Cambria"/>
      <w:b/>
      <w:bCs/>
      <w:sz w:val="26"/>
      <w:szCs w:val="26"/>
    </w:rPr>
  </w:style>
  <w:style w:type="paragraph" w:styleId="Heading3">
    <w:name w:val="heading 3"/>
    <w:basedOn w:val="Normal"/>
    <w:next w:val="Normal"/>
    <w:link w:val="Heading3Char"/>
    <w:uiPriority w:val="9"/>
    <w:unhideWhenUsed/>
    <w:qFormat/>
    <w:rsid w:val="00E31742"/>
    <w:pPr>
      <w:spacing w:before="200" w:line="271" w:lineRule="auto"/>
      <w:outlineLvl w:val="2"/>
    </w:pPr>
    <w:rPr>
      <w:rFonts w:ascii="Cambria" w:hAnsi="Cambria"/>
      <w:b/>
      <w:bCs/>
    </w:rPr>
  </w:style>
  <w:style w:type="paragraph" w:styleId="Heading4">
    <w:name w:val="heading 4"/>
    <w:basedOn w:val="Normal"/>
    <w:next w:val="Normal"/>
    <w:link w:val="Heading4Char"/>
    <w:uiPriority w:val="9"/>
    <w:semiHidden/>
    <w:unhideWhenUsed/>
    <w:qFormat/>
    <w:rsid w:val="00E31742"/>
    <w:pPr>
      <w:spacing w:before="200"/>
      <w:outlineLvl w:val="3"/>
    </w:pPr>
    <w:rPr>
      <w:rFonts w:ascii="Cambria" w:hAnsi="Cambria"/>
      <w:b/>
      <w:bCs/>
      <w:i/>
      <w:iCs/>
    </w:rPr>
  </w:style>
  <w:style w:type="paragraph" w:styleId="Heading5">
    <w:name w:val="heading 5"/>
    <w:basedOn w:val="Normal"/>
    <w:next w:val="Normal"/>
    <w:link w:val="Heading5Char"/>
    <w:uiPriority w:val="9"/>
    <w:semiHidden/>
    <w:unhideWhenUsed/>
    <w:qFormat/>
    <w:rsid w:val="00E31742"/>
    <w:pPr>
      <w:spacing w:before="200"/>
      <w:outlineLvl w:val="4"/>
    </w:pPr>
    <w:rPr>
      <w:rFonts w:ascii="Cambria" w:hAnsi="Cambria"/>
      <w:b/>
      <w:bCs/>
      <w:color w:val="7F7F7F"/>
    </w:rPr>
  </w:style>
  <w:style w:type="paragraph" w:styleId="Heading6">
    <w:name w:val="heading 6"/>
    <w:basedOn w:val="Normal"/>
    <w:next w:val="Normal"/>
    <w:link w:val="Heading6Char"/>
    <w:uiPriority w:val="9"/>
    <w:semiHidden/>
    <w:unhideWhenUsed/>
    <w:qFormat/>
    <w:rsid w:val="00E31742"/>
    <w:pPr>
      <w:spacing w:line="271" w:lineRule="auto"/>
      <w:outlineLvl w:val="5"/>
    </w:pPr>
    <w:rPr>
      <w:rFonts w:ascii="Cambria" w:hAnsi="Cambria"/>
      <w:b/>
      <w:bCs/>
      <w:i/>
      <w:iCs/>
      <w:color w:val="7F7F7F"/>
    </w:rPr>
  </w:style>
  <w:style w:type="paragraph" w:styleId="Heading7">
    <w:name w:val="heading 7"/>
    <w:basedOn w:val="Normal"/>
    <w:next w:val="Normal"/>
    <w:link w:val="Heading7Char"/>
    <w:uiPriority w:val="9"/>
    <w:semiHidden/>
    <w:unhideWhenUsed/>
    <w:qFormat/>
    <w:rsid w:val="00E31742"/>
    <w:pPr>
      <w:outlineLvl w:val="6"/>
    </w:pPr>
    <w:rPr>
      <w:rFonts w:ascii="Cambria" w:hAnsi="Cambria"/>
      <w:i/>
      <w:iCs/>
    </w:rPr>
  </w:style>
  <w:style w:type="paragraph" w:styleId="Heading8">
    <w:name w:val="heading 8"/>
    <w:basedOn w:val="Normal"/>
    <w:next w:val="Normal"/>
    <w:link w:val="Heading8Char"/>
    <w:uiPriority w:val="9"/>
    <w:semiHidden/>
    <w:unhideWhenUsed/>
    <w:qFormat/>
    <w:rsid w:val="00E31742"/>
    <w:pPr>
      <w:outlineLvl w:val="7"/>
    </w:pPr>
    <w:rPr>
      <w:rFonts w:ascii="Cambria" w:hAnsi="Cambria"/>
      <w:sz w:val="20"/>
      <w:szCs w:val="20"/>
    </w:rPr>
  </w:style>
  <w:style w:type="paragraph" w:styleId="Heading9">
    <w:name w:val="heading 9"/>
    <w:basedOn w:val="Normal"/>
    <w:next w:val="Normal"/>
    <w:link w:val="Heading9Char"/>
    <w:uiPriority w:val="9"/>
    <w:semiHidden/>
    <w:unhideWhenUsed/>
    <w:qFormat/>
    <w:rsid w:val="00E31742"/>
    <w:pPr>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A6E7B"/>
    <w:pPr>
      <w:tabs>
        <w:tab w:val="center" w:pos="4153"/>
        <w:tab w:val="right" w:pos="8306"/>
      </w:tabs>
      <w:jc w:val="center"/>
    </w:pPr>
    <w:rPr>
      <w:b/>
      <w:sz w:val="28"/>
    </w:rPr>
  </w:style>
  <w:style w:type="paragraph" w:styleId="Footer">
    <w:name w:val="footer"/>
    <w:basedOn w:val="Normal"/>
    <w:link w:val="FooterChar"/>
    <w:uiPriority w:val="99"/>
    <w:rsid w:val="002A6E7B"/>
    <w:pPr>
      <w:tabs>
        <w:tab w:val="center" w:pos="4153"/>
        <w:tab w:val="right" w:pos="8306"/>
      </w:tabs>
    </w:pPr>
  </w:style>
  <w:style w:type="character" w:styleId="PageNumber">
    <w:name w:val="page number"/>
    <w:rsid w:val="002A6E7B"/>
    <w:rPr>
      <w:sz w:val="16"/>
      <w:szCs w:val="16"/>
    </w:rPr>
  </w:style>
  <w:style w:type="paragraph" w:customStyle="1" w:styleId="Module">
    <w:name w:val="Module"/>
    <w:basedOn w:val="Footer"/>
    <w:rsid w:val="002A6E7B"/>
  </w:style>
  <w:style w:type="paragraph" w:styleId="BalloonText">
    <w:name w:val="Balloon Text"/>
    <w:basedOn w:val="Normal"/>
    <w:semiHidden/>
    <w:rsid w:val="002A6E7B"/>
    <w:rPr>
      <w:rFonts w:ascii="Tahoma" w:hAnsi="Tahoma" w:cs="Tahoma"/>
      <w:sz w:val="16"/>
      <w:szCs w:val="16"/>
    </w:rPr>
  </w:style>
  <w:style w:type="table" w:styleId="TableGrid">
    <w:name w:val="Table Grid"/>
    <w:basedOn w:val="TableNormal"/>
    <w:rsid w:val="002A6E7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link w:val="Heading1"/>
    <w:uiPriority w:val="9"/>
    <w:rsid w:val="00E31742"/>
    <w:rPr>
      <w:rFonts w:ascii="Cambria" w:eastAsia="Times New Roman" w:hAnsi="Cambria" w:cs="Times New Roman"/>
      <w:b/>
      <w:bCs/>
      <w:sz w:val="28"/>
      <w:szCs w:val="28"/>
    </w:rPr>
  </w:style>
  <w:style w:type="character" w:customStyle="1" w:styleId="Heading2Char">
    <w:name w:val="Heading 2 Char"/>
    <w:link w:val="Heading2"/>
    <w:uiPriority w:val="9"/>
    <w:rsid w:val="00E31742"/>
    <w:rPr>
      <w:rFonts w:ascii="Cambria" w:eastAsia="Times New Roman" w:hAnsi="Cambria" w:cs="Times New Roman"/>
      <w:b/>
      <w:bCs/>
      <w:sz w:val="26"/>
      <w:szCs w:val="26"/>
    </w:rPr>
  </w:style>
  <w:style w:type="character" w:customStyle="1" w:styleId="Heading3Char">
    <w:name w:val="Heading 3 Char"/>
    <w:link w:val="Heading3"/>
    <w:uiPriority w:val="9"/>
    <w:rsid w:val="00E31742"/>
    <w:rPr>
      <w:rFonts w:ascii="Cambria" w:eastAsia="Times New Roman" w:hAnsi="Cambria" w:cs="Times New Roman"/>
      <w:b/>
      <w:bCs/>
    </w:rPr>
  </w:style>
  <w:style w:type="character" w:customStyle="1" w:styleId="Heading4Char">
    <w:name w:val="Heading 4 Char"/>
    <w:link w:val="Heading4"/>
    <w:uiPriority w:val="9"/>
    <w:semiHidden/>
    <w:rsid w:val="00E31742"/>
    <w:rPr>
      <w:rFonts w:ascii="Cambria" w:eastAsia="Times New Roman" w:hAnsi="Cambria" w:cs="Times New Roman"/>
      <w:b/>
      <w:bCs/>
      <w:i/>
      <w:iCs/>
    </w:rPr>
  </w:style>
  <w:style w:type="character" w:customStyle="1" w:styleId="Heading5Char">
    <w:name w:val="Heading 5 Char"/>
    <w:link w:val="Heading5"/>
    <w:uiPriority w:val="9"/>
    <w:semiHidden/>
    <w:rsid w:val="00E31742"/>
    <w:rPr>
      <w:rFonts w:ascii="Cambria" w:eastAsia="Times New Roman" w:hAnsi="Cambria" w:cs="Times New Roman"/>
      <w:b/>
      <w:bCs/>
      <w:color w:val="7F7F7F"/>
    </w:rPr>
  </w:style>
  <w:style w:type="character" w:customStyle="1" w:styleId="Heading6Char">
    <w:name w:val="Heading 6 Char"/>
    <w:link w:val="Heading6"/>
    <w:uiPriority w:val="9"/>
    <w:semiHidden/>
    <w:rsid w:val="00E31742"/>
    <w:rPr>
      <w:rFonts w:ascii="Cambria" w:eastAsia="Times New Roman" w:hAnsi="Cambria" w:cs="Times New Roman"/>
      <w:b/>
      <w:bCs/>
      <w:i/>
      <w:iCs/>
      <w:color w:val="7F7F7F"/>
    </w:rPr>
  </w:style>
  <w:style w:type="character" w:customStyle="1" w:styleId="Heading7Char">
    <w:name w:val="Heading 7 Char"/>
    <w:link w:val="Heading7"/>
    <w:uiPriority w:val="9"/>
    <w:semiHidden/>
    <w:rsid w:val="00E31742"/>
    <w:rPr>
      <w:rFonts w:ascii="Cambria" w:eastAsia="Times New Roman" w:hAnsi="Cambria" w:cs="Times New Roman"/>
      <w:i/>
      <w:iCs/>
    </w:rPr>
  </w:style>
  <w:style w:type="character" w:customStyle="1" w:styleId="Heading8Char">
    <w:name w:val="Heading 8 Char"/>
    <w:link w:val="Heading8"/>
    <w:uiPriority w:val="9"/>
    <w:semiHidden/>
    <w:rsid w:val="00E31742"/>
    <w:rPr>
      <w:rFonts w:ascii="Cambria" w:eastAsia="Times New Roman" w:hAnsi="Cambria" w:cs="Times New Roman"/>
      <w:sz w:val="20"/>
      <w:szCs w:val="20"/>
    </w:rPr>
  </w:style>
  <w:style w:type="character" w:customStyle="1" w:styleId="Heading9Char">
    <w:name w:val="Heading 9 Char"/>
    <w:link w:val="Heading9"/>
    <w:uiPriority w:val="9"/>
    <w:semiHidden/>
    <w:rsid w:val="00E31742"/>
    <w:rPr>
      <w:rFonts w:ascii="Cambria" w:eastAsia="Times New Roman" w:hAnsi="Cambria" w:cs="Times New Roman"/>
      <w:i/>
      <w:iCs/>
      <w:spacing w:val="5"/>
      <w:sz w:val="20"/>
      <w:szCs w:val="20"/>
    </w:rPr>
  </w:style>
  <w:style w:type="paragraph" w:styleId="Caption">
    <w:name w:val="caption"/>
    <w:basedOn w:val="Normal"/>
    <w:next w:val="Normal"/>
    <w:uiPriority w:val="35"/>
    <w:semiHidden/>
    <w:unhideWhenUsed/>
    <w:rsid w:val="002A6E7B"/>
    <w:rPr>
      <w:b/>
      <w:bCs/>
      <w:color w:val="4F81BD"/>
      <w:sz w:val="18"/>
      <w:szCs w:val="18"/>
    </w:rPr>
  </w:style>
  <w:style w:type="paragraph" w:styleId="Title">
    <w:name w:val="Title"/>
    <w:basedOn w:val="Normal"/>
    <w:next w:val="Normal"/>
    <w:link w:val="TitleChar"/>
    <w:uiPriority w:val="10"/>
    <w:qFormat/>
    <w:rsid w:val="00987119"/>
    <w:pPr>
      <w:pBdr>
        <w:bottom w:val="single" w:sz="4" w:space="1" w:color="auto"/>
      </w:pBdr>
      <w:spacing w:after="360"/>
      <w:contextualSpacing/>
    </w:pPr>
    <w:rPr>
      <w:rFonts w:ascii="Cambria" w:hAnsi="Cambria"/>
      <w:spacing w:val="5"/>
      <w:sz w:val="40"/>
      <w:szCs w:val="52"/>
    </w:rPr>
  </w:style>
  <w:style w:type="character" w:customStyle="1" w:styleId="TitleChar">
    <w:name w:val="Title Char"/>
    <w:link w:val="Title"/>
    <w:uiPriority w:val="10"/>
    <w:rsid w:val="00987119"/>
    <w:rPr>
      <w:rFonts w:ascii="Cambria" w:hAnsi="Cambria"/>
      <w:spacing w:val="5"/>
      <w:sz w:val="40"/>
      <w:szCs w:val="52"/>
      <w:lang w:val="en-US" w:eastAsia="en-US" w:bidi="en-US"/>
    </w:rPr>
  </w:style>
  <w:style w:type="paragraph" w:styleId="Subtitle">
    <w:name w:val="Subtitle"/>
    <w:basedOn w:val="Normal"/>
    <w:next w:val="Normal"/>
    <w:link w:val="SubtitleChar"/>
    <w:uiPriority w:val="11"/>
    <w:qFormat/>
    <w:rsid w:val="00E31742"/>
    <w:pPr>
      <w:spacing w:after="600"/>
    </w:pPr>
    <w:rPr>
      <w:rFonts w:ascii="Cambria" w:hAnsi="Cambria"/>
      <w:i/>
      <w:iCs/>
      <w:spacing w:val="13"/>
      <w:sz w:val="24"/>
      <w:szCs w:val="24"/>
    </w:rPr>
  </w:style>
  <w:style w:type="character" w:customStyle="1" w:styleId="SubtitleChar">
    <w:name w:val="Subtitle Char"/>
    <w:link w:val="Subtitle"/>
    <w:uiPriority w:val="11"/>
    <w:rsid w:val="00E31742"/>
    <w:rPr>
      <w:rFonts w:ascii="Cambria" w:eastAsia="Times New Roman" w:hAnsi="Cambria" w:cs="Times New Roman"/>
      <w:i/>
      <w:iCs/>
      <w:spacing w:val="13"/>
      <w:sz w:val="24"/>
      <w:szCs w:val="24"/>
    </w:rPr>
  </w:style>
  <w:style w:type="character" w:styleId="Strong">
    <w:name w:val="Strong"/>
    <w:uiPriority w:val="22"/>
    <w:qFormat/>
    <w:rsid w:val="00E31742"/>
    <w:rPr>
      <w:b/>
      <w:bCs/>
    </w:rPr>
  </w:style>
  <w:style w:type="character" w:styleId="Emphasis">
    <w:name w:val="Emphasis"/>
    <w:uiPriority w:val="20"/>
    <w:qFormat/>
    <w:rsid w:val="00E31742"/>
    <w:rPr>
      <w:b/>
      <w:bCs/>
      <w:i/>
      <w:iCs/>
      <w:spacing w:val="10"/>
      <w:bdr w:val="none" w:sz="0" w:space="0" w:color="auto"/>
      <w:shd w:val="clear" w:color="auto" w:fill="auto"/>
    </w:rPr>
  </w:style>
  <w:style w:type="paragraph" w:styleId="NoSpacing">
    <w:name w:val="No Spacing"/>
    <w:basedOn w:val="Normal"/>
    <w:uiPriority w:val="1"/>
    <w:qFormat/>
    <w:rsid w:val="00E31742"/>
  </w:style>
  <w:style w:type="paragraph" w:styleId="ListParagraph">
    <w:name w:val="List Paragraph"/>
    <w:basedOn w:val="Normal"/>
    <w:uiPriority w:val="34"/>
    <w:qFormat/>
    <w:rsid w:val="00E31742"/>
    <w:pPr>
      <w:ind w:left="720"/>
      <w:contextualSpacing/>
    </w:pPr>
  </w:style>
  <w:style w:type="paragraph" w:styleId="Quote">
    <w:name w:val="Quote"/>
    <w:basedOn w:val="Normal"/>
    <w:next w:val="Normal"/>
    <w:link w:val="QuoteChar"/>
    <w:uiPriority w:val="29"/>
    <w:qFormat/>
    <w:rsid w:val="00E31742"/>
    <w:pPr>
      <w:spacing w:before="200"/>
      <w:ind w:left="360" w:right="360"/>
    </w:pPr>
    <w:rPr>
      <w:i/>
      <w:iCs/>
    </w:rPr>
  </w:style>
  <w:style w:type="character" w:customStyle="1" w:styleId="QuoteChar">
    <w:name w:val="Quote Char"/>
    <w:link w:val="Quote"/>
    <w:uiPriority w:val="29"/>
    <w:rsid w:val="00E31742"/>
    <w:rPr>
      <w:i/>
      <w:iCs/>
    </w:rPr>
  </w:style>
  <w:style w:type="paragraph" w:styleId="IntenseQuote">
    <w:name w:val="Intense Quote"/>
    <w:basedOn w:val="Normal"/>
    <w:next w:val="Normal"/>
    <w:link w:val="IntenseQuoteChar"/>
    <w:uiPriority w:val="30"/>
    <w:qFormat/>
    <w:rsid w:val="00E31742"/>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30"/>
    <w:rsid w:val="00E31742"/>
    <w:rPr>
      <w:b/>
      <w:bCs/>
      <w:i/>
      <w:iCs/>
    </w:rPr>
  </w:style>
  <w:style w:type="character" w:styleId="SubtleEmphasis">
    <w:name w:val="Subtle Emphasis"/>
    <w:uiPriority w:val="19"/>
    <w:qFormat/>
    <w:rsid w:val="00E31742"/>
    <w:rPr>
      <w:i/>
      <w:iCs/>
    </w:rPr>
  </w:style>
  <w:style w:type="character" w:styleId="IntenseEmphasis">
    <w:name w:val="Intense Emphasis"/>
    <w:uiPriority w:val="21"/>
    <w:qFormat/>
    <w:rsid w:val="00E31742"/>
    <w:rPr>
      <w:b/>
      <w:bCs/>
    </w:rPr>
  </w:style>
  <w:style w:type="character" w:styleId="SubtleReference">
    <w:name w:val="Subtle Reference"/>
    <w:uiPriority w:val="31"/>
    <w:qFormat/>
    <w:rsid w:val="00E31742"/>
    <w:rPr>
      <w:smallCaps/>
    </w:rPr>
  </w:style>
  <w:style w:type="character" w:styleId="IntenseReference">
    <w:name w:val="Intense Reference"/>
    <w:uiPriority w:val="32"/>
    <w:qFormat/>
    <w:rsid w:val="00E31742"/>
    <w:rPr>
      <w:smallCaps/>
      <w:spacing w:val="5"/>
      <w:u w:val="single"/>
    </w:rPr>
  </w:style>
  <w:style w:type="character" w:styleId="BookTitle">
    <w:name w:val="Book Title"/>
    <w:uiPriority w:val="33"/>
    <w:qFormat/>
    <w:rsid w:val="00E31742"/>
    <w:rPr>
      <w:i/>
      <w:iCs/>
      <w:smallCaps/>
      <w:spacing w:val="5"/>
    </w:rPr>
  </w:style>
  <w:style w:type="paragraph" w:styleId="TOCHeading">
    <w:name w:val="TOC Heading"/>
    <w:basedOn w:val="Heading1"/>
    <w:next w:val="Normal"/>
    <w:uiPriority w:val="39"/>
    <w:semiHidden/>
    <w:unhideWhenUsed/>
    <w:qFormat/>
    <w:rsid w:val="00E31742"/>
    <w:pPr>
      <w:outlineLvl w:val="9"/>
    </w:pPr>
  </w:style>
  <w:style w:type="character" w:customStyle="1" w:styleId="FooterChar">
    <w:name w:val="Footer Char"/>
    <w:link w:val="Footer"/>
    <w:uiPriority w:val="99"/>
    <w:rsid w:val="002A6E7B"/>
    <w:rPr>
      <w:sz w:val="22"/>
      <w:szCs w:val="22"/>
      <w:lang w:val="en-US" w:eastAsia="en-US" w:bidi="en-US"/>
    </w:rPr>
  </w:style>
  <w:style w:type="paragraph" w:styleId="BodyText">
    <w:name w:val="Body Text"/>
    <w:basedOn w:val="Normal"/>
    <w:link w:val="BodyTextChar"/>
    <w:rsid w:val="00424461"/>
    <w:rPr>
      <w:rFonts w:ascii="Times New Roman" w:hAnsi="Times New Roman"/>
      <w:sz w:val="24"/>
      <w:szCs w:val="20"/>
      <w:lang w:bidi="ar-SA"/>
    </w:rPr>
  </w:style>
  <w:style w:type="character" w:customStyle="1" w:styleId="BodyTextChar">
    <w:name w:val="Body Text Char"/>
    <w:link w:val="BodyText"/>
    <w:rsid w:val="00424461"/>
    <w:rPr>
      <w:rFonts w:ascii="Times New Roman" w:hAnsi="Times New Roman"/>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6029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stanton\Application%20Data\Microsoft\Templates\Tutoria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CE8C39-D039-214E-AAA2-33D146E47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Tutorial Template</Template>
  <TotalTime>286</TotalTime>
  <Pages>18</Pages>
  <Words>2686</Words>
  <Characters>15316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Q1</vt:lpstr>
    </vt:vector>
  </TitlesOfParts>
  <Company>University of Glamorgan</Company>
  <LinksUpToDate>false</LinksUpToDate>
  <CharactersWithSpaces>17967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Q1</dc:title>
  <dc:subject/>
  <dc:creator>Stanton N (AT)</dc:creator>
  <cp:keywords/>
  <cp:lastModifiedBy>Gaylor Boobyer</cp:lastModifiedBy>
  <cp:revision>25</cp:revision>
  <cp:lastPrinted>2012-11-16T12:21:00Z</cp:lastPrinted>
  <dcterms:created xsi:type="dcterms:W3CDTF">2011-06-22T13:00:00Z</dcterms:created>
  <dcterms:modified xsi:type="dcterms:W3CDTF">2020-10-04T15:53:00Z</dcterms:modified>
</cp:coreProperties>
</file>