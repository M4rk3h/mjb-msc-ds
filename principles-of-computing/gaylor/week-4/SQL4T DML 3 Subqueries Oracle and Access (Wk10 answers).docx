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541D8" w14:textId="77777777" w:rsidR="002E2617" w:rsidRPr="0031267D" w:rsidRDefault="00BC284F" w:rsidP="0083197A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Solutions for Tutorial Exercise</w:t>
      </w:r>
    </w:p>
    <w:p w14:paraId="1DEBB5B1" w14:textId="77777777" w:rsidR="00113217" w:rsidRDefault="00113217" w:rsidP="002E2617">
      <w:pPr>
        <w:rPr>
          <w:rFonts w:asciiTheme="minorHAnsi" w:hAnsiTheme="minorHAnsi"/>
        </w:rPr>
      </w:pPr>
    </w:p>
    <w:p w14:paraId="76A5FFF2" w14:textId="77777777" w:rsidR="00D16F34" w:rsidRDefault="00D16F34" w:rsidP="00D16F34">
      <w:pPr>
        <w:rPr>
          <w:rFonts w:asciiTheme="minorHAnsi" w:hAnsiTheme="minorHAnsi"/>
        </w:rPr>
      </w:pPr>
    </w:p>
    <w:p w14:paraId="5958CD0A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>1.</w:t>
      </w:r>
      <w:r w:rsidRPr="00D16F34">
        <w:rPr>
          <w:rFonts w:asciiTheme="minorHAnsi" w:hAnsiTheme="minorHAnsi"/>
        </w:rPr>
        <w:tab/>
        <w:t>SELECT</w:t>
      </w:r>
      <w:r w:rsidRPr="00D16F34">
        <w:rPr>
          <w:rFonts w:asciiTheme="minorHAnsi" w:hAnsiTheme="minorHAnsi"/>
        </w:rPr>
        <w:tab/>
        <w:t>JOB, ENAME, SAL</w:t>
      </w:r>
    </w:p>
    <w:p w14:paraId="3EBEE8A7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FROM</w:t>
      </w:r>
      <w:r w:rsidRPr="00D16F34">
        <w:rPr>
          <w:rFonts w:asciiTheme="minorHAnsi" w:hAnsiTheme="minorHAnsi"/>
        </w:rPr>
        <w:tab/>
        <w:t>EMP</w:t>
      </w:r>
    </w:p>
    <w:p w14:paraId="3CF01759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WHERE</w:t>
      </w:r>
      <w:r w:rsidRPr="00D16F34">
        <w:rPr>
          <w:rFonts w:asciiTheme="minorHAnsi" w:hAnsiTheme="minorHAnsi"/>
        </w:rPr>
        <w:tab/>
        <w:t>SAL   IN</w:t>
      </w:r>
      <w:r w:rsidRPr="00D16F34">
        <w:rPr>
          <w:rFonts w:asciiTheme="minorHAnsi" w:hAnsiTheme="minorHAnsi"/>
        </w:rPr>
        <w:tab/>
        <w:t>(SELECT</w:t>
      </w:r>
      <w:r w:rsidRPr="00D16F34">
        <w:rPr>
          <w:rFonts w:asciiTheme="minorHAnsi" w:hAnsiTheme="minorHAnsi"/>
        </w:rPr>
        <w:tab/>
        <w:t>MAX(SAL)</w:t>
      </w:r>
    </w:p>
    <w:p w14:paraId="61BC9283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FROM</w:t>
      </w:r>
      <w:r w:rsidRPr="00D16F34">
        <w:rPr>
          <w:rFonts w:asciiTheme="minorHAnsi" w:hAnsiTheme="minorHAnsi"/>
        </w:rPr>
        <w:tab/>
        <w:t>EMP</w:t>
      </w:r>
    </w:p>
    <w:p w14:paraId="1A4D9BFC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GROUP BY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JOB)</w:t>
      </w:r>
    </w:p>
    <w:p w14:paraId="2E65D7B5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ORDER BY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SAL DESC;</w:t>
      </w:r>
    </w:p>
    <w:p w14:paraId="14110755" w14:textId="77777777" w:rsidR="00D16F34" w:rsidRDefault="00D16F34" w:rsidP="00D16F34">
      <w:pPr>
        <w:rPr>
          <w:rFonts w:asciiTheme="minorHAnsi" w:hAnsiTheme="minorHAnsi"/>
        </w:rPr>
      </w:pPr>
      <w:r w:rsidRPr="00D16F34">
        <w:rPr>
          <w:rFonts w:asciiTheme="minorHAnsi" w:hAnsiTheme="minorHAnsi"/>
        </w:rPr>
        <w:tab/>
      </w:r>
    </w:p>
    <w:p w14:paraId="6C5313C7" w14:textId="77777777" w:rsidR="00D16F34" w:rsidRDefault="00D16F34" w:rsidP="00D16F34">
      <w:pPr>
        <w:rPr>
          <w:rFonts w:asciiTheme="minorHAnsi" w:hAnsiTheme="minorHAnsi"/>
        </w:rPr>
      </w:pPr>
    </w:p>
    <w:p w14:paraId="4A2AB992" w14:textId="6FEC3F50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>2.</w:t>
      </w:r>
      <w:r w:rsidRPr="00D16F34">
        <w:rPr>
          <w:rFonts w:asciiTheme="minorHAnsi" w:hAnsiTheme="minorHAnsi"/>
        </w:rPr>
        <w:tab/>
        <w:t>SELECT</w:t>
      </w:r>
      <w:r w:rsidRPr="00D16F34">
        <w:rPr>
          <w:rFonts w:asciiTheme="minorHAnsi" w:hAnsiTheme="minorHAnsi"/>
        </w:rPr>
        <w:tab/>
      </w:r>
      <w:proofErr w:type="gramStart"/>
      <w:r w:rsidR="00924983">
        <w:rPr>
          <w:rFonts w:asciiTheme="minorHAnsi" w:hAnsiTheme="minorHAnsi"/>
        </w:rPr>
        <w:t>ENAME,</w:t>
      </w:r>
      <w:r w:rsidRPr="00D16F34">
        <w:rPr>
          <w:rFonts w:asciiTheme="minorHAnsi" w:hAnsiTheme="minorHAnsi"/>
        </w:rPr>
        <w:t>JOB</w:t>
      </w:r>
      <w:proofErr w:type="gramEnd"/>
      <w:r w:rsidRPr="00D16F34">
        <w:rPr>
          <w:rFonts w:asciiTheme="minorHAnsi" w:hAnsiTheme="minorHAnsi"/>
        </w:rPr>
        <w:t>, SAL</w:t>
      </w:r>
    </w:p>
    <w:p w14:paraId="641DEEAD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FROM</w:t>
      </w:r>
      <w:r w:rsidRPr="00D16F34">
        <w:rPr>
          <w:rFonts w:asciiTheme="minorHAnsi" w:hAnsiTheme="minorHAnsi"/>
        </w:rPr>
        <w:tab/>
        <w:t>EMP</w:t>
      </w:r>
    </w:p>
    <w:p w14:paraId="6B5A5E7A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WHERE</w:t>
      </w:r>
      <w:r w:rsidRPr="00D16F34">
        <w:rPr>
          <w:rFonts w:asciiTheme="minorHAnsi" w:hAnsiTheme="minorHAnsi"/>
        </w:rPr>
        <w:tab/>
        <w:t>SAL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IN</w:t>
      </w:r>
      <w:r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>(SELECT</w:t>
      </w:r>
      <w:r w:rsidRPr="00D16F34">
        <w:rPr>
          <w:rFonts w:asciiTheme="minorHAnsi" w:hAnsiTheme="minorHAnsi"/>
        </w:rPr>
        <w:tab/>
        <w:t>MIN(SAL)</w:t>
      </w:r>
    </w:p>
    <w:p w14:paraId="04E7634A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FROM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EMP</w:t>
      </w:r>
    </w:p>
    <w:p w14:paraId="3BD8AFD3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GROUP BY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JOB)</w:t>
      </w:r>
    </w:p>
    <w:p w14:paraId="02DE165C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ORDER BY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SAL;</w:t>
      </w:r>
    </w:p>
    <w:p w14:paraId="1D0C7FB2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</w:p>
    <w:p w14:paraId="038B92F5" w14:textId="77777777" w:rsidR="00D16F34" w:rsidRDefault="00D16F34" w:rsidP="00D16F34">
      <w:pPr>
        <w:rPr>
          <w:rFonts w:asciiTheme="minorHAnsi" w:hAnsiTheme="minorHAnsi"/>
        </w:rPr>
      </w:pPr>
    </w:p>
    <w:p w14:paraId="1C916978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>3.</w:t>
      </w:r>
      <w:r w:rsidRPr="00D16F34">
        <w:rPr>
          <w:rFonts w:asciiTheme="minorHAnsi" w:hAnsiTheme="minorHAnsi"/>
        </w:rPr>
        <w:tab/>
        <w:t>SELECT</w:t>
      </w:r>
      <w:r w:rsidRPr="00D16F34">
        <w:rPr>
          <w:rFonts w:asciiTheme="minorHAnsi" w:hAnsiTheme="minorHAnsi"/>
        </w:rPr>
        <w:tab/>
        <w:t>DEPTNO, ENAME, HIREDATE</w:t>
      </w:r>
    </w:p>
    <w:p w14:paraId="1187D75F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FROM</w:t>
      </w:r>
      <w:r w:rsidRPr="00D16F34">
        <w:rPr>
          <w:rFonts w:asciiTheme="minorHAnsi" w:hAnsiTheme="minorHAnsi"/>
        </w:rPr>
        <w:tab/>
        <w:t>EMP</w:t>
      </w:r>
    </w:p>
    <w:p w14:paraId="235E0286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WHERE</w:t>
      </w:r>
      <w:r w:rsidRPr="00D16F34">
        <w:rPr>
          <w:rFonts w:asciiTheme="minorHAnsi" w:hAnsiTheme="minorHAnsi"/>
        </w:rPr>
        <w:tab/>
        <w:t>(HIREDATE, DEPTNO)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IN</w:t>
      </w:r>
    </w:p>
    <w:p w14:paraId="68938C32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(SELECT</w:t>
      </w:r>
      <w:r w:rsidRPr="00D16F34">
        <w:rPr>
          <w:rFonts w:asciiTheme="minorHAnsi" w:hAnsiTheme="minorHAnsi"/>
        </w:rPr>
        <w:tab/>
        <w:t>MAX(HIREDATE</w:t>
      </w:r>
      <w:proofErr w:type="gramStart"/>
      <w:r w:rsidRPr="00D16F34">
        <w:rPr>
          <w:rFonts w:asciiTheme="minorHAnsi" w:hAnsiTheme="minorHAnsi"/>
        </w:rPr>
        <w:t>),DEPTNO</w:t>
      </w:r>
      <w:proofErr w:type="gramEnd"/>
    </w:p>
    <w:p w14:paraId="7F7638DF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FROM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EMP</w:t>
      </w:r>
    </w:p>
    <w:p w14:paraId="7570B3A0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GROUP BY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DEPTNO)</w:t>
      </w:r>
    </w:p>
    <w:p w14:paraId="7FA801A0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ORDER BY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HIREDATE;</w:t>
      </w:r>
    </w:p>
    <w:p w14:paraId="6B5344BE" w14:textId="6D22FBA4" w:rsidR="00D16F34" w:rsidRPr="000B43AE" w:rsidRDefault="000B43AE" w:rsidP="00D16F34">
      <w:pPr>
        <w:rPr>
          <w:rFonts w:asciiTheme="minorHAnsi" w:hAnsiTheme="minorHAnsi"/>
          <w:color w:val="FF0000"/>
        </w:rPr>
      </w:pPr>
      <w:r w:rsidRPr="000B43AE">
        <w:rPr>
          <w:rFonts w:asciiTheme="minorHAnsi" w:hAnsiTheme="minorHAnsi"/>
          <w:color w:val="FF0000"/>
        </w:rPr>
        <w:t>MS Access</w:t>
      </w:r>
    </w:p>
    <w:p w14:paraId="6DF6C498" w14:textId="77777777" w:rsidR="000B43AE" w:rsidRPr="000B43AE" w:rsidRDefault="000B43AE" w:rsidP="000B43AE">
      <w:pPr>
        <w:rPr>
          <w:rFonts w:asciiTheme="minorHAnsi" w:hAnsiTheme="minorHAnsi"/>
          <w:color w:val="FF0000"/>
        </w:rPr>
      </w:pPr>
      <w:r w:rsidRPr="000B43AE">
        <w:rPr>
          <w:rFonts w:asciiTheme="minorHAnsi" w:hAnsiTheme="minorHAnsi"/>
          <w:color w:val="FF0000"/>
        </w:rPr>
        <w:t>SELECT</w:t>
      </w:r>
      <w:r w:rsidRPr="000B43AE">
        <w:rPr>
          <w:rFonts w:asciiTheme="minorHAnsi" w:hAnsiTheme="minorHAnsi"/>
          <w:color w:val="FF0000"/>
        </w:rPr>
        <w:tab/>
        <w:t>DEPTNO, ENAME, HIREDATE</w:t>
      </w:r>
    </w:p>
    <w:p w14:paraId="2EE0E5B1" w14:textId="77777777" w:rsidR="000B43AE" w:rsidRPr="000B43AE" w:rsidRDefault="000B43AE" w:rsidP="000B43AE">
      <w:pPr>
        <w:rPr>
          <w:rFonts w:asciiTheme="minorHAnsi" w:hAnsiTheme="minorHAnsi"/>
          <w:color w:val="FF0000"/>
        </w:rPr>
      </w:pPr>
      <w:r w:rsidRPr="000B43AE">
        <w:rPr>
          <w:rFonts w:asciiTheme="minorHAnsi" w:hAnsiTheme="minorHAnsi"/>
          <w:color w:val="FF0000"/>
        </w:rPr>
        <w:tab/>
        <w:t>FROM</w:t>
      </w:r>
      <w:r w:rsidRPr="000B43AE">
        <w:rPr>
          <w:rFonts w:asciiTheme="minorHAnsi" w:hAnsiTheme="minorHAnsi"/>
          <w:color w:val="FF0000"/>
        </w:rPr>
        <w:tab/>
        <w:t>EMP</w:t>
      </w:r>
    </w:p>
    <w:p w14:paraId="04D8957D" w14:textId="77777777" w:rsidR="000B43AE" w:rsidRPr="000B43AE" w:rsidRDefault="000B43AE" w:rsidP="000B43AE">
      <w:pPr>
        <w:rPr>
          <w:rFonts w:asciiTheme="minorHAnsi" w:hAnsiTheme="minorHAnsi"/>
          <w:color w:val="FF0000"/>
        </w:rPr>
      </w:pPr>
      <w:r w:rsidRPr="000B43AE">
        <w:rPr>
          <w:rFonts w:asciiTheme="minorHAnsi" w:hAnsiTheme="minorHAnsi"/>
          <w:color w:val="FF0000"/>
        </w:rPr>
        <w:tab/>
        <w:t>WHERE</w:t>
      </w:r>
      <w:r w:rsidRPr="000B43AE">
        <w:rPr>
          <w:rFonts w:asciiTheme="minorHAnsi" w:hAnsiTheme="minorHAnsi"/>
          <w:color w:val="FF0000"/>
        </w:rPr>
        <w:tab/>
        <w:t xml:space="preserve"> HIREDATE&amp;DEPTNO IN</w:t>
      </w:r>
    </w:p>
    <w:p w14:paraId="03EB9C41" w14:textId="77777777" w:rsidR="000B43AE" w:rsidRPr="000B43AE" w:rsidRDefault="000B43AE" w:rsidP="000B43AE">
      <w:pPr>
        <w:rPr>
          <w:rFonts w:asciiTheme="minorHAnsi" w:hAnsiTheme="minorHAnsi"/>
          <w:color w:val="FF0000"/>
        </w:rPr>
      </w:pPr>
      <w:r w:rsidRPr="000B43AE">
        <w:rPr>
          <w:rFonts w:asciiTheme="minorHAnsi" w:hAnsiTheme="minorHAnsi"/>
          <w:color w:val="FF0000"/>
        </w:rPr>
        <w:tab/>
      </w:r>
      <w:r w:rsidRPr="000B43AE">
        <w:rPr>
          <w:rFonts w:asciiTheme="minorHAnsi" w:hAnsiTheme="minorHAnsi"/>
          <w:color w:val="FF0000"/>
        </w:rPr>
        <w:tab/>
      </w:r>
      <w:r w:rsidRPr="000B43AE">
        <w:rPr>
          <w:rFonts w:asciiTheme="minorHAnsi" w:hAnsiTheme="minorHAnsi"/>
          <w:color w:val="FF0000"/>
        </w:rPr>
        <w:tab/>
        <w:t>(SELECT</w:t>
      </w:r>
      <w:r w:rsidRPr="000B43AE">
        <w:rPr>
          <w:rFonts w:asciiTheme="minorHAnsi" w:hAnsiTheme="minorHAnsi"/>
          <w:color w:val="FF0000"/>
        </w:rPr>
        <w:tab/>
        <w:t>MAX(HIREDATE)&amp;DEPTNO</w:t>
      </w:r>
    </w:p>
    <w:p w14:paraId="00D613CD" w14:textId="77777777" w:rsidR="000B43AE" w:rsidRPr="000B43AE" w:rsidRDefault="000B43AE" w:rsidP="000B43AE">
      <w:pPr>
        <w:rPr>
          <w:rFonts w:asciiTheme="minorHAnsi" w:hAnsiTheme="minorHAnsi"/>
          <w:color w:val="FF0000"/>
        </w:rPr>
      </w:pPr>
      <w:r w:rsidRPr="000B43AE">
        <w:rPr>
          <w:rFonts w:asciiTheme="minorHAnsi" w:hAnsiTheme="minorHAnsi"/>
          <w:color w:val="FF0000"/>
        </w:rPr>
        <w:tab/>
      </w:r>
      <w:r w:rsidRPr="000B43AE">
        <w:rPr>
          <w:rFonts w:asciiTheme="minorHAnsi" w:hAnsiTheme="minorHAnsi"/>
          <w:color w:val="FF0000"/>
        </w:rPr>
        <w:tab/>
      </w:r>
      <w:r w:rsidRPr="000B43AE">
        <w:rPr>
          <w:rFonts w:asciiTheme="minorHAnsi" w:hAnsiTheme="minorHAnsi"/>
          <w:color w:val="FF0000"/>
        </w:rPr>
        <w:tab/>
        <w:t>FROM EMP</w:t>
      </w:r>
    </w:p>
    <w:p w14:paraId="2FC25D11" w14:textId="77777777" w:rsidR="000B43AE" w:rsidRPr="000B43AE" w:rsidRDefault="000B43AE" w:rsidP="000B43AE">
      <w:pPr>
        <w:rPr>
          <w:rFonts w:asciiTheme="minorHAnsi" w:hAnsiTheme="minorHAnsi"/>
          <w:color w:val="FF0000"/>
        </w:rPr>
      </w:pPr>
      <w:r w:rsidRPr="000B43AE">
        <w:rPr>
          <w:rFonts w:asciiTheme="minorHAnsi" w:hAnsiTheme="minorHAnsi"/>
          <w:color w:val="FF0000"/>
        </w:rPr>
        <w:tab/>
      </w:r>
      <w:r w:rsidRPr="000B43AE">
        <w:rPr>
          <w:rFonts w:asciiTheme="minorHAnsi" w:hAnsiTheme="minorHAnsi"/>
          <w:color w:val="FF0000"/>
        </w:rPr>
        <w:tab/>
      </w:r>
      <w:r w:rsidRPr="000B43AE">
        <w:rPr>
          <w:rFonts w:asciiTheme="minorHAnsi" w:hAnsiTheme="minorHAnsi"/>
          <w:color w:val="FF0000"/>
        </w:rPr>
        <w:tab/>
        <w:t>GROUP BY DEPTNO)</w:t>
      </w:r>
    </w:p>
    <w:p w14:paraId="721CA927" w14:textId="4E79147E" w:rsidR="000B43AE" w:rsidRPr="000B43AE" w:rsidRDefault="000B43AE" w:rsidP="000B43AE">
      <w:pPr>
        <w:rPr>
          <w:rFonts w:asciiTheme="minorHAnsi" w:hAnsiTheme="minorHAnsi"/>
          <w:color w:val="FF0000"/>
        </w:rPr>
      </w:pPr>
      <w:r w:rsidRPr="000B43AE">
        <w:rPr>
          <w:rFonts w:asciiTheme="minorHAnsi" w:hAnsiTheme="minorHAnsi"/>
          <w:color w:val="FF0000"/>
        </w:rPr>
        <w:tab/>
        <w:t>ORDER BY HIREDATE;</w:t>
      </w:r>
    </w:p>
    <w:p w14:paraId="74812355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>4.</w:t>
      </w:r>
      <w:r w:rsidRPr="00D16F34">
        <w:rPr>
          <w:rFonts w:asciiTheme="minorHAnsi" w:hAnsiTheme="minorHAnsi"/>
        </w:rPr>
        <w:tab/>
        <w:t>SELECT</w:t>
      </w:r>
      <w:r w:rsidRPr="00D16F34">
        <w:rPr>
          <w:rFonts w:asciiTheme="minorHAnsi" w:hAnsiTheme="minorHAnsi"/>
        </w:rPr>
        <w:tab/>
        <w:t xml:space="preserve">ENAME, </w:t>
      </w:r>
      <w:proofErr w:type="gramStart"/>
      <w:r w:rsidRPr="00D16F34">
        <w:rPr>
          <w:rFonts w:asciiTheme="minorHAnsi" w:hAnsiTheme="minorHAnsi"/>
        </w:rPr>
        <w:t>SAL  SALARY</w:t>
      </w:r>
      <w:proofErr w:type="gramEnd"/>
      <w:r w:rsidRPr="00D16F34">
        <w:rPr>
          <w:rFonts w:asciiTheme="minorHAnsi" w:hAnsiTheme="minorHAnsi"/>
        </w:rPr>
        <w:t>, DEPTNO</w:t>
      </w:r>
    </w:p>
    <w:p w14:paraId="19356CE4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FROM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EMP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E</w:t>
      </w:r>
    </w:p>
    <w:p w14:paraId="319F27CB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WHERE</w:t>
      </w:r>
      <w:r w:rsidRPr="00D16F34">
        <w:rPr>
          <w:rFonts w:asciiTheme="minorHAnsi" w:hAnsiTheme="minorHAnsi"/>
        </w:rPr>
        <w:tab/>
        <w:t>SAL &gt;</w:t>
      </w:r>
      <w:r w:rsidRPr="00D16F34">
        <w:rPr>
          <w:rFonts w:asciiTheme="minorHAnsi" w:hAnsiTheme="minorHAnsi"/>
        </w:rPr>
        <w:tab/>
        <w:t>(SELECT</w:t>
      </w:r>
      <w:r w:rsidRPr="00D16F34">
        <w:rPr>
          <w:rFonts w:asciiTheme="minorHAnsi" w:hAnsiTheme="minorHAnsi"/>
        </w:rPr>
        <w:tab/>
        <w:t>AVG(SAL)</w:t>
      </w:r>
    </w:p>
    <w:p w14:paraId="41C65CBB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FROM</w:t>
      </w:r>
      <w:r w:rsidRPr="00D16F34">
        <w:rPr>
          <w:rFonts w:asciiTheme="minorHAnsi" w:hAnsiTheme="minorHAnsi"/>
        </w:rPr>
        <w:tab/>
        <w:t>EMP</w:t>
      </w:r>
    </w:p>
    <w:p w14:paraId="71E03E6F" w14:textId="77777777" w:rsidR="00D16F34" w:rsidRPr="00F35E4F" w:rsidRDefault="00D16F34" w:rsidP="00F35E4F">
      <w:pPr>
        <w:rPr>
          <w:rFonts w:asciiTheme="minorHAnsi" w:hAnsiTheme="minorHAnsi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WHERE</w:t>
      </w:r>
      <w:r w:rsidRPr="00D16F34">
        <w:rPr>
          <w:rFonts w:asciiTheme="minorHAnsi" w:hAnsiTheme="minorHAnsi"/>
        </w:rPr>
        <w:tab/>
        <w:t>DEPTNO = E. DEPTNO)</w:t>
      </w:r>
    </w:p>
    <w:p w14:paraId="42C8139F" w14:textId="4188DD46" w:rsidR="00D16F34" w:rsidRDefault="00D16F34" w:rsidP="00D16F34">
      <w:pPr>
        <w:rPr>
          <w:rFonts w:asciiTheme="minorHAnsi" w:hAnsiTheme="minorHAnsi"/>
        </w:rPr>
      </w:pPr>
      <w:r w:rsidRPr="00D16F34">
        <w:rPr>
          <w:rFonts w:asciiTheme="minorHAnsi" w:hAnsiTheme="minorHAnsi"/>
        </w:rPr>
        <w:tab/>
        <w:t>ORDER BY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DEPTNO;</w:t>
      </w:r>
    </w:p>
    <w:p w14:paraId="3A9D8D2A" w14:textId="54BE0EA8" w:rsidR="00924983" w:rsidRPr="00924983" w:rsidRDefault="00924983" w:rsidP="00D16F34">
      <w:pPr>
        <w:rPr>
          <w:rFonts w:asciiTheme="minorHAnsi" w:hAnsiTheme="minorHAnsi"/>
          <w:color w:val="FF0000"/>
        </w:rPr>
      </w:pPr>
      <w:r w:rsidRPr="00924983">
        <w:rPr>
          <w:rFonts w:asciiTheme="minorHAnsi" w:hAnsiTheme="minorHAnsi"/>
          <w:color w:val="FF0000"/>
        </w:rPr>
        <w:t>MS Access</w:t>
      </w:r>
    </w:p>
    <w:p w14:paraId="30C851E4" w14:textId="77777777" w:rsidR="00924983" w:rsidRPr="00924983" w:rsidRDefault="00924983" w:rsidP="00924983">
      <w:pPr>
        <w:rPr>
          <w:rFonts w:asciiTheme="minorHAnsi" w:hAnsiTheme="minorHAnsi"/>
          <w:color w:val="FF0000"/>
          <w:lang w:val="en-GB"/>
        </w:rPr>
      </w:pPr>
      <w:r w:rsidRPr="00924983">
        <w:rPr>
          <w:rFonts w:asciiTheme="minorHAnsi" w:hAnsiTheme="minorHAnsi"/>
          <w:color w:val="FF0000"/>
          <w:lang w:val="en-GB"/>
        </w:rPr>
        <w:t>SELECT</w:t>
      </w:r>
      <w:r w:rsidRPr="00924983">
        <w:rPr>
          <w:rFonts w:asciiTheme="minorHAnsi" w:hAnsiTheme="minorHAnsi"/>
          <w:color w:val="FF0000"/>
          <w:lang w:val="en-GB"/>
        </w:rPr>
        <w:tab/>
        <w:t>ENAME, SAL as SALARY, DEPTNO</w:t>
      </w:r>
    </w:p>
    <w:p w14:paraId="0FFA6D79" w14:textId="77777777" w:rsidR="00924983" w:rsidRPr="00924983" w:rsidRDefault="00924983" w:rsidP="00924983">
      <w:pPr>
        <w:rPr>
          <w:rFonts w:asciiTheme="minorHAnsi" w:hAnsiTheme="minorHAnsi"/>
          <w:color w:val="FF0000"/>
          <w:lang w:val="en-GB"/>
        </w:rPr>
      </w:pPr>
      <w:r w:rsidRPr="00924983">
        <w:rPr>
          <w:rFonts w:asciiTheme="minorHAnsi" w:hAnsiTheme="minorHAnsi"/>
          <w:color w:val="FF0000"/>
          <w:lang w:val="en-GB"/>
        </w:rPr>
        <w:tab/>
        <w:t>FROM EMP E</w:t>
      </w:r>
    </w:p>
    <w:p w14:paraId="1546860A" w14:textId="77777777" w:rsidR="00924983" w:rsidRPr="00924983" w:rsidRDefault="00924983" w:rsidP="00924983">
      <w:pPr>
        <w:rPr>
          <w:rFonts w:asciiTheme="minorHAnsi" w:hAnsiTheme="minorHAnsi"/>
          <w:color w:val="FF0000"/>
          <w:lang w:val="en-GB"/>
        </w:rPr>
      </w:pPr>
      <w:r w:rsidRPr="00924983">
        <w:rPr>
          <w:rFonts w:asciiTheme="minorHAnsi" w:hAnsiTheme="minorHAnsi"/>
          <w:color w:val="FF0000"/>
          <w:lang w:val="en-GB"/>
        </w:rPr>
        <w:tab/>
        <w:t>WHERE</w:t>
      </w:r>
      <w:r w:rsidRPr="00924983">
        <w:rPr>
          <w:rFonts w:asciiTheme="minorHAnsi" w:hAnsiTheme="minorHAnsi"/>
          <w:color w:val="FF0000"/>
          <w:lang w:val="en-GB"/>
        </w:rPr>
        <w:tab/>
        <w:t>SAL &gt;</w:t>
      </w:r>
      <w:r w:rsidRPr="00924983">
        <w:rPr>
          <w:rFonts w:asciiTheme="minorHAnsi" w:hAnsiTheme="minorHAnsi"/>
          <w:color w:val="FF0000"/>
          <w:lang w:val="en-GB"/>
        </w:rPr>
        <w:tab/>
        <w:t>(SELECT</w:t>
      </w:r>
      <w:r w:rsidRPr="00924983">
        <w:rPr>
          <w:rFonts w:asciiTheme="minorHAnsi" w:hAnsiTheme="minorHAnsi"/>
          <w:color w:val="FF0000"/>
          <w:lang w:val="en-GB"/>
        </w:rPr>
        <w:tab/>
        <w:t>AVG(SAL)</w:t>
      </w:r>
    </w:p>
    <w:p w14:paraId="4D90E142" w14:textId="77777777" w:rsidR="00924983" w:rsidRPr="00924983" w:rsidRDefault="00924983" w:rsidP="00924983">
      <w:pPr>
        <w:rPr>
          <w:rFonts w:asciiTheme="minorHAnsi" w:hAnsiTheme="minorHAnsi"/>
          <w:color w:val="FF0000"/>
          <w:lang w:val="en-GB"/>
        </w:rPr>
      </w:pPr>
      <w:r w:rsidRPr="00924983">
        <w:rPr>
          <w:rFonts w:asciiTheme="minorHAnsi" w:hAnsiTheme="minorHAnsi"/>
          <w:color w:val="FF0000"/>
          <w:lang w:val="en-GB"/>
        </w:rPr>
        <w:tab/>
      </w:r>
      <w:r w:rsidRPr="00924983">
        <w:rPr>
          <w:rFonts w:asciiTheme="minorHAnsi" w:hAnsiTheme="minorHAnsi"/>
          <w:color w:val="FF0000"/>
          <w:lang w:val="en-GB"/>
        </w:rPr>
        <w:tab/>
      </w:r>
      <w:r w:rsidRPr="00924983">
        <w:rPr>
          <w:rFonts w:asciiTheme="minorHAnsi" w:hAnsiTheme="minorHAnsi"/>
          <w:color w:val="FF0000"/>
          <w:lang w:val="en-GB"/>
        </w:rPr>
        <w:tab/>
        <w:t>FROM</w:t>
      </w:r>
      <w:r w:rsidRPr="00924983">
        <w:rPr>
          <w:rFonts w:asciiTheme="minorHAnsi" w:hAnsiTheme="minorHAnsi"/>
          <w:color w:val="FF0000"/>
          <w:lang w:val="en-GB"/>
        </w:rPr>
        <w:tab/>
        <w:t>EMP</w:t>
      </w:r>
    </w:p>
    <w:p w14:paraId="4A1E8096" w14:textId="77777777" w:rsidR="00924983" w:rsidRPr="00924983" w:rsidRDefault="00924983" w:rsidP="00924983">
      <w:pPr>
        <w:rPr>
          <w:rFonts w:asciiTheme="minorHAnsi" w:hAnsiTheme="minorHAnsi"/>
          <w:color w:val="FF0000"/>
          <w:lang w:val="en-GB"/>
        </w:rPr>
      </w:pPr>
      <w:r w:rsidRPr="00924983">
        <w:rPr>
          <w:rFonts w:asciiTheme="minorHAnsi" w:hAnsiTheme="minorHAnsi"/>
          <w:color w:val="FF0000"/>
          <w:lang w:val="en-GB"/>
        </w:rPr>
        <w:tab/>
      </w:r>
      <w:r w:rsidRPr="00924983">
        <w:rPr>
          <w:rFonts w:asciiTheme="minorHAnsi" w:hAnsiTheme="minorHAnsi"/>
          <w:color w:val="FF0000"/>
          <w:lang w:val="en-GB"/>
        </w:rPr>
        <w:tab/>
      </w:r>
      <w:r w:rsidRPr="00924983">
        <w:rPr>
          <w:rFonts w:asciiTheme="minorHAnsi" w:hAnsiTheme="minorHAnsi"/>
          <w:color w:val="FF0000"/>
          <w:lang w:val="en-GB"/>
        </w:rPr>
        <w:tab/>
        <w:t>WHERE</w:t>
      </w:r>
      <w:r w:rsidRPr="00924983">
        <w:rPr>
          <w:rFonts w:asciiTheme="minorHAnsi" w:hAnsiTheme="minorHAnsi"/>
          <w:color w:val="FF0000"/>
          <w:lang w:val="en-GB"/>
        </w:rPr>
        <w:tab/>
        <w:t>DEPTNO = E.DEPTNO)</w:t>
      </w:r>
    </w:p>
    <w:p w14:paraId="1A451827" w14:textId="0F37CBA5" w:rsidR="00924983" w:rsidRPr="00924983" w:rsidRDefault="00924983" w:rsidP="00924983">
      <w:pPr>
        <w:rPr>
          <w:rFonts w:asciiTheme="minorHAnsi" w:hAnsiTheme="minorHAnsi"/>
          <w:color w:val="FF0000"/>
          <w:lang w:val="en-GB"/>
        </w:rPr>
      </w:pPr>
      <w:r w:rsidRPr="00924983">
        <w:rPr>
          <w:rFonts w:asciiTheme="minorHAnsi" w:hAnsiTheme="minorHAnsi"/>
          <w:color w:val="FF0000"/>
          <w:lang w:val="en-GB"/>
        </w:rPr>
        <w:tab/>
        <w:t>ORDER BY DEPTNO;</w:t>
      </w:r>
    </w:p>
    <w:p w14:paraId="10A598CD" w14:textId="77777777" w:rsidR="00D16F34" w:rsidRDefault="00D16F34" w:rsidP="00D16F34">
      <w:pPr>
        <w:rPr>
          <w:rFonts w:asciiTheme="minorHAnsi" w:hAnsiTheme="minorHAnsi"/>
        </w:rPr>
      </w:pPr>
    </w:p>
    <w:p w14:paraId="3BE3A260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lastRenderedPageBreak/>
        <w:t>5.</w:t>
      </w:r>
      <w:r w:rsidRPr="00D16F34">
        <w:rPr>
          <w:rFonts w:asciiTheme="minorHAnsi" w:hAnsiTheme="minorHAnsi"/>
        </w:rPr>
        <w:tab/>
        <w:t>SELECT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DEPTNO, DNAME</w:t>
      </w:r>
    </w:p>
    <w:p w14:paraId="26D915AB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FROM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DEPT</w:t>
      </w:r>
    </w:p>
    <w:p w14:paraId="7120FDF6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  <w:t>WHERE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DEPTNO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NOT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IN</w:t>
      </w:r>
      <w:r w:rsidRPr="00D16F34">
        <w:rPr>
          <w:rFonts w:asciiTheme="minorHAnsi" w:hAnsiTheme="minorHAnsi"/>
        </w:rPr>
        <w:tab/>
      </w:r>
    </w:p>
    <w:p w14:paraId="19BBB317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(SELECT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DEPTNO</w:t>
      </w:r>
    </w:p>
    <w:p w14:paraId="50D24269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</w:r>
      <w:r w:rsidRPr="00D16F34">
        <w:rPr>
          <w:rFonts w:asciiTheme="minorHAnsi" w:hAnsiTheme="minorHAnsi"/>
        </w:rPr>
        <w:tab/>
        <w:t>FROM</w:t>
      </w:r>
      <w:r>
        <w:rPr>
          <w:rFonts w:asciiTheme="minorHAnsi" w:hAnsiTheme="minorHAnsi"/>
        </w:rPr>
        <w:t xml:space="preserve"> </w:t>
      </w:r>
      <w:r w:rsidRPr="00D16F34">
        <w:rPr>
          <w:rFonts w:asciiTheme="minorHAnsi" w:hAnsiTheme="minorHAnsi"/>
        </w:rPr>
        <w:t>EMP);</w:t>
      </w:r>
    </w:p>
    <w:p w14:paraId="2D4A93CE" w14:textId="77777777" w:rsidR="00D16F34" w:rsidRDefault="00D16F34" w:rsidP="00D16F34">
      <w:pPr>
        <w:rPr>
          <w:rFonts w:asciiTheme="minorHAnsi" w:hAnsiTheme="minorHAnsi"/>
        </w:rPr>
      </w:pPr>
    </w:p>
    <w:p w14:paraId="211521A0" w14:textId="77777777" w:rsidR="00D16F34" w:rsidRPr="00D16F34" w:rsidRDefault="00D16F34" w:rsidP="00D16F34">
      <w:pPr>
        <w:rPr>
          <w:rFonts w:asciiTheme="minorHAnsi" w:hAnsiTheme="minorHAnsi"/>
          <w:lang w:val="en-GB"/>
        </w:rPr>
      </w:pPr>
    </w:p>
    <w:sectPr w:rsidR="00D16F34" w:rsidRPr="00D16F34" w:rsidSect="00E317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46" w:right="1440" w:bottom="1440" w:left="1440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4FF0" w14:textId="77777777" w:rsidR="008264D8" w:rsidRDefault="008264D8">
      <w:r>
        <w:separator/>
      </w:r>
    </w:p>
  </w:endnote>
  <w:endnote w:type="continuationSeparator" w:id="0">
    <w:p w14:paraId="4CAB3E19" w14:textId="77777777" w:rsidR="008264D8" w:rsidRDefault="0082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F45C3" w14:textId="77777777" w:rsidR="004275A2" w:rsidRDefault="00427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309A" w14:textId="6E2F9429" w:rsidR="00113217" w:rsidRPr="00E46AF9" w:rsidRDefault="00113217" w:rsidP="00987119">
    <w:pPr>
      <w:pStyle w:val="Footer"/>
    </w:pPr>
    <w:r>
      <w:tab/>
    </w:r>
    <w:r w:rsidRPr="00FF33A6">
      <w:t xml:space="preserve">Page | </w:t>
    </w:r>
    <w:r w:rsidR="00A27631">
      <w:fldChar w:fldCharType="begin"/>
    </w:r>
    <w:r w:rsidR="00A27631">
      <w:instrText xml:space="preserve"> PAGE   \* MERGEFORMAT </w:instrText>
    </w:r>
    <w:r w:rsidR="00A27631">
      <w:fldChar w:fldCharType="separate"/>
    </w:r>
    <w:r w:rsidR="000B43AE">
      <w:rPr>
        <w:noProof/>
      </w:rPr>
      <w:t>2</w:t>
    </w:r>
    <w:r w:rsidR="00A27631">
      <w:rPr>
        <w:noProof/>
      </w:rPr>
      <w:fldChar w:fldCharType="end"/>
    </w:r>
    <w:r w:rsidRPr="005C5AA4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949BE" w14:textId="77777777" w:rsidR="004275A2" w:rsidRDefault="00427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558EC" w14:textId="77777777" w:rsidR="008264D8" w:rsidRDefault="008264D8">
      <w:r>
        <w:separator/>
      </w:r>
    </w:p>
  </w:footnote>
  <w:footnote w:type="continuationSeparator" w:id="0">
    <w:p w14:paraId="69A44A47" w14:textId="77777777" w:rsidR="008264D8" w:rsidRDefault="00826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2C23F" w14:textId="77777777" w:rsidR="004275A2" w:rsidRDefault="004275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F4883" w14:textId="77777777" w:rsidR="00113217" w:rsidRPr="001215C8" w:rsidRDefault="00113217" w:rsidP="00AE2D5D">
    <w:pPr>
      <w:pStyle w:val="Title"/>
      <w:rPr>
        <w:lang w:val="en-GB"/>
      </w:rPr>
    </w:pPr>
    <w:r>
      <w:rPr>
        <w:lang w:val="en-GB"/>
      </w:rPr>
      <w:t>Subqueries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D3E9A" w14:textId="77777777" w:rsidR="004275A2" w:rsidRDefault="004275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427"/>
    <w:multiLevelType w:val="hybridMultilevel"/>
    <w:tmpl w:val="6D70F2B2"/>
    <w:lvl w:ilvl="0" w:tplc="DCF2D5E6">
      <w:start w:val="1"/>
      <w:numFmt w:val="bullet"/>
      <w:lvlText w:val="*"/>
      <w:lvlJc w:val="left"/>
      <w:pPr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4790"/>
    <w:multiLevelType w:val="hybridMultilevel"/>
    <w:tmpl w:val="4678CE4A"/>
    <w:lvl w:ilvl="0" w:tplc="87E62C3C">
      <w:start w:val="1"/>
      <w:numFmt w:val="bullet"/>
      <w:lvlText w:val="%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4275B6" w:tentative="1">
      <w:start w:val="1"/>
      <w:numFmt w:val="bullet"/>
      <w:lvlText w:val="%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29530" w:tentative="1">
      <w:start w:val="1"/>
      <w:numFmt w:val="bullet"/>
      <w:lvlText w:val="%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485A50" w:tentative="1">
      <w:start w:val="1"/>
      <w:numFmt w:val="bullet"/>
      <w:lvlText w:val="%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424690" w:tentative="1">
      <w:start w:val="1"/>
      <w:numFmt w:val="bullet"/>
      <w:lvlText w:val="%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4A2B48" w:tentative="1">
      <w:start w:val="1"/>
      <w:numFmt w:val="bullet"/>
      <w:lvlText w:val="%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CA69C2" w:tentative="1">
      <w:start w:val="1"/>
      <w:numFmt w:val="bullet"/>
      <w:lvlText w:val="%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8AE412" w:tentative="1">
      <w:start w:val="1"/>
      <w:numFmt w:val="bullet"/>
      <w:lvlText w:val="%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74D494" w:tentative="1">
      <w:start w:val="1"/>
      <w:numFmt w:val="bullet"/>
      <w:lvlText w:val="%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DC3CE8"/>
    <w:multiLevelType w:val="hybridMultilevel"/>
    <w:tmpl w:val="A99C3336"/>
    <w:lvl w:ilvl="0" w:tplc="F90864E2">
      <w:start w:val="1"/>
      <w:numFmt w:val="bullet"/>
      <w:lvlText w:val="&l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018C8" w:tentative="1">
      <w:start w:val="1"/>
      <w:numFmt w:val="bullet"/>
      <w:lvlText w:val="&l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4AC1E4" w:tentative="1">
      <w:start w:val="1"/>
      <w:numFmt w:val="bullet"/>
      <w:lvlText w:val="&l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10B58E" w:tentative="1">
      <w:start w:val="1"/>
      <w:numFmt w:val="bullet"/>
      <w:lvlText w:val="&l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0669B6" w:tentative="1">
      <w:start w:val="1"/>
      <w:numFmt w:val="bullet"/>
      <w:lvlText w:val="&l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B04BB0" w:tentative="1">
      <w:start w:val="1"/>
      <w:numFmt w:val="bullet"/>
      <w:lvlText w:val="&l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625844" w:tentative="1">
      <w:start w:val="1"/>
      <w:numFmt w:val="bullet"/>
      <w:lvlText w:val="&l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FA8A78" w:tentative="1">
      <w:start w:val="1"/>
      <w:numFmt w:val="bullet"/>
      <w:lvlText w:val="&l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0537E" w:tentative="1">
      <w:start w:val="1"/>
      <w:numFmt w:val="bullet"/>
      <w:lvlText w:val="&l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93603D"/>
    <w:multiLevelType w:val="hybridMultilevel"/>
    <w:tmpl w:val="A502B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7CBB"/>
    <w:multiLevelType w:val="hybridMultilevel"/>
    <w:tmpl w:val="E08AB6C0"/>
    <w:lvl w:ilvl="0" w:tplc="67EC4910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9C5F0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3E2F00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12CDA0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06DD0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0395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F6B1E6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CA12D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4E173E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991D9D"/>
    <w:multiLevelType w:val="hybridMultilevel"/>
    <w:tmpl w:val="933A9850"/>
    <w:lvl w:ilvl="0" w:tplc="D7D49A48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CE0C0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7E0332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C660F0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D86CEC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8067AE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FEE2B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CAAE4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FAFEB0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6CF28EF"/>
    <w:multiLevelType w:val="multilevel"/>
    <w:tmpl w:val="08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FE0303"/>
    <w:multiLevelType w:val="multilevel"/>
    <w:tmpl w:val="08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3701325"/>
    <w:multiLevelType w:val="hybridMultilevel"/>
    <w:tmpl w:val="683EA318"/>
    <w:lvl w:ilvl="0" w:tplc="45E01D3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9A612E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408F10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A4452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C0286E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AC0526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C8858E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F847C8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A66634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ECB397D"/>
    <w:multiLevelType w:val="hybridMultilevel"/>
    <w:tmpl w:val="65C47478"/>
    <w:lvl w:ilvl="0" w:tplc="95567F60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567ED8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4EC004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2E6E92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E3C34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46A56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CE001A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2CE272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D83E48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EFB5FE3"/>
    <w:multiLevelType w:val="hybridMultilevel"/>
    <w:tmpl w:val="B1FA4D56"/>
    <w:lvl w:ilvl="0" w:tplc="70D40422">
      <w:start w:val="1"/>
      <w:numFmt w:val="bullet"/>
      <w:lvlText w:val="=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14F9D6" w:tentative="1">
      <w:start w:val="1"/>
      <w:numFmt w:val="bullet"/>
      <w:lvlText w:val="=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F4174E" w:tentative="1">
      <w:start w:val="1"/>
      <w:numFmt w:val="bullet"/>
      <w:lvlText w:val="=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0EC58" w:tentative="1">
      <w:start w:val="1"/>
      <w:numFmt w:val="bullet"/>
      <w:lvlText w:val="=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1CE9F0" w:tentative="1">
      <w:start w:val="1"/>
      <w:numFmt w:val="bullet"/>
      <w:lvlText w:val="=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B208DC" w:tentative="1">
      <w:start w:val="1"/>
      <w:numFmt w:val="bullet"/>
      <w:lvlText w:val="=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AE3114" w:tentative="1">
      <w:start w:val="1"/>
      <w:numFmt w:val="bullet"/>
      <w:lvlText w:val="=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569804" w:tentative="1">
      <w:start w:val="1"/>
      <w:numFmt w:val="bullet"/>
      <w:lvlText w:val="=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A8ABE4" w:tentative="1">
      <w:start w:val="1"/>
      <w:numFmt w:val="bullet"/>
      <w:lvlText w:val="=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FF97F34"/>
    <w:multiLevelType w:val="multilevel"/>
    <w:tmpl w:val="08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ED6074"/>
    <w:multiLevelType w:val="hybridMultilevel"/>
    <w:tmpl w:val="312A96B4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0DE22EA"/>
    <w:multiLevelType w:val="hybridMultilevel"/>
    <w:tmpl w:val="5F98C9F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4C2603"/>
    <w:multiLevelType w:val="hybridMultilevel"/>
    <w:tmpl w:val="E7CE6978"/>
    <w:lvl w:ilvl="0" w:tplc="C0E46C12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8EE396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0699B4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627F6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1CAC2C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ACAE12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8C3F82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D28A9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60880E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4561E7F"/>
    <w:multiLevelType w:val="hybridMultilevel"/>
    <w:tmpl w:val="659435DA"/>
    <w:lvl w:ilvl="0" w:tplc="4A3E9754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7C85A2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FC1F0E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2E25D2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A573E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E61534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C2D38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C81C82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90C416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A32717E"/>
    <w:multiLevelType w:val="hybridMultilevel"/>
    <w:tmpl w:val="6346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D4D3C"/>
    <w:multiLevelType w:val="hybridMultilevel"/>
    <w:tmpl w:val="76786D5C"/>
    <w:lvl w:ilvl="0" w:tplc="BBD8C592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62965C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AE2CEE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04372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58DF9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7A815A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B6279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18C44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1029F0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56E7994"/>
    <w:multiLevelType w:val="hybridMultilevel"/>
    <w:tmpl w:val="F692E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91CEA"/>
    <w:multiLevelType w:val="hybridMultilevel"/>
    <w:tmpl w:val="E5E042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182E35"/>
    <w:multiLevelType w:val="hybridMultilevel"/>
    <w:tmpl w:val="A43C0B46"/>
    <w:lvl w:ilvl="0" w:tplc="ED741ED8">
      <w:start w:val="1"/>
      <w:numFmt w:val="bullet"/>
      <w:lvlText w:val="_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BAD2E4" w:tentative="1">
      <w:start w:val="1"/>
      <w:numFmt w:val="bullet"/>
      <w:lvlText w:val="_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0A368" w:tentative="1">
      <w:start w:val="1"/>
      <w:numFmt w:val="bullet"/>
      <w:lvlText w:val="_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EA0CC8" w:tentative="1">
      <w:start w:val="1"/>
      <w:numFmt w:val="bullet"/>
      <w:lvlText w:val="_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877FE" w:tentative="1">
      <w:start w:val="1"/>
      <w:numFmt w:val="bullet"/>
      <w:lvlText w:val="_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E4D960" w:tentative="1">
      <w:start w:val="1"/>
      <w:numFmt w:val="bullet"/>
      <w:lvlText w:val="_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022F76" w:tentative="1">
      <w:start w:val="1"/>
      <w:numFmt w:val="bullet"/>
      <w:lvlText w:val="_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88DC2A" w:tentative="1">
      <w:start w:val="1"/>
      <w:numFmt w:val="bullet"/>
      <w:lvlText w:val="_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AE5356" w:tentative="1">
      <w:start w:val="1"/>
      <w:numFmt w:val="bullet"/>
      <w:lvlText w:val="_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FD919AA"/>
    <w:multiLevelType w:val="hybridMultilevel"/>
    <w:tmpl w:val="66DEB8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38DD"/>
    <w:multiLevelType w:val="hybridMultilevel"/>
    <w:tmpl w:val="6CF0B5B8"/>
    <w:lvl w:ilvl="0" w:tplc="DCF2D5E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E2A6C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74AA5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9834C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0EB2E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109EF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54AC9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EB4B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8EBD2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CAE7A66"/>
    <w:multiLevelType w:val="hybridMultilevel"/>
    <w:tmpl w:val="BAA277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F0FDB"/>
    <w:multiLevelType w:val="hybridMultilevel"/>
    <w:tmpl w:val="CCAEA994"/>
    <w:lvl w:ilvl="0" w:tplc="23F252EA">
      <w:start w:val="1"/>
      <w:numFmt w:val="bullet"/>
      <w:lvlText w:val="J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E64CC" w:tentative="1">
      <w:start w:val="1"/>
      <w:numFmt w:val="bullet"/>
      <w:lvlText w:val="J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4390C" w:tentative="1">
      <w:start w:val="1"/>
      <w:numFmt w:val="bullet"/>
      <w:lvlText w:val="J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FE0292" w:tentative="1">
      <w:start w:val="1"/>
      <w:numFmt w:val="bullet"/>
      <w:lvlText w:val="J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C8E322" w:tentative="1">
      <w:start w:val="1"/>
      <w:numFmt w:val="bullet"/>
      <w:lvlText w:val="J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AC88C4" w:tentative="1">
      <w:start w:val="1"/>
      <w:numFmt w:val="bullet"/>
      <w:lvlText w:val="J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70BD08" w:tentative="1">
      <w:start w:val="1"/>
      <w:numFmt w:val="bullet"/>
      <w:lvlText w:val="J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10B230" w:tentative="1">
      <w:start w:val="1"/>
      <w:numFmt w:val="bullet"/>
      <w:lvlText w:val="J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6EB0E8" w:tentative="1">
      <w:start w:val="1"/>
      <w:numFmt w:val="bullet"/>
      <w:lvlText w:val="J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2"/>
  </w:num>
  <w:num w:numId="5">
    <w:abstractNumId w:val="1"/>
  </w:num>
  <w:num w:numId="6">
    <w:abstractNumId w:val="20"/>
  </w:num>
  <w:num w:numId="7">
    <w:abstractNumId w:val="22"/>
  </w:num>
  <w:num w:numId="8">
    <w:abstractNumId w:val="16"/>
  </w:num>
  <w:num w:numId="9">
    <w:abstractNumId w:val="23"/>
  </w:num>
  <w:num w:numId="10">
    <w:abstractNumId w:val="21"/>
  </w:num>
  <w:num w:numId="11">
    <w:abstractNumId w:val="0"/>
  </w:num>
  <w:num w:numId="12">
    <w:abstractNumId w:val="11"/>
  </w:num>
  <w:num w:numId="13">
    <w:abstractNumId w:val="6"/>
  </w:num>
  <w:num w:numId="14">
    <w:abstractNumId w:val="7"/>
  </w:num>
  <w:num w:numId="15">
    <w:abstractNumId w:val="3"/>
  </w:num>
  <w:num w:numId="16">
    <w:abstractNumId w:val="14"/>
  </w:num>
  <w:num w:numId="17">
    <w:abstractNumId w:val="24"/>
  </w:num>
  <w:num w:numId="18">
    <w:abstractNumId w:val="12"/>
  </w:num>
  <w:num w:numId="19">
    <w:abstractNumId w:val="9"/>
  </w:num>
  <w:num w:numId="20">
    <w:abstractNumId w:val="15"/>
  </w:num>
  <w:num w:numId="21">
    <w:abstractNumId w:val="4"/>
  </w:num>
  <w:num w:numId="22">
    <w:abstractNumId w:val="5"/>
  </w:num>
  <w:num w:numId="23">
    <w:abstractNumId w:val="8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4"/>
    <w:rsid w:val="00021976"/>
    <w:rsid w:val="00027A80"/>
    <w:rsid w:val="00053336"/>
    <w:rsid w:val="00072248"/>
    <w:rsid w:val="00073B12"/>
    <w:rsid w:val="000974BE"/>
    <w:rsid w:val="000B43AE"/>
    <w:rsid w:val="000B7C0E"/>
    <w:rsid w:val="000B7D27"/>
    <w:rsid w:val="000D586C"/>
    <w:rsid w:val="000E62B3"/>
    <w:rsid w:val="001061EC"/>
    <w:rsid w:val="00113217"/>
    <w:rsid w:val="001215C8"/>
    <w:rsid w:val="0015142F"/>
    <w:rsid w:val="00165D1E"/>
    <w:rsid w:val="00190B52"/>
    <w:rsid w:val="00193D3C"/>
    <w:rsid w:val="001968AB"/>
    <w:rsid w:val="001B63C5"/>
    <w:rsid w:val="001C5E9E"/>
    <w:rsid w:val="001D41EA"/>
    <w:rsid w:val="001D4C08"/>
    <w:rsid w:val="001D5E1C"/>
    <w:rsid w:val="001E1F5D"/>
    <w:rsid w:val="001F17F4"/>
    <w:rsid w:val="001F4965"/>
    <w:rsid w:val="00251241"/>
    <w:rsid w:val="002605B3"/>
    <w:rsid w:val="002942E0"/>
    <w:rsid w:val="002A0BB4"/>
    <w:rsid w:val="002A6E7B"/>
    <w:rsid w:val="002E2617"/>
    <w:rsid w:val="0031267D"/>
    <w:rsid w:val="00322B01"/>
    <w:rsid w:val="00343655"/>
    <w:rsid w:val="003925EB"/>
    <w:rsid w:val="003E4385"/>
    <w:rsid w:val="003F3252"/>
    <w:rsid w:val="00424461"/>
    <w:rsid w:val="004275A2"/>
    <w:rsid w:val="004375A3"/>
    <w:rsid w:val="00440F54"/>
    <w:rsid w:val="0044586B"/>
    <w:rsid w:val="00456587"/>
    <w:rsid w:val="004740CD"/>
    <w:rsid w:val="00483D97"/>
    <w:rsid w:val="00490EDF"/>
    <w:rsid w:val="00497DD3"/>
    <w:rsid w:val="004A3E15"/>
    <w:rsid w:val="004A726F"/>
    <w:rsid w:val="004B7DE9"/>
    <w:rsid w:val="004F1A5A"/>
    <w:rsid w:val="00577151"/>
    <w:rsid w:val="00585435"/>
    <w:rsid w:val="005A4CC6"/>
    <w:rsid w:val="005C0132"/>
    <w:rsid w:val="005C5AA4"/>
    <w:rsid w:val="005F26ED"/>
    <w:rsid w:val="00604563"/>
    <w:rsid w:val="00632AC2"/>
    <w:rsid w:val="00673B5B"/>
    <w:rsid w:val="006E2F4A"/>
    <w:rsid w:val="00723A20"/>
    <w:rsid w:val="00731EB1"/>
    <w:rsid w:val="007663ED"/>
    <w:rsid w:val="00773D86"/>
    <w:rsid w:val="007A60A6"/>
    <w:rsid w:val="007B545F"/>
    <w:rsid w:val="00816035"/>
    <w:rsid w:val="008264D8"/>
    <w:rsid w:val="0083197A"/>
    <w:rsid w:val="008327D4"/>
    <w:rsid w:val="008468D0"/>
    <w:rsid w:val="00850BC6"/>
    <w:rsid w:val="00854CFE"/>
    <w:rsid w:val="008604A4"/>
    <w:rsid w:val="00882EFF"/>
    <w:rsid w:val="00893D51"/>
    <w:rsid w:val="008A680B"/>
    <w:rsid w:val="0090666D"/>
    <w:rsid w:val="009079C8"/>
    <w:rsid w:val="00924983"/>
    <w:rsid w:val="009829A5"/>
    <w:rsid w:val="00982F0F"/>
    <w:rsid w:val="00987119"/>
    <w:rsid w:val="0098781B"/>
    <w:rsid w:val="009C4F14"/>
    <w:rsid w:val="009D1BD5"/>
    <w:rsid w:val="009D4685"/>
    <w:rsid w:val="009E0477"/>
    <w:rsid w:val="009F6FB6"/>
    <w:rsid w:val="00A0326A"/>
    <w:rsid w:val="00A27631"/>
    <w:rsid w:val="00A30455"/>
    <w:rsid w:val="00A379FE"/>
    <w:rsid w:val="00A46CD0"/>
    <w:rsid w:val="00A540AC"/>
    <w:rsid w:val="00A665EA"/>
    <w:rsid w:val="00A976ED"/>
    <w:rsid w:val="00AC327C"/>
    <w:rsid w:val="00AE2D5D"/>
    <w:rsid w:val="00B37509"/>
    <w:rsid w:val="00B51D4C"/>
    <w:rsid w:val="00B53DC7"/>
    <w:rsid w:val="00B6085C"/>
    <w:rsid w:val="00B638C5"/>
    <w:rsid w:val="00B73C30"/>
    <w:rsid w:val="00B9261C"/>
    <w:rsid w:val="00BA04BE"/>
    <w:rsid w:val="00BA0923"/>
    <w:rsid w:val="00BC284F"/>
    <w:rsid w:val="00C2791D"/>
    <w:rsid w:val="00C525AF"/>
    <w:rsid w:val="00C54F56"/>
    <w:rsid w:val="00C621CE"/>
    <w:rsid w:val="00CB1DA4"/>
    <w:rsid w:val="00CB28B4"/>
    <w:rsid w:val="00CC12BD"/>
    <w:rsid w:val="00D03EEF"/>
    <w:rsid w:val="00D16F34"/>
    <w:rsid w:val="00D34279"/>
    <w:rsid w:val="00D47007"/>
    <w:rsid w:val="00D71C8C"/>
    <w:rsid w:val="00DB2769"/>
    <w:rsid w:val="00DC184E"/>
    <w:rsid w:val="00DF0959"/>
    <w:rsid w:val="00DF27AC"/>
    <w:rsid w:val="00E06253"/>
    <w:rsid w:val="00E24F9C"/>
    <w:rsid w:val="00E31742"/>
    <w:rsid w:val="00E45F55"/>
    <w:rsid w:val="00E46AF9"/>
    <w:rsid w:val="00E773CA"/>
    <w:rsid w:val="00E97C07"/>
    <w:rsid w:val="00EE404F"/>
    <w:rsid w:val="00F25594"/>
    <w:rsid w:val="00F35E4F"/>
    <w:rsid w:val="00F4613E"/>
    <w:rsid w:val="00F50822"/>
    <w:rsid w:val="00F519D9"/>
    <w:rsid w:val="00F54371"/>
    <w:rsid w:val="00F551DA"/>
    <w:rsid w:val="00F64283"/>
    <w:rsid w:val="00F81E73"/>
    <w:rsid w:val="00FB7578"/>
    <w:rsid w:val="00FD0814"/>
    <w:rsid w:val="00F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AD28DCC"/>
  <w15:docId w15:val="{6B21A7DB-F13D-4DF6-A84E-2CFEE8B9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3C5"/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742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42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742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742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742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742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742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742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742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A6E7B"/>
    <w:pPr>
      <w:tabs>
        <w:tab w:val="center" w:pos="4153"/>
        <w:tab w:val="right" w:pos="8306"/>
      </w:tabs>
      <w:jc w:val="center"/>
    </w:pPr>
    <w:rPr>
      <w:b/>
      <w:sz w:val="28"/>
    </w:rPr>
  </w:style>
  <w:style w:type="paragraph" w:styleId="Footer">
    <w:name w:val="footer"/>
    <w:basedOn w:val="Normal"/>
    <w:link w:val="FooterChar"/>
    <w:uiPriority w:val="99"/>
    <w:rsid w:val="002A6E7B"/>
    <w:pPr>
      <w:tabs>
        <w:tab w:val="center" w:pos="4153"/>
        <w:tab w:val="right" w:pos="8306"/>
      </w:tabs>
    </w:pPr>
  </w:style>
  <w:style w:type="character" w:styleId="PageNumber">
    <w:name w:val="page number"/>
    <w:rsid w:val="002A6E7B"/>
    <w:rPr>
      <w:sz w:val="16"/>
      <w:szCs w:val="16"/>
    </w:rPr>
  </w:style>
  <w:style w:type="paragraph" w:customStyle="1" w:styleId="Module">
    <w:name w:val="Module"/>
    <w:basedOn w:val="Footer"/>
    <w:rsid w:val="002A6E7B"/>
  </w:style>
  <w:style w:type="paragraph" w:styleId="BalloonText">
    <w:name w:val="Balloon Text"/>
    <w:basedOn w:val="Normal"/>
    <w:semiHidden/>
    <w:rsid w:val="002A6E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6E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174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74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74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74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74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74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74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74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74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6E7B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7119"/>
    <w:pPr>
      <w:pBdr>
        <w:bottom w:val="single" w:sz="4" w:space="1" w:color="auto"/>
      </w:pBdr>
      <w:spacing w:after="360"/>
      <w:contextualSpacing/>
    </w:pPr>
    <w:rPr>
      <w:rFonts w:ascii="Cambria" w:hAnsi="Cambria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119"/>
    <w:rPr>
      <w:rFonts w:ascii="Cambria" w:hAnsi="Cambria"/>
      <w:spacing w:val="5"/>
      <w:sz w:val="40"/>
      <w:szCs w:val="52"/>
      <w:lang w:val="en-US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742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74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1742"/>
    <w:rPr>
      <w:b/>
      <w:bCs/>
    </w:rPr>
  </w:style>
  <w:style w:type="character" w:styleId="Emphasis">
    <w:name w:val="Emphasis"/>
    <w:uiPriority w:val="20"/>
    <w:qFormat/>
    <w:rsid w:val="00E317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1742"/>
  </w:style>
  <w:style w:type="paragraph" w:styleId="ListParagraph">
    <w:name w:val="List Paragraph"/>
    <w:basedOn w:val="Normal"/>
    <w:uiPriority w:val="34"/>
    <w:qFormat/>
    <w:rsid w:val="00E317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1742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17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7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742"/>
    <w:rPr>
      <w:b/>
      <w:bCs/>
      <w:i/>
      <w:iCs/>
    </w:rPr>
  </w:style>
  <w:style w:type="character" w:styleId="SubtleEmphasis">
    <w:name w:val="Subtle Emphasis"/>
    <w:uiPriority w:val="19"/>
    <w:qFormat/>
    <w:rsid w:val="00E31742"/>
    <w:rPr>
      <w:i/>
      <w:iCs/>
    </w:rPr>
  </w:style>
  <w:style w:type="character" w:styleId="IntenseEmphasis">
    <w:name w:val="Intense Emphasis"/>
    <w:uiPriority w:val="21"/>
    <w:qFormat/>
    <w:rsid w:val="00E31742"/>
    <w:rPr>
      <w:b/>
      <w:bCs/>
    </w:rPr>
  </w:style>
  <w:style w:type="character" w:styleId="SubtleReference">
    <w:name w:val="Subtle Reference"/>
    <w:uiPriority w:val="31"/>
    <w:qFormat/>
    <w:rsid w:val="00E31742"/>
    <w:rPr>
      <w:smallCaps/>
    </w:rPr>
  </w:style>
  <w:style w:type="character" w:styleId="IntenseReference">
    <w:name w:val="Intense Reference"/>
    <w:uiPriority w:val="32"/>
    <w:qFormat/>
    <w:rsid w:val="00E31742"/>
    <w:rPr>
      <w:smallCaps/>
      <w:spacing w:val="5"/>
      <w:u w:val="single"/>
    </w:rPr>
  </w:style>
  <w:style w:type="character" w:styleId="BookTitle">
    <w:name w:val="Book Title"/>
    <w:uiPriority w:val="33"/>
    <w:qFormat/>
    <w:rsid w:val="00E317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742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2A6E7B"/>
    <w:rPr>
      <w:sz w:val="22"/>
      <w:szCs w:val="22"/>
      <w:lang w:val="en-US" w:eastAsia="en-US" w:bidi="en-US"/>
    </w:rPr>
  </w:style>
  <w:style w:type="paragraph" w:styleId="BodyText">
    <w:name w:val="Body Text"/>
    <w:basedOn w:val="Normal"/>
    <w:link w:val="BodyTextChar"/>
    <w:rsid w:val="00424461"/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424461"/>
    <w:rPr>
      <w:rFonts w:ascii="Times New Roman" w:hAnsi="Times New Roman"/>
      <w:sz w:val="24"/>
      <w:lang w:val="en-US" w:eastAsia="en-US"/>
    </w:rPr>
  </w:style>
  <w:style w:type="paragraph" w:styleId="DocumentMap">
    <w:name w:val="Document Map"/>
    <w:basedOn w:val="Normal"/>
    <w:link w:val="DocumentMapChar"/>
    <w:rsid w:val="00C525A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525AF"/>
    <w:rPr>
      <w:rFonts w:ascii="Tahoma" w:hAnsi="Tahoma" w:cs="Tahoma"/>
      <w:sz w:val="16"/>
      <w:szCs w:val="16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9F6FB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stanton\Application%20Data\Microsoft\Templates\Tutori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9B965-C282-43D9-BEB7-8AA1FFCA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</Template>
  <TotalTime>26</TotalTime>
  <Pages>2</Pages>
  <Words>149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Q1</vt:lpstr>
    </vt:vector>
  </TitlesOfParts>
  <Company>University of Glamorgan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</dc:title>
  <dc:subject/>
  <dc:creator>Stanton N (AT)</dc:creator>
  <cp:keywords/>
  <cp:lastModifiedBy>Gaylor Boobyer</cp:lastModifiedBy>
  <cp:revision>11</cp:revision>
  <cp:lastPrinted>2009-07-28T13:42:00Z</cp:lastPrinted>
  <dcterms:created xsi:type="dcterms:W3CDTF">2018-11-20T14:46:00Z</dcterms:created>
  <dcterms:modified xsi:type="dcterms:W3CDTF">2020-11-12T16:28:00Z</dcterms:modified>
</cp:coreProperties>
</file>